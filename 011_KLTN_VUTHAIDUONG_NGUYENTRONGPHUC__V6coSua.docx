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2FAAE" w14:textId="77777777" w:rsidR="00924851" w:rsidRDefault="00924851" w:rsidP="00924851">
      <w:pPr>
        <w:spacing w:line="360" w:lineRule="auto"/>
        <w:rPr>
          <w:color w:val="4F81BD" w:themeColor="accent1"/>
        </w:rPr>
      </w:pPr>
      <w:bookmarkStart w:id="0" w:name="_Toc398987979"/>
      <w:bookmarkStart w:id="1" w:name="_Toc169424238"/>
      <w:bookmarkStart w:id="2" w:name="_Toc169424237"/>
      <w:r w:rsidRPr="009F030F">
        <w:rPr>
          <w:noProof/>
        </w:rPr>
        <mc:AlternateContent>
          <mc:Choice Requires="wps">
            <w:drawing>
              <wp:anchor distT="0" distB="0" distL="114300" distR="114300" simplePos="0" relativeHeight="251652096" behindDoc="0" locked="0" layoutInCell="1" allowOverlap="1" wp14:anchorId="4BA23661" wp14:editId="6A5F00FB">
                <wp:simplePos x="0" y="0"/>
                <wp:positionH relativeFrom="column">
                  <wp:posOffset>-245745</wp:posOffset>
                </wp:positionH>
                <wp:positionV relativeFrom="paragraph">
                  <wp:posOffset>-55562</wp:posOffset>
                </wp:positionV>
                <wp:extent cx="5681345" cy="904875"/>
                <wp:effectExtent l="0" t="0" r="0" b="9525"/>
                <wp:wrapNone/>
                <wp:docPr id="53" name="Rectangle 53"/>
                <wp:cNvGraphicFramePr/>
                <a:graphic xmlns:a="http://schemas.openxmlformats.org/drawingml/2006/main">
                  <a:graphicData uri="http://schemas.microsoft.com/office/word/2010/wordprocessingShape">
                    <wps:wsp>
                      <wps:cNvSpPr/>
                      <wps:spPr>
                        <a:xfrm>
                          <a:off x="0" y="0"/>
                          <a:ext cx="568134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25C568" w14:textId="77777777" w:rsidR="00AB06B0" w:rsidRPr="00484E67" w:rsidRDefault="00AB06B0" w:rsidP="00924851">
                            <w:pPr>
                              <w:spacing w:before="0" w:line="240" w:lineRule="auto"/>
                              <w:ind w:firstLine="0"/>
                              <w:jc w:val="center"/>
                              <w:rPr>
                                <w:b/>
                                <w:sz w:val="32"/>
                                <w:szCs w:val="32"/>
                              </w:rPr>
                            </w:pPr>
                            <w:r w:rsidRPr="00484E67">
                              <w:rPr>
                                <w:b/>
                                <w:sz w:val="32"/>
                                <w:szCs w:val="32"/>
                              </w:rPr>
                              <w:t>BỘ CÔNG THƯƠNG</w:t>
                            </w:r>
                          </w:p>
                          <w:p w14:paraId="0412FF47" w14:textId="77777777" w:rsidR="00AB06B0" w:rsidRDefault="00AB06B0" w:rsidP="00924851">
                            <w:pPr>
                              <w:spacing w:before="0" w:line="240" w:lineRule="auto"/>
                              <w:ind w:firstLine="0"/>
                              <w:jc w:val="center"/>
                              <w:rPr>
                                <w:b/>
                                <w:sz w:val="32"/>
                                <w:szCs w:val="32"/>
                              </w:rPr>
                            </w:pPr>
                            <w:r w:rsidRPr="00484E67">
                              <w:rPr>
                                <w:b/>
                                <w:sz w:val="32"/>
                                <w:szCs w:val="32"/>
                              </w:rPr>
                              <w:t>TRƯỜNG ĐẠI HỌC CÔNG NGHIỆP TP.HCM</w:t>
                            </w:r>
                          </w:p>
                          <w:p w14:paraId="67D7E7C2" w14:textId="77777777" w:rsidR="00AB06B0" w:rsidRPr="00484E67" w:rsidRDefault="00AB06B0" w:rsidP="00924851">
                            <w:pPr>
                              <w:spacing w:before="0" w:line="240" w:lineRule="auto"/>
                              <w:ind w:firstLine="0"/>
                              <w:jc w:val="center"/>
                              <w:rPr>
                                <w:b/>
                                <w:sz w:val="32"/>
                                <w:szCs w:val="32"/>
                              </w:rPr>
                            </w:pPr>
                            <w:r>
                              <w:rPr>
                                <w:b/>
                                <w:sz w:val="32"/>
                                <w:szCs w:val="32"/>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A23661" id="Rectangle 53" o:spid="_x0000_s1026" style="position:absolute;left:0;text-align:left;margin-left:-19.35pt;margin-top:-4.35pt;width:447.35pt;height:71.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" fillcolor="white [3201]" stroked="f" strokeweight="2pt">
                <v:textbox>
                  <w:txbxContent>
                    <w:p w14:paraId="4025C568" w14:textId="77777777" w:rsidR="00AB06B0" w:rsidRPr="00484E67" w:rsidRDefault="00AB06B0" w:rsidP="00924851">
                      <w:pPr>
                        <w:spacing w:before="0" w:line="240" w:lineRule="auto"/>
                        <w:ind w:firstLine="0"/>
                        <w:jc w:val="center"/>
                        <w:rPr>
                          <w:b/>
                          <w:sz w:val="32"/>
                          <w:szCs w:val="32"/>
                        </w:rPr>
                      </w:pPr>
                      <w:r w:rsidRPr="00484E67">
                        <w:rPr>
                          <w:b/>
                          <w:sz w:val="32"/>
                          <w:szCs w:val="32"/>
                        </w:rPr>
                        <w:t>BỘ CÔNG THƯƠNG</w:t>
                      </w:r>
                    </w:p>
                    <w:p w14:paraId="0412FF47" w14:textId="77777777" w:rsidR="00AB06B0" w:rsidRDefault="00AB06B0" w:rsidP="00924851">
                      <w:pPr>
                        <w:spacing w:before="0" w:line="240" w:lineRule="auto"/>
                        <w:ind w:firstLine="0"/>
                        <w:jc w:val="center"/>
                        <w:rPr>
                          <w:b/>
                          <w:sz w:val="32"/>
                          <w:szCs w:val="32"/>
                        </w:rPr>
                      </w:pPr>
                      <w:r w:rsidRPr="00484E67">
                        <w:rPr>
                          <w:b/>
                          <w:sz w:val="32"/>
                          <w:szCs w:val="32"/>
                        </w:rPr>
                        <w:t>TRƯỜNG ĐẠI HỌC CÔNG NGHIỆP TP.HCM</w:t>
                      </w:r>
                    </w:p>
                    <w:p w14:paraId="67D7E7C2" w14:textId="77777777" w:rsidR="00AB06B0" w:rsidRPr="00484E67" w:rsidRDefault="00AB06B0" w:rsidP="00924851">
                      <w:pPr>
                        <w:spacing w:before="0" w:line="240" w:lineRule="auto"/>
                        <w:ind w:firstLine="0"/>
                        <w:jc w:val="center"/>
                        <w:rPr>
                          <w:b/>
                          <w:sz w:val="32"/>
                          <w:szCs w:val="32"/>
                        </w:rPr>
                      </w:pPr>
                      <w:r>
                        <w:rPr>
                          <w:b/>
                          <w:sz w:val="32"/>
                          <w:szCs w:val="32"/>
                        </w:rPr>
                        <w:t>KHOA CÔNG NGHỆ THÔNG TIN</w:t>
                      </w:r>
                    </w:p>
                  </w:txbxContent>
                </v:textbox>
              </v:rect>
            </w:pict>
          </mc:Fallback>
        </mc:AlternateContent>
      </w:r>
    </w:p>
    <w:p w14:paraId="7EB7D30D" w14:textId="77777777" w:rsidR="00924851" w:rsidRPr="007F2B7D" w:rsidRDefault="00924851" w:rsidP="00924851">
      <w:pPr>
        <w:pStyle w:val="NoSpacing"/>
        <w:spacing w:before="1540" w:after="240"/>
        <w:jc w:val="center"/>
      </w:pPr>
      <w:r w:rsidRPr="009F030F">
        <w:rPr>
          <w:rFonts w:ascii="Times New Roman" w:hAnsi="Times New Roman" w:cs="Times New Roman"/>
          <w:noProof/>
        </w:rPr>
        <w:drawing>
          <wp:anchor distT="0" distB="0" distL="114300" distR="114300" simplePos="0" relativeHeight="251661312" behindDoc="0" locked="0" layoutInCell="1" allowOverlap="1" wp14:anchorId="759B4F28" wp14:editId="59B5821C">
            <wp:simplePos x="0" y="0"/>
            <wp:positionH relativeFrom="margin">
              <wp:posOffset>1682115</wp:posOffset>
            </wp:positionH>
            <wp:positionV relativeFrom="paragraph">
              <wp:posOffset>986155</wp:posOffset>
            </wp:positionV>
            <wp:extent cx="2101850" cy="959301"/>
            <wp:effectExtent l="0" t="0" r="0" b="0"/>
            <wp:wrapNone/>
            <wp:docPr id="54" name="Picture 54" descr="A logo with a red and blue letter and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0006" name="Picture 1870410006" descr="A logo with a red and blue letter and a drop of wa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850" cy="959301"/>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D28A4DD" w14:textId="77777777" w:rsidR="00924851" w:rsidRPr="009F030F" w:rsidRDefault="00924851" w:rsidP="00924851">
      <w:pPr>
        <w:pStyle w:val="NoSpacing"/>
        <w:spacing w:line="360" w:lineRule="auto"/>
        <w:rPr>
          <w:rFonts w:ascii="Times New Roman" w:hAnsi="Times New Roman" w:cs="Times New Roman"/>
          <w:b/>
          <w:color w:val="365F91" w:themeColor="accent1" w:themeShade="BF"/>
          <w:sz w:val="28"/>
          <w:szCs w:val="28"/>
        </w:rPr>
      </w:pPr>
    </w:p>
    <w:p w14:paraId="4B4997F6" w14:textId="77777777" w:rsidR="00924851" w:rsidRPr="009F030F" w:rsidRDefault="00924851" w:rsidP="00924851">
      <w:pPr>
        <w:pStyle w:val="NoSpacing"/>
        <w:spacing w:line="360" w:lineRule="auto"/>
        <w:rPr>
          <w:rFonts w:ascii="Times New Roman" w:hAnsi="Times New Roman" w:cs="Times New Roman"/>
          <w:b/>
          <w:sz w:val="28"/>
          <w:szCs w:val="28"/>
        </w:rPr>
      </w:pPr>
    </w:p>
    <w:p w14:paraId="6157A4F0" w14:textId="77777777" w:rsidR="00924851" w:rsidRPr="009F030F" w:rsidRDefault="00924851" w:rsidP="00924851">
      <w:pPr>
        <w:spacing w:line="360" w:lineRule="auto"/>
        <w:ind w:firstLine="0"/>
      </w:pPr>
    </w:p>
    <w:p w14:paraId="7A5F6C97" w14:textId="77777777" w:rsidR="00924851" w:rsidRPr="009F030F" w:rsidRDefault="00924851" w:rsidP="00924851">
      <w:pPr>
        <w:spacing w:line="360" w:lineRule="auto"/>
        <w:ind w:firstLine="0"/>
        <w:jc w:val="center"/>
        <w:rPr>
          <w:b/>
          <w:bCs/>
          <w:sz w:val="32"/>
          <w:szCs w:val="32"/>
        </w:rPr>
      </w:pPr>
      <w:r>
        <w:rPr>
          <w:b/>
          <w:bCs/>
          <w:sz w:val="32"/>
          <w:szCs w:val="32"/>
        </w:rPr>
        <w:t>VŨ THÁI DƯƠNG</w:t>
      </w:r>
    </w:p>
    <w:p w14:paraId="39D5E227" w14:textId="77777777" w:rsidR="00924851" w:rsidRPr="009F030F" w:rsidRDefault="00924851" w:rsidP="00924851">
      <w:pPr>
        <w:spacing w:line="360" w:lineRule="auto"/>
        <w:ind w:firstLine="0"/>
        <w:jc w:val="center"/>
        <w:rPr>
          <w:b/>
          <w:bCs/>
          <w:sz w:val="32"/>
          <w:szCs w:val="32"/>
        </w:rPr>
      </w:pPr>
      <w:r>
        <w:rPr>
          <w:b/>
          <w:bCs/>
          <w:sz w:val="32"/>
          <w:szCs w:val="32"/>
        </w:rPr>
        <w:t>NGUYỄN TRỌNG PHÚC</w:t>
      </w:r>
    </w:p>
    <w:p w14:paraId="5D51D166" w14:textId="77777777" w:rsidR="00924851" w:rsidRPr="009F030F" w:rsidRDefault="00924851" w:rsidP="00924851">
      <w:pPr>
        <w:spacing w:line="360" w:lineRule="auto"/>
        <w:jc w:val="center"/>
        <w:rPr>
          <w:b/>
          <w:bCs/>
          <w:sz w:val="32"/>
          <w:szCs w:val="32"/>
        </w:rPr>
      </w:pPr>
    </w:p>
    <w:p w14:paraId="26DB3117" w14:textId="77777777" w:rsidR="00924851" w:rsidRDefault="00924851" w:rsidP="00924851">
      <w:pPr>
        <w:spacing w:line="360" w:lineRule="auto"/>
        <w:ind w:firstLine="0"/>
        <w:jc w:val="center"/>
        <w:rPr>
          <w:b/>
          <w:bCs/>
          <w:sz w:val="36"/>
          <w:szCs w:val="36"/>
        </w:rPr>
      </w:pPr>
    </w:p>
    <w:p w14:paraId="41F6FC92" w14:textId="77777777" w:rsidR="00924851" w:rsidRPr="009F030F" w:rsidRDefault="00924851" w:rsidP="00924851">
      <w:pPr>
        <w:spacing w:line="360" w:lineRule="auto"/>
        <w:ind w:firstLine="0"/>
        <w:jc w:val="center"/>
        <w:rPr>
          <w:b/>
          <w:bCs/>
          <w:sz w:val="36"/>
          <w:szCs w:val="36"/>
        </w:rPr>
      </w:pPr>
      <w:r>
        <w:rPr>
          <w:b/>
          <w:bCs/>
          <w:sz w:val="36"/>
          <w:szCs w:val="36"/>
        </w:rPr>
        <w:t>CHƯƠNG TRÌNH QUẢN LÝ CỬA HÀNG BÁN LẺ</w:t>
      </w:r>
    </w:p>
    <w:p w14:paraId="3B44563D" w14:textId="77777777" w:rsidR="00924851" w:rsidRPr="007C119E" w:rsidRDefault="00924851" w:rsidP="00924851">
      <w:pPr>
        <w:spacing w:line="360" w:lineRule="auto"/>
        <w:jc w:val="center"/>
        <w:rPr>
          <w:b/>
          <w:bCs/>
          <w:sz w:val="28"/>
          <w:szCs w:val="28"/>
        </w:rPr>
      </w:pPr>
    </w:p>
    <w:p w14:paraId="47AD3CE6" w14:textId="77777777" w:rsidR="00924851" w:rsidRDefault="00924851" w:rsidP="00924851">
      <w:pPr>
        <w:pStyle w:val="NoSpacing"/>
        <w:spacing w:line="360" w:lineRule="auto"/>
        <w:jc w:val="center"/>
        <w:rPr>
          <w:rFonts w:ascii="Times New Roman" w:hAnsi="Times New Roman" w:cs="Times New Roman"/>
          <w:b/>
          <w:sz w:val="28"/>
          <w:szCs w:val="28"/>
        </w:rPr>
      </w:pPr>
    </w:p>
    <w:p w14:paraId="5C061C1E" w14:textId="77777777" w:rsidR="00924851" w:rsidRDefault="00924851" w:rsidP="00924851">
      <w:pPr>
        <w:pStyle w:val="NoSpacing"/>
        <w:spacing w:line="360" w:lineRule="auto"/>
        <w:jc w:val="center"/>
        <w:rPr>
          <w:rFonts w:ascii="Times New Roman" w:hAnsi="Times New Roman" w:cs="Times New Roman"/>
          <w:b/>
          <w:sz w:val="28"/>
          <w:szCs w:val="28"/>
        </w:rPr>
      </w:pPr>
    </w:p>
    <w:p w14:paraId="71719F8F" w14:textId="77777777" w:rsidR="00924851" w:rsidRPr="009F030F" w:rsidRDefault="00924851" w:rsidP="00924851">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Ngành: Kỹ Thuật Phần Mềm</w:t>
      </w:r>
    </w:p>
    <w:p w14:paraId="2F032A09" w14:textId="77777777" w:rsidR="00924851" w:rsidRDefault="00924851" w:rsidP="00924851">
      <w:pPr>
        <w:pStyle w:val="NoSpacing"/>
        <w:spacing w:line="360" w:lineRule="auto"/>
        <w:rPr>
          <w:rFonts w:ascii="Times New Roman" w:hAnsi="Times New Roman" w:cs="Times New Roman"/>
          <w:b/>
          <w:sz w:val="28"/>
          <w:szCs w:val="28"/>
        </w:rPr>
      </w:pPr>
    </w:p>
    <w:p w14:paraId="27706321" w14:textId="77777777" w:rsidR="00924851" w:rsidRPr="009F030F" w:rsidRDefault="00924851" w:rsidP="00924851">
      <w:pPr>
        <w:pStyle w:val="NoSpacing"/>
        <w:spacing w:line="360" w:lineRule="auto"/>
        <w:rPr>
          <w:rFonts w:ascii="Times New Roman" w:hAnsi="Times New Roman" w:cs="Times New Roman"/>
          <w:b/>
          <w:sz w:val="26"/>
          <w:szCs w:val="26"/>
        </w:rPr>
      </w:pPr>
    </w:p>
    <w:p w14:paraId="1D97A3E2" w14:textId="4D398C66" w:rsidR="00924851" w:rsidRDefault="00924851" w:rsidP="00924851">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Giảng viên hướng dẫn:</w:t>
      </w:r>
      <w:r>
        <w:rPr>
          <w:rFonts w:ascii="Times New Roman" w:hAnsi="Times New Roman" w:cs="Times New Roman"/>
          <w:b/>
          <w:sz w:val="28"/>
          <w:szCs w:val="28"/>
        </w:rPr>
        <w:t xml:space="preserve"> T</w:t>
      </w:r>
      <w:r w:rsidR="007368D9">
        <w:rPr>
          <w:rFonts w:ascii="Times New Roman" w:hAnsi="Times New Roman" w:cs="Times New Roman"/>
          <w:b/>
          <w:sz w:val="28"/>
          <w:szCs w:val="28"/>
        </w:rPr>
        <w:t>h</w:t>
      </w:r>
      <w:r>
        <w:rPr>
          <w:rFonts w:ascii="Times New Roman" w:hAnsi="Times New Roman" w:cs="Times New Roman"/>
          <w:b/>
          <w:sz w:val="28"/>
          <w:szCs w:val="28"/>
        </w:rPr>
        <w:t>S. CHÂU THỊ BẢO HÀ</w:t>
      </w:r>
    </w:p>
    <w:p w14:paraId="5D76E619" w14:textId="77777777" w:rsidR="00924851" w:rsidRDefault="00924851" w:rsidP="00924851">
      <w:pPr>
        <w:pStyle w:val="NoSpacing"/>
        <w:spacing w:line="360" w:lineRule="auto"/>
        <w:jc w:val="center"/>
        <w:rPr>
          <w:rFonts w:ascii="Times New Roman" w:hAnsi="Times New Roman" w:cs="Times New Roman"/>
          <w:b/>
          <w:sz w:val="26"/>
          <w:szCs w:val="26"/>
        </w:rPr>
      </w:pPr>
    </w:p>
    <w:p w14:paraId="3566347C" w14:textId="77777777" w:rsidR="00924851" w:rsidRDefault="00924851" w:rsidP="00924851">
      <w:pPr>
        <w:pStyle w:val="NoSpacing"/>
        <w:spacing w:line="360" w:lineRule="auto"/>
        <w:jc w:val="center"/>
        <w:rPr>
          <w:rFonts w:ascii="Times New Roman" w:hAnsi="Times New Roman" w:cs="Times New Roman"/>
          <w:b/>
          <w:sz w:val="26"/>
          <w:szCs w:val="26"/>
        </w:rPr>
      </w:pPr>
    </w:p>
    <w:p w14:paraId="3C5B356B" w14:textId="77777777" w:rsidR="00924851" w:rsidRDefault="00924851" w:rsidP="00924851">
      <w:pPr>
        <w:pStyle w:val="NoSpacing"/>
        <w:spacing w:line="360" w:lineRule="auto"/>
        <w:jc w:val="center"/>
        <w:rPr>
          <w:rFonts w:ascii="Times New Roman" w:hAnsi="Times New Roman" w:cs="Times New Roman"/>
          <w:b/>
          <w:sz w:val="26"/>
          <w:szCs w:val="26"/>
        </w:rPr>
      </w:pPr>
      <w:r w:rsidRPr="009F030F">
        <w:rPr>
          <w:rFonts w:ascii="Times New Roman" w:hAnsi="Times New Roman" w:cs="Times New Roman"/>
          <w:b/>
          <w:sz w:val="26"/>
          <w:szCs w:val="26"/>
        </w:rPr>
        <w:t xml:space="preserve">TP. HỒ CHÍ MINH, THÁNG </w:t>
      </w:r>
      <w:r>
        <w:rPr>
          <w:rFonts w:ascii="Times New Roman" w:hAnsi="Times New Roman" w:cs="Times New Roman"/>
          <w:b/>
          <w:sz w:val="26"/>
          <w:szCs w:val="26"/>
        </w:rPr>
        <w:t>…</w:t>
      </w:r>
      <w:r w:rsidRPr="009F030F">
        <w:rPr>
          <w:rFonts w:ascii="Times New Roman" w:hAnsi="Times New Roman" w:cs="Times New Roman"/>
          <w:b/>
          <w:sz w:val="26"/>
          <w:szCs w:val="26"/>
        </w:rPr>
        <w:t xml:space="preserve"> NĂM </w:t>
      </w:r>
      <w:r>
        <w:rPr>
          <w:rFonts w:ascii="Times New Roman" w:hAnsi="Times New Roman" w:cs="Times New Roman"/>
          <w:b/>
          <w:sz w:val="26"/>
          <w:szCs w:val="26"/>
        </w:rPr>
        <w:t>2025</w:t>
      </w:r>
    </w:p>
    <w:p w14:paraId="2CF84600" w14:textId="77777777" w:rsidR="00924851" w:rsidRDefault="00924851" w:rsidP="00924851">
      <w:pPr>
        <w:pStyle w:val="NoSpacing"/>
        <w:spacing w:line="360" w:lineRule="auto"/>
        <w:rPr>
          <w:rFonts w:ascii="Times New Roman" w:hAnsi="Times New Roman" w:cs="Times New Roman"/>
          <w:b/>
          <w:sz w:val="26"/>
          <w:szCs w:val="26"/>
        </w:rPr>
      </w:pPr>
    </w:p>
    <w:p w14:paraId="119A659E" w14:textId="30B47153" w:rsidR="00B85677" w:rsidRDefault="00B85677">
      <w:pPr>
        <w:spacing w:before="0" w:line="240" w:lineRule="auto"/>
        <w:ind w:firstLine="0"/>
        <w:jc w:val="left"/>
        <w:rPr>
          <w:rFonts w:asciiTheme="minorHAnsi" w:eastAsiaTheme="minorEastAsia" w:hAnsiTheme="minorHAnsi" w:cstheme="minorBidi"/>
          <w:color w:val="4F81BD" w:themeColor="accent1"/>
          <w:sz w:val="22"/>
          <w:szCs w:val="22"/>
        </w:rPr>
      </w:pPr>
    </w:p>
    <w:sdt>
      <w:sdtPr>
        <w:rPr>
          <w:rFonts w:asciiTheme="minorHAnsi" w:eastAsiaTheme="minorEastAsia" w:hAnsiTheme="minorHAnsi" w:cstheme="minorBidi"/>
          <w:color w:val="4F81BD" w:themeColor="accent1"/>
          <w:sz w:val="22"/>
          <w:szCs w:val="22"/>
        </w:rPr>
        <w:id w:val="149185800"/>
        <w:docPartObj>
          <w:docPartGallery w:val="Cover Pages"/>
          <w:docPartUnique/>
        </w:docPartObj>
      </w:sdtPr>
      <w:sdtEndPr>
        <w:rPr>
          <w:rFonts w:ascii="Times New Roman" w:eastAsia="Times New Roman" w:hAnsi="Times New Roman" w:cs="Times New Roman"/>
          <w:color w:val="auto"/>
          <w:sz w:val="26"/>
          <w:szCs w:val="24"/>
        </w:rPr>
      </w:sdtEndPr>
      <w:sdtContent>
        <w:p w14:paraId="040BAF0A" w14:textId="45C42A5F" w:rsidR="007F2B7D" w:rsidRDefault="00CE5B14" w:rsidP="00CC5417">
          <w:pPr>
            <w:spacing w:line="360" w:lineRule="auto"/>
            <w:rPr>
              <w:color w:val="4F81BD" w:themeColor="accent1"/>
            </w:rPr>
          </w:pPr>
          <w:r w:rsidRPr="009F030F">
            <w:rPr>
              <w:noProof/>
            </w:rPr>
            <mc:AlternateContent>
              <mc:Choice Requires="wps">
                <w:drawing>
                  <wp:anchor distT="0" distB="0" distL="114300" distR="114300" simplePos="0" relativeHeight="251657216" behindDoc="0" locked="0" layoutInCell="1" allowOverlap="1" wp14:anchorId="3F386425" wp14:editId="1AD25BDC">
                    <wp:simplePos x="0" y="0"/>
                    <wp:positionH relativeFrom="column">
                      <wp:posOffset>-245745</wp:posOffset>
                    </wp:positionH>
                    <wp:positionV relativeFrom="paragraph">
                      <wp:posOffset>-55562</wp:posOffset>
                    </wp:positionV>
                    <wp:extent cx="5681345" cy="904875"/>
                    <wp:effectExtent l="0" t="0" r="0" b="9525"/>
                    <wp:wrapNone/>
                    <wp:docPr id="1781838455" name="Rectangle 1781838455"/>
                    <wp:cNvGraphicFramePr/>
                    <a:graphic xmlns:a="http://schemas.openxmlformats.org/drawingml/2006/main">
                      <a:graphicData uri="http://schemas.microsoft.com/office/word/2010/wordprocessingShape">
                        <wps:wsp>
                          <wps:cNvSpPr/>
                          <wps:spPr>
                            <a:xfrm>
                              <a:off x="0" y="0"/>
                              <a:ext cx="568134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8F878A8" w14:textId="77777777" w:rsidR="00AB06B0" w:rsidRPr="00484E67" w:rsidRDefault="00AB06B0" w:rsidP="00946F64">
                                <w:pPr>
                                  <w:spacing w:before="0" w:line="240" w:lineRule="auto"/>
                                  <w:ind w:firstLine="0"/>
                                  <w:jc w:val="center"/>
                                  <w:rPr>
                                    <w:b/>
                                    <w:sz w:val="32"/>
                                    <w:szCs w:val="32"/>
                                  </w:rPr>
                                </w:pPr>
                                <w:r w:rsidRPr="00484E67">
                                  <w:rPr>
                                    <w:b/>
                                    <w:sz w:val="32"/>
                                    <w:szCs w:val="32"/>
                                  </w:rPr>
                                  <w:t>BỘ CÔNG THƯƠNG</w:t>
                                </w:r>
                              </w:p>
                              <w:p w14:paraId="6F39AD7B" w14:textId="77777777" w:rsidR="00AB06B0" w:rsidRDefault="00AB06B0" w:rsidP="00946F64">
                                <w:pPr>
                                  <w:spacing w:before="0" w:line="240" w:lineRule="auto"/>
                                  <w:ind w:firstLine="0"/>
                                  <w:jc w:val="center"/>
                                  <w:rPr>
                                    <w:b/>
                                    <w:sz w:val="32"/>
                                    <w:szCs w:val="32"/>
                                  </w:rPr>
                                </w:pPr>
                                <w:r w:rsidRPr="00484E67">
                                  <w:rPr>
                                    <w:b/>
                                    <w:sz w:val="32"/>
                                    <w:szCs w:val="32"/>
                                  </w:rPr>
                                  <w:t>TRƯỜNG ĐẠI HỌC CÔNG NGHIỆP TP.HCM</w:t>
                                </w:r>
                              </w:p>
                              <w:p w14:paraId="17665576" w14:textId="0C27B781" w:rsidR="00AB06B0" w:rsidRPr="00484E67" w:rsidRDefault="00AB06B0" w:rsidP="00946F64">
                                <w:pPr>
                                  <w:spacing w:before="0" w:line="240" w:lineRule="auto"/>
                                  <w:ind w:firstLine="0"/>
                                  <w:jc w:val="center"/>
                                  <w:rPr>
                                    <w:b/>
                                    <w:sz w:val="32"/>
                                    <w:szCs w:val="32"/>
                                  </w:rPr>
                                </w:pPr>
                                <w:r>
                                  <w:rPr>
                                    <w:b/>
                                    <w:sz w:val="32"/>
                                    <w:szCs w:val="32"/>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386425" id="Rectangle 1781838455" o:spid="_x0000_s1027" style="position:absolute;left:0;text-align:left;margin-left:-19.35pt;margin-top:-4.35pt;width:447.35pt;height:71.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" fillcolor="white [3201]" stroked="f" strokeweight="2pt">
                    <v:textbox>
                      <w:txbxContent>
                        <w:p w14:paraId="78F878A8" w14:textId="77777777" w:rsidR="00AB06B0" w:rsidRPr="00484E67" w:rsidRDefault="00AB06B0" w:rsidP="00946F64">
                          <w:pPr>
                            <w:spacing w:before="0" w:line="240" w:lineRule="auto"/>
                            <w:ind w:firstLine="0"/>
                            <w:jc w:val="center"/>
                            <w:rPr>
                              <w:b/>
                              <w:sz w:val="32"/>
                              <w:szCs w:val="32"/>
                            </w:rPr>
                          </w:pPr>
                          <w:r w:rsidRPr="00484E67">
                            <w:rPr>
                              <w:b/>
                              <w:sz w:val="32"/>
                              <w:szCs w:val="32"/>
                            </w:rPr>
                            <w:t>BỘ CÔNG THƯƠNG</w:t>
                          </w:r>
                        </w:p>
                        <w:p w14:paraId="6F39AD7B" w14:textId="77777777" w:rsidR="00AB06B0" w:rsidRDefault="00AB06B0" w:rsidP="00946F64">
                          <w:pPr>
                            <w:spacing w:before="0" w:line="240" w:lineRule="auto"/>
                            <w:ind w:firstLine="0"/>
                            <w:jc w:val="center"/>
                            <w:rPr>
                              <w:b/>
                              <w:sz w:val="32"/>
                              <w:szCs w:val="32"/>
                            </w:rPr>
                          </w:pPr>
                          <w:r w:rsidRPr="00484E67">
                            <w:rPr>
                              <w:b/>
                              <w:sz w:val="32"/>
                              <w:szCs w:val="32"/>
                            </w:rPr>
                            <w:t>TRƯỜNG ĐẠI HỌC CÔNG NGHIỆP TP.HCM</w:t>
                          </w:r>
                        </w:p>
                        <w:p w14:paraId="17665576" w14:textId="0C27B781" w:rsidR="00AB06B0" w:rsidRPr="00484E67" w:rsidRDefault="00AB06B0" w:rsidP="00946F64">
                          <w:pPr>
                            <w:spacing w:before="0" w:line="240" w:lineRule="auto"/>
                            <w:ind w:firstLine="0"/>
                            <w:jc w:val="center"/>
                            <w:rPr>
                              <w:b/>
                              <w:sz w:val="32"/>
                              <w:szCs w:val="32"/>
                            </w:rPr>
                          </w:pPr>
                          <w:r>
                            <w:rPr>
                              <w:b/>
                              <w:sz w:val="32"/>
                              <w:szCs w:val="32"/>
                            </w:rPr>
                            <w:t>KHOA CÔNG NGHỆ THÔNG TIN</w:t>
                          </w:r>
                        </w:p>
                      </w:txbxContent>
                    </v:textbox>
                  </v:rect>
                </w:pict>
              </mc:Fallback>
            </mc:AlternateContent>
          </w:r>
        </w:p>
        <w:sdt>
          <w:sdtPr>
            <w:rPr>
              <w:rFonts w:ascii="Times New Roman" w:eastAsia="Times New Roman" w:hAnsi="Times New Roman" w:cs="Times New Roman"/>
              <w:sz w:val="26"/>
              <w:szCs w:val="24"/>
            </w:rPr>
            <w:id w:val="-142357968"/>
            <w:docPartObj>
              <w:docPartGallery w:val="Cover Pages"/>
              <w:docPartUnique/>
            </w:docPartObj>
          </w:sdtPr>
          <w:sdtContent>
            <w:p w14:paraId="7764C326" w14:textId="5FEF82B3" w:rsidR="00946F64" w:rsidRPr="007F2B7D" w:rsidRDefault="00946F64" w:rsidP="007F2B7D">
              <w:pPr>
                <w:pStyle w:val="NoSpacing"/>
                <w:spacing w:before="1540" w:after="240"/>
                <w:jc w:val="center"/>
              </w:pPr>
              <w:r w:rsidRPr="009F030F">
                <w:rPr>
                  <w:rFonts w:ascii="Times New Roman" w:hAnsi="Times New Roman" w:cs="Times New Roman"/>
                  <w:noProof/>
                </w:rPr>
                <w:drawing>
                  <wp:anchor distT="0" distB="0" distL="114300" distR="114300" simplePos="0" relativeHeight="251665408" behindDoc="0" locked="0" layoutInCell="1" allowOverlap="1" wp14:anchorId="0A860BDC" wp14:editId="131AC531">
                    <wp:simplePos x="0" y="0"/>
                    <wp:positionH relativeFrom="margin">
                      <wp:posOffset>1682115</wp:posOffset>
                    </wp:positionH>
                    <wp:positionV relativeFrom="paragraph">
                      <wp:posOffset>986155</wp:posOffset>
                    </wp:positionV>
                    <wp:extent cx="2101850" cy="959301"/>
                    <wp:effectExtent l="0" t="0" r="0" b="0"/>
                    <wp:wrapNone/>
                    <wp:docPr id="1870410006" name="Picture 1870410006" descr="A logo with a red and blue letter and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0006" name="Picture 1870410006" descr="A logo with a red and blue letter and a drop of wa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850" cy="959301"/>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F9F7752" w14:textId="77777777" w:rsidR="00946F64" w:rsidRPr="009F030F" w:rsidRDefault="00946F64" w:rsidP="00CC5417">
              <w:pPr>
                <w:pStyle w:val="NoSpacing"/>
                <w:spacing w:line="360" w:lineRule="auto"/>
                <w:rPr>
                  <w:rFonts w:ascii="Times New Roman" w:hAnsi="Times New Roman" w:cs="Times New Roman"/>
                  <w:b/>
                  <w:color w:val="365F91" w:themeColor="accent1" w:themeShade="BF"/>
                  <w:sz w:val="28"/>
                  <w:szCs w:val="28"/>
                </w:rPr>
              </w:pPr>
            </w:p>
            <w:p w14:paraId="53B181FE" w14:textId="77777777" w:rsidR="00946F64" w:rsidRPr="009F030F" w:rsidRDefault="00946F64" w:rsidP="00CC5417">
              <w:pPr>
                <w:pStyle w:val="NoSpacing"/>
                <w:spacing w:line="360" w:lineRule="auto"/>
                <w:rPr>
                  <w:rFonts w:ascii="Times New Roman" w:hAnsi="Times New Roman" w:cs="Times New Roman"/>
                  <w:b/>
                  <w:sz w:val="28"/>
                  <w:szCs w:val="28"/>
                </w:rPr>
              </w:pPr>
            </w:p>
            <w:p w14:paraId="0FE9D28D" w14:textId="77777777" w:rsidR="00946F64" w:rsidRPr="009F030F" w:rsidRDefault="00946F64" w:rsidP="00CC5417">
              <w:pPr>
                <w:spacing w:line="360" w:lineRule="auto"/>
                <w:ind w:firstLine="0"/>
              </w:pPr>
            </w:p>
            <w:p w14:paraId="183F2658" w14:textId="11065789" w:rsidR="00946F64" w:rsidRPr="009F030F" w:rsidRDefault="00CE5B14" w:rsidP="00CC5417">
              <w:pPr>
                <w:spacing w:line="360" w:lineRule="auto"/>
                <w:ind w:firstLine="0"/>
                <w:jc w:val="center"/>
                <w:rPr>
                  <w:b/>
                  <w:bCs/>
                  <w:sz w:val="32"/>
                  <w:szCs w:val="32"/>
                </w:rPr>
              </w:pPr>
              <w:r>
                <w:rPr>
                  <w:b/>
                  <w:bCs/>
                  <w:sz w:val="32"/>
                  <w:szCs w:val="32"/>
                </w:rPr>
                <w:t>VŨ THÁI DƯƠNG</w:t>
              </w:r>
            </w:p>
            <w:p w14:paraId="49AEBD82" w14:textId="67B5B1F9" w:rsidR="00946F64" w:rsidRPr="009F030F" w:rsidRDefault="00CE5B14" w:rsidP="00CC5417">
              <w:pPr>
                <w:spacing w:line="360" w:lineRule="auto"/>
                <w:ind w:firstLine="0"/>
                <w:jc w:val="center"/>
                <w:rPr>
                  <w:b/>
                  <w:bCs/>
                  <w:sz w:val="32"/>
                  <w:szCs w:val="32"/>
                </w:rPr>
              </w:pPr>
              <w:r>
                <w:rPr>
                  <w:b/>
                  <w:bCs/>
                  <w:sz w:val="32"/>
                  <w:szCs w:val="32"/>
                </w:rPr>
                <w:t>NGUYỄN TRỌNG PHÚC</w:t>
              </w:r>
            </w:p>
            <w:p w14:paraId="4FA8FF44" w14:textId="77777777" w:rsidR="00946F64" w:rsidRPr="009F030F" w:rsidRDefault="00946F64" w:rsidP="00CC5417">
              <w:pPr>
                <w:spacing w:line="360" w:lineRule="auto"/>
                <w:jc w:val="center"/>
                <w:rPr>
                  <w:b/>
                  <w:bCs/>
                  <w:sz w:val="32"/>
                  <w:szCs w:val="32"/>
                </w:rPr>
              </w:pPr>
            </w:p>
            <w:p w14:paraId="5F0B3F0B" w14:textId="77777777" w:rsidR="007C119E" w:rsidRDefault="007C119E" w:rsidP="00CC5417">
              <w:pPr>
                <w:spacing w:line="360" w:lineRule="auto"/>
                <w:ind w:firstLine="0"/>
                <w:jc w:val="center"/>
                <w:rPr>
                  <w:b/>
                  <w:bCs/>
                  <w:sz w:val="36"/>
                  <w:szCs w:val="36"/>
                </w:rPr>
              </w:pPr>
            </w:p>
            <w:p w14:paraId="2155A1C8" w14:textId="3A5F63A8" w:rsidR="00946F64" w:rsidRPr="009F030F" w:rsidRDefault="00CE5B14" w:rsidP="00CC5417">
              <w:pPr>
                <w:spacing w:line="360" w:lineRule="auto"/>
                <w:ind w:firstLine="0"/>
                <w:jc w:val="center"/>
                <w:rPr>
                  <w:b/>
                  <w:bCs/>
                  <w:sz w:val="36"/>
                  <w:szCs w:val="36"/>
                </w:rPr>
              </w:pPr>
              <w:r>
                <w:rPr>
                  <w:b/>
                  <w:bCs/>
                  <w:sz w:val="36"/>
                  <w:szCs w:val="36"/>
                </w:rPr>
                <w:t>CHƯƠNG TRÌNH QUẢN LÝ CỬA HÀNG BÁN LẺ</w:t>
              </w:r>
            </w:p>
            <w:p w14:paraId="53BF7D2D" w14:textId="77777777" w:rsidR="00946F64" w:rsidRPr="007C119E" w:rsidRDefault="00946F64" w:rsidP="00CC5417">
              <w:pPr>
                <w:spacing w:line="360" w:lineRule="auto"/>
                <w:jc w:val="center"/>
                <w:rPr>
                  <w:b/>
                  <w:bCs/>
                  <w:sz w:val="28"/>
                  <w:szCs w:val="28"/>
                </w:rPr>
              </w:pPr>
            </w:p>
            <w:p w14:paraId="0EF12A80" w14:textId="77777777" w:rsidR="007F2B7D" w:rsidRDefault="007F2B7D" w:rsidP="00CC5417">
              <w:pPr>
                <w:pStyle w:val="NoSpacing"/>
                <w:spacing w:line="360" w:lineRule="auto"/>
                <w:jc w:val="center"/>
                <w:rPr>
                  <w:rFonts w:ascii="Times New Roman" w:hAnsi="Times New Roman" w:cs="Times New Roman"/>
                  <w:b/>
                  <w:sz w:val="28"/>
                  <w:szCs w:val="28"/>
                </w:rPr>
              </w:pPr>
            </w:p>
            <w:p w14:paraId="4DF74A9D" w14:textId="77777777" w:rsidR="007C119E" w:rsidRDefault="007C119E" w:rsidP="00CC5417">
              <w:pPr>
                <w:pStyle w:val="NoSpacing"/>
                <w:spacing w:line="360" w:lineRule="auto"/>
                <w:jc w:val="center"/>
                <w:rPr>
                  <w:rFonts w:ascii="Times New Roman" w:hAnsi="Times New Roman" w:cs="Times New Roman"/>
                  <w:b/>
                  <w:sz w:val="28"/>
                  <w:szCs w:val="28"/>
                </w:rPr>
              </w:pPr>
            </w:p>
            <w:p w14:paraId="3E55D53F" w14:textId="449CC9D2" w:rsidR="00946F64" w:rsidRPr="009F030F" w:rsidRDefault="00946F64" w:rsidP="00CC5417">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Ngành: Kỹ Thuật Phần Mềm</w:t>
              </w:r>
            </w:p>
            <w:p w14:paraId="7BB4D24F" w14:textId="77777777" w:rsidR="00946F64" w:rsidRDefault="00946F64" w:rsidP="00CC5417">
              <w:pPr>
                <w:pStyle w:val="NoSpacing"/>
                <w:spacing w:line="360" w:lineRule="auto"/>
                <w:rPr>
                  <w:rFonts w:ascii="Times New Roman" w:hAnsi="Times New Roman" w:cs="Times New Roman"/>
                  <w:b/>
                  <w:sz w:val="28"/>
                  <w:szCs w:val="28"/>
                </w:rPr>
              </w:pPr>
            </w:p>
            <w:p w14:paraId="4F5DCCED" w14:textId="77777777" w:rsidR="007F2B7D" w:rsidRPr="009F030F" w:rsidRDefault="007F2B7D" w:rsidP="00CC5417">
              <w:pPr>
                <w:pStyle w:val="NoSpacing"/>
                <w:spacing w:line="360" w:lineRule="auto"/>
                <w:rPr>
                  <w:rFonts w:ascii="Times New Roman" w:hAnsi="Times New Roman" w:cs="Times New Roman"/>
                  <w:b/>
                  <w:sz w:val="26"/>
                  <w:szCs w:val="26"/>
                </w:rPr>
              </w:pPr>
            </w:p>
            <w:p w14:paraId="01845186" w14:textId="63311023" w:rsidR="00CC5417" w:rsidRDefault="00946F64" w:rsidP="00CC5417">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Giảng viên hướng dẫn:</w:t>
              </w:r>
              <w:r w:rsidR="00CE5B14">
                <w:rPr>
                  <w:rFonts w:ascii="Times New Roman" w:hAnsi="Times New Roman" w:cs="Times New Roman"/>
                  <w:b/>
                  <w:sz w:val="28"/>
                  <w:szCs w:val="28"/>
                </w:rPr>
                <w:t xml:space="preserve"> T</w:t>
              </w:r>
              <w:r w:rsidR="00703FCE">
                <w:rPr>
                  <w:rFonts w:ascii="Times New Roman" w:hAnsi="Times New Roman" w:cs="Times New Roman"/>
                  <w:b/>
                  <w:sz w:val="28"/>
                  <w:szCs w:val="28"/>
                </w:rPr>
                <w:t>h</w:t>
              </w:r>
              <w:r w:rsidR="00CE5B14">
                <w:rPr>
                  <w:rFonts w:ascii="Times New Roman" w:hAnsi="Times New Roman" w:cs="Times New Roman"/>
                  <w:b/>
                  <w:sz w:val="28"/>
                  <w:szCs w:val="28"/>
                </w:rPr>
                <w:t>S. CHÂU THỊ BẢO HÀ</w:t>
              </w:r>
            </w:p>
            <w:p w14:paraId="2A2E4F63" w14:textId="77777777" w:rsidR="007F2B7D" w:rsidRDefault="007F2B7D" w:rsidP="00924851">
              <w:pPr>
                <w:pStyle w:val="NoSpacing"/>
                <w:spacing w:line="360" w:lineRule="auto"/>
                <w:rPr>
                  <w:rFonts w:ascii="Times New Roman" w:hAnsi="Times New Roman" w:cs="Times New Roman"/>
                  <w:b/>
                  <w:sz w:val="26"/>
                  <w:szCs w:val="26"/>
                </w:rPr>
              </w:pPr>
            </w:p>
            <w:p w14:paraId="33221670" w14:textId="73624B9C" w:rsidR="00CE5B14" w:rsidRDefault="00CC5417" w:rsidP="00924851">
              <w:pPr>
                <w:pStyle w:val="NoSpacing"/>
                <w:spacing w:line="360" w:lineRule="auto"/>
                <w:jc w:val="center"/>
                <w:rPr>
                  <w:rFonts w:ascii="Times New Roman" w:hAnsi="Times New Roman" w:cs="Times New Roman"/>
                  <w:b/>
                  <w:sz w:val="26"/>
                  <w:szCs w:val="26"/>
                </w:rPr>
              </w:pPr>
              <w:r w:rsidRPr="009F030F">
                <w:rPr>
                  <w:rFonts w:ascii="Times New Roman" w:hAnsi="Times New Roman" w:cs="Times New Roman"/>
                  <w:b/>
                  <w:sz w:val="26"/>
                  <w:szCs w:val="26"/>
                </w:rPr>
                <w:t xml:space="preserve">TP. HỒ CHÍ MINH, THÁNG </w:t>
              </w:r>
              <w:r w:rsidR="007F2B7D">
                <w:rPr>
                  <w:rFonts w:ascii="Times New Roman" w:hAnsi="Times New Roman" w:cs="Times New Roman"/>
                  <w:b/>
                  <w:sz w:val="26"/>
                  <w:szCs w:val="26"/>
                </w:rPr>
                <w:t>…</w:t>
              </w:r>
              <w:r w:rsidRPr="009F030F">
                <w:rPr>
                  <w:rFonts w:ascii="Times New Roman" w:hAnsi="Times New Roman" w:cs="Times New Roman"/>
                  <w:b/>
                  <w:sz w:val="26"/>
                  <w:szCs w:val="26"/>
                </w:rPr>
                <w:t xml:space="preserve"> NĂM </w:t>
              </w:r>
              <w:r w:rsidR="00CE5B14">
                <w:rPr>
                  <w:rFonts w:ascii="Times New Roman" w:hAnsi="Times New Roman" w:cs="Times New Roman"/>
                  <w:b/>
                  <w:sz w:val="26"/>
                  <w:szCs w:val="26"/>
                </w:rPr>
                <w:t>2025</w:t>
              </w:r>
            </w:p>
            <w:p w14:paraId="52B137DE" w14:textId="77777777" w:rsidR="005F08F2" w:rsidRDefault="005F08F2" w:rsidP="00FF7A38">
              <w:pPr>
                <w:pStyle w:val="NormalWeb"/>
                <w:spacing w:beforeAutospacing="0" w:afterAutospacing="0" w:line="360" w:lineRule="auto"/>
                <w:ind w:left="-90" w:right="61"/>
                <w:jc w:val="center"/>
                <w:rPr>
                  <w:b/>
                  <w:bCs/>
                  <w:color w:val="000000"/>
                  <w:sz w:val="28"/>
                  <w:szCs w:val="28"/>
                </w:rPr>
              </w:pPr>
              <w:bookmarkStart w:id="3" w:name="_Toc183900997"/>
            </w:p>
            <w:p w14:paraId="7A1801D2" w14:textId="69BEAAF4" w:rsidR="00FF7A38" w:rsidRPr="002A02D4" w:rsidRDefault="00FF7A38" w:rsidP="00FF7A38">
              <w:pPr>
                <w:pStyle w:val="NormalWeb"/>
                <w:spacing w:beforeAutospacing="0" w:afterAutospacing="0" w:line="360" w:lineRule="auto"/>
                <w:ind w:left="-90" w:right="61"/>
                <w:jc w:val="center"/>
                <w:rPr>
                  <w:sz w:val="28"/>
                  <w:szCs w:val="28"/>
                </w:rPr>
              </w:pPr>
              <w:r>
                <w:rPr>
                  <w:b/>
                  <w:bCs/>
                  <w:color w:val="000000"/>
                  <w:sz w:val="28"/>
                  <w:szCs w:val="28"/>
                </w:rPr>
                <w:t>INDUSTRIAL UNIVERSITY OF HO CHI MINH CITY</w:t>
              </w:r>
            </w:p>
            <w:p w14:paraId="060AD040" w14:textId="77777777" w:rsidR="00FF7A38" w:rsidRPr="002A02D4" w:rsidRDefault="00FF7A38" w:rsidP="00FF7A38">
              <w:pPr>
                <w:pStyle w:val="NormalWeb"/>
                <w:spacing w:beforeAutospacing="0" w:afterAutospacing="0" w:line="360" w:lineRule="auto"/>
                <w:ind w:left="-90" w:right="61"/>
                <w:jc w:val="center"/>
                <w:rPr>
                  <w:b/>
                  <w:bCs/>
                  <w:color w:val="000000"/>
                  <w:sz w:val="28"/>
                  <w:szCs w:val="28"/>
                </w:rPr>
              </w:pPr>
              <w:r>
                <w:rPr>
                  <w:b/>
                  <w:bCs/>
                  <w:color w:val="000000"/>
                  <w:sz w:val="28"/>
                  <w:szCs w:val="28"/>
                </w:rPr>
                <w:t>FACULTY OF INFORMATION TECHNOLOGY</w:t>
              </w:r>
            </w:p>
            <w:p w14:paraId="2BB81E54" w14:textId="77777777" w:rsidR="00FF7A38" w:rsidRDefault="00FF7A38" w:rsidP="00FF7A38">
              <w:pPr>
                <w:pStyle w:val="NormalWeb"/>
                <w:spacing w:beforeAutospacing="0" w:afterAutospacing="0" w:line="360" w:lineRule="auto"/>
                <w:ind w:left="-90" w:right="61"/>
                <w:jc w:val="center"/>
                <w:rPr>
                  <w:sz w:val="28"/>
                  <w:szCs w:val="28"/>
                  <w:lang w:val="vi-VN"/>
                </w:rPr>
              </w:pPr>
            </w:p>
            <w:p w14:paraId="517052C2" w14:textId="77777777" w:rsidR="00FF7A38" w:rsidRDefault="00FF7A38" w:rsidP="00FF7A38">
              <w:pPr>
                <w:spacing w:line="360" w:lineRule="auto"/>
                <w:jc w:val="center"/>
                <w:rPr>
                  <w:rFonts w:eastAsia="SimSun"/>
                  <w:sz w:val="30"/>
                  <w:szCs w:val="30"/>
                  <w:lang w:bidi="ar"/>
                </w:rPr>
              </w:pPr>
              <w:r>
                <w:rPr>
                  <w:rFonts w:eastAsia="SimSun"/>
                  <w:noProof/>
                  <w:szCs w:val="26"/>
                </w:rPr>
                <w:drawing>
                  <wp:inline distT="0" distB="0" distL="114300" distR="114300" wp14:anchorId="67C8A53A" wp14:editId="17779A2F">
                    <wp:extent cx="2771775" cy="1266825"/>
                    <wp:effectExtent l="0" t="0" r="0" b="1333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descr="IMG_256"/>
                            <pic:cNvPicPr>
                              <a:picLocks noChangeAspect="1"/>
                            </pic:cNvPicPr>
                          </pic:nvPicPr>
                          <pic:blipFill>
                            <a:blip r:embed="rId9"/>
                            <a:stretch>
                              <a:fillRect/>
                            </a:stretch>
                          </pic:blipFill>
                          <pic:spPr>
                            <a:xfrm>
                              <a:off x="0" y="0"/>
                              <a:ext cx="2771775" cy="1266825"/>
                            </a:xfrm>
                            <a:prstGeom prst="rect">
                              <a:avLst/>
                            </a:prstGeom>
                            <a:noFill/>
                            <a:ln w="9525">
                              <a:noFill/>
                            </a:ln>
                          </pic:spPr>
                        </pic:pic>
                      </a:graphicData>
                    </a:graphic>
                  </wp:inline>
                </w:drawing>
              </w:r>
            </w:p>
            <w:p w14:paraId="5D23B8F0" w14:textId="77777777" w:rsidR="00FF7A38" w:rsidRDefault="00FF7A38" w:rsidP="00FF7A38">
              <w:pPr>
                <w:spacing w:line="360" w:lineRule="auto"/>
                <w:jc w:val="center"/>
                <w:rPr>
                  <w:rFonts w:eastAsia="SimSun"/>
                  <w:sz w:val="30"/>
                  <w:szCs w:val="30"/>
                  <w:lang w:bidi="ar"/>
                </w:rPr>
              </w:pPr>
            </w:p>
            <w:p w14:paraId="013CBDD1" w14:textId="3CFD14B4" w:rsidR="00FF7A38" w:rsidRPr="009F030F" w:rsidRDefault="00FF7A38" w:rsidP="00FF7A38">
              <w:pPr>
                <w:spacing w:line="360" w:lineRule="auto"/>
                <w:ind w:firstLine="0"/>
                <w:jc w:val="center"/>
                <w:rPr>
                  <w:b/>
                  <w:bCs/>
                  <w:sz w:val="32"/>
                  <w:szCs w:val="32"/>
                </w:rPr>
              </w:pPr>
              <w:r>
                <w:rPr>
                  <w:b/>
                  <w:bCs/>
                  <w:sz w:val="32"/>
                  <w:szCs w:val="32"/>
                </w:rPr>
                <w:t>VU THAI DUONG</w:t>
              </w:r>
            </w:p>
            <w:p w14:paraId="124AAD95" w14:textId="6F3C28F7" w:rsidR="00FF7A38" w:rsidRPr="009F030F" w:rsidRDefault="00FF7A38" w:rsidP="00FF7A38">
              <w:pPr>
                <w:spacing w:line="360" w:lineRule="auto"/>
                <w:ind w:firstLine="0"/>
                <w:jc w:val="center"/>
                <w:rPr>
                  <w:b/>
                  <w:bCs/>
                  <w:sz w:val="32"/>
                  <w:szCs w:val="32"/>
                </w:rPr>
              </w:pPr>
              <w:r>
                <w:rPr>
                  <w:b/>
                  <w:bCs/>
                  <w:sz w:val="32"/>
                  <w:szCs w:val="32"/>
                </w:rPr>
                <w:t>NGUYEN TRONG PHUC</w:t>
              </w:r>
            </w:p>
            <w:p w14:paraId="0387F9A6" w14:textId="77777777" w:rsidR="00FF7A38" w:rsidRDefault="00FF7A38" w:rsidP="00FF7A38">
              <w:pPr>
                <w:spacing w:line="360" w:lineRule="auto"/>
                <w:jc w:val="center"/>
                <w:rPr>
                  <w:rFonts w:eastAsia="SimSun"/>
                  <w:sz w:val="30"/>
                  <w:szCs w:val="30"/>
                  <w:lang w:bidi="ar"/>
                </w:rPr>
              </w:pPr>
            </w:p>
            <w:p w14:paraId="12810A48" w14:textId="77777777" w:rsidR="00FF7A38" w:rsidRDefault="00FF7A38" w:rsidP="00FF7A38">
              <w:pPr>
                <w:spacing w:line="360" w:lineRule="auto"/>
                <w:jc w:val="center"/>
                <w:rPr>
                  <w:rFonts w:eastAsia="SimSun"/>
                  <w:sz w:val="30"/>
                  <w:szCs w:val="30"/>
                  <w:lang w:bidi="ar"/>
                </w:rPr>
              </w:pPr>
            </w:p>
            <w:p w14:paraId="33585FB8" w14:textId="3559305B" w:rsidR="00FF7A38" w:rsidRDefault="00FF7A38" w:rsidP="00FF7A38">
              <w:pPr>
                <w:pStyle w:val="NormalWeb"/>
                <w:spacing w:beforeAutospacing="0" w:afterAutospacing="0" w:line="360" w:lineRule="auto"/>
                <w:jc w:val="center"/>
                <w:rPr>
                  <w:b/>
                  <w:bCs/>
                  <w:color w:val="000000"/>
                  <w:sz w:val="40"/>
                  <w:szCs w:val="40"/>
                </w:rPr>
              </w:pPr>
              <w:r w:rsidRPr="00FF7A38">
                <w:rPr>
                  <w:b/>
                  <w:bCs/>
                  <w:color w:val="000000"/>
                  <w:sz w:val="40"/>
                  <w:szCs w:val="40"/>
                </w:rPr>
                <w:t>RETAIL STORE MANAGEMENT PROGRAM</w:t>
              </w:r>
            </w:p>
            <w:p w14:paraId="39A0D8AB" w14:textId="77777777" w:rsidR="005F08F2" w:rsidRDefault="005F08F2" w:rsidP="00FF7A38">
              <w:pPr>
                <w:pStyle w:val="NormalWeb"/>
                <w:spacing w:beforeAutospacing="0" w:afterAutospacing="0" w:line="360" w:lineRule="auto"/>
                <w:jc w:val="center"/>
                <w:rPr>
                  <w:b/>
                  <w:bCs/>
                  <w:color w:val="000000"/>
                  <w:sz w:val="28"/>
                  <w:szCs w:val="28"/>
                </w:rPr>
              </w:pPr>
            </w:p>
            <w:p w14:paraId="605CEBA3" w14:textId="77777777" w:rsidR="00FF7A38" w:rsidRDefault="00FF7A38" w:rsidP="00FF7A38">
              <w:pPr>
                <w:pStyle w:val="NormalWeb"/>
                <w:spacing w:beforeAutospacing="0" w:afterAutospacing="0" w:line="360" w:lineRule="auto"/>
                <w:jc w:val="center"/>
                <w:rPr>
                  <w:color w:val="000000"/>
                  <w:sz w:val="28"/>
                  <w:szCs w:val="28"/>
                </w:rPr>
              </w:pPr>
              <w:r>
                <w:rPr>
                  <w:color w:val="000000"/>
                  <w:sz w:val="28"/>
                  <w:szCs w:val="28"/>
                </w:rPr>
                <w:t>MAJOR</w:t>
              </w:r>
              <w:r w:rsidRPr="00C37F44">
                <w:rPr>
                  <w:color w:val="000000"/>
                  <w:sz w:val="28"/>
                  <w:szCs w:val="28"/>
                </w:rPr>
                <w:t xml:space="preserve">: </w:t>
              </w:r>
              <w:r>
                <w:rPr>
                  <w:color w:val="000000"/>
                  <w:sz w:val="28"/>
                  <w:szCs w:val="28"/>
                </w:rPr>
                <w:t>SOFTWARE ENGINEERING</w:t>
              </w:r>
            </w:p>
            <w:p w14:paraId="3C4F10A5" w14:textId="039B66FC" w:rsidR="00FF7A38" w:rsidRDefault="00FF7A38" w:rsidP="00FF7A38">
              <w:pPr>
                <w:pStyle w:val="NormalWeb"/>
                <w:spacing w:beforeAutospacing="0" w:afterAutospacing="0" w:line="360" w:lineRule="auto"/>
                <w:jc w:val="center"/>
                <w:rPr>
                  <w:color w:val="000000"/>
                  <w:sz w:val="28"/>
                  <w:szCs w:val="28"/>
                </w:rPr>
              </w:pPr>
            </w:p>
            <w:p w14:paraId="7BCA719D" w14:textId="48D151B5" w:rsidR="00FF7A38" w:rsidRDefault="00FF7A38" w:rsidP="00FF7A38">
              <w:pPr>
                <w:pStyle w:val="NormalWeb"/>
                <w:spacing w:beforeAutospacing="0" w:afterAutospacing="0" w:line="360" w:lineRule="auto"/>
                <w:jc w:val="center"/>
                <w:rPr>
                  <w:color w:val="000000"/>
                  <w:sz w:val="28"/>
                  <w:szCs w:val="28"/>
                </w:rPr>
              </w:pPr>
            </w:p>
            <w:p w14:paraId="3694624B" w14:textId="619205F1" w:rsidR="00FF7A38" w:rsidRDefault="00FF7A38" w:rsidP="00FF7A38">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Supervisor</w:t>
              </w:r>
              <w:r w:rsidRPr="009F030F">
                <w:rPr>
                  <w:rFonts w:ascii="Times New Roman" w:hAnsi="Times New Roman" w:cs="Times New Roman"/>
                  <w:b/>
                  <w:sz w:val="28"/>
                  <w:szCs w:val="28"/>
                </w:rPr>
                <w:t>:</w:t>
              </w:r>
              <w:r>
                <w:rPr>
                  <w:rFonts w:ascii="Times New Roman" w:hAnsi="Times New Roman" w:cs="Times New Roman"/>
                  <w:b/>
                  <w:sz w:val="28"/>
                  <w:szCs w:val="28"/>
                </w:rPr>
                <w:t xml:space="preserve"> </w:t>
              </w:r>
              <w:r w:rsidR="00E8517E">
                <w:rPr>
                  <w:rFonts w:ascii="Times New Roman" w:hAnsi="Times New Roman" w:cs="Times New Roman"/>
                  <w:b/>
                  <w:sz w:val="28"/>
                  <w:szCs w:val="28"/>
                </w:rPr>
                <w:t>M</w:t>
              </w:r>
              <w:r w:rsidR="00197F34">
                <w:rPr>
                  <w:rFonts w:ascii="Times New Roman" w:hAnsi="Times New Roman" w:cs="Times New Roman"/>
                  <w:b/>
                  <w:sz w:val="28"/>
                  <w:szCs w:val="28"/>
                </w:rPr>
                <w:t>s</w:t>
              </w:r>
              <w:r w:rsidR="00E8517E">
                <w:rPr>
                  <w:rFonts w:ascii="Times New Roman" w:hAnsi="Times New Roman" w:cs="Times New Roman"/>
                  <w:b/>
                  <w:sz w:val="28"/>
                  <w:szCs w:val="28"/>
                </w:rPr>
                <w:t>C</w:t>
              </w:r>
              <w:r>
                <w:rPr>
                  <w:rFonts w:ascii="Times New Roman" w:hAnsi="Times New Roman" w:cs="Times New Roman"/>
                  <w:b/>
                  <w:sz w:val="28"/>
                  <w:szCs w:val="28"/>
                </w:rPr>
                <w:t>. CHAU THI BAO HA</w:t>
              </w:r>
            </w:p>
            <w:p w14:paraId="758BB940" w14:textId="77777777" w:rsidR="00FF7A38" w:rsidRDefault="00FF7A38" w:rsidP="00FF7A38">
              <w:pPr>
                <w:pStyle w:val="NoSpacing"/>
                <w:spacing w:line="360" w:lineRule="auto"/>
                <w:rPr>
                  <w:rFonts w:ascii="Times New Roman" w:hAnsi="Times New Roman" w:cs="Times New Roman"/>
                  <w:b/>
                  <w:sz w:val="26"/>
                  <w:szCs w:val="26"/>
                </w:rPr>
              </w:pPr>
            </w:p>
            <w:p w14:paraId="0C4EBC92" w14:textId="73F638C4" w:rsidR="00FF7A38" w:rsidRDefault="00FF7A38" w:rsidP="00FF7A38">
              <w:pPr>
                <w:pStyle w:val="NoSpacing"/>
                <w:spacing w:line="360" w:lineRule="auto"/>
                <w:jc w:val="center"/>
                <w:rPr>
                  <w:rFonts w:ascii="Times New Roman" w:hAnsi="Times New Roman" w:cs="Times New Roman"/>
                  <w:b/>
                  <w:sz w:val="26"/>
                  <w:szCs w:val="26"/>
                </w:rPr>
              </w:pPr>
              <w:r>
                <w:rPr>
                  <w:rFonts w:ascii="Times New Roman" w:hAnsi="Times New Roman" w:cs="Times New Roman"/>
                  <w:b/>
                  <w:sz w:val="26"/>
                  <w:szCs w:val="26"/>
                </w:rPr>
                <w:t>HO CHI MINH CITY</w:t>
              </w:r>
              <w:r w:rsidRPr="009F030F">
                <w:rPr>
                  <w:rFonts w:ascii="Times New Roman" w:hAnsi="Times New Roman" w:cs="Times New Roman"/>
                  <w:b/>
                  <w:sz w:val="26"/>
                  <w:szCs w:val="26"/>
                </w:rPr>
                <w:t xml:space="preserve">, </w:t>
              </w:r>
              <w:r>
                <w:rPr>
                  <w:rFonts w:ascii="Times New Roman" w:hAnsi="Times New Roman" w:cs="Times New Roman"/>
                  <w:b/>
                  <w:sz w:val="26"/>
                  <w:szCs w:val="26"/>
                </w:rPr>
                <w:t>… 2025</w:t>
              </w:r>
            </w:p>
            <w:p w14:paraId="58494AFA" w14:textId="13F26582" w:rsidR="00FF7A38" w:rsidRDefault="00FF7A38" w:rsidP="00FF7A38">
              <w:pPr>
                <w:pStyle w:val="NormalWeb"/>
                <w:spacing w:beforeAutospacing="0" w:afterAutospacing="0" w:line="360" w:lineRule="auto"/>
                <w:jc w:val="center"/>
                <w:rPr>
                  <w:color w:val="000000"/>
                  <w:sz w:val="28"/>
                  <w:szCs w:val="28"/>
                </w:rPr>
              </w:pPr>
            </w:p>
            <w:p w14:paraId="29C15677" w14:textId="51A3ED02" w:rsidR="005F08F2" w:rsidRDefault="005F08F2">
              <w:pPr>
                <w:spacing w:before="0" w:line="240" w:lineRule="auto"/>
                <w:ind w:firstLine="0"/>
                <w:jc w:val="left"/>
                <w:rPr>
                  <w:rFonts w:eastAsia="SimSun"/>
                  <w:b/>
                  <w:bCs/>
                  <w:szCs w:val="26"/>
                  <w:lang w:eastAsia="zh-CN"/>
                </w:rPr>
              </w:pPr>
            </w:p>
            <w:p w14:paraId="0A42152C" w14:textId="12CEFCB5" w:rsidR="00CE5B14" w:rsidRPr="00187297" w:rsidRDefault="00CE5B14" w:rsidP="00FF7A38">
              <w:pPr>
                <w:pStyle w:val="NormalWeb"/>
                <w:spacing w:before="100" w:after="100"/>
                <w:jc w:val="center"/>
                <w:rPr>
                  <w:b/>
                  <w:bCs/>
                  <w:sz w:val="26"/>
                  <w:szCs w:val="26"/>
                </w:rPr>
              </w:pPr>
              <w:r w:rsidRPr="00187297">
                <w:rPr>
                  <w:b/>
                  <w:bCs/>
                  <w:sz w:val="26"/>
                  <w:szCs w:val="26"/>
                </w:rPr>
                <w:lastRenderedPageBreak/>
                <w:t>NHẬN XÉT CỦA GIÁO VIÊN HƯỚNG DẪN</w:t>
              </w:r>
              <w:bookmarkEnd w:id="3"/>
            </w:p>
            <w:p w14:paraId="4F8F6915" w14:textId="284BF290" w:rsidR="00CE5B14" w:rsidRPr="00B4131D" w:rsidRDefault="00FA3090" w:rsidP="00FA3090">
              <w:pPr>
                <w:pBdr>
                  <w:top w:val="nil"/>
                  <w:left w:val="nil"/>
                  <w:bottom w:val="nil"/>
                  <w:right w:val="nil"/>
                  <w:between w:val="nil"/>
                </w:pBdr>
                <w:tabs>
                  <w:tab w:val="center" w:pos="4680"/>
                  <w:tab w:val="right" w:pos="9360"/>
                </w:tabs>
                <w:spacing w:line="360" w:lineRule="auto"/>
                <w:ind w:firstLine="0"/>
                <w:rPr>
                  <w:color w:val="000000"/>
                  <w:szCs w:val="26"/>
                </w:rPr>
              </w:pPr>
              <w:r>
                <w:rPr>
                  <w:color w:val="000000"/>
                  <w:szCs w:val="26"/>
                </w:rPr>
                <w:t>………………………………………………………………………………………………………………………………………………………………………………………………………………………………………………………………………………………………………………………………………………………………………………………………………………………………………………………………………………………………………………………………………………………………………………………………………………………………………………………………………………………………………………………………………………………………………………………………………………………………………………………………………………………………………………………………………………………………………………………………………………………………………………………………………………………………………………………………………………………………………………………………………………………………………………………………………………………………………………………………………………………………………………………………………………………………………………………………………………………………………………………………………………………………………………………………………………………………………………………………………………………………………………………………………………………………………………………………………………………………………………………………………………………………………………………………………………………………………………………………………………………………………………………………………………………………………………………………………………………………………………………………………………………………………………………………</w:t>
              </w:r>
              <w:r w:rsidR="00CE5B14">
                <w:rPr>
                  <w:color w:val="000000"/>
                  <w:szCs w:val="26"/>
                </w:rPr>
                <w:tab/>
              </w:r>
            </w:p>
            <w:p w14:paraId="4BBF3421" w14:textId="55343642" w:rsidR="00CE5B14" w:rsidRPr="00B4131D" w:rsidRDefault="00CE5B14" w:rsidP="00CE5B14">
              <w:pPr>
                <w:pBdr>
                  <w:top w:val="nil"/>
                  <w:left w:val="nil"/>
                  <w:bottom w:val="nil"/>
                  <w:right w:val="nil"/>
                  <w:between w:val="nil"/>
                </w:pBdr>
                <w:tabs>
                  <w:tab w:val="center" w:pos="4680"/>
                  <w:tab w:val="right" w:pos="9360"/>
                </w:tabs>
                <w:spacing w:line="360" w:lineRule="auto"/>
                <w:jc w:val="right"/>
                <w:rPr>
                  <w:b/>
                  <w:color w:val="000000"/>
                  <w:szCs w:val="26"/>
                </w:rPr>
              </w:pPr>
              <w:proofErr w:type="gramStart"/>
              <w:r w:rsidRPr="00B4131D">
                <w:rPr>
                  <w:b/>
                  <w:color w:val="000000"/>
                  <w:szCs w:val="26"/>
                </w:rPr>
                <w:t>TP.Hồ</w:t>
              </w:r>
              <w:proofErr w:type="gramEnd"/>
              <w:r w:rsidRPr="00B4131D">
                <w:rPr>
                  <w:b/>
                  <w:color w:val="000000"/>
                  <w:szCs w:val="26"/>
                </w:rPr>
                <w:t xml:space="preserve"> Chí Minh, ngày…..tháng….năm</w:t>
              </w:r>
              <w:r w:rsidR="00FA3090">
                <w:rPr>
                  <w:b/>
                  <w:color w:val="000000"/>
                  <w:szCs w:val="26"/>
                </w:rPr>
                <w:t xml:space="preserve"> 2025</w:t>
              </w:r>
            </w:p>
            <w:p w14:paraId="1109D9B9" w14:textId="0DA667D7" w:rsidR="00CE5B14" w:rsidRDefault="00CE5B14" w:rsidP="00FA3090">
              <w:pPr>
                <w:pStyle w:val="NoSpacing"/>
                <w:spacing w:line="360" w:lineRule="auto"/>
                <w:jc w:val="right"/>
                <w:rPr>
                  <w:rFonts w:ascii="Times New Roman" w:hAnsi="Times New Roman" w:cs="Times New Roman"/>
                  <w:b/>
                  <w:sz w:val="26"/>
                  <w:szCs w:val="26"/>
                </w:rPr>
              </w:pPr>
              <w:r w:rsidRPr="00B4131D">
                <w:rPr>
                  <w:rFonts w:ascii="Times New Roman" w:hAnsi="Times New Roman" w:cs="Times New Roman"/>
                  <w:color w:val="000000"/>
                  <w:sz w:val="26"/>
                  <w:szCs w:val="26"/>
                </w:rPr>
                <w:t xml:space="preserve">                                            CHỮ KÝ GIẢNG VIÊN</w:t>
              </w:r>
            </w:p>
            <w:p w14:paraId="68AE9DF8" w14:textId="151DEF3E" w:rsidR="00CE5B14" w:rsidRDefault="00CE5B14" w:rsidP="00FA3090">
              <w:pPr>
                <w:pStyle w:val="NormalWeb"/>
                <w:spacing w:before="100" w:after="100"/>
                <w:jc w:val="center"/>
                <w:rPr>
                  <w:b/>
                  <w:bCs/>
                  <w:sz w:val="26"/>
                  <w:szCs w:val="26"/>
                </w:rPr>
              </w:pPr>
              <w:bookmarkStart w:id="4" w:name="_Toc183900998"/>
              <w:r w:rsidRPr="00187297">
                <w:rPr>
                  <w:b/>
                  <w:bCs/>
                  <w:sz w:val="26"/>
                  <w:szCs w:val="26"/>
                </w:rPr>
                <w:lastRenderedPageBreak/>
                <w:t>NHẬN XÉT CỦA GIÁO VIÊN PHẢN BIỆN</w:t>
              </w:r>
              <w:bookmarkEnd w:id="4"/>
            </w:p>
            <w:p w14:paraId="00CB7C91" w14:textId="5B782D56" w:rsidR="00FA3090" w:rsidRPr="00FA3090" w:rsidRDefault="00FA3090" w:rsidP="00FA3090">
              <w:pPr>
                <w:pStyle w:val="NormalWeb"/>
                <w:spacing w:before="100" w:after="100"/>
                <w:jc w:val="both"/>
                <w:rPr>
                  <w:sz w:val="26"/>
                  <w:szCs w:val="26"/>
                </w:rPr>
              </w:pPr>
              <w:r>
                <w:rPr>
                  <w:sz w:val="26"/>
                  <w:szCs w:val="26"/>
                </w:rPr>
                <w:t>……………………………………………………………………………………………………………………………………………………………………………………………………………………………………………………………………………………………………………………………………………………………………………………………………………………………………………………………………………………………………………………………………………………………………………………………………………………………………………………………………………………………………………………………………………………………………………………………………………………………………………………………………………………………………………………………………………………………………………………………………………………………………………………………………………………………………………………………………………………………………………………………………………………………………………………………………………………………………………………………………………………………………………………………………………………………………………………………………………………………………………………………………………………………………………………………………………………………………………………………………………………………………………………………………………………………………………………………………………………………………………………………………………………………………………………………………………………………………………………………………………………………………………………………………………………………………………………………………………………………………………………………………………………………………………………………………………………………………………………………………………………………………………………………………………………………………………………………………………………………………………………………………………………………………………………………………………………………………………………………………………………………………………………………………………………………………………………………………………………………………………………………………………………………………………………………………………………………………………………………………………………………………………………………………………………………………………………………………………………………………………………………………………………………………………………………………………………………………</w:t>
              </w:r>
            </w:p>
            <w:p w14:paraId="64ACD72D" w14:textId="700E39D4" w:rsidR="00CE5B14" w:rsidRPr="00B4131D" w:rsidRDefault="00CE5B14" w:rsidP="00CE5B14">
              <w:pPr>
                <w:pBdr>
                  <w:top w:val="nil"/>
                  <w:left w:val="nil"/>
                  <w:bottom w:val="nil"/>
                  <w:right w:val="nil"/>
                  <w:between w:val="nil"/>
                </w:pBdr>
                <w:tabs>
                  <w:tab w:val="center" w:pos="4680"/>
                  <w:tab w:val="right" w:pos="9360"/>
                </w:tabs>
                <w:spacing w:line="360" w:lineRule="auto"/>
                <w:jc w:val="right"/>
                <w:rPr>
                  <w:b/>
                  <w:color w:val="000000"/>
                  <w:szCs w:val="26"/>
                </w:rPr>
              </w:pPr>
              <w:proofErr w:type="gramStart"/>
              <w:r w:rsidRPr="00B4131D">
                <w:rPr>
                  <w:b/>
                  <w:color w:val="000000"/>
                  <w:szCs w:val="26"/>
                </w:rPr>
                <w:t>TP.Hồ</w:t>
              </w:r>
              <w:proofErr w:type="gramEnd"/>
              <w:r w:rsidRPr="00B4131D">
                <w:rPr>
                  <w:b/>
                  <w:color w:val="000000"/>
                  <w:szCs w:val="26"/>
                </w:rPr>
                <w:t xml:space="preserve"> Chí Minh, ngày…..tháng….năm</w:t>
              </w:r>
              <w:r w:rsidR="00FA3090">
                <w:rPr>
                  <w:b/>
                  <w:color w:val="000000"/>
                  <w:szCs w:val="26"/>
                </w:rPr>
                <w:t xml:space="preserve"> 2025</w:t>
              </w:r>
            </w:p>
            <w:p w14:paraId="55C7B522" w14:textId="733D6002" w:rsidR="00CE5B14" w:rsidRPr="007500A9" w:rsidRDefault="00CE5B14" w:rsidP="00CE5B14">
              <w:pPr>
                <w:pBdr>
                  <w:top w:val="nil"/>
                  <w:left w:val="nil"/>
                  <w:bottom w:val="nil"/>
                  <w:right w:val="nil"/>
                  <w:between w:val="nil"/>
                </w:pBdr>
                <w:spacing w:line="360" w:lineRule="auto"/>
                <w:ind w:right="58"/>
                <w:jc w:val="right"/>
                <w:rPr>
                  <w:color w:val="000000"/>
                  <w:szCs w:val="26"/>
                </w:rPr>
                <w:sectPr w:rsidR="00CE5B14" w:rsidRPr="007500A9" w:rsidSect="00924851">
                  <w:headerReference w:type="default" r:id="rId10"/>
                  <w:footerReference w:type="default" r:id="rId11"/>
                  <w:headerReference w:type="first" r:id="rId12"/>
                  <w:footerReference w:type="first" r:id="rId13"/>
                  <w:pgSz w:w="11906" w:h="16838"/>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0"/>
                  <w:titlePg/>
                  <w:docGrid w:linePitch="360"/>
                </w:sectPr>
              </w:pPr>
              <w:r w:rsidRPr="00B4131D">
                <w:rPr>
                  <w:color w:val="000000"/>
                  <w:szCs w:val="26"/>
                </w:rPr>
                <w:t xml:space="preserve">                                         CHỮ KÝ GIẢNG VI</w:t>
              </w:r>
              <w:r>
                <w:rPr>
                  <w:color w:val="000000"/>
                  <w:szCs w:val="26"/>
                </w:rPr>
                <w:t>ÊN</w:t>
              </w:r>
            </w:p>
            <w:p w14:paraId="0F2EBD23" w14:textId="77777777" w:rsidR="005F08F2" w:rsidRPr="00187297" w:rsidRDefault="005F08F2" w:rsidP="005F08F2">
              <w:pPr>
                <w:pStyle w:val="NormalWeb"/>
                <w:spacing w:before="100" w:after="100"/>
                <w:jc w:val="center"/>
                <w:rPr>
                  <w:b/>
                  <w:bCs/>
                  <w:sz w:val="26"/>
                  <w:szCs w:val="26"/>
                </w:rPr>
              </w:pPr>
              <w:bookmarkStart w:id="5" w:name="_Toc183900995"/>
              <w:bookmarkStart w:id="6" w:name="_Hlk187749399"/>
              <w:r w:rsidRPr="00187297">
                <w:rPr>
                  <w:b/>
                  <w:bCs/>
                  <w:sz w:val="26"/>
                  <w:szCs w:val="26"/>
                </w:rPr>
                <w:lastRenderedPageBreak/>
                <w:t>ABSTRACT</w:t>
              </w:r>
              <w:bookmarkEnd w:id="5"/>
            </w:p>
            <w:p w14:paraId="0F1A9174" w14:textId="77777777" w:rsidR="005F08F2" w:rsidRPr="00B4131D" w:rsidRDefault="005F08F2" w:rsidP="005F08F2">
              <w:pPr>
                <w:spacing w:line="360" w:lineRule="auto"/>
                <w:ind w:firstLine="0"/>
                <w:rPr>
                  <w:b/>
                  <w:szCs w:val="26"/>
                </w:rPr>
              </w:pPr>
              <w:r w:rsidRPr="00B4131D">
                <w:rPr>
                  <w:b/>
                  <w:szCs w:val="26"/>
                </w:rPr>
                <w:t>Reason for choosing the topic:</w:t>
              </w:r>
            </w:p>
            <w:p w14:paraId="1518CD90" w14:textId="77777777" w:rsidR="005F08F2" w:rsidRPr="00B4131D" w:rsidRDefault="005F08F2" w:rsidP="005F08F2">
              <w:pPr>
                <w:spacing w:after="160" w:line="360" w:lineRule="auto"/>
                <w:ind w:right="26" w:firstLine="0"/>
                <w:rPr>
                  <w:b/>
                  <w:szCs w:val="26"/>
                </w:rPr>
              </w:pPr>
              <w:r w:rsidRPr="00B4131D">
                <w:rPr>
                  <w:b/>
                  <w:szCs w:val="26"/>
                </w:rPr>
                <w:t>Problems:</w:t>
              </w:r>
            </w:p>
            <w:p w14:paraId="67E054CC" w14:textId="77777777" w:rsidR="005F08F2" w:rsidRPr="00B4131D" w:rsidRDefault="005F08F2" w:rsidP="005F08F2">
              <w:pPr>
                <w:spacing w:after="160" w:line="360" w:lineRule="auto"/>
                <w:ind w:right="26" w:firstLine="0"/>
                <w:rPr>
                  <w:b/>
                  <w:szCs w:val="26"/>
                </w:rPr>
              </w:pPr>
              <w:r w:rsidRPr="00B4131D">
                <w:rPr>
                  <w:b/>
                  <w:szCs w:val="26"/>
                </w:rPr>
                <w:t>Methods:</w:t>
              </w:r>
            </w:p>
            <w:bookmarkEnd w:id="6"/>
            <w:p w14:paraId="580770A5" w14:textId="77777777" w:rsidR="00BB1403" w:rsidRDefault="00BB1403" w:rsidP="00CE5B14">
              <w:pPr>
                <w:spacing w:before="0" w:line="240" w:lineRule="auto"/>
                <w:ind w:firstLine="0"/>
                <w:jc w:val="left"/>
              </w:pPr>
            </w:p>
            <w:p w14:paraId="3B71500E" w14:textId="77777777" w:rsidR="00BB1403" w:rsidRDefault="00BB1403">
              <w:pPr>
                <w:spacing w:before="0" w:line="240" w:lineRule="auto"/>
                <w:ind w:firstLine="0"/>
                <w:jc w:val="left"/>
              </w:pPr>
              <w:r>
                <w:br w:type="page"/>
              </w:r>
            </w:p>
            <w:p w14:paraId="3870FD53" w14:textId="30796054" w:rsidR="00890157" w:rsidRPr="007F2B7D" w:rsidRDefault="00AB06B0" w:rsidP="00CE5B14">
              <w:pPr>
                <w:spacing w:before="0" w:line="240" w:lineRule="auto"/>
                <w:ind w:firstLine="0"/>
                <w:jc w:val="left"/>
              </w:pPr>
            </w:p>
          </w:sdtContent>
        </w:sdt>
      </w:sdtContent>
    </w:sdt>
    <w:p w14:paraId="422A0677" w14:textId="77777777" w:rsidR="00276521" w:rsidRDefault="004B4BF6" w:rsidP="00CE5B14">
      <w:pPr>
        <w:ind w:firstLine="0"/>
        <w:jc w:val="center"/>
        <w:rPr>
          <w:noProof/>
        </w:rPr>
      </w:pPr>
      <w:bookmarkStart w:id="7" w:name="_Toc187398586"/>
      <w:r w:rsidRPr="00EE120C">
        <w:rPr>
          <w:b/>
          <w:bCs/>
          <w:sz w:val="28"/>
          <w:szCs w:val="28"/>
        </w:rPr>
        <w:t>MỤC LỤC</w:t>
      </w:r>
      <w:bookmarkEnd w:id="0"/>
      <w:bookmarkEnd w:id="1"/>
      <w:bookmarkEnd w:id="7"/>
      <w:r w:rsidR="002748C6">
        <w:fldChar w:fldCharType="begin"/>
      </w:r>
      <w:r w:rsidR="002748C6">
        <w:instrText xml:space="preserve"> TOC \o "1-3" \h \z \t "Style_PhuLuc,4" </w:instrText>
      </w:r>
      <w:r w:rsidR="002748C6">
        <w:fldChar w:fldCharType="separate"/>
      </w:r>
    </w:p>
    <w:p w14:paraId="6146D546" w14:textId="179A174D" w:rsidR="00276521" w:rsidRDefault="00AB06B0">
      <w:pPr>
        <w:pStyle w:val="TOC1"/>
        <w:rPr>
          <w:rFonts w:asciiTheme="minorHAnsi" w:eastAsiaTheme="minorEastAsia" w:hAnsiTheme="minorHAnsi" w:cstheme="minorBidi"/>
          <w:sz w:val="22"/>
          <w:szCs w:val="22"/>
        </w:rPr>
      </w:pPr>
      <w:hyperlink w:anchor="_Toc191711818" w:history="1">
        <w:r w:rsidR="00276521" w:rsidRPr="00AA0989">
          <w:rPr>
            <w:rStyle w:val="Hyperlink"/>
          </w:rPr>
          <w:t>LỜI MỞ ĐẦU</w:t>
        </w:r>
        <w:r w:rsidR="00276521">
          <w:rPr>
            <w:webHidden/>
          </w:rPr>
          <w:tab/>
        </w:r>
        <w:r w:rsidR="00276521">
          <w:rPr>
            <w:webHidden/>
          </w:rPr>
          <w:fldChar w:fldCharType="begin"/>
        </w:r>
        <w:r w:rsidR="00276521">
          <w:rPr>
            <w:webHidden/>
          </w:rPr>
          <w:instrText xml:space="preserve"> PAGEREF _Toc191711818 \h </w:instrText>
        </w:r>
        <w:r w:rsidR="00276521">
          <w:rPr>
            <w:webHidden/>
          </w:rPr>
        </w:r>
        <w:r w:rsidR="00276521">
          <w:rPr>
            <w:webHidden/>
          </w:rPr>
          <w:fldChar w:fldCharType="separate"/>
        </w:r>
        <w:r w:rsidR="00276521">
          <w:rPr>
            <w:webHidden/>
          </w:rPr>
          <w:t>7</w:t>
        </w:r>
        <w:r w:rsidR="00276521">
          <w:rPr>
            <w:webHidden/>
          </w:rPr>
          <w:fldChar w:fldCharType="end"/>
        </w:r>
      </w:hyperlink>
    </w:p>
    <w:p w14:paraId="7570DAA8" w14:textId="28CECC4C" w:rsidR="00276521" w:rsidRDefault="00AB06B0">
      <w:pPr>
        <w:pStyle w:val="TOC1"/>
        <w:rPr>
          <w:rFonts w:asciiTheme="minorHAnsi" w:eastAsiaTheme="minorEastAsia" w:hAnsiTheme="minorHAnsi" w:cstheme="minorBidi"/>
          <w:sz w:val="22"/>
          <w:szCs w:val="22"/>
        </w:rPr>
      </w:pPr>
      <w:hyperlink w:anchor="_Toc191711819" w:history="1">
        <w:r w:rsidR="00276521" w:rsidRPr="00AA0989">
          <w:rPr>
            <w:rStyle w:val="Hyperlink"/>
          </w:rPr>
          <w:t>CHƯƠNG 1 : GIỚI THIỆU</w:t>
        </w:r>
        <w:r w:rsidR="00276521">
          <w:rPr>
            <w:webHidden/>
          </w:rPr>
          <w:tab/>
        </w:r>
        <w:r w:rsidR="00276521">
          <w:rPr>
            <w:webHidden/>
          </w:rPr>
          <w:fldChar w:fldCharType="begin"/>
        </w:r>
        <w:r w:rsidR="00276521">
          <w:rPr>
            <w:webHidden/>
          </w:rPr>
          <w:instrText xml:space="preserve"> PAGEREF _Toc191711819 \h </w:instrText>
        </w:r>
        <w:r w:rsidR="00276521">
          <w:rPr>
            <w:webHidden/>
          </w:rPr>
        </w:r>
        <w:r w:rsidR="00276521">
          <w:rPr>
            <w:webHidden/>
          </w:rPr>
          <w:fldChar w:fldCharType="separate"/>
        </w:r>
        <w:r w:rsidR="00276521">
          <w:rPr>
            <w:webHidden/>
          </w:rPr>
          <w:t>10</w:t>
        </w:r>
        <w:r w:rsidR="00276521">
          <w:rPr>
            <w:webHidden/>
          </w:rPr>
          <w:fldChar w:fldCharType="end"/>
        </w:r>
      </w:hyperlink>
    </w:p>
    <w:p w14:paraId="05816562" w14:textId="41427DB0" w:rsidR="00276521" w:rsidRDefault="00AB06B0">
      <w:pPr>
        <w:pStyle w:val="TOC2"/>
        <w:rPr>
          <w:rFonts w:asciiTheme="minorHAnsi" w:eastAsiaTheme="minorEastAsia" w:hAnsiTheme="minorHAnsi" w:cstheme="minorBidi"/>
          <w:noProof/>
          <w:sz w:val="22"/>
          <w:szCs w:val="22"/>
        </w:rPr>
      </w:pPr>
      <w:hyperlink w:anchor="_Toc191711820" w:history="1">
        <w:r w:rsidR="00276521" w:rsidRPr="00AA0989">
          <w:rPr>
            <w:rStyle w:val="Hyperlink"/>
            <w:noProof/>
          </w:rPr>
          <w:t>1.1 Tổng quan</w:t>
        </w:r>
        <w:r w:rsidR="00276521">
          <w:rPr>
            <w:noProof/>
            <w:webHidden/>
          </w:rPr>
          <w:tab/>
        </w:r>
        <w:r w:rsidR="00276521">
          <w:rPr>
            <w:noProof/>
            <w:webHidden/>
          </w:rPr>
          <w:fldChar w:fldCharType="begin"/>
        </w:r>
        <w:r w:rsidR="00276521">
          <w:rPr>
            <w:noProof/>
            <w:webHidden/>
          </w:rPr>
          <w:instrText xml:space="preserve"> PAGEREF _Toc191711820 \h </w:instrText>
        </w:r>
        <w:r w:rsidR="00276521">
          <w:rPr>
            <w:noProof/>
            <w:webHidden/>
          </w:rPr>
        </w:r>
        <w:r w:rsidR="00276521">
          <w:rPr>
            <w:noProof/>
            <w:webHidden/>
          </w:rPr>
          <w:fldChar w:fldCharType="separate"/>
        </w:r>
        <w:r w:rsidR="00276521">
          <w:rPr>
            <w:noProof/>
            <w:webHidden/>
          </w:rPr>
          <w:t>10</w:t>
        </w:r>
        <w:r w:rsidR="00276521">
          <w:rPr>
            <w:noProof/>
            <w:webHidden/>
          </w:rPr>
          <w:fldChar w:fldCharType="end"/>
        </w:r>
      </w:hyperlink>
    </w:p>
    <w:p w14:paraId="501B07F0" w14:textId="5A5C8133" w:rsidR="00276521" w:rsidRDefault="00AB06B0">
      <w:pPr>
        <w:pStyle w:val="TOC2"/>
        <w:rPr>
          <w:rFonts w:asciiTheme="minorHAnsi" w:eastAsiaTheme="minorEastAsia" w:hAnsiTheme="minorHAnsi" w:cstheme="minorBidi"/>
          <w:noProof/>
          <w:sz w:val="22"/>
          <w:szCs w:val="22"/>
        </w:rPr>
      </w:pPr>
      <w:hyperlink w:anchor="_Toc191711821" w:history="1">
        <w:r w:rsidR="00276521" w:rsidRPr="00AA0989">
          <w:rPr>
            <w:rStyle w:val="Hyperlink"/>
            <w:noProof/>
          </w:rPr>
          <w:t>1.2 Mục tiêu đề tài</w:t>
        </w:r>
        <w:r w:rsidR="00276521">
          <w:rPr>
            <w:noProof/>
            <w:webHidden/>
          </w:rPr>
          <w:tab/>
        </w:r>
        <w:r w:rsidR="00276521">
          <w:rPr>
            <w:noProof/>
            <w:webHidden/>
          </w:rPr>
          <w:fldChar w:fldCharType="begin"/>
        </w:r>
        <w:r w:rsidR="00276521">
          <w:rPr>
            <w:noProof/>
            <w:webHidden/>
          </w:rPr>
          <w:instrText xml:space="preserve"> PAGEREF _Toc191711821 \h </w:instrText>
        </w:r>
        <w:r w:rsidR="00276521">
          <w:rPr>
            <w:noProof/>
            <w:webHidden/>
          </w:rPr>
        </w:r>
        <w:r w:rsidR="00276521">
          <w:rPr>
            <w:noProof/>
            <w:webHidden/>
          </w:rPr>
          <w:fldChar w:fldCharType="separate"/>
        </w:r>
        <w:r w:rsidR="00276521">
          <w:rPr>
            <w:noProof/>
            <w:webHidden/>
          </w:rPr>
          <w:t>11</w:t>
        </w:r>
        <w:r w:rsidR="00276521">
          <w:rPr>
            <w:noProof/>
            <w:webHidden/>
          </w:rPr>
          <w:fldChar w:fldCharType="end"/>
        </w:r>
      </w:hyperlink>
    </w:p>
    <w:p w14:paraId="380C69E4" w14:textId="5DB3B8B7" w:rsidR="00276521" w:rsidRDefault="00AB06B0">
      <w:pPr>
        <w:pStyle w:val="TOC2"/>
        <w:rPr>
          <w:rFonts w:asciiTheme="minorHAnsi" w:eastAsiaTheme="minorEastAsia" w:hAnsiTheme="minorHAnsi" w:cstheme="minorBidi"/>
          <w:noProof/>
          <w:sz w:val="22"/>
          <w:szCs w:val="22"/>
        </w:rPr>
      </w:pPr>
      <w:hyperlink w:anchor="_Toc191711822" w:history="1">
        <w:r w:rsidR="00276521" w:rsidRPr="00AA0989">
          <w:rPr>
            <w:rStyle w:val="Hyperlink"/>
            <w:noProof/>
          </w:rPr>
          <w:t>1.3 Phạm vi đề tài</w:t>
        </w:r>
        <w:r w:rsidR="00276521">
          <w:rPr>
            <w:noProof/>
            <w:webHidden/>
          </w:rPr>
          <w:tab/>
        </w:r>
        <w:r w:rsidR="00276521">
          <w:rPr>
            <w:noProof/>
            <w:webHidden/>
          </w:rPr>
          <w:fldChar w:fldCharType="begin"/>
        </w:r>
        <w:r w:rsidR="00276521">
          <w:rPr>
            <w:noProof/>
            <w:webHidden/>
          </w:rPr>
          <w:instrText xml:space="preserve"> PAGEREF _Toc191711822 \h </w:instrText>
        </w:r>
        <w:r w:rsidR="00276521">
          <w:rPr>
            <w:noProof/>
            <w:webHidden/>
          </w:rPr>
        </w:r>
        <w:r w:rsidR="00276521">
          <w:rPr>
            <w:noProof/>
            <w:webHidden/>
          </w:rPr>
          <w:fldChar w:fldCharType="separate"/>
        </w:r>
        <w:r w:rsidR="00276521">
          <w:rPr>
            <w:noProof/>
            <w:webHidden/>
          </w:rPr>
          <w:t>11</w:t>
        </w:r>
        <w:r w:rsidR="00276521">
          <w:rPr>
            <w:noProof/>
            <w:webHidden/>
          </w:rPr>
          <w:fldChar w:fldCharType="end"/>
        </w:r>
      </w:hyperlink>
    </w:p>
    <w:p w14:paraId="4F47124A" w14:textId="77F88053" w:rsidR="00276521" w:rsidRDefault="00AB06B0">
      <w:pPr>
        <w:pStyle w:val="TOC2"/>
        <w:rPr>
          <w:rFonts w:asciiTheme="minorHAnsi" w:eastAsiaTheme="minorEastAsia" w:hAnsiTheme="minorHAnsi" w:cstheme="minorBidi"/>
          <w:noProof/>
          <w:sz w:val="22"/>
          <w:szCs w:val="22"/>
        </w:rPr>
      </w:pPr>
      <w:hyperlink w:anchor="_Toc191711823" w:history="1">
        <w:r w:rsidR="00276521" w:rsidRPr="00AA0989">
          <w:rPr>
            <w:rStyle w:val="Hyperlink"/>
            <w:noProof/>
          </w:rPr>
          <w:t>1.4 Mô tả yêu cầu chức năng</w:t>
        </w:r>
        <w:r w:rsidR="00276521">
          <w:rPr>
            <w:noProof/>
            <w:webHidden/>
          </w:rPr>
          <w:tab/>
        </w:r>
        <w:r w:rsidR="00276521">
          <w:rPr>
            <w:noProof/>
            <w:webHidden/>
          </w:rPr>
          <w:fldChar w:fldCharType="begin"/>
        </w:r>
        <w:r w:rsidR="00276521">
          <w:rPr>
            <w:noProof/>
            <w:webHidden/>
          </w:rPr>
          <w:instrText xml:space="preserve"> PAGEREF _Toc191711823 \h </w:instrText>
        </w:r>
        <w:r w:rsidR="00276521">
          <w:rPr>
            <w:noProof/>
            <w:webHidden/>
          </w:rPr>
        </w:r>
        <w:r w:rsidR="00276521">
          <w:rPr>
            <w:noProof/>
            <w:webHidden/>
          </w:rPr>
          <w:fldChar w:fldCharType="separate"/>
        </w:r>
        <w:r w:rsidR="00276521">
          <w:rPr>
            <w:noProof/>
            <w:webHidden/>
          </w:rPr>
          <w:t>12</w:t>
        </w:r>
        <w:r w:rsidR="00276521">
          <w:rPr>
            <w:noProof/>
            <w:webHidden/>
          </w:rPr>
          <w:fldChar w:fldCharType="end"/>
        </w:r>
      </w:hyperlink>
    </w:p>
    <w:p w14:paraId="74957F24" w14:textId="56A37EA6"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24" w:history="1">
        <w:r w:rsidR="00276521" w:rsidRPr="00AA0989">
          <w:rPr>
            <w:rStyle w:val="Hyperlink"/>
            <w:noProof/>
          </w:rPr>
          <w:t>1.4.1 Chức năng chung</w:t>
        </w:r>
        <w:r w:rsidR="00276521">
          <w:rPr>
            <w:noProof/>
            <w:webHidden/>
          </w:rPr>
          <w:tab/>
        </w:r>
        <w:r w:rsidR="00276521">
          <w:rPr>
            <w:noProof/>
            <w:webHidden/>
          </w:rPr>
          <w:fldChar w:fldCharType="begin"/>
        </w:r>
        <w:r w:rsidR="00276521">
          <w:rPr>
            <w:noProof/>
            <w:webHidden/>
          </w:rPr>
          <w:instrText xml:space="preserve"> PAGEREF _Toc191711824 \h </w:instrText>
        </w:r>
        <w:r w:rsidR="00276521">
          <w:rPr>
            <w:noProof/>
            <w:webHidden/>
          </w:rPr>
        </w:r>
        <w:r w:rsidR="00276521">
          <w:rPr>
            <w:noProof/>
            <w:webHidden/>
          </w:rPr>
          <w:fldChar w:fldCharType="separate"/>
        </w:r>
        <w:r w:rsidR="00276521">
          <w:rPr>
            <w:noProof/>
            <w:webHidden/>
          </w:rPr>
          <w:t>13</w:t>
        </w:r>
        <w:r w:rsidR="00276521">
          <w:rPr>
            <w:noProof/>
            <w:webHidden/>
          </w:rPr>
          <w:fldChar w:fldCharType="end"/>
        </w:r>
      </w:hyperlink>
    </w:p>
    <w:p w14:paraId="263B7540" w14:textId="0A9725E6"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25" w:history="1">
        <w:r w:rsidR="00276521" w:rsidRPr="00AA0989">
          <w:rPr>
            <w:rStyle w:val="Hyperlink"/>
            <w:noProof/>
          </w:rPr>
          <w:t>1.4.2 Chức năng của nhân viên</w:t>
        </w:r>
        <w:r w:rsidR="00276521">
          <w:rPr>
            <w:noProof/>
            <w:webHidden/>
          </w:rPr>
          <w:tab/>
        </w:r>
        <w:r w:rsidR="00276521">
          <w:rPr>
            <w:noProof/>
            <w:webHidden/>
          </w:rPr>
          <w:fldChar w:fldCharType="begin"/>
        </w:r>
        <w:r w:rsidR="00276521">
          <w:rPr>
            <w:noProof/>
            <w:webHidden/>
          </w:rPr>
          <w:instrText xml:space="preserve"> PAGEREF _Toc191711825 \h </w:instrText>
        </w:r>
        <w:r w:rsidR="00276521">
          <w:rPr>
            <w:noProof/>
            <w:webHidden/>
          </w:rPr>
        </w:r>
        <w:r w:rsidR="00276521">
          <w:rPr>
            <w:noProof/>
            <w:webHidden/>
          </w:rPr>
          <w:fldChar w:fldCharType="separate"/>
        </w:r>
        <w:r w:rsidR="00276521">
          <w:rPr>
            <w:noProof/>
            <w:webHidden/>
          </w:rPr>
          <w:t>14</w:t>
        </w:r>
        <w:r w:rsidR="00276521">
          <w:rPr>
            <w:noProof/>
            <w:webHidden/>
          </w:rPr>
          <w:fldChar w:fldCharType="end"/>
        </w:r>
      </w:hyperlink>
    </w:p>
    <w:p w14:paraId="520DE4C0" w14:textId="46F1C5DA"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26" w:history="1">
        <w:r w:rsidR="00276521" w:rsidRPr="00AA0989">
          <w:rPr>
            <w:rStyle w:val="Hyperlink"/>
            <w:noProof/>
          </w:rPr>
          <w:t>1.4.3 Chức năng của quản lý</w:t>
        </w:r>
        <w:r w:rsidR="00276521">
          <w:rPr>
            <w:noProof/>
            <w:webHidden/>
          </w:rPr>
          <w:tab/>
        </w:r>
        <w:r w:rsidR="00276521">
          <w:rPr>
            <w:noProof/>
            <w:webHidden/>
          </w:rPr>
          <w:fldChar w:fldCharType="begin"/>
        </w:r>
        <w:r w:rsidR="00276521">
          <w:rPr>
            <w:noProof/>
            <w:webHidden/>
          </w:rPr>
          <w:instrText xml:space="preserve"> PAGEREF _Toc191711826 \h </w:instrText>
        </w:r>
        <w:r w:rsidR="00276521">
          <w:rPr>
            <w:noProof/>
            <w:webHidden/>
          </w:rPr>
        </w:r>
        <w:r w:rsidR="00276521">
          <w:rPr>
            <w:noProof/>
            <w:webHidden/>
          </w:rPr>
          <w:fldChar w:fldCharType="separate"/>
        </w:r>
        <w:r w:rsidR="00276521">
          <w:rPr>
            <w:noProof/>
            <w:webHidden/>
          </w:rPr>
          <w:t>14</w:t>
        </w:r>
        <w:r w:rsidR="00276521">
          <w:rPr>
            <w:noProof/>
            <w:webHidden/>
          </w:rPr>
          <w:fldChar w:fldCharType="end"/>
        </w:r>
      </w:hyperlink>
    </w:p>
    <w:p w14:paraId="7A0D850B" w14:textId="42D3279F"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27" w:history="1">
        <w:r w:rsidR="00276521" w:rsidRPr="00AA0989">
          <w:rPr>
            <w:rStyle w:val="Hyperlink"/>
            <w:noProof/>
          </w:rPr>
          <w:t>1.4.4 Chức năng của khách hàng</w:t>
        </w:r>
        <w:r w:rsidR="00276521">
          <w:rPr>
            <w:noProof/>
            <w:webHidden/>
          </w:rPr>
          <w:tab/>
        </w:r>
        <w:r w:rsidR="00276521">
          <w:rPr>
            <w:noProof/>
            <w:webHidden/>
          </w:rPr>
          <w:fldChar w:fldCharType="begin"/>
        </w:r>
        <w:r w:rsidR="00276521">
          <w:rPr>
            <w:noProof/>
            <w:webHidden/>
          </w:rPr>
          <w:instrText xml:space="preserve"> PAGEREF _Toc191711827 \h </w:instrText>
        </w:r>
        <w:r w:rsidR="00276521">
          <w:rPr>
            <w:noProof/>
            <w:webHidden/>
          </w:rPr>
        </w:r>
        <w:r w:rsidR="00276521">
          <w:rPr>
            <w:noProof/>
            <w:webHidden/>
          </w:rPr>
          <w:fldChar w:fldCharType="separate"/>
        </w:r>
        <w:r w:rsidR="00276521">
          <w:rPr>
            <w:noProof/>
            <w:webHidden/>
          </w:rPr>
          <w:t>17</w:t>
        </w:r>
        <w:r w:rsidR="00276521">
          <w:rPr>
            <w:noProof/>
            <w:webHidden/>
          </w:rPr>
          <w:fldChar w:fldCharType="end"/>
        </w:r>
      </w:hyperlink>
    </w:p>
    <w:p w14:paraId="73B5FB64" w14:textId="1634C16F" w:rsidR="00276521" w:rsidRDefault="00AB06B0">
      <w:pPr>
        <w:pStyle w:val="TOC1"/>
        <w:rPr>
          <w:rFonts w:asciiTheme="minorHAnsi" w:eastAsiaTheme="minorEastAsia" w:hAnsiTheme="minorHAnsi" w:cstheme="minorBidi"/>
          <w:sz w:val="22"/>
          <w:szCs w:val="22"/>
        </w:rPr>
      </w:pPr>
      <w:hyperlink w:anchor="_Toc191711828" w:history="1">
        <w:r w:rsidR="00276521" w:rsidRPr="00AA0989">
          <w:rPr>
            <w:rStyle w:val="Hyperlink"/>
          </w:rPr>
          <w:t>CHƯƠNG 2 : CƠ SỞ LÝ THUYẾT</w:t>
        </w:r>
        <w:r w:rsidR="00276521">
          <w:rPr>
            <w:webHidden/>
          </w:rPr>
          <w:tab/>
        </w:r>
        <w:r w:rsidR="00276521">
          <w:rPr>
            <w:webHidden/>
          </w:rPr>
          <w:fldChar w:fldCharType="begin"/>
        </w:r>
        <w:r w:rsidR="00276521">
          <w:rPr>
            <w:webHidden/>
          </w:rPr>
          <w:instrText xml:space="preserve"> PAGEREF _Toc191711828 \h </w:instrText>
        </w:r>
        <w:r w:rsidR="00276521">
          <w:rPr>
            <w:webHidden/>
          </w:rPr>
        </w:r>
        <w:r w:rsidR="00276521">
          <w:rPr>
            <w:webHidden/>
          </w:rPr>
          <w:fldChar w:fldCharType="separate"/>
        </w:r>
        <w:r w:rsidR="00276521">
          <w:rPr>
            <w:webHidden/>
          </w:rPr>
          <w:t>18</w:t>
        </w:r>
        <w:r w:rsidR="00276521">
          <w:rPr>
            <w:webHidden/>
          </w:rPr>
          <w:fldChar w:fldCharType="end"/>
        </w:r>
      </w:hyperlink>
    </w:p>
    <w:p w14:paraId="277A2A09" w14:textId="170108F4" w:rsidR="00276521" w:rsidRDefault="00AB06B0">
      <w:pPr>
        <w:pStyle w:val="TOC2"/>
        <w:rPr>
          <w:rFonts w:asciiTheme="minorHAnsi" w:eastAsiaTheme="minorEastAsia" w:hAnsiTheme="minorHAnsi" w:cstheme="minorBidi"/>
          <w:noProof/>
          <w:sz w:val="22"/>
          <w:szCs w:val="22"/>
        </w:rPr>
      </w:pPr>
      <w:hyperlink w:anchor="_Toc191711829" w:history="1">
        <w:r w:rsidR="00276521" w:rsidRPr="00AA0989">
          <w:rPr>
            <w:rStyle w:val="Hyperlink"/>
            <w:noProof/>
          </w:rPr>
          <w:t>2.1 ReactJS</w:t>
        </w:r>
        <w:r w:rsidR="00276521">
          <w:rPr>
            <w:noProof/>
            <w:webHidden/>
          </w:rPr>
          <w:tab/>
        </w:r>
        <w:r w:rsidR="00276521">
          <w:rPr>
            <w:noProof/>
            <w:webHidden/>
          </w:rPr>
          <w:fldChar w:fldCharType="begin"/>
        </w:r>
        <w:r w:rsidR="00276521">
          <w:rPr>
            <w:noProof/>
            <w:webHidden/>
          </w:rPr>
          <w:instrText xml:space="preserve"> PAGEREF _Toc191711829 \h </w:instrText>
        </w:r>
        <w:r w:rsidR="00276521">
          <w:rPr>
            <w:noProof/>
            <w:webHidden/>
          </w:rPr>
        </w:r>
        <w:r w:rsidR="00276521">
          <w:rPr>
            <w:noProof/>
            <w:webHidden/>
          </w:rPr>
          <w:fldChar w:fldCharType="separate"/>
        </w:r>
        <w:r w:rsidR="00276521">
          <w:rPr>
            <w:noProof/>
            <w:webHidden/>
          </w:rPr>
          <w:t>18</w:t>
        </w:r>
        <w:r w:rsidR="00276521">
          <w:rPr>
            <w:noProof/>
            <w:webHidden/>
          </w:rPr>
          <w:fldChar w:fldCharType="end"/>
        </w:r>
      </w:hyperlink>
    </w:p>
    <w:p w14:paraId="14AB54BE" w14:textId="259D960C" w:rsidR="00276521" w:rsidRDefault="00AB06B0">
      <w:pPr>
        <w:pStyle w:val="TOC2"/>
        <w:rPr>
          <w:rFonts w:asciiTheme="minorHAnsi" w:eastAsiaTheme="minorEastAsia" w:hAnsiTheme="minorHAnsi" w:cstheme="minorBidi"/>
          <w:noProof/>
          <w:sz w:val="22"/>
          <w:szCs w:val="22"/>
        </w:rPr>
      </w:pPr>
      <w:hyperlink w:anchor="_Toc191711830" w:history="1">
        <w:r w:rsidR="00276521" w:rsidRPr="00AA0989">
          <w:rPr>
            <w:rStyle w:val="Hyperlink"/>
            <w:noProof/>
          </w:rPr>
          <w:t>2.2 NodeJS</w:t>
        </w:r>
        <w:r w:rsidR="00276521">
          <w:rPr>
            <w:noProof/>
            <w:webHidden/>
          </w:rPr>
          <w:tab/>
        </w:r>
        <w:r w:rsidR="00276521">
          <w:rPr>
            <w:noProof/>
            <w:webHidden/>
          </w:rPr>
          <w:fldChar w:fldCharType="begin"/>
        </w:r>
        <w:r w:rsidR="00276521">
          <w:rPr>
            <w:noProof/>
            <w:webHidden/>
          </w:rPr>
          <w:instrText xml:space="preserve"> PAGEREF _Toc191711830 \h </w:instrText>
        </w:r>
        <w:r w:rsidR="00276521">
          <w:rPr>
            <w:noProof/>
            <w:webHidden/>
          </w:rPr>
        </w:r>
        <w:r w:rsidR="00276521">
          <w:rPr>
            <w:noProof/>
            <w:webHidden/>
          </w:rPr>
          <w:fldChar w:fldCharType="separate"/>
        </w:r>
        <w:r w:rsidR="00276521">
          <w:rPr>
            <w:noProof/>
            <w:webHidden/>
          </w:rPr>
          <w:t>18</w:t>
        </w:r>
        <w:r w:rsidR="00276521">
          <w:rPr>
            <w:noProof/>
            <w:webHidden/>
          </w:rPr>
          <w:fldChar w:fldCharType="end"/>
        </w:r>
      </w:hyperlink>
    </w:p>
    <w:p w14:paraId="0BDEBCB7" w14:textId="6E07DABB" w:rsidR="00276521" w:rsidRDefault="00AB06B0">
      <w:pPr>
        <w:pStyle w:val="TOC2"/>
        <w:rPr>
          <w:rFonts w:asciiTheme="minorHAnsi" w:eastAsiaTheme="minorEastAsia" w:hAnsiTheme="minorHAnsi" w:cstheme="minorBidi"/>
          <w:noProof/>
          <w:sz w:val="22"/>
          <w:szCs w:val="22"/>
        </w:rPr>
      </w:pPr>
      <w:hyperlink w:anchor="_Toc191711831" w:history="1">
        <w:r w:rsidR="00276521" w:rsidRPr="00AA0989">
          <w:rPr>
            <w:rStyle w:val="Hyperlink"/>
            <w:noProof/>
          </w:rPr>
          <w:t>2.3 NOSQL mongoDB</w:t>
        </w:r>
        <w:r w:rsidR="00276521">
          <w:rPr>
            <w:noProof/>
            <w:webHidden/>
          </w:rPr>
          <w:tab/>
        </w:r>
        <w:r w:rsidR="00276521">
          <w:rPr>
            <w:noProof/>
            <w:webHidden/>
          </w:rPr>
          <w:fldChar w:fldCharType="begin"/>
        </w:r>
        <w:r w:rsidR="00276521">
          <w:rPr>
            <w:noProof/>
            <w:webHidden/>
          </w:rPr>
          <w:instrText xml:space="preserve"> PAGEREF _Toc191711831 \h </w:instrText>
        </w:r>
        <w:r w:rsidR="00276521">
          <w:rPr>
            <w:noProof/>
            <w:webHidden/>
          </w:rPr>
        </w:r>
        <w:r w:rsidR="00276521">
          <w:rPr>
            <w:noProof/>
            <w:webHidden/>
          </w:rPr>
          <w:fldChar w:fldCharType="separate"/>
        </w:r>
        <w:r w:rsidR="00276521">
          <w:rPr>
            <w:noProof/>
            <w:webHidden/>
          </w:rPr>
          <w:t>19</w:t>
        </w:r>
        <w:r w:rsidR="00276521">
          <w:rPr>
            <w:noProof/>
            <w:webHidden/>
          </w:rPr>
          <w:fldChar w:fldCharType="end"/>
        </w:r>
      </w:hyperlink>
    </w:p>
    <w:p w14:paraId="7AFA7B17" w14:textId="40F39074" w:rsidR="00276521" w:rsidRDefault="00AB06B0">
      <w:pPr>
        <w:pStyle w:val="TOC1"/>
        <w:rPr>
          <w:rFonts w:asciiTheme="minorHAnsi" w:eastAsiaTheme="minorEastAsia" w:hAnsiTheme="minorHAnsi" w:cstheme="minorBidi"/>
          <w:sz w:val="22"/>
          <w:szCs w:val="22"/>
        </w:rPr>
      </w:pPr>
      <w:hyperlink w:anchor="_Toc191711832" w:history="1">
        <w:r w:rsidR="00276521" w:rsidRPr="00AA0989">
          <w:rPr>
            <w:rStyle w:val="Hyperlink"/>
          </w:rPr>
          <w:t>CHƯƠNG 3 : PHÂN TÍCH</w:t>
        </w:r>
        <w:r w:rsidR="00276521">
          <w:rPr>
            <w:webHidden/>
          </w:rPr>
          <w:tab/>
        </w:r>
        <w:r w:rsidR="00276521">
          <w:rPr>
            <w:webHidden/>
          </w:rPr>
          <w:fldChar w:fldCharType="begin"/>
        </w:r>
        <w:r w:rsidR="00276521">
          <w:rPr>
            <w:webHidden/>
          </w:rPr>
          <w:instrText xml:space="preserve"> PAGEREF _Toc191711832 \h </w:instrText>
        </w:r>
        <w:r w:rsidR="00276521">
          <w:rPr>
            <w:webHidden/>
          </w:rPr>
        </w:r>
        <w:r w:rsidR="00276521">
          <w:rPr>
            <w:webHidden/>
          </w:rPr>
          <w:fldChar w:fldCharType="separate"/>
        </w:r>
        <w:r w:rsidR="00276521">
          <w:rPr>
            <w:webHidden/>
          </w:rPr>
          <w:t>20</w:t>
        </w:r>
        <w:r w:rsidR="00276521">
          <w:rPr>
            <w:webHidden/>
          </w:rPr>
          <w:fldChar w:fldCharType="end"/>
        </w:r>
      </w:hyperlink>
    </w:p>
    <w:p w14:paraId="76510D8D" w14:textId="406F1180" w:rsidR="00276521" w:rsidRDefault="00AB06B0">
      <w:pPr>
        <w:pStyle w:val="TOC2"/>
        <w:rPr>
          <w:rFonts w:asciiTheme="minorHAnsi" w:eastAsiaTheme="minorEastAsia" w:hAnsiTheme="minorHAnsi" w:cstheme="minorBidi"/>
          <w:noProof/>
          <w:sz w:val="22"/>
          <w:szCs w:val="22"/>
        </w:rPr>
      </w:pPr>
      <w:hyperlink w:anchor="_Toc191711833" w:history="1">
        <w:r w:rsidR="00276521" w:rsidRPr="00AA0989">
          <w:rPr>
            <w:rStyle w:val="Hyperlink"/>
            <w:noProof/>
          </w:rPr>
          <w:t>3.1 Mô hình UseCase tổng quan</w:t>
        </w:r>
        <w:r w:rsidR="00276521">
          <w:rPr>
            <w:noProof/>
            <w:webHidden/>
          </w:rPr>
          <w:tab/>
        </w:r>
        <w:r w:rsidR="00276521">
          <w:rPr>
            <w:noProof/>
            <w:webHidden/>
          </w:rPr>
          <w:fldChar w:fldCharType="begin"/>
        </w:r>
        <w:r w:rsidR="00276521">
          <w:rPr>
            <w:noProof/>
            <w:webHidden/>
          </w:rPr>
          <w:instrText xml:space="preserve"> PAGEREF _Toc191711833 \h </w:instrText>
        </w:r>
        <w:r w:rsidR="00276521">
          <w:rPr>
            <w:noProof/>
            <w:webHidden/>
          </w:rPr>
        </w:r>
        <w:r w:rsidR="00276521">
          <w:rPr>
            <w:noProof/>
            <w:webHidden/>
          </w:rPr>
          <w:fldChar w:fldCharType="separate"/>
        </w:r>
        <w:r w:rsidR="00276521">
          <w:rPr>
            <w:noProof/>
            <w:webHidden/>
          </w:rPr>
          <w:t>20</w:t>
        </w:r>
        <w:r w:rsidR="00276521">
          <w:rPr>
            <w:noProof/>
            <w:webHidden/>
          </w:rPr>
          <w:fldChar w:fldCharType="end"/>
        </w:r>
      </w:hyperlink>
    </w:p>
    <w:p w14:paraId="1E81BF27" w14:textId="19DDDB18" w:rsidR="00276521" w:rsidRDefault="00AB06B0">
      <w:pPr>
        <w:pStyle w:val="TOC2"/>
        <w:rPr>
          <w:rFonts w:asciiTheme="minorHAnsi" w:eastAsiaTheme="minorEastAsia" w:hAnsiTheme="minorHAnsi" w:cstheme="minorBidi"/>
          <w:noProof/>
          <w:sz w:val="22"/>
          <w:szCs w:val="22"/>
        </w:rPr>
      </w:pPr>
      <w:hyperlink w:anchor="_Toc191711834" w:history="1">
        <w:r w:rsidR="00276521" w:rsidRPr="00AA0989">
          <w:rPr>
            <w:rStyle w:val="Hyperlink"/>
            <w:noProof/>
          </w:rPr>
          <w:t>3.2 Danh sách các tác nhân và mô tả</w:t>
        </w:r>
        <w:r w:rsidR="00276521">
          <w:rPr>
            <w:noProof/>
            <w:webHidden/>
          </w:rPr>
          <w:tab/>
        </w:r>
        <w:r w:rsidR="00276521">
          <w:rPr>
            <w:noProof/>
            <w:webHidden/>
          </w:rPr>
          <w:fldChar w:fldCharType="begin"/>
        </w:r>
        <w:r w:rsidR="00276521">
          <w:rPr>
            <w:noProof/>
            <w:webHidden/>
          </w:rPr>
          <w:instrText xml:space="preserve"> PAGEREF _Toc191711834 \h </w:instrText>
        </w:r>
        <w:r w:rsidR="00276521">
          <w:rPr>
            <w:noProof/>
            <w:webHidden/>
          </w:rPr>
        </w:r>
        <w:r w:rsidR="00276521">
          <w:rPr>
            <w:noProof/>
            <w:webHidden/>
          </w:rPr>
          <w:fldChar w:fldCharType="separate"/>
        </w:r>
        <w:r w:rsidR="00276521">
          <w:rPr>
            <w:noProof/>
            <w:webHidden/>
          </w:rPr>
          <w:t>21</w:t>
        </w:r>
        <w:r w:rsidR="00276521">
          <w:rPr>
            <w:noProof/>
            <w:webHidden/>
          </w:rPr>
          <w:fldChar w:fldCharType="end"/>
        </w:r>
      </w:hyperlink>
    </w:p>
    <w:p w14:paraId="728F086B" w14:textId="217568F2" w:rsidR="00276521" w:rsidRDefault="00AB06B0">
      <w:pPr>
        <w:pStyle w:val="TOC2"/>
        <w:rPr>
          <w:rFonts w:asciiTheme="minorHAnsi" w:eastAsiaTheme="minorEastAsia" w:hAnsiTheme="minorHAnsi" w:cstheme="minorBidi"/>
          <w:noProof/>
          <w:sz w:val="22"/>
          <w:szCs w:val="22"/>
        </w:rPr>
      </w:pPr>
      <w:hyperlink w:anchor="_Toc191711835" w:history="1">
        <w:r w:rsidR="00276521" w:rsidRPr="00AA0989">
          <w:rPr>
            <w:rStyle w:val="Hyperlink"/>
            <w:noProof/>
          </w:rPr>
          <w:t>3.3 Danh sách UseCase và mô tả</w:t>
        </w:r>
        <w:r w:rsidR="00276521">
          <w:rPr>
            <w:noProof/>
            <w:webHidden/>
          </w:rPr>
          <w:tab/>
        </w:r>
        <w:r w:rsidR="00276521">
          <w:rPr>
            <w:noProof/>
            <w:webHidden/>
          </w:rPr>
          <w:fldChar w:fldCharType="begin"/>
        </w:r>
        <w:r w:rsidR="00276521">
          <w:rPr>
            <w:noProof/>
            <w:webHidden/>
          </w:rPr>
          <w:instrText xml:space="preserve"> PAGEREF _Toc191711835 \h </w:instrText>
        </w:r>
        <w:r w:rsidR="00276521">
          <w:rPr>
            <w:noProof/>
            <w:webHidden/>
          </w:rPr>
        </w:r>
        <w:r w:rsidR="00276521">
          <w:rPr>
            <w:noProof/>
            <w:webHidden/>
          </w:rPr>
          <w:fldChar w:fldCharType="separate"/>
        </w:r>
        <w:r w:rsidR="00276521">
          <w:rPr>
            <w:noProof/>
            <w:webHidden/>
          </w:rPr>
          <w:t>21</w:t>
        </w:r>
        <w:r w:rsidR="00276521">
          <w:rPr>
            <w:noProof/>
            <w:webHidden/>
          </w:rPr>
          <w:fldChar w:fldCharType="end"/>
        </w:r>
      </w:hyperlink>
    </w:p>
    <w:p w14:paraId="7442D51F" w14:textId="3FC7B438" w:rsidR="00276521" w:rsidRDefault="00AB06B0">
      <w:pPr>
        <w:pStyle w:val="TOC2"/>
        <w:rPr>
          <w:rFonts w:asciiTheme="minorHAnsi" w:eastAsiaTheme="minorEastAsia" w:hAnsiTheme="minorHAnsi" w:cstheme="minorBidi"/>
          <w:noProof/>
          <w:sz w:val="22"/>
          <w:szCs w:val="22"/>
        </w:rPr>
      </w:pPr>
      <w:hyperlink w:anchor="_Toc191711836" w:history="1">
        <w:r w:rsidR="00276521" w:rsidRPr="00AA0989">
          <w:rPr>
            <w:rStyle w:val="Hyperlink"/>
            <w:noProof/>
          </w:rPr>
          <w:t>3.4 Đặc tả usecase</w:t>
        </w:r>
        <w:r w:rsidR="00276521">
          <w:rPr>
            <w:noProof/>
            <w:webHidden/>
          </w:rPr>
          <w:tab/>
        </w:r>
        <w:r w:rsidR="00276521">
          <w:rPr>
            <w:noProof/>
            <w:webHidden/>
          </w:rPr>
          <w:fldChar w:fldCharType="begin"/>
        </w:r>
        <w:r w:rsidR="00276521">
          <w:rPr>
            <w:noProof/>
            <w:webHidden/>
          </w:rPr>
          <w:instrText xml:space="preserve"> PAGEREF _Toc191711836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42F707F6" w14:textId="0AE9D95B"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37" w:history="1">
        <w:r w:rsidR="00276521" w:rsidRPr="00AA0989">
          <w:rPr>
            <w:rStyle w:val="Hyperlink"/>
            <w:noProof/>
          </w:rPr>
          <w:t>3.4.1 Đăng ký tài khoản khách hàng</w:t>
        </w:r>
        <w:r w:rsidR="00276521">
          <w:rPr>
            <w:noProof/>
            <w:webHidden/>
          </w:rPr>
          <w:tab/>
        </w:r>
        <w:r w:rsidR="00276521">
          <w:rPr>
            <w:noProof/>
            <w:webHidden/>
          </w:rPr>
          <w:fldChar w:fldCharType="begin"/>
        </w:r>
        <w:r w:rsidR="00276521">
          <w:rPr>
            <w:noProof/>
            <w:webHidden/>
          </w:rPr>
          <w:instrText xml:space="preserve"> PAGEREF _Toc191711837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19F95265" w14:textId="24FF4117"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38" w:history="1">
        <w:r w:rsidR="00276521" w:rsidRPr="00AA0989">
          <w:rPr>
            <w:rStyle w:val="Hyperlink"/>
            <w:noProof/>
          </w:rPr>
          <w:t>3.4.2 Cập nhật thông tin cá nhân</w:t>
        </w:r>
        <w:r w:rsidR="00276521">
          <w:rPr>
            <w:noProof/>
            <w:webHidden/>
          </w:rPr>
          <w:tab/>
        </w:r>
        <w:r w:rsidR="00276521">
          <w:rPr>
            <w:noProof/>
            <w:webHidden/>
          </w:rPr>
          <w:fldChar w:fldCharType="begin"/>
        </w:r>
        <w:r w:rsidR="00276521">
          <w:rPr>
            <w:noProof/>
            <w:webHidden/>
          </w:rPr>
          <w:instrText xml:space="preserve"> PAGEREF _Toc191711838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0CDAA0FF" w14:textId="0986B9D6"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39" w:history="1">
        <w:r w:rsidR="00276521" w:rsidRPr="00AA0989">
          <w:rPr>
            <w:rStyle w:val="Hyperlink"/>
            <w:noProof/>
          </w:rPr>
          <w:t>3.4.3 Đổi mật khẩu</w:t>
        </w:r>
        <w:r w:rsidR="00276521">
          <w:rPr>
            <w:noProof/>
            <w:webHidden/>
          </w:rPr>
          <w:tab/>
        </w:r>
        <w:r w:rsidR="00276521">
          <w:rPr>
            <w:noProof/>
            <w:webHidden/>
          </w:rPr>
          <w:fldChar w:fldCharType="begin"/>
        </w:r>
        <w:r w:rsidR="00276521">
          <w:rPr>
            <w:noProof/>
            <w:webHidden/>
          </w:rPr>
          <w:instrText xml:space="preserve"> PAGEREF _Toc191711839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3A5F01DF" w14:textId="04A6CD68"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40" w:history="1">
        <w:r w:rsidR="00276521" w:rsidRPr="00AA0989">
          <w:rPr>
            <w:rStyle w:val="Hyperlink"/>
            <w:noProof/>
          </w:rPr>
          <w:t>3.4.4 Khôi phục mật khẩu</w:t>
        </w:r>
        <w:r w:rsidR="00276521">
          <w:rPr>
            <w:noProof/>
            <w:webHidden/>
          </w:rPr>
          <w:tab/>
        </w:r>
        <w:r w:rsidR="00276521">
          <w:rPr>
            <w:noProof/>
            <w:webHidden/>
          </w:rPr>
          <w:fldChar w:fldCharType="begin"/>
        </w:r>
        <w:r w:rsidR="00276521">
          <w:rPr>
            <w:noProof/>
            <w:webHidden/>
          </w:rPr>
          <w:instrText xml:space="preserve"> PAGEREF _Toc191711840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69D79A6E" w14:textId="2027ACED"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41" w:history="1">
        <w:r w:rsidR="00276521" w:rsidRPr="00AA0989">
          <w:rPr>
            <w:rStyle w:val="Hyperlink"/>
            <w:noProof/>
          </w:rPr>
          <w:t>3.4.5 Tìm kiếm sản phẩm</w:t>
        </w:r>
        <w:r w:rsidR="00276521">
          <w:rPr>
            <w:noProof/>
            <w:webHidden/>
          </w:rPr>
          <w:tab/>
        </w:r>
        <w:r w:rsidR="00276521">
          <w:rPr>
            <w:noProof/>
            <w:webHidden/>
          </w:rPr>
          <w:fldChar w:fldCharType="begin"/>
        </w:r>
        <w:r w:rsidR="00276521">
          <w:rPr>
            <w:noProof/>
            <w:webHidden/>
          </w:rPr>
          <w:instrText xml:space="preserve"> PAGEREF _Toc191711841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0F4C66AC" w14:textId="4B72D2A0"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42" w:history="1">
        <w:r w:rsidR="00276521" w:rsidRPr="00AA0989">
          <w:rPr>
            <w:rStyle w:val="Hyperlink"/>
            <w:noProof/>
          </w:rPr>
          <w:t>3.4.6 Xem thông tin sản phẩm</w:t>
        </w:r>
        <w:r w:rsidR="00276521">
          <w:rPr>
            <w:noProof/>
            <w:webHidden/>
          </w:rPr>
          <w:tab/>
        </w:r>
        <w:r w:rsidR="00276521">
          <w:rPr>
            <w:noProof/>
            <w:webHidden/>
          </w:rPr>
          <w:fldChar w:fldCharType="begin"/>
        </w:r>
        <w:r w:rsidR="00276521">
          <w:rPr>
            <w:noProof/>
            <w:webHidden/>
          </w:rPr>
          <w:instrText xml:space="preserve"> PAGEREF _Toc191711842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010B9FDE" w14:textId="735E9CFE"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43" w:history="1">
        <w:r w:rsidR="00276521" w:rsidRPr="00AA0989">
          <w:rPr>
            <w:rStyle w:val="Hyperlink"/>
            <w:noProof/>
          </w:rPr>
          <w:t>3.4.7 Thêm sản phẩm vào giỏ hàng</w:t>
        </w:r>
        <w:r w:rsidR="00276521">
          <w:rPr>
            <w:noProof/>
            <w:webHidden/>
          </w:rPr>
          <w:tab/>
        </w:r>
        <w:r w:rsidR="00276521">
          <w:rPr>
            <w:noProof/>
            <w:webHidden/>
          </w:rPr>
          <w:fldChar w:fldCharType="begin"/>
        </w:r>
        <w:r w:rsidR="00276521">
          <w:rPr>
            <w:noProof/>
            <w:webHidden/>
          </w:rPr>
          <w:instrText xml:space="preserve"> PAGEREF _Toc191711843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3600B0C9" w14:textId="3A8EAC05"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44" w:history="1">
        <w:r w:rsidR="00276521" w:rsidRPr="00AA0989">
          <w:rPr>
            <w:rStyle w:val="Hyperlink"/>
            <w:noProof/>
          </w:rPr>
          <w:t>3.4.8 Mua sản phẩm</w:t>
        </w:r>
        <w:r w:rsidR="00276521">
          <w:rPr>
            <w:noProof/>
            <w:webHidden/>
          </w:rPr>
          <w:tab/>
        </w:r>
        <w:r w:rsidR="00276521">
          <w:rPr>
            <w:noProof/>
            <w:webHidden/>
          </w:rPr>
          <w:fldChar w:fldCharType="begin"/>
        </w:r>
        <w:r w:rsidR="00276521">
          <w:rPr>
            <w:noProof/>
            <w:webHidden/>
          </w:rPr>
          <w:instrText xml:space="preserve"> PAGEREF _Toc191711844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538ADE25" w14:textId="052942DB"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45" w:history="1">
        <w:r w:rsidR="00276521" w:rsidRPr="00AA0989">
          <w:rPr>
            <w:rStyle w:val="Hyperlink"/>
            <w:noProof/>
          </w:rPr>
          <w:t>3.4.9 Thêm sản phẩm kinh doanh mới</w:t>
        </w:r>
        <w:r w:rsidR="00276521">
          <w:rPr>
            <w:noProof/>
            <w:webHidden/>
          </w:rPr>
          <w:tab/>
        </w:r>
        <w:r w:rsidR="00276521">
          <w:rPr>
            <w:noProof/>
            <w:webHidden/>
          </w:rPr>
          <w:fldChar w:fldCharType="begin"/>
        </w:r>
        <w:r w:rsidR="00276521">
          <w:rPr>
            <w:noProof/>
            <w:webHidden/>
          </w:rPr>
          <w:instrText xml:space="preserve"> PAGEREF _Toc191711845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11790F8E" w14:textId="17732AAE"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46" w:history="1">
        <w:r w:rsidR="00276521" w:rsidRPr="00AA0989">
          <w:rPr>
            <w:rStyle w:val="Hyperlink"/>
            <w:noProof/>
          </w:rPr>
          <w:t>3.4.10 Ngừng kinh doanh sản phẩm</w:t>
        </w:r>
        <w:r w:rsidR="00276521">
          <w:rPr>
            <w:noProof/>
            <w:webHidden/>
          </w:rPr>
          <w:tab/>
        </w:r>
        <w:r w:rsidR="00276521">
          <w:rPr>
            <w:noProof/>
            <w:webHidden/>
          </w:rPr>
          <w:fldChar w:fldCharType="begin"/>
        </w:r>
        <w:r w:rsidR="00276521">
          <w:rPr>
            <w:noProof/>
            <w:webHidden/>
          </w:rPr>
          <w:instrText xml:space="preserve"> PAGEREF _Toc191711846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6C567374" w14:textId="067A471E"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47" w:history="1">
        <w:r w:rsidR="00276521" w:rsidRPr="00AA0989">
          <w:rPr>
            <w:rStyle w:val="Hyperlink"/>
            <w:noProof/>
          </w:rPr>
          <w:t>3.4.11 Cập nhật thông tin sản phẩm</w:t>
        </w:r>
        <w:r w:rsidR="00276521">
          <w:rPr>
            <w:noProof/>
            <w:webHidden/>
          </w:rPr>
          <w:tab/>
        </w:r>
        <w:r w:rsidR="00276521">
          <w:rPr>
            <w:noProof/>
            <w:webHidden/>
          </w:rPr>
          <w:fldChar w:fldCharType="begin"/>
        </w:r>
        <w:r w:rsidR="00276521">
          <w:rPr>
            <w:noProof/>
            <w:webHidden/>
          </w:rPr>
          <w:instrText xml:space="preserve"> PAGEREF _Toc191711847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4B98242C" w14:textId="6A5FFE2D"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48" w:history="1">
        <w:r w:rsidR="00276521" w:rsidRPr="00AA0989">
          <w:rPr>
            <w:rStyle w:val="Hyperlink"/>
            <w:noProof/>
          </w:rPr>
          <w:t>3.4.12 Thêm sản phẩm lên quầy bán</w:t>
        </w:r>
        <w:r w:rsidR="00276521">
          <w:rPr>
            <w:noProof/>
            <w:webHidden/>
          </w:rPr>
          <w:tab/>
        </w:r>
        <w:r w:rsidR="00276521">
          <w:rPr>
            <w:noProof/>
            <w:webHidden/>
          </w:rPr>
          <w:fldChar w:fldCharType="begin"/>
        </w:r>
        <w:r w:rsidR="00276521">
          <w:rPr>
            <w:noProof/>
            <w:webHidden/>
          </w:rPr>
          <w:instrText xml:space="preserve"> PAGEREF _Toc191711848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26B08FB7" w14:textId="77647EF6"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49" w:history="1">
        <w:r w:rsidR="00276521" w:rsidRPr="00AA0989">
          <w:rPr>
            <w:rStyle w:val="Hyperlink"/>
            <w:noProof/>
          </w:rPr>
          <w:t>3.4.13 Nhập thêm lô hàng</w:t>
        </w:r>
        <w:r w:rsidR="00276521">
          <w:rPr>
            <w:noProof/>
            <w:webHidden/>
          </w:rPr>
          <w:tab/>
        </w:r>
        <w:r w:rsidR="00276521">
          <w:rPr>
            <w:noProof/>
            <w:webHidden/>
          </w:rPr>
          <w:fldChar w:fldCharType="begin"/>
        </w:r>
        <w:r w:rsidR="00276521">
          <w:rPr>
            <w:noProof/>
            <w:webHidden/>
          </w:rPr>
          <w:instrText xml:space="preserve"> PAGEREF _Toc191711849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5E863040" w14:textId="42718524"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50" w:history="1">
        <w:r w:rsidR="00276521" w:rsidRPr="00AA0989">
          <w:rPr>
            <w:rStyle w:val="Hyperlink"/>
            <w:noProof/>
          </w:rPr>
          <w:t>3.4.14 Kiểm tra hàng tồn kho, hết hạn</w:t>
        </w:r>
        <w:r w:rsidR="00276521">
          <w:rPr>
            <w:noProof/>
            <w:webHidden/>
          </w:rPr>
          <w:tab/>
        </w:r>
        <w:r w:rsidR="00276521">
          <w:rPr>
            <w:noProof/>
            <w:webHidden/>
          </w:rPr>
          <w:fldChar w:fldCharType="begin"/>
        </w:r>
        <w:r w:rsidR="00276521">
          <w:rPr>
            <w:noProof/>
            <w:webHidden/>
          </w:rPr>
          <w:instrText xml:space="preserve"> PAGEREF _Toc191711850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5CF6001C" w14:textId="72852973"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51" w:history="1">
        <w:r w:rsidR="00276521" w:rsidRPr="00AA0989">
          <w:rPr>
            <w:rStyle w:val="Hyperlink"/>
            <w:noProof/>
          </w:rPr>
          <w:t>3.4.15 Cập nhật thông tin tồn kho cho sản phẩm</w:t>
        </w:r>
        <w:r w:rsidR="00276521">
          <w:rPr>
            <w:noProof/>
            <w:webHidden/>
          </w:rPr>
          <w:tab/>
        </w:r>
        <w:r w:rsidR="00276521">
          <w:rPr>
            <w:noProof/>
            <w:webHidden/>
          </w:rPr>
          <w:fldChar w:fldCharType="begin"/>
        </w:r>
        <w:r w:rsidR="00276521">
          <w:rPr>
            <w:noProof/>
            <w:webHidden/>
          </w:rPr>
          <w:instrText xml:space="preserve"> PAGEREF _Toc191711851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646F0B7C" w14:textId="2E6A5F28"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52" w:history="1">
        <w:r w:rsidR="00276521" w:rsidRPr="00AA0989">
          <w:rPr>
            <w:rStyle w:val="Hyperlink"/>
            <w:noProof/>
          </w:rPr>
          <w:t>3.4.16 Bán hàng (tạo hóa đơn)</w:t>
        </w:r>
        <w:r w:rsidR="00276521">
          <w:rPr>
            <w:noProof/>
            <w:webHidden/>
          </w:rPr>
          <w:tab/>
        </w:r>
        <w:r w:rsidR="00276521">
          <w:rPr>
            <w:noProof/>
            <w:webHidden/>
          </w:rPr>
          <w:fldChar w:fldCharType="begin"/>
        </w:r>
        <w:r w:rsidR="00276521">
          <w:rPr>
            <w:noProof/>
            <w:webHidden/>
          </w:rPr>
          <w:instrText xml:space="preserve"> PAGEREF _Toc191711852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131881AC" w14:textId="0A4E4000"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53" w:history="1">
        <w:r w:rsidR="00276521" w:rsidRPr="00AA0989">
          <w:rPr>
            <w:rStyle w:val="Hyperlink"/>
            <w:noProof/>
          </w:rPr>
          <w:t>3.4.17 Xem hóa đơn bán hàng</w:t>
        </w:r>
        <w:r w:rsidR="00276521">
          <w:rPr>
            <w:noProof/>
            <w:webHidden/>
          </w:rPr>
          <w:tab/>
        </w:r>
        <w:r w:rsidR="00276521">
          <w:rPr>
            <w:noProof/>
            <w:webHidden/>
          </w:rPr>
          <w:fldChar w:fldCharType="begin"/>
        </w:r>
        <w:r w:rsidR="00276521">
          <w:rPr>
            <w:noProof/>
            <w:webHidden/>
          </w:rPr>
          <w:instrText xml:space="preserve"> PAGEREF _Toc191711853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2E334CFF" w14:textId="54042C84"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54" w:history="1">
        <w:r w:rsidR="00276521" w:rsidRPr="00AA0989">
          <w:rPr>
            <w:rStyle w:val="Hyperlink"/>
            <w:noProof/>
          </w:rPr>
          <w:t>3.4.18 In hóa đơn</w:t>
        </w:r>
        <w:r w:rsidR="00276521">
          <w:rPr>
            <w:noProof/>
            <w:webHidden/>
          </w:rPr>
          <w:tab/>
        </w:r>
        <w:r w:rsidR="00276521">
          <w:rPr>
            <w:noProof/>
            <w:webHidden/>
          </w:rPr>
          <w:fldChar w:fldCharType="begin"/>
        </w:r>
        <w:r w:rsidR="00276521">
          <w:rPr>
            <w:noProof/>
            <w:webHidden/>
          </w:rPr>
          <w:instrText xml:space="preserve"> PAGEREF _Toc191711854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011D9E3E" w14:textId="1EFA4910"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55" w:history="1">
        <w:r w:rsidR="00276521" w:rsidRPr="00AA0989">
          <w:rPr>
            <w:rStyle w:val="Hyperlink"/>
            <w:noProof/>
          </w:rPr>
          <w:t>3.4.19 Thêm nhân viên</w:t>
        </w:r>
        <w:r w:rsidR="00276521">
          <w:rPr>
            <w:noProof/>
            <w:webHidden/>
          </w:rPr>
          <w:tab/>
        </w:r>
        <w:r w:rsidR="00276521">
          <w:rPr>
            <w:noProof/>
            <w:webHidden/>
          </w:rPr>
          <w:fldChar w:fldCharType="begin"/>
        </w:r>
        <w:r w:rsidR="00276521">
          <w:rPr>
            <w:noProof/>
            <w:webHidden/>
          </w:rPr>
          <w:instrText xml:space="preserve"> PAGEREF _Toc191711855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684C6E90" w14:textId="68B5F185"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56" w:history="1">
        <w:r w:rsidR="00276521" w:rsidRPr="00AA0989">
          <w:rPr>
            <w:rStyle w:val="Hyperlink"/>
            <w:noProof/>
          </w:rPr>
          <w:t>3.4.20 Xem thông tin nhân viên</w:t>
        </w:r>
        <w:r w:rsidR="00276521">
          <w:rPr>
            <w:noProof/>
            <w:webHidden/>
          </w:rPr>
          <w:tab/>
        </w:r>
        <w:r w:rsidR="00276521">
          <w:rPr>
            <w:noProof/>
            <w:webHidden/>
          </w:rPr>
          <w:fldChar w:fldCharType="begin"/>
        </w:r>
        <w:r w:rsidR="00276521">
          <w:rPr>
            <w:noProof/>
            <w:webHidden/>
          </w:rPr>
          <w:instrText xml:space="preserve"> PAGEREF _Toc191711856 \h </w:instrText>
        </w:r>
        <w:r w:rsidR="00276521">
          <w:rPr>
            <w:noProof/>
            <w:webHidden/>
          </w:rPr>
        </w:r>
        <w:r w:rsidR="00276521">
          <w:rPr>
            <w:noProof/>
            <w:webHidden/>
          </w:rPr>
          <w:fldChar w:fldCharType="separate"/>
        </w:r>
        <w:r w:rsidR="00276521">
          <w:rPr>
            <w:noProof/>
            <w:webHidden/>
          </w:rPr>
          <w:t>24</w:t>
        </w:r>
        <w:r w:rsidR="00276521">
          <w:rPr>
            <w:noProof/>
            <w:webHidden/>
          </w:rPr>
          <w:fldChar w:fldCharType="end"/>
        </w:r>
      </w:hyperlink>
    </w:p>
    <w:p w14:paraId="573A7370" w14:textId="7255F4D3"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57" w:history="1">
        <w:r w:rsidR="00276521" w:rsidRPr="00AA0989">
          <w:rPr>
            <w:rStyle w:val="Hyperlink"/>
            <w:noProof/>
          </w:rPr>
          <w:t>3.4.21 Thêm nhà cung cấp</w:t>
        </w:r>
        <w:r w:rsidR="00276521">
          <w:rPr>
            <w:noProof/>
            <w:webHidden/>
          </w:rPr>
          <w:tab/>
        </w:r>
        <w:r w:rsidR="00276521">
          <w:rPr>
            <w:noProof/>
            <w:webHidden/>
          </w:rPr>
          <w:fldChar w:fldCharType="begin"/>
        </w:r>
        <w:r w:rsidR="00276521">
          <w:rPr>
            <w:noProof/>
            <w:webHidden/>
          </w:rPr>
          <w:instrText xml:space="preserve"> PAGEREF _Toc191711857 \h </w:instrText>
        </w:r>
        <w:r w:rsidR="00276521">
          <w:rPr>
            <w:noProof/>
            <w:webHidden/>
          </w:rPr>
        </w:r>
        <w:r w:rsidR="00276521">
          <w:rPr>
            <w:noProof/>
            <w:webHidden/>
          </w:rPr>
          <w:fldChar w:fldCharType="separate"/>
        </w:r>
        <w:r w:rsidR="00276521">
          <w:rPr>
            <w:noProof/>
            <w:webHidden/>
          </w:rPr>
          <w:t>24</w:t>
        </w:r>
        <w:r w:rsidR="00276521">
          <w:rPr>
            <w:noProof/>
            <w:webHidden/>
          </w:rPr>
          <w:fldChar w:fldCharType="end"/>
        </w:r>
      </w:hyperlink>
    </w:p>
    <w:p w14:paraId="786B6EEB" w14:textId="1C399374"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58" w:history="1">
        <w:r w:rsidR="00276521" w:rsidRPr="00AA0989">
          <w:rPr>
            <w:rStyle w:val="Hyperlink"/>
            <w:noProof/>
          </w:rPr>
          <w:t>3.4.22 Cập nhật thông tin nhà cung cấp</w:t>
        </w:r>
        <w:r w:rsidR="00276521">
          <w:rPr>
            <w:noProof/>
            <w:webHidden/>
          </w:rPr>
          <w:tab/>
        </w:r>
        <w:r w:rsidR="00276521">
          <w:rPr>
            <w:noProof/>
            <w:webHidden/>
          </w:rPr>
          <w:fldChar w:fldCharType="begin"/>
        </w:r>
        <w:r w:rsidR="00276521">
          <w:rPr>
            <w:noProof/>
            <w:webHidden/>
          </w:rPr>
          <w:instrText xml:space="preserve"> PAGEREF _Toc191711858 \h </w:instrText>
        </w:r>
        <w:r w:rsidR="00276521">
          <w:rPr>
            <w:noProof/>
            <w:webHidden/>
          </w:rPr>
        </w:r>
        <w:r w:rsidR="00276521">
          <w:rPr>
            <w:noProof/>
            <w:webHidden/>
          </w:rPr>
          <w:fldChar w:fldCharType="separate"/>
        </w:r>
        <w:r w:rsidR="00276521">
          <w:rPr>
            <w:noProof/>
            <w:webHidden/>
          </w:rPr>
          <w:t>24</w:t>
        </w:r>
        <w:r w:rsidR="00276521">
          <w:rPr>
            <w:noProof/>
            <w:webHidden/>
          </w:rPr>
          <w:fldChar w:fldCharType="end"/>
        </w:r>
      </w:hyperlink>
    </w:p>
    <w:p w14:paraId="4C8B2867" w14:textId="41DE6899"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59" w:history="1">
        <w:r w:rsidR="00276521" w:rsidRPr="00AA0989">
          <w:rPr>
            <w:rStyle w:val="Hyperlink"/>
            <w:noProof/>
          </w:rPr>
          <w:t>3.4.23 Xem báo cáo và thống kê</w:t>
        </w:r>
        <w:r w:rsidR="00276521">
          <w:rPr>
            <w:noProof/>
            <w:webHidden/>
          </w:rPr>
          <w:tab/>
        </w:r>
        <w:r w:rsidR="00276521">
          <w:rPr>
            <w:noProof/>
            <w:webHidden/>
          </w:rPr>
          <w:fldChar w:fldCharType="begin"/>
        </w:r>
        <w:r w:rsidR="00276521">
          <w:rPr>
            <w:noProof/>
            <w:webHidden/>
          </w:rPr>
          <w:instrText xml:space="preserve"> PAGEREF _Toc191711859 \h </w:instrText>
        </w:r>
        <w:r w:rsidR="00276521">
          <w:rPr>
            <w:noProof/>
            <w:webHidden/>
          </w:rPr>
        </w:r>
        <w:r w:rsidR="00276521">
          <w:rPr>
            <w:noProof/>
            <w:webHidden/>
          </w:rPr>
          <w:fldChar w:fldCharType="separate"/>
        </w:r>
        <w:r w:rsidR="00276521">
          <w:rPr>
            <w:noProof/>
            <w:webHidden/>
          </w:rPr>
          <w:t>24</w:t>
        </w:r>
        <w:r w:rsidR="00276521">
          <w:rPr>
            <w:noProof/>
            <w:webHidden/>
          </w:rPr>
          <w:fldChar w:fldCharType="end"/>
        </w:r>
      </w:hyperlink>
    </w:p>
    <w:p w14:paraId="1199DB27" w14:textId="16B2AD93" w:rsidR="00276521" w:rsidRDefault="00AB06B0">
      <w:pPr>
        <w:pStyle w:val="TOC2"/>
        <w:rPr>
          <w:rFonts w:asciiTheme="minorHAnsi" w:eastAsiaTheme="minorEastAsia" w:hAnsiTheme="minorHAnsi" w:cstheme="minorBidi"/>
          <w:noProof/>
          <w:sz w:val="22"/>
          <w:szCs w:val="22"/>
        </w:rPr>
      </w:pPr>
      <w:hyperlink w:anchor="_Toc191711860" w:history="1">
        <w:r w:rsidR="00276521" w:rsidRPr="00AA0989">
          <w:rPr>
            <w:rStyle w:val="Hyperlink"/>
            <w:noProof/>
          </w:rPr>
          <w:t>3.5 Sơ đồ cơ sở dữ liệu (database diagram)</w:t>
        </w:r>
        <w:r w:rsidR="00276521">
          <w:rPr>
            <w:noProof/>
            <w:webHidden/>
          </w:rPr>
          <w:tab/>
        </w:r>
        <w:r w:rsidR="00276521">
          <w:rPr>
            <w:noProof/>
            <w:webHidden/>
          </w:rPr>
          <w:fldChar w:fldCharType="begin"/>
        </w:r>
        <w:r w:rsidR="00276521">
          <w:rPr>
            <w:noProof/>
            <w:webHidden/>
          </w:rPr>
          <w:instrText xml:space="preserve"> PAGEREF _Toc191711860 \h </w:instrText>
        </w:r>
        <w:r w:rsidR="00276521">
          <w:rPr>
            <w:noProof/>
            <w:webHidden/>
          </w:rPr>
        </w:r>
        <w:r w:rsidR="00276521">
          <w:rPr>
            <w:noProof/>
            <w:webHidden/>
          </w:rPr>
          <w:fldChar w:fldCharType="separate"/>
        </w:r>
        <w:r w:rsidR="00276521">
          <w:rPr>
            <w:noProof/>
            <w:webHidden/>
          </w:rPr>
          <w:t>24</w:t>
        </w:r>
        <w:r w:rsidR="00276521">
          <w:rPr>
            <w:noProof/>
            <w:webHidden/>
          </w:rPr>
          <w:fldChar w:fldCharType="end"/>
        </w:r>
      </w:hyperlink>
    </w:p>
    <w:p w14:paraId="56791194" w14:textId="253D0AC7" w:rsidR="00276521" w:rsidRDefault="00AB06B0">
      <w:pPr>
        <w:pStyle w:val="TOC2"/>
        <w:rPr>
          <w:rFonts w:asciiTheme="minorHAnsi" w:eastAsiaTheme="minorEastAsia" w:hAnsiTheme="minorHAnsi" w:cstheme="minorBidi"/>
          <w:noProof/>
          <w:sz w:val="22"/>
          <w:szCs w:val="22"/>
        </w:rPr>
      </w:pPr>
      <w:hyperlink w:anchor="_Toc191711861" w:history="1">
        <w:r w:rsidR="00276521" w:rsidRPr="00AA0989">
          <w:rPr>
            <w:rStyle w:val="Hyperlink"/>
            <w:noProof/>
          </w:rPr>
          <w:t>3.6 Sơ đồ lớp (class diagram)</w:t>
        </w:r>
        <w:r w:rsidR="00276521">
          <w:rPr>
            <w:noProof/>
            <w:webHidden/>
          </w:rPr>
          <w:tab/>
        </w:r>
        <w:r w:rsidR="00276521">
          <w:rPr>
            <w:noProof/>
            <w:webHidden/>
          </w:rPr>
          <w:fldChar w:fldCharType="begin"/>
        </w:r>
        <w:r w:rsidR="00276521">
          <w:rPr>
            <w:noProof/>
            <w:webHidden/>
          </w:rPr>
          <w:instrText xml:space="preserve"> PAGEREF _Toc191711861 \h </w:instrText>
        </w:r>
        <w:r w:rsidR="00276521">
          <w:rPr>
            <w:noProof/>
            <w:webHidden/>
          </w:rPr>
        </w:r>
        <w:r w:rsidR="00276521">
          <w:rPr>
            <w:noProof/>
            <w:webHidden/>
          </w:rPr>
          <w:fldChar w:fldCharType="separate"/>
        </w:r>
        <w:r w:rsidR="00276521">
          <w:rPr>
            <w:noProof/>
            <w:webHidden/>
          </w:rPr>
          <w:t>24</w:t>
        </w:r>
        <w:r w:rsidR="00276521">
          <w:rPr>
            <w:noProof/>
            <w:webHidden/>
          </w:rPr>
          <w:fldChar w:fldCharType="end"/>
        </w:r>
      </w:hyperlink>
    </w:p>
    <w:p w14:paraId="7DA42D42" w14:textId="328F6005" w:rsidR="00276521" w:rsidRDefault="00AB06B0">
      <w:pPr>
        <w:pStyle w:val="TOC2"/>
        <w:rPr>
          <w:rFonts w:asciiTheme="minorHAnsi" w:eastAsiaTheme="minorEastAsia" w:hAnsiTheme="minorHAnsi" w:cstheme="minorBidi"/>
          <w:noProof/>
          <w:sz w:val="22"/>
          <w:szCs w:val="22"/>
        </w:rPr>
      </w:pPr>
      <w:hyperlink w:anchor="_Toc191711862" w:history="1">
        <w:r w:rsidR="00276521" w:rsidRPr="00AA0989">
          <w:rPr>
            <w:rStyle w:val="Hyperlink"/>
            <w:noProof/>
          </w:rPr>
          <w:t>3.7 Kiến trúc phần mềm</w:t>
        </w:r>
        <w:r w:rsidR="00276521">
          <w:rPr>
            <w:noProof/>
            <w:webHidden/>
          </w:rPr>
          <w:tab/>
        </w:r>
        <w:r w:rsidR="00276521">
          <w:rPr>
            <w:noProof/>
            <w:webHidden/>
          </w:rPr>
          <w:fldChar w:fldCharType="begin"/>
        </w:r>
        <w:r w:rsidR="00276521">
          <w:rPr>
            <w:noProof/>
            <w:webHidden/>
          </w:rPr>
          <w:instrText xml:space="preserve"> PAGEREF _Toc191711862 \h </w:instrText>
        </w:r>
        <w:r w:rsidR="00276521">
          <w:rPr>
            <w:noProof/>
            <w:webHidden/>
          </w:rPr>
        </w:r>
        <w:r w:rsidR="00276521">
          <w:rPr>
            <w:noProof/>
            <w:webHidden/>
          </w:rPr>
          <w:fldChar w:fldCharType="separate"/>
        </w:r>
        <w:r w:rsidR="00276521">
          <w:rPr>
            <w:noProof/>
            <w:webHidden/>
          </w:rPr>
          <w:t>24</w:t>
        </w:r>
        <w:r w:rsidR="00276521">
          <w:rPr>
            <w:noProof/>
            <w:webHidden/>
          </w:rPr>
          <w:fldChar w:fldCharType="end"/>
        </w:r>
      </w:hyperlink>
    </w:p>
    <w:p w14:paraId="1E693CA8" w14:textId="695BD1EB" w:rsidR="00276521" w:rsidRDefault="00AB06B0">
      <w:pPr>
        <w:pStyle w:val="TOC2"/>
        <w:rPr>
          <w:rFonts w:asciiTheme="minorHAnsi" w:eastAsiaTheme="minorEastAsia" w:hAnsiTheme="minorHAnsi" w:cstheme="minorBidi"/>
          <w:noProof/>
          <w:sz w:val="22"/>
          <w:szCs w:val="22"/>
        </w:rPr>
      </w:pPr>
      <w:hyperlink w:anchor="_Toc191711863" w:history="1">
        <w:r w:rsidR="00276521" w:rsidRPr="00AA0989">
          <w:rPr>
            <w:rStyle w:val="Hyperlink"/>
            <w:noProof/>
          </w:rPr>
          <w:t>3.8 Sơ đồ triển khai phần mềm</w:t>
        </w:r>
        <w:r w:rsidR="00276521">
          <w:rPr>
            <w:noProof/>
            <w:webHidden/>
          </w:rPr>
          <w:tab/>
        </w:r>
        <w:r w:rsidR="00276521">
          <w:rPr>
            <w:noProof/>
            <w:webHidden/>
          </w:rPr>
          <w:fldChar w:fldCharType="begin"/>
        </w:r>
        <w:r w:rsidR="00276521">
          <w:rPr>
            <w:noProof/>
            <w:webHidden/>
          </w:rPr>
          <w:instrText xml:space="preserve"> PAGEREF _Toc191711863 \h </w:instrText>
        </w:r>
        <w:r w:rsidR="00276521">
          <w:rPr>
            <w:noProof/>
            <w:webHidden/>
          </w:rPr>
        </w:r>
        <w:r w:rsidR="00276521">
          <w:rPr>
            <w:noProof/>
            <w:webHidden/>
          </w:rPr>
          <w:fldChar w:fldCharType="separate"/>
        </w:r>
        <w:r w:rsidR="00276521">
          <w:rPr>
            <w:noProof/>
            <w:webHidden/>
          </w:rPr>
          <w:t>24</w:t>
        </w:r>
        <w:r w:rsidR="00276521">
          <w:rPr>
            <w:noProof/>
            <w:webHidden/>
          </w:rPr>
          <w:fldChar w:fldCharType="end"/>
        </w:r>
      </w:hyperlink>
    </w:p>
    <w:p w14:paraId="4648C04A" w14:textId="603C3076" w:rsidR="00276521" w:rsidRDefault="00AB06B0">
      <w:pPr>
        <w:pStyle w:val="TOC1"/>
        <w:rPr>
          <w:rFonts w:asciiTheme="minorHAnsi" w:eastAsiaTheme="minorEastAsia" w:hAnsiTheme="minorHAnsi" w:cstheme="minorBidi"/>
          <w:sz w:val="22"/>
          <w:szCs w:val="22"/>
        </w:rPr>
      </w:pPr>
      <w:hyperlink w:anchor="_Toc191711864" w:history="1">
        <w:r w:rsidR="00276521" w:rsidRPr="00AA0989">
          <w:rPr>
            <w:rStyle w:val="Hyperlink"/>
          </w:rPr>
          <w:t>CHƯƠNG 4 : THIẾT KẾ VÀ HIỆN THỰC</w:t>
        </w:r>
        <w:r w:rsidR="00276521">
          <w:rPr>
            <w:webHidden/>
          </w:rPr>
          <w:tab/>
        </w:r>
        <w:r w:rsidR="00276521">
          <w:rPr>
            <w:webHidden/>
          </w:rPr>
          <w:fldChar w:fldCharType="begin"/>
        </w:r>
        <w:r w:rsidR="00276521">
          <w:rPr>
            <w:webHidden/>
          </w:rPr>
          <w:instrText xml:space="preserve"> PAGEREF _Toc191711864 \h </w:instrText>
        </w:r>
        <w:r w:rsidR="00276521">
          <w:rPr>
            <w:webHidden/>
          </w:rPr>
        </w:r>
        <w:r w:rsidR="00276521">
          <w:rPr>
            <w:webHidden/>
          </w:rPr>
          <w:fldChar w:fldCharType="separate"/>
        </w:r>
        <w:r w:rsidR="00276521">
          <w:rPr>
            <w:webHidden/>
          </w:rPr>
          <w:t>25</w:t>
        </w:r>
        <w:r w:rsidR="00276521">
          <w:rPr>
            <w:webHidden/>
          </w:rPr>
          <w:fldChar w:fldCharType="end"/>
        </w:r>
      </w:hyperlink>
    </w:p>
    <w:p w14:paraId="7005A6C1" w14:textId="3B71320B" w:rsidR="00276521" w:rsidRDefault="00AB06B0">
      <w:pPr>
        <w:pStyle w:val="TOC2"/>
        <w:rPr>
          <w:rFonts w:asciiTheme="minorHAnsi" w:eastAsiaTheme="minorEastAsia" w:hAnsiTheme="minorHAnsi" w:cstheme="minorBidi"/>
          <w:noProof/>
          <w:sz w:val="22"/>
          <w:szCs w:val="22"/>
        </w:rPr>
      </w:pPr>
      <w:hyperlink w:anchor="_Toc191711865" w:history="1">
        <w:r w:rsidR="00276521" w:rsidRPr="00AA0989">
          <w:rPr>
            <w:rStyle w:val="Hyperlink"/>
            <w:noProof/>
          </w:rPr>
          <w:t>4.1 Giao diện</w:t>
        </w:r>
        <w:r w:rsidR="00276521">
          <w:rPr>
            <w:noProof/>
            <w:webHidden/>
          </w:rPr>
          <w:tab/>
        </w:r>
        <w:r w:rsidR="00276521">
          <w:rPr>
            <w:noProof/>
            <w:webHidden/>
          </w:rPr>
          <w:fldChar w:fldCharType="begin"/>
        </w:r>
        <w:r w:rsidR="00276521">
          <w:rPr>
            <w:noProof/>
            <w:webHidden/>
          </w:rPr>
          <w:instrText xml:space="preserve"> PAGEREF _Toc191711865 \h </w:instrText>
        </w:r>
        <w:r w:rsidR="00276521">
          <w:rPr>
            <w:noProof/>
            <w:webHidden/>
          </w:rPr>
        </w:r>
        <w:r w:rsidR="00276521">
          <w:rPr>
            <w:noProof/>
            <w:webHidden/>
          </w:rPr>
          <w:fldChar w:fldCharType="separate"/>
        </w:r>
        <w:r w:rsidR="00276521">
          <w:rPr>
            <w:noProof/>
            <w:webHidden/>
          </w:rPr>
          <w:t>25</w:t>
        </w:r>
        <w:r w:rsidR="00276521">
          <w:rPr>
            <w:noProof/>
            <w:webHidden/>
          </w:rPr>
          <w:fldChar w:fldCharType="end"/>
        </w:r>
      </w:hyperlink>
    </w:p>
    <w:p w14:paraId="23DB2C15" w14:textId="7E9D4755"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66" w:history="1">
        <w:r w:rsidR="00276521" w:rsidRPr="00AA0989">
          <w:rPr>
            <w:rStyle w:val="Hyperlink"/>
            <w:noProof/>
          </w:rPr>
          <w:t>4.1.1 Tiêu đề tiểu mục</w:t>
        </w:r>
        <w:r w:rsidR="00276521">
          <w:rPr>
            <w:noProof/>
            <w:webHidden/>
          </w:rPr>
          <w:tab/>
        </w:r>
        <w:r w:rsidR="00276521">
          <w:rPr>
            <w:noProof/>
            <w:webHidden/>
          </w:rPr>
          <w:fldChar w:fldCharType="begin"/>
        </w:r>
        <w:r w:rsidR="00276521">
          <w:rPr>
            <w:noProof/>
            <w:webHidden/>
          </w:rPr>
          <w:instrText xml:space="preserve"> PAGEREF _Toc191711866 \h </w:instrText>
        </w:r>
        <w:r w:rsidR="00276521">
          <w:rPr>
            <w:noProof/>
            <w:webHidden/>
          </w:rPr>
        </w:r>
        <w:r w:rsidR="00276521">
          <w:rPr>
            <w:noProof/>
            <w:webHidden/>
          </w:rPr>
          <w:fldChar w:fldCharType="separate"/>
        </w:r>
        <w:r w:rsidR="00276521">
          <w:rPr>
            <w:noProof/>
            <w:webHidden/>
          </w:rPr>
          <w:t>25</w:t>
        </w:r>
        <w:r w:rsidR="00276521">
          <w:rPr>
            <w:noProof/>
            <w:webHidden/>
          </w:rPr>
          <w:fldChar w:fldCharType="end"/>
        </w:r>
      </w:hyperlink>
    </w:p>
    <w:p w14:paraId="2A36DFBF" w14:textId="0F68AF27"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67" w:history="1">
        <w:r w:rsidR="00276521" w:rsidRPr="00AA0989">
          <w:rPr>
            <w:rStyle w:val="Hyperlink"/>
            <w:noProof/>
          </w:rPr>
          <w:t>4.1.2 Tiêu đề tiểu mục</w:t>
        </w:r>
        <w:r w:rsidR="00276521">
          <w:rPr>
            <w:noProof/>
            <w:webHidden/>
          </w:rPr>
          <w:tab/>
        </w:r>
        <w:r w:rsidR="00276521">
          <w:rPr>
            <w:noProof/>
            <w:webHidden/>
          </w:rPr>
          <w:fldChar w:fldCharType="begin"/>
        </w:r>
        <w:r w:rsidR="00276521">
          <w:rPr>
            <w:noProof/>
            <w:webHidden/>
          </w:rPr>
          <w:instrText xml:space="preserve"> PAGEREF _Toc191711867 \h </w:instrText>
        </w:r>
        <w:r w:rsidR="00276521">
          <w:rPr>
            <w:noProof/>
            <w:webHidden/>
          </w:rPr>
        </w:r>
        <w:r w:rsidR="00276521">
          <w:rPr>
            <w:noProof/>
            <w:webHidden/>
          </w:rPr>
          <w:fldChar w:fldCharType="separate"/>
        </w:r>
        <w:r w:rsidR="00276521">
          <w:rPr>
            <w:noProof/>
            <w:webHidden/>
          </w:rPr>
          <w:t>25</w:t>
        </w:r>
        <w:r w:rsidR="00276521">
          <w:rPr>
            <w:noProof/>
            <w:webHidden/>
          </w:rPr>
          <w:fldChar w:fldCharType="end"/>
        </w:r>
      </w:hyperlink>
    </w:p>
    <w:p w14:paraId="16326C1E" w14:textId="03441B9E" w:rsidR="00276521" w:rsidRDefault="00AB06B0">
      <w:pPr>
        <w:pStyle w:val="TOC2"/>
        <w:rPr>
          <w:rFonts w:asciiTheme="minorHAnsi" w:eastAsiaTheme="minorEastAsia" w:hAnsiTheme="minorHAnsi" w:cstheme="minorBidi"/>
          <w:noProof/>
          <w:sz w:val="22"/>
          <w:szCs w:val="22"/>
        </w:rPr>
      </w:pPr>
      <w:hyperlink w:anchor="_Toc191711868" w:history="1">
        <w:r w:rsidR="00276521" w:rsidRPr="00AA0989">
          <w:rPr>
            <w:rStyle w:val="Hyperlink"/>
            <w:noProof/>
          </w:rPr>
          <w:t>4.2 Triển khai thực tế</w:t>
        </w:r>
        <w:r w:rsidR="00276521">
          <w:rPr>
            <w:noProof/>
            <w:webHidden/>
          </w:rPr>
          <w:tab/>
        </w:r>
        <w:r w:rsidR="00276521">
          <w:rPr>
            <w:noProof/>
            <w:webHidden/>
          </w:rPr>
          <w:fldChar w:fldCharType="begin"/>
        </w:r>
        <w:r w:rsidR="00276521">
          <w:rPr>
            <w:noProof/>
            <w:webHidden/>
          </w:rPr>
          <w:instrText xml:space="preserve"> PAGEREF _Toc191711868 \h </w:instrText>
        </w:r>
        <w:r w:rsidR="00276521">
          <w:rPr>
            <w:noProof/>
            <w:webHidden/>
          </w:rPr>
        </w:r>
        <w:r w:rsidR="00276521">
          <w:rPr>
            <w:noProof/>
            <w:webHidden/>
          </w:rPr>
          <w:fldChar w:fldCharType="separate"/>
        </w:r>
        <w:r w:rsidR="00276521">
          <w:rPr>
            <w:noProof/>
            <w:webHidden/>
          </w:rPr>
          <w:t>25</w:t>
        </w:r>
        <w:r w:rsidR="00276521">
          <w:rPr>
            <w:noProof/>
            <w:webHidden/>
          </w:rPr>
          <w:fldChar w:fldCharType="end"/>
        </w:r>
      </w:hyperlink>
    </w:p>
    <w:p w14:paraId="276A8A8D" w14:textId="5B53FE95"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69" w:history="1">
        <w:r w:rsidR="00276521" w:rsidRPr="00AA0989">
          <w:rPr>
            <w:rStyle w:val="Hyperlink"/>
            <w:noProof/>
          </w:rPr>
          <w:t>4.2.1 Tiêu đề tiểu mục</w:t>
        </w:r>
        <w:r w:rsidR="00276521">
          <w:rPr>
            <w:noProof/>
            <w:webHidden/>
          </w:rPr>
          <w:tab/>
        </w:r>
        <w:r w:rsidR="00276521">
          <w:rPr>
            <w:noProof/>
            <w:webHidden/>
          </w:rPr>
          <w:fldChar w:fldCharType="begin"/>
        </w:r>
        <w:r w:rsidR="00276521">
          <w:rPr>
            <w:noProof/>
            <w:webHidden/>
          </w:rPr>
          <w:instrText xml:space="preserve"> PAGEREF _Toc191711869 \h </w:instrText>
        </w:r>
        <w:r w:rsidR="00276521">
          <w:rPr>
            <w:noProof/>
            <w:webHidden/>
          </w:rPr>
        </w:r>
        <w:r w:rsidR="00276521">
          <w:rPr>
            <w:noProof/>
            <w:webHidden/>
          </w:rPr>
          <w:fldChar w:fldCharType="separate"/>
        </w:r>
        <w:r w:rsidR="00276521">
          <w:rPr>
            <w:noProof/>
            <w:webHidden/>
          </w:rPr>
          <w:t>25</w:t>
        </w:r>
        <w:r w:rsidR="00276521">
          <w:rPr>
            <w:noProof/>
            <w:webHidden/>
          </w:rPr>
          <w:fldChar w:fldCharType="end"/>
        </w:r>
      </w:hyperlink>
    </w:p>
    <w:p w14:paraId="3D51F9EC" w14:textId="71BEC566" w:rsidR="00276521" w:rsidRDefault="00AB06B0">
      <w:pPr>
        <w:pStyle w:val="TOC3"/>
        <w:tabs>
          <w:tab w:val="right" w:leader="dot" w:pos="8778"/>
        </w:tabs>
        <w:rPr>
          <w:rFonts w:asciiTheme="minorHAnsi" w:eastAsiaTheme="minorEastAsia" w:hAnsiTheme="minorHAnsi" w:cstheme="minorBidi"/>
          <w:noProof/>
          <w:sz w:val="22"/>
          <w:szCs w:val="22"/>
        </w:rPr>
      </w:pPr>
      <w:hyperlink w:anchor="_Toc191711870" w:history="1">
        <w:r w:rsidR="00276521" w:rsidRPr="00AA0989">
          <w:rPr>
            <w:rStyle w:val="Hyperlink"/>
            <w:noProof/>
          </w:rPr>
          <w:t>4.2.2 Tiêu đề tiểu mục</w:t>
        </w:r>
        <w:r w:rsidR="00276521">
          <w:rPr>
            <w:noProof/>
            <w:webHidden/>
          </w:rPr>
          <w:tab/>
        </w:r>
        <w:r w:rsidR="00276521">
          <w:rPr>
            <w:noProof/>
            <w:webHidden/>
          </w:rPr>
          <w:fldChar w:fldCharType="begin"/>
        </w:r>
        <w:r w:rsidR="00276521">
          <w:rPr>
            <w:noProof/>
            <w:webHidden/>
          </w:rPr>
          <w:instrText xml:space="preserve"> PAGEREF _Toc191711870 \h </w:instrText>
        </w:r>
        <w:r w:rsidR="00276521">
          <w:rPr>
            <w:noProof/>
            <w:webHidden/>
          </w:rPr>
        </w:r>
        <w:r w:rsidR="00276521">
          <w:rPr>
            <w:noProof/>
            <w:webHidden/>
          </w:rPr>
          <w:fldChar w:fldCharType="separate"/>
        </w:r>
        <w:r w:rsidR="00276521">
          <w:rPr>
            <w:noProof/>
            <w:webHidden/>
          </w:rPr>
          <w:t>25</w:t>
        </w:r>
        <w:r w:rsidR="00276521">
          <w:rPr>
            <w:noProof/>
            <w:webHidden/>
          </w:rPr>
          <w:fldChar w:fldCharType="end"/>
        </w:r>
      </w:hyperlink>
    </w:p>
    <w:p w14:paraId="0CED9D24" w14:textId="1F8D1EBB" w:rsidR="00276521" w:rsidRDefault="00AB06B0">
      <w:pPr>
        <w:pStyle w:val="TOC1"/>
        <w:rPr>
          <w:rFonts w:asciiTheme="minorHAnsi" w:eastAsiaTheme="minorEastAsia" w:hAnsiTheme="minorHAnsi" w:cstheme="minorBidi"/>
          <w:sz w:val="22"/>
          <w:szCs w:val="22"/>
        </w:rPr>
      </w:pPr>
      <w:hyperlink w:anchor="_Toc191711871" w:history="1">
        <w:r w:rsidR="00276521" w:rsidRPr="00AA0989">
          <w:rPr>
            <w:rStyle w:val="Hyperlink"/>
          </w:rPr>
          <w:t>CHƯƠNG 5 . KIỂM THỬ</w:t>
        </w:r>
        <w:r w:rsidR="00276521">
          <w:rPr>
            <w:webHidden/>
          </w:rPr>
          <w:tab/>
        </w:r>
        <w:r w:rsidR="00276521">
          <w:rPr>
            <w:webHidden/>
          </w:rPr>
          <w:fldChar w:fldCharType="begin"/>
        </w:r>
        <w:r w:rsidR="00276521">
          <w:rPr>
            <w:webHidden/>
          </w:rPr>
          <w:instrText xml:space="preserve"> PAGEREF _Toc191711871 \h </w:instrText>
        </w:r>
        <w:r w:rsidR="00276521">
          <w:rPr>
            <w:webHidden/>
          </w:rPr>
        </w:r>
        <w:r w:rsidR="00276521">
          <w:rPr>
            <w:webHidden/>
          </w:rPr>
          <w:fldChar w:fldCharType="separate"/>
        </w:r>
        <w:r w:rsidR="00276521">
          <w:rPr>
            <w:webHidden/>
          </w:rPr>
          <w:t>26</w:t>
        </w:r>
        <w:r w:rsidR="00276521">
          <w:rPr>
            <w:webHidden/>
          </w:rPr>
          <w:fldChar w:fldCharType="end"/>
        </w:r>
      </w:hyperlink>
    </w:p>
    <w:p w14:paraId="12B22FB8" w14:textId="59806D5F" w:rsidR="00276521" w:rsidRDefault="00AB06B0">
      <w:pPr>
        <w:pStyle w:val="TOC2"/>
        <w:rPr>
          <w:rFonts w:asciiTheme="minorHAnsi" w:eastAsiaTheme="minorEastAsia" w:hAnsiTheme="minorHAnsi" w:cstheme="minorBidi"/>
          <w:noProof/>
          <w:sz w:val="22"/>
          <w:szCs w:val="22"/>
        </w:rPr>
      </w:pPr>
      <w:hyperlink w:anchor="_Toc191711872" w:history="1">
        <w:r w:rsidR="00276521" w:rsidRPr="00AA0989">
          <w:rPr>
            <w:rStyle w:val="Hyperlink"/>
            <w:noProof/>
          </w:rPr>
          <w:t>5.1</w:t>
        </w:r>
        <w:r w:rsidR="00276521">
          <w:rPr>
            <w:noProof/>
            <w:webHidden/>
          </w:rPr>
          <w:tab/>
        </w:r>
        <w:r w:rsidR="00276521">
          <w:rPr>
            <w:noProof/>
            <w:webHidden/>
          </w:rPr>
          <w:fldChar w:fldCharType="begin"/>
        </w:r>
        <w:r w:rsidR="00276521">
          <w:rPr>
            <w:noProof/>
            <w:webHidden/>
          </w:rPr>
          <w:instrText xml:space="preserve"> PAGEREF _Toc191711872 \h </w:instrText>
        </w:r>
        <w:r w:rsidR="00276521">
          <w:rPr>
            <w:noProof/>
            <w:webHidden/>
          </w:rPr>
        </w:r>
        <w:r w:rsidR="00276521">
          <w:rPr>
            <w:noProof/>
            <w:webHidden/>
          </w:rPr>
          <w:fldChar w:fldCharType="separate"/>
        </w:r>
        <w:r w:rsidR="00276521">
          <w:rPr>
            <w:noProof/>
            <w:webHidden/>
          </w:rPr>
          <w:t>26</w:t>
        </w:r>
        <w:r w:rsidR="00276521">
          <w:rPr>
            <w:noProof/>
            <w:webHidden/>
          </w:rPr>
          <w:fldChar w:fldCharType="end"/>
        </w:r>
      </w:hyperlink>
    </w:p>
    <w:p w14:paraId="58DD5DD0" w14:textId="5993E6BF" w:rsidR="00276521" w:rsidRDefault="00AB06B0">
      <w:pPr>
        <w:pStyle w:val="TOC2"/>
        <w:rPr>
          <w:rFonts w:asciiTheme="minorHAnsi" w:eastAsiaTheme="minorEastAsia" w:hAnsiTheme="minorHAnsi" w:cstheme="minorBidi"/>
          <w:noProof/>
          <w:sz w:val="22"/>
          <w:szCs w:val="22"/>
        </w:rPr>
      </w:pPr>
      <w:hyperlink w:anchor="_Toc191711873" w:history="1">
        <w:r w:rsidR="00276521" w:rsidRPr="00AA0989">
          <w:rPr>
            <w:rStyle w:val="Hyperlink"/>
            <w:noProof/>
          </w:rPr>
          <w:t>5.2</w:t>
        </w:r>
        <w:r w:rsidR="00276521">
          <w:rPr>
            <w:noProof/>
            <w:webHidden/>
          </w:rPr>
          <w:tab/>
        </w:r>
        <w:r w:rsidR="00276521">
          <w:rPr>
            <w:noProof/>
            <w:webHidden/>
          </w:rPr>
          <w:fldChar w:fldCharType="begin"/>
        </w:r>
        <w:r w:rsidR="00276521">
          <w:rPr>
            <w:noProof/>
            <w:webHidden/>
          </w:rPr>
          <w:instrText xml:space="preserve"> PAGEREF _Toc191711873 \h </w:instrText>
        </w:r>
        <w:r w:rsidR="00276521">
          <w:rPr>
            <w:noProof/>
            <w:webHidden/>
          </w:rPr>
        </w:r>
        <w:r w:rsidR="00276521">
          <w:rPr>
            <w:noProof/>
            <w:webHidden/>
          </w:rPr>
          <w:fldChar w:fldCharType="separate"/>
        </w:r>
        <w:r w:rsidR="00276521">
          <w:rPr>
            <w:noProof/>
            <w:webHidden/>
          </w:rPr>
          <w:t>26</w:t>
        </w:r>
        <w:r w:rsidR="00276521">
          <w:rPr>
            <w:noProof/>
            <w:webHidden/>
          </w:rPr>
          <w:fldChar w:fldCharType="end"/>
        </w:r>
      </w:hyperlink>
    </w:p>
    <w:p w14:paraId="3F64E8B4" w14:textId="1B602AD2" w:rsidR="00276521" w:rsidRDefault="00AB06B0">
      <w:pPr>
        <w:pStyle w:val="TOC2"/>
        <w:rPr>
          <w:rFonts w:asciiTheme="minorHAnsi" w:eastAsiaTheme="minorEastAsia" w:hAnsiTheme="minorHAnsi" w:cstheme="minorBidi"/>
          <w:noProof/>
          <w:sz w:val="22"/>
          <w:szCs w:val="22"/>
        </w:rPr>
      </w:pPr>
      <w:hyperlink w:anchor="_Toc191711874" w:history="1">
        <w:r w:rsidR="00276521" w:rsidRPr="00AA0989">
          <w:rPr>
            <w:rStyle w:val="Hyperlink"/>
            <w:noProof/>
          </w:rPr>
          <w:t>5.3</w:t>
        </w:r>
        <w:r w:rsidR="00276521">
          <w:rPr>
            <w:noProof/>
            <w:webHidden/>
          </w:rPr>
          <w:tab/>
        </w:r>
        <w:r w:rsidR="00276521">
          <w:rPr>
            <w:noProof/>
            <w:webHidden/>
          </w:rPr>
          <w:fldChar w:fldCharType="begin"/>
        </w:r>
        <w:r w:rsidR="00276521">
          <w:rPr>
            <w:noProof/>
            <w:webHidden/>
          </w:rPr>
          <w:instrText xml:space="preserve"> PAGEREF _Toc191711874 \h </w:instrText>
        </w:r>
        <w:r w:rsidR="00276521">
          <w:rPr>
            <w:noProof/>
            <w:webHidden/>
          </w:rPr>
        </w:r>
        <w:r w:rsidR="00276521">
          <w:rPr>
            <w:noProof/>
            <w:webHidden/>
          </w:rPr>
          <w:fldChar w:fldCharType="separate"/>
        </w:r>
        <w:r w:rsidR="00276521">
          <w:rPr>
            <w:noProof/>
            <w:webHidden/>
          </w:rPr>
          <w:t>26</w:t>
        </w:r>
        <w:r w:rsidR="00276521">
          <w:rPr>
            <w:noProof/>
            <w:webHidden/>
          </w:rPr>
          <w:fldChar w:fldCharType="end"/>
        </w:r>
      </w:hyperlink>
    </w:p>
    <w:p w14:paraId="1D4009B3" w14:textId="06A7E0E3" w:rsidR="00276521" w:rsidRDefault="00AB06B0">
      <w:pPr>
        <w:pStyle w:val="TOC2"/>
        <w:rPr>
          <w:rFonts w:asciiTheme="minorHAnsi" w:eastAsiaTheme="minorEastAsia" w:hAnsiTheme="minorHAnsi" w:cstheme="minorBidi"/>
          <w:noProof/>
          <w:sz w:val="22"/>
          <w:szCs w:val="22"/>
        </w:rPr>
      </w:pPr>
      <w:hyperlink w:anchor="_Toc191711875" w:history="1">
        <w:r w:rsidR="00276521" w:rsidRPr="00AA0989">
          <w:rPr>
            <w:rStyle w:val="Hyperlink"/>
            <w:noProof/>
          </w:rPr>
          <w:t>5.4</w:t>
        </w:r>
        <w:r w:rsidR="00276521">
          <w:rPr>
            <w:noProof/>
            <w:webHidden/>
          </w:rPr>
          <w:tab/>
        </w:r>
        <w:r w:rsidR="00276521">
          <w:rPr>
            <w:noProof/>
            <w:webHidden/>
          </w:rPr>
          <w:fldChar w:fldCharType="begin"/>
        </w:r>
        <w:r w:rsidR="00276521">
          <w:rPr>
            <w:noProof/>
            <w:webHidden/>
          </w:rPr>
          <w:instrText xml:space="preserve"> PAGEREF _Toc191711875 \h </w:instrText>
        </w:r>
        <w:r w:rsidR="00276521">
          <w:rPr>
            <w:noProof/>
            <w:webHidden/>
          </w:rPr>
        </w:r>
        <w:r w:rsidR="00276521">
          <w:rPr>
            <w:noProof/>
            <w:webHidden/>
          </w:rPr>
          <w:fldChar w:fldCharType="separate"/>
        </w:r>
        <w:r w:rsidR="00276521">
          <w:rPr>
            <w:noProof/>
            <w:webHidden/>
          </w:rPr>
          <w:t>26</w:t>
        </w:r>
        <w:r w:rsidR="00276521">
          <w:rPr>
            <w:noProof/>
            <w:webHidden/>
          </w:rPr>
          <w:fldChar w:fldCharType="end"/>
        </w:r>
      </w:hyperlink>
    </w:p>
    <w:p w14:paraId="3CC0D65E" w14:textId="7B87ACB7" w:rsidR="00276521" w:rsidRDefault="00AB06B0">
      <w:pPr>
        <w:pStyle w:val="TOC1"/>
        <w:rPr>
          <w:rFonts w:asciiTheme="minorHAnsi" w:eastAsiaTheme="minorEastAsia" w:hAnsiTheme="minorHAnsi" w:cstheme="minorBidi"/>
          <w:sz w:val="22"/>
          <w:szCs w:val="22"/>
        </w:rPr>
      </w:pPr>
      <w:hyperlink w:anchor="_Toc191711876" w:history="1">
        <w:r w:rsidR="00276521" w:rsidRPr="00AA0989">
          <w:rPr>
            <w:rStyle w:val="Hyperlink"/>
          </w:rPr>
          <w:t>CHƯƠNG 6 : KẾT LUẬN</w:t>
        </w:r>
        <w:r w:rsidR="00276521">
          <w:rPr>
            <w:webHidden/>
          </w:rPr>
          <w:tab/>
        </w:r>
        <w:r w:rsidR="00276521">
          <w:rPr>
            <w:webHidden/>
          </w:rPr>
          <w:fldChar w:fldCharType="begin"/>
        </w:r>
        <w:r w:rsidR="00276521">
          <w:rPr>
            <w:webHidden/>
          </w:rPr>
          <w:instrText xml:space="preserve"> PAGEREF _Toc191711876 \h </w:instrText>
        </w:r>
        <w:r w:rsidR="00276521">
          <w:rPr>
            <w:webHidden/>
          </w:rPr>
        </w:r>
        <w:r w:rsidR="00276521">
          <w:rPr>
            <w:webHidden/>
          </w:rPr>
          <w:fldChar w:fldCharType="separate"/>
        </w:r>
        <w:r w:rsidR="00276521">
          <w:rPr>
            <w:webHidden/>
          </w:rPr>
          <w:t>27</w:t>
        </w:r>
        <w:r w:rsidR="00276521">
          <w:rPr>
            <w:webHidden/>
          </w:rPr>
          <w:fldChar w:fldCharType="end"/>
        </w:r>
      </w:hyperlink>
    </w:p>
    <w:p w14:paraId="4CECB2C8" w14:textId="681138F8" w:rsidR="00276521" w:rsidRDefault="00AB06B0">
      <w:pPr>
        <w:pStyle w:val="TOC2"/>
        <w:rPr>
          <w:rFonts w:asciiTheme="minorHAnsi" w:eastAsiaTheme="minorEastAsia" w:hAnsiTheme="minorHAnsi" w:cstheme="minorBidi"/>
          <w:noProof/>
          <w:sz w:val="22"/>
          <w:szCs w:val="22"/>
        </w:rPr>
      </w:pPr>
      <w:hyperlink w:anchor="_Toc191711877" w:history="1">
        <w:r w:rsidR="00276521" w:rsidRPr="00AA0989">
          <w:rPr>
            <w:rStyle w:val="Hyperlink"/>
            <w:noProof/>
          </w:rPr>
          <w:t>6.1 Kết quả đạt được</w:t>
        </w:r>
        <w:r w:rsidR="00276521">
          <w:rPr>
            <w:noProof/>
            <w:webHidden/>
          </w:rPr>
          <w:tab/>
        </w:r>
        <w:r w:rsidR="00276521">
          <w:rPr>
            <w:noProof/>
            <w:webHidden/>
          </w:rPr>
          <w:fldChar w:fldCharType="begin"/>
        </w:r>
        <w:r w:rsidR="00276521">
          <w:rPr>
            <w:noProof/>
            <w:webHidden/>
          </w:rPr>
          <w:instrText xml:space="preserve"> PAGEREF _Toc191711877 \h </w:instrText>
        </w:r>
        <w:r w:rsidR="00276521">
          <w:rPr>
            <w:noProof/>
            <w:webHidden/>
          </w:rPr>
        </w:r>
        <w:r w:rsidR="00276521">
          <w:rPr>
            <w:noProof/>
            <w:webHidden/>
          </w:rPr>
          <w:fldChar w:fldCharType="separate"/>
        </w:r>
        <w:r w:rsidR="00276521">
          <w:rPr>
            <w:noProof/>
            <w:webHidden/>
          </w:rPr>
          <w:t>27</w:t>
        </w:r>
        <w:r w:rsidR="00276521">
          <w:rPr>
            <w:noProof/>
            <w:webHidden/>
          </w:rPr>
          <w:fldChar w:fldCharType="end"/>
        </w:r>
      </w:hyperlink>
    </w:p>
    <w:p w14:paraId="2F938C4E" w14:textId="30903AAD" w:rsidR="00276521" w:rsidRDefault="00AB06B0">
      <w:pPr>
        <w:pStyle w:val="TOC2"/>
        <w:rPr>
          <w:rFonts w:asciiTheme="minorHAnsi" w:eastAsiaTheme="minorEastAsia" w:hAnsiTheme="minorHAnsi" w:cstheme="minorBidi"/>
          <w:noProof/>
          <w:sz w:val="22"/>
          <w:szCs w:val="22"/>
        </w:rPr>
      </w:pPr>
      <w:hyperlink w:anchor="_Toc191711878" w:history="1">
        <w:r w:rsidR="00276521" w:rsidRPr="00AA0989">
          <w:rPr>
            <w:rStyle w:val="Hyperlink"/>
            <w:noProof/>
          </w:rPr>
          <w:t>6.2 Hạn chế của đồ án</w:t>
        </w:r>
        <w:r w:rsidR="00276521">
          <w:rPr>
            <w:noProof/>
            <w:webHidden/>
          </w:rPr>
          <w:tab/>
        </w:r>
        <w:r w:rsidR="00276521">
          <w:rPr>
            <w:noProof/>
            <w:webHidden/>
          </w:rPr>
          <w:fldChar w:fldCharType="begin"/>
        </w:r>
        <w:r w:rsidR="00276521">
          <w:rPr>
            <w:noProof/>
            <w:webHidden/>
          </w:rPr>
          <w:instrText xml:space="preserve"> PAGEREF _Toc191711878 \h </w:instrText>
        </w:r>
        <w:r w:rsidR="00276521">
          <w:rPr>
            <w:noProof/>
            <w:webHidden/>
          </w:rPr>
        </w:r>
        <w:r w:rsidR="00276521">
          <w:rPr>
            <w:noProof/>
            <w:webHidden/>
          </w:rPr>
          <w:fldChar w:fldCharType="separate"/>
        </w:r>
        <w:r w:rsidR="00276521">
          <w:rPr>
            <w:noProof/>
            <w:webHidden/>
          </w:rPr>
          <w:t>27</w:t>
        </w:r>
        <w:r w:rsidR="00276521">
          <w:rPr>
            <w:noProof/>
            <w:webHidden/>
          </w:rPr>
          <w:fldChar w:fldCharType="end"/>
        </w:r>
      </w:hyperlink>
    </w:p>
    <w:p w14:paraId="4A7A6A85" w14:textId="783C01A7" w:rsidR="00276521" w:rsidRDefault="00AB06B0">
      <w:pPr>
        <w:pStyle w:val="TOC2"/>
        <w:rPr>
          <w:rFonts w:asciiTheme="minorHAnsi" w:eastAsiaTheme="minorEastAsia" w:hAnsiTheme="minorHAnsi" w:cstheme="minorBidi"/>
          <w:noProof/>
          <w:sz w:val="22"/>
          <w:szCs w:val="22"/>
        </w:rPr>
      </w:pPr>
      <w:hyperlink w:anchor="_Toc191711879" w:history="1">
        <w:r w:rsidR="00276521" w:rsidRPr="00AA0989">
          <w:rPr>
            <w:rStyle w:val="Hyperlink"/>
            <w:noProof/>
          </w:rPr>
          <w:t>6.3 Hướng phát triển</w:t>
        </w:r>
        <w:r w:rsidR="00276521">
          <w:rPr>
            <w:noProof/>
            <w:webHidden/>
          </w:rPr>
          <w:tab/>
        </w:r>
        <w:r w:rsidR="00276521">
          <w:rPr>
            <w:noProof/>
            <w:webHidden/>
          </w:rPr>
          <w:fldChar w:fldCharType="begin"/>
        </w:r>
        <w:r w:rsidR="00276521">
          <w:rPr>
            <w:noProof/>
            <w:webHidden/>
          </w:rPr>
          <w:instrText xml:space="preserve"> PAGEREF _Toc191711879 \h </w:instrText>
        </w:r>
        <w:r w:rsidR="00276521">
          <w:rPr>
            <w:noProof/>
            <w:webHidden/>
          </w:rPr>
        </w:r>
        <w:r w:rsidR="00276521">
          <w:rPr>
            <w:noProof/>
            <w:webHidden/>
          </w:rPr>
          <w:fldChar w:fldCharType="separate"/>
        </w:r>
        <w:r w:rsidR="00276521">
          <w:rPr>
            <w:noProof/>
            <w:webHidden/>
          </w:rPr>
          <w:t>27</w:t>
        </w:r>
        <w:r w:rsidR="00276521">
          <w:rPr>
            <w:noProof/>
            <w:webHidden/>
          </w:rPr>
          <w:fldChar w:fldCharType="end"/>
        </w:r>
      </w:hyperlink>
    </w:p>
    <w:p w14:paraId="55555685" w14:textId="25D5D9CC" w:rsidR="00276521" w:rsidRDefault="00AB06B0">
      <w:pPr>
        <w:pStyle w:val="TOC1"/>
        <w:rPr>
          <w:rFonts w:asciiTheme="minorHAnsi" w:eastAsiaTheme="minorEastAsia" w:hAnsiTheme="minorHAnsi" w:cstheme="minorBidi"/>
          <w:sz w:val="22"/>
          <w:szCs w:val="22"/>
        </w:rPr>
      </w:pPr>
      <w:hyperlink w:anchor="_Toc191711880" w:history="1">
        <w:r w:rsidR="00276521" w:rsidRPr="00AA0989">
          <w:rPr>
            <w:rStyle w:val="Hyperlink"/>
          </w:rPr>
          <w:t>TÀI LIỆU THAM KHẢO</w:t>
        </w:r>
        <w:r w:rsidR="00276521">
          <w:rPr>
            <w:webHidden/>
          </w:rPr>
          <w:tab/>
        </w:r>
        <w:r w:rsidR="00276521">
          <w:rPr>
            <w:webHidden/>
          </w:rPr>
          <w:fldChar w:fldCharType="begin"/>
        </w:r>
        <w:r w:rsidR="00276521">
          <w:rPr>
            <w:webHidden/>
          </w:rPr>
          <w:instrText xml:space="preserve"> PAGEREF _Toc191711880 \h </w:instrText>
        </w:r>
        <w:r w:rsidR="00276521">
          <w:rPr>
            <w:webHidden/>
          </w:rPr>
        </w:r>
        <w:r w:rsidR="00276521">
          <w:rPr>
            <w:webHidden/>
          </w:rPr>
          <w:fldChar w:fldCharType="separate"/>
        </w:r>
        <w:r w:rsidR="00276521">
          <w:rPr>
            <w:webHidden/>
          </w:rPr>
          <w:t>28</w:t>
        </w:r>
        <w:r w:rsidR="00276521">
          <w:rPr>
            <w:webHidden/>
          </w:rPr>
          <w:fldChar w:fldCharType="end"/>
        </w:r>
      </w:hyperlink>
    </w:p>
    <w:p w14:paraId="45E4FCDD" w14:textId="32F9EFBA" w:rsidR="00276521" w:rsidRDefault="00AB06B0">
      <w:pPr>
        <w:pStyle w:val="TOC1"/>
        <w:rPr>
          <w:rFonts w:asciiTheme="minorHAnsi" w:eastAsiaTheme="minorEastAsia" w:hAnsiTheme="minorHAnsi" w:cstheme="minorBidi"/>
          <w:sz w:val="22"/>
          <w:szCs w:val="22"/>
        </w:rPr>
      </w:pPr>
      <w:hyperlink w:anchor="_Toc191711881" w:history="1">
        <w:r w:rsidR="00276521" w:rsidRPr="00AA0989">
          <w:rPr>
            <w:rStyle w:val="Hyperlink"/>
          </w:rPr>
          <w:t>PHỤ LỤC</w:t>
        </w:r>
        <w:r w:rsidR="00276521">
          <w:rPr>
            <w:webHidden/>
          </w:rPr>
          <w:tab/>
        </w:r>
        <w:r w:rsidR="00276521">
          <w:rPr>
            <w:webHidden/>
          </w:rPr>
          <w:fldChar w:fldCharType="begin"/>
        </w:r>
        <w:r w:rsidR="00276521">
          <w:rPr>
            <w:webHidden/>
          </w:rPr>
          <w:instrText xml:space="preserve"> PAGEREF _Toc191711881 \h </w:instrText>
        </w:r>
        <w:r w:rsidR="00276521">
          <w:rPr>
            <w:webHidden/>
          </w:rPr>
        </w:r>
        <w:r w:rsidR="00276521">
          <w:rPr>
            <w:webHidden/>
          </w:rPr>
          <w:fldChar w:fldCharType="separate"/>
        </w:r>
        <w:r w:rsidR="00276521">
          <w:rPr>
            <w:webHidden/>
          </w:rPr>
          <w:t>30</w:t>
        </w:r>
        <w:r w:rsidR="00276521">
          <w:rPr>
            <w:webHidden/>
          </w:rPr>
          <w:fldChar w:fldCharType="end"/>
        </w:r>
      </w:hyperlink>
    </w:p>
    <w:p w14:paraId="7CC58E3C" w14:textId="2704E226" w:rsidR="00276521" w:rsidRDefault="00AB06B0">
      <w:pPr>
        <w:pStyle w:val="TOC4"/>
        <w:tabs>
          <w:tab w:val="right" w:leader="dot" w:pos="8778"/>
        </w:tabs>
        <w:rPr>
          <w:rFonts w:asciiTheme="minorHAnsi" w:eastAsiaTheme="minorEastAsia" w:hAnsiTheme="minorHAnsi" w:cstheme="minorBidi"/>
          <w:noProof/>
          <w:sz w:val="22"/>
          <w:szCs w:val="22"/>
        </w:rPr>
      </w:pPr>
      <w:hyperlink w:anchor="_Toc191711882" w:history="1">
        <w:r w:rsidR="00276521" w:rsidRPr="00AA0989">
          <w:rPr>
            <w:rStyle w:val="Hyperlink"/>
            <w:noProof/>
          </w:rPr>
          <w:t>Phụ lục 1. Kế hoạch thực hiện đề tài</w:t>
        </w:r>
        <w:r w:rsidR="00276521">
          <w:rPr>
            <w:noProof/>
            <w:webHidden/>
          </w:rPr>
          <w:tab/>
        </w:r>
        <w:r w:rsidR="00276521">
          <w:rPr>
            <w:noProof/>
            <w:webHidden/>
          </w:rPr>
          <w:fldChar w:fldCharType="begin"/>
        </w:r>
        <w:r w:rsidR="00276521">
          <w:rPr>
            <w:noProof/>
            <w:webHidden/>
          </w:rPr>
          <w:instrText xml:space="preserve"> PAGEREF _Toc191711882 \h </w:instrText>
        </w:r>
        <w:r w:rsidR="00276521">
          <w:rPr>
            <w:noProof/>
            <w:webHidden/>
          </w:rPr>
        </w:r>
        <w:r w:rsidR="00276521">
          <w:rPr>
            <w:noProof/>
            <w:webHidden/>
          </w:rPr>
          <w:fldChar w:fldCharType="separate"/>
        </w:r>
        <w:r w:rsidR="00276521">
          <w:rPr>
            <w:noProof/>
            <w:webHidden/>
          </w:rPr>
          <w:t>30</w:t>
        </w:r>
        <w:r w:rsidR="00276521">
          <w:rPr>
            <w:noProof/>
            <w:webHidden/>
          </w:rPr>
          <w:fldChar w:fldCharType="end"/>
        </w:r>
      </w:hyperlink>
    </w:p>
    <w:p w14:paraId="41EE9FD7" w14:textId="34DAE3FA" w:rsidR="00276521" w:rsidRDefault="00AB06B0">
      <w:pPr>
        <w:pStyle w:val="TOC4"/>
        <w:tabs>
          <w:tab w:val="right" w:leader="dot" w:pos="8778"/>
        </w:tabs>
        <w:rPr>
          <w:rFonts w:asciiTheme="minorHAnsi" w:eastAsiaTheme="minorEastAsia" w:hAnsiTheme="minorHAnsi" w:cstheme="minorBidi"/>
          <w:noProof/>
          <w:sz w:val="22"/>
          <w:szCs w:val="22"/>
        </w:rPr>
      </w:pPr>
      <w:hyperlink w:anchor="_Toc191711883" w:history="1">
        <w:r w:rsidR="00276521" w:rsidRPr="00AA0989">
          <w:rPr>
            <w:rStyle w:val="Hyperlink"/>
            <w:noProof/>
          </w:rPr>
          <w:t>Phụ lục 2. Nhật ký thực hiện</w:t>
        </w:r>
        <w:r w:rsidR="00276521">
          <w:rPr>
            <w:noProof/>
            <w:webHidden/>
          </w:rPr>
          <w:tab/>
        </w:r>
        <w:r w:rsidR="00276521">
          <w:rPr>
            <w:noProof/>
            <w:webHidden/>
          </w:rPr>
          <w:fldChar w:fldCharType="begin"/>
        </w:r>
        <w:r w:rsidR="00276521">
          <w:rPr>
            <w:noProof/>
            <w:webHidden/>
          </w:rPr>
          <w:instrText xml:space="preserve"> PAGEREF _Toc191711883 \h </w:instrText>
        </w:r>
        <w:r w:rsidR="00276521">
          <w:rPr>
            <w:noProof/>
            <w:webHidden/>
          </w:rPr>
        </w:r>
        <w:r w:rsidR="00276521">
          <w:rPr>
            <w:noProof/>
            <w:webHidden/>
          </w:rPr>
          <w:fldChar w:fldCharType="separate"/>
        </w:r>
        <w:r w:rsidR="00276521">
          <w:rPr>
            <w:noProof/>
            <w:webHidden/>
          </w:rPr>
          <w:t>30</w:t>
        </w:r>
        <w:r w:rsidR="00276521">
          <w:rPr>
            <w:noProof/>
            <w:webHidden/>
          </w:rPr>
          <w:fldChar w:fldCharType="end"/>
        </w:r>
      </w:hyperlink>
    </w:p>
    <w:p w14:paraId="7A76C14F" w14:textId="56E20466" w:rsidR="00276521" w:rsidRDefault="00AB06B0">
      <w:pPr>
        <w:pStyle w:val="TOC4"/>
        <w:tabs>
          <w:tab w:val="right" w:leader="dot" w:pos="8778"/>
        </w:tabs>
        <w:rPr>
          <w:rFonts w:asciiTheme="minorHAnsi" w:eastAsiaTheme="minorEastAsia" w:hAnsiTheme="minorHAnsi" w:cstheme="minorBidi"/>
          <w:noProof/>
          <w:sz w:val="22"/>
          <w:szCs w:val="22"/>
        </w:rPr>
      </w:pPr>
      <w:hyperlink w:anchor="_Toc191711884" w:history="1">
        <w:r w:rsidR="00276521" w:rsidRPr="00AA0989">
          <w:rPr>
            <w:rStyle w:val="Hyperlink"/>
            <w:noProof/>
          </w:rPr>
          <w:t>Phụ lục 3. Kế hoạch khởi nghiệp</w:t>
        </w:r>
        <w:r w:rsidR="00276521">
          <w:rPr>
            <w:noProof/>
            <w:webHidden/>
          </w:rPr>
          <w:tab/>
        </w:r>
        <w:r w:rsidR="00276521">
          <w:rPr>
            <w:noProof/>
            <w:webHidden/>
          </w:rPr>
          <w:fldChar w:fldCharType="begin"/>
        </w:r>
        <w:r w:rsidR="00276521">
          <w:rPr>
            <w:noProof/>
            <w:webHidden/>
          </w:rPr>
          <w:instrText xml:space="preserve"> PAGEREF _Toc191711884 \h </w:instrText>
        </w:r>
        <w:r w:rsidR="00276521">
          <w:rPr>
            <w:noProof/>
            <w:webHidden/>
          </w:rPr>
        </w:r>
        <w:r w:rsidR="00276521">
          <w:rPr>
            <w:noProof/>
            <w:webHidden/>
          </w:rPr>
          <w:fldChar w:fldCharType="separate"/>
        </w:r>
        <w:r w:rsidR="00276521">
          <w:rPr>
            <w:noProof/>
            <w:webHidden/>
          </w:rPr>
          <w:t>30</w:t>
        </w:r>
        <w:r w:rsidR="00276521">
          <w:rPr>
            <w:noProof/>
            <w:webHidden/>
          </w:rPr>
          <w:fldChar w:fldCharType="end"/>
        </w:r>
      </w:hyperlink>
    </w:p>
    <w:p w14:paraId="2965A3DF" w14:textId="77777777" w:rsidR="004A3046" w:rsidRDefault="002748C6" w:rsidP="002748C6">
      <w:pPr>
        <w:ind w:firstLine="0"/>
        <w:jc w:val="center"/>
      </w:pPr>
      <w:r>
        <w:fldChar w:fldCharType="end"/>
      </w:r>
    </w:p>
    <w:p w14:paraId="5CCA70DB" w14:textId="6A53BC24" w:rsidR="00990EF5" w:rsidRDefault="00990EF5" w:rsidP="002748C6">
      <w:pPr>
        <w:ind w:firstLine="0"/>
        <w:jc w:val="center"/>
        <w:rPr>
          <w:noProof/>
        </w:rPr>
        <w:sectPr w:rsidR="00990EF5" w:rsidSect="00890157">
          <w:headerReference w:type="default" r:id="rId14"/>
          <w:footerReference w:type="even" r:id="rId15"/>
          <w:footerReference w:type="default" r:id="rId16"/>
          <w:pgSz w:w="11907" w:h="16840" w:code="9"/>
          <w:pgMar w:top="1701" w:right="1134" w:bottom="1701" w:left="1985" w:header="709" w:footer="709" w:gutter="0"/>
          <w:pgNumType w:start="0"/>
          <w:cols w:space="708"/>
          <w:titlePg/>
          <w:docGrid w:linePitch="360"/>
        </w:sectPr>
      </w:pPr>
    </w:p>
    <w:p w14:paraId="10082974" w14:textId="77777777" w:rsidR="00990EF5" w:rsidRPr="00FB339A" w:rsidRDefault="00990EF5" w:rsidP="00B23032">
      <w:pPr>
        <w:pStyle w:val="NormalWeb"/>
        <w:spacing w:before="100" w:after="100"/>
        <w:jc w:val="center"/>
        <w:rPr>
          <w:b/>
          <w:bCs/>
          <w:sz w:val="26"/>
          <w:szCs w:val="26"/>
        </w:rPr>
      </w:pPr>
      <w:bookmarkStart w:id="8" w:name="_Toc573"/>
      <w:bookmarkStart w:id="9" w:name="_Toc183820273"/>
      <w:bookmarkStart w:id="10" w:name="_Toc183821567"/>
      <w:bookmarkStart w:id="11" w:name="_Toc183901000"/>
      <w:bookmarkStart w:id="12" w:name="_Toc187398587"/>
      <w:r w:rsidRPr="00FB339A">
        <w:rPr>
          <w:b/>
          <w:bCs/>
          <w:sz w:val="26"/>
          <w:szCs w:val="26"/>
        </w:rPr>
        <w:lastRenderedPageBreak/>
        <w:t>DANH MỤC CÁC THUẬT NGỮ VIẾT TẮT</w:t>
      </w:r>
      <w:bookmarkEnd w:id="8"/>
      <w:bookmarkEnd w:id="9"/>
      <w:bookmarkEnd w:id="10"/>
      <w:bookmarkEnd w:id="11"/>
    </w:p>
    <w:tbl>
      <w:tblPr>
        <w:tblStyle w:val="TableGrid"/>
        <w:tblW w:w="0" w:type="auto"/>
        <w:tblLook w:val="04A0" w:firstRow="1" w:lastRow="0" w:firstColumn="1" w:lastColumn="0" w:noHBand="0" w:noVBand="1"/>
      </w:tblPr>
      <w:tblGrid>
        <w:gridCol w:w="3341"/>
        <w:gridCol w:w="5437"/>
      </w:tblGrid>
      <w:tr w:rsidR="00990EF5" w14:paraId="5AEB8E3C" w14:textId="77777777" w:rsidTr="00990EF5">
        <w:tc>
          <w:tcPr>
            <w:tcW w:w="3387" w:type="dxa"/>
          </w:tcPr>
          <w:p w14:paraId="6593E9D2" w14:textId="07A7EB89" w:rsidR="00990EF5" w:rsidRPr="00990EF5" w:rsidRDefault="00990EF5" w:rsidP="00990EF5">
            <w:pPr>
              <w:spacing w:line="360" w:lineRule="auto"/>
              <w:ind w:firstLine="0"/>
              <w:jc w:val="center"/>
              <w:rPr>
                <w:color w:val="000000"/>
                <w:szCs w:val="26"/>
              </w:rPr>
            </w:pPr>
            <w:r>
              <w:rPr>
                <w:color w:val="000000"/>
                <w:szCs w:val="26"/>
              </w:rPr>
              <w:t>Từ viết tắt</w:t>
            </w:r>
          </w:p>
        </w:tc>
        <w:tc>
          <w:tcPr>
            <w:tcW w:w="5515" w:type="dxa"/>
          </w:tcPr>
          <w:p w14:paraId="767E00A4" w14:textId="14CE8E78" w:rsidR="00990EF5" w:rsidRPr="00990EF5" w:rsidRDefault="00990EF5" w:rsidP="00990EF5">
            <w:pPr>
              <w:spacing w:line="360" w:lineRule="auto"/>
              <w:ind w:firstLine="0"/>
              <w:jc w:val="center"/>
              <w:rPr>
                <w:color w:val="000000"/>
                <w:szCs w:val="26"/>
              </w:rPr>
            </w:pPr>
            <w:r>
              <w:rPr>
                <w:color w:val="000000"/>
                <w:szCs w:val="26"/>
              </w:rPr>
              <w:t>Định nghĩa</w:t>
            </w:r>
          </w:p>
        </w:tc>
      </w:tr>
      <w:tr w:rsidR="00990EF5" w14:paraId="504A9964" w14:textId="77777777" w:rsidTr="00990EF5">
        <w:tc>
          <w:tcPr>
            <w:tcW w:w="3387" w:type="dxa"/>
          </w:tcPr>
          <w:p w14:paraId="19BC7AFA" w14:textId="77777777" w:rsidR="00990EF5" w:rsidRDefault="00990EF5" w:rsidP="00990EF5">
            <w:pPr>
              <w:spacing w:line="360" w:lineRule="auto"/>
              <w:ind w:firstLine="0"/>
              <w:jc w:val="center"/>
              <w:rPr>
                <w:b/>
                <w:bCs/>
                <w:color w:val="000000"/>
                <w:szCs w:val="26"/>
              </w:rPr>
            </w:pPr>
          </w:p>
        </w:tc>
        <w:tc>
          <w:tcPr>
            <w:tcW w:w="5515" w:type="dxa"/>
          </w:tcPr>
          <w:p w14:paraId="6EC680DD" w14:textId="77777777" w:rsidR="00990EF5" w:rsidRDefault="00990EF5" w:rsidP="00990EF5">
            <w:pPr>
              <w:spacing w:line="360" w:lineRule="auto"/>
              <w:ind w:firstLine="0"/>
              <w:jc w:val="left"/>
              <w:rPr>
                <w:b/>
                <w:bCs/>
                <w:color w:val="000000"/>
                <w:szCs w:val="26"/>
              </w:rPr>
            </w:pPr>
          </w:p>
        </w:tc>
      </w:tr>
      <w:tr w:rsidR="00990EF5" w14:paraId="3E7C1825" w14:textId="77777777" w:rsidTr="00990EF5">
        <w:tc>
          <w:tcPr>
            <w:tcW w:w="3387" w:type="dxa"/>
          </w:tcPr>
          <w:p w14:paraId="58EB7BF3" w14:textId="77777777" w:rsidR="00990EF5" w:rsidRDefault="00990EF5" w:rsidP="00990EF5">
            <w:pPr>
              <w:spacing w:line="360" w:lineRule="auto"/>
              <w:ind w:firstLine="0"/>
              <w:jc w:val="center"/>
              <w:rPr>
                <w:b/>
                <w:bCs/>
                <w:color w:val="000000"/>
                <w:szCs w:val="26"/>
              </w:rPr>
            </w:pPr>
          </w:p>
        </w:tc>
        <w:tc>
          <w:tcPr>
            <w:tcW w:w="5515" w:type="dxa"/>
          </w:tcPr>
          <w:p w14:paraId="5CFF0553" w14:textId="77777777" w:rsidR="00990EF5" w:rsidRDefault="00990EF5" w:rsidP="00990EF5">
            <w:pPr>
              <w:spacing w:line="360" w:lineRule="auto"/>
              <w:ind w:firstLine="0"/>
              <w:jc w:val="left"/>
              <w:rPr>
                <w:b/>
                <w:bCs/>
                <w:color w:val="000000"/>
                <w:szCs w:val="26"/>
              </w:rPr>
            </w:pPr>
          </w:p>
        </w:tc>
      </w:tr>
      <w:tr w:rsidR="00990EF5" w14:paraId="2DB64ADB" w14:textId="77777777" w:rsidTr="00990EF5">
        <w:tc>
          <w:tcPr>
            <w:tcW w:w="3387" w:type="dxa"/>
          </w:tcPr>
          <w:p w14:paraId="39B718DC" w14:textId="77777777" w:rsidR="00990EF5" w:rsidRDefault="00990EF5" w:rsidP="00990EF5">
            <w:pPr>
              <w:spacing w:line="360" w:lineRule="auto"/>
              <w:ind w:firstLine="0"/>
              <w:jc w:val="center"/>
              <w:rPr>
                <w:b/>
                <w:bCs/>
                <w:color w:val="000000"/>
                <w:szCs w:val="26"/>
              </w:rPr>
            </w:pPr>
          </w:p>
        </w:tc>
        <w:tc>
          <w:tcPr>
            <w:tcW w:w="5515" w:type="dxa"/>
          </w:tcPr>
          <w:p w14:paraId="40418C75" w14:textId="77777777" w:rsidR="00990EF5" w:rsidRDefault="00990EF5" w:rsidP="00990EF5">
            <w:pPr>
              <w:spacing w:line="360" w:lineRule="auto"/>
              <w:ind w:firstLine="0"/>
              <w:jc w:val="left"/>
              <w:rPr>
                <w:b/>
                <w:bCs/>
                <w:color w:val="000000"/>
                <w:szCs w:val="26"/>
              </w:rPr>
            </w:pPr>
          </w:p>
        </w:tc>
      </w:tr>
      <w:tr w:rsidR="00990EF5" w14:paraId="44C1852E" w14:textId="77777777" w:rsidTr="00990EF5">
        <w:tc>
          <w:tcPr>
            <w:tcW w:w="3387" w:type="dxa"/>
          </w:tcPr>
          <w:p w14:paraId="4562920B" w14:textId="77777777" w:rsidR="00990EF5" w:rsidRDefault="00990EF5" w:rsidP="00990EF5">
            <w:pPr>
              <w:spacing w:line="360" w:lineRule="auto"/>
              <w:ind w:firstLine="0"/>
              <w:jc w:val="center"/>
              <w:rPr>
                <w:b/>
                <w:bCs/>
                <w:color w:val="000000"/>
                <w:szCs w:val="26"/>
              </w:rPr>
            </w:pPr>
          </w:p>
        </w:tc>
        <w:tc>
          <w:tcPr>
            <w:tcW w:w="5515" w:type="dxa"/>
          </w:tcPr>
          <w:p w14:paraId="71898BB5" w14:textId="77777777" w:rsidR="00990EF5" w:rsidRDefault="00990EF5" w:rsidP="00990EF5">
            <w:pPr>
              <w:spacing w:line="360" w:lineRule="auto"/>
              <w:ind w:firstLine="0"/>
              <w:jc w:val="left"/>
              <w:rPr>
                <w:b/>
                <w:bCs/>
                <w:color w:val="000000"/>
                <w:szCs w:val="26"/>
              </w:rPr>
            </w:pPr>
          </w:p>
        </w:tc>
      </w:tr>
      <w:tr w:rsidR="00990EF5" w14:paraId="71CE6286" w14:textId="77777777" w:rsidTr="00990EF5">
        <w:tc>
          <w:tcPr>
            <w:tcW w:w="3387" w:type="dxa"/>
          </w:tcPr>
          <w:p w14:paraId="4F1F1B3D" w14:textId="77777777" w:rsidR="00990EF5" w:rsidRDefault="00990EF5" w:rsidP="00990EF5">
            <w:pPr>
              <w:spacing w:line="360" w:lineRule="auto"/>
              <w:ind w:firstLine="0"/>
              <w:jc w:val="center"/>
              <w:rPr>
                <w:b/>
                <w:bCs/>
                <w:color w:val="000000"/>
                <w:szCs w:val="26"/>
              </w:rPr>
            </w:pPr>
          </w:p>
        </w:tc>
        <w:tc>
          <w:tcPr>
            <w:tcW w:w="5515" w:type="dxa"/>
          </w:tcPr>
          <w:p w14:paraId="7764D1B7" w14:textId="77777777" w:rsidR="00990EF5" w:rsidRDefault="00990EF5" w:rsidP="00990EF5">
            <w:pPr>
              <w:spacing w:line="360" w:lineRule="auto"/>
              <w:ind w:firstLine="0"/>
              <w:jc w:val="left"/>
              <w:rPr>
                <w:b/>
                <w:bCs/>
                <w:color w:val="000000"/>
                <w:szCs w:val="26"/>
              </w:rPr>
            </w:pPr>
          </w:p>
        </w:tc>
      </w:tr>
      <w:tr w:rsidR="00990EF5" w14:paraId="57F8F5B4" w14:textId="77777777" w:rsidTr="00990EF5">
        <w:tc>
          <w:tcPr>
            <w:tcW w:w="3387" w:type="dxa"/>
          </w:tcPr>
          <w:p w14:paraId="15A69110" w14:textId="77777777" w:rsidR="00990EF5" w:rsidRDefault="00990EF5" w:rsidP="00990EF5">
            <w:pPr>
              <w:spacing w:line="360" w:lineRule="auto"/>
              <w:ind w:firstLine="0"/>
              <w:jc w:val="center"/>
              <w:rPr>
                <w:b/>
                <w:bCs/>
                <w:color w:val="000000"/>
                <w:szCs w:val="26"/>
              </w:rPr>
            </w:pPr>
          </w:p>
        </w:tc>
        <w:tc>
          <w:tcPr>
            <w:tcW w:w="5515" w:type="dxa"/>
          </w:tcPr>
          <w:p w14:paraId="3217D952" w14:textId="77777777" w:rsidR="00990EF5" w:rsidRDefault="00990EF5" w:rsidP="00990EF5">
            <w:pPr>
              <w:spacing w:line="360" w:lineRule="auto"/>
              <w:ind w:firstLine="0"/>
              <w:jc w:val="left"/>
              <w:rPr>
                <w:b/>
                <w:bCs/>
                <w:color w:val="000000"/>
                <w:szCs w:val="26"/>
              </w:rPr>
            </w:pPr>
          </w:p>
        </w:tc>
      </w:tr>
      <w:tr w:rsidR="00990EF5" w14:paraId="085AA6D7" w14:textId="77777777" w:rsidTr="00990EF5">
        <w:tc>
          <w:tcPr>
            <w:tcW w:w="3387" w:type="dxa"/>
          </w:tcPr>
          <w:p w14:paraId="04F6EF35" w14:textId="77777777" w:rsidR="00990EF5" w:rsidRDefault="00990EF5" w:rsidP="00990EF5">
            <w:pPr>
              <w:spacing w:line="360" w:lineRule="auto"/>
              <w:ind w:firstLine="0"/>
              <w:jc w:val="center"/>
              <w:rPr>
                <w:b/>
                <w:bCs/>
                <w:color w:val="000000"/>
                <w:szCs w:val="26"/>
              </w:rPr>
            </w:pPr>
          </w:p>
        </w:tc>
        <w:tc>
          <w:tcPr>
            <w:tcW w:w="5515" w:type="dxa"/>
          </w:tcPr>
          <w:p w14:paraId="10437E8D" w14:textId="77777777" w:rsidR="00990EF5" w:rsidRDefault="00990EF5" w:rsidP="00990EF5">
            <w:pPr>
              <w:spacing w:line="360" w:lineRule="auto"/>
              <w:ind w:firstLine="0"/>
              <w:jc w:val="left"/>
              <w:rPr>
                <w:b/>
                <w:bCs/>
                <w:color w:val="000000"/>
                <w:szCs w:val="26"/>
              </w:rPr>
            </w:pPr>
          </w:p>
        </w:tc>
      </w:tr>
    </w:tbl>
    <w:p w14:paraId="1C23161A" w14:textId="77777777" w:rsidR="00990EF5" w:rsidRDefault="00990EF5" w:rsidP="00990EF5">
      <w:pPr>
        <w:spacing w:line="360" w:lineRule="auto"/>
        <w:rPr>
          <w:b/>
          <w:bCs/>
          <w:color w:val="000000"/>
          <w:szCs w:val="26"/>
        </w:rPr>
      </w:pPr>
    </w:p>
    <w:p w14:paraId="7EC09533" w14:textId="27485465" w:rsidR="00990EF5" w:rsidRPr="00990EF5" w:rsidRDefault="00990EF5" w:rsidP="00990EF5">
      <w:pPr>
        <w:spacing w:line="360" w:lineRule="auto"/>
        <w:rPr>
          <w:b/>
          <w:bCs/>
          <w:color w:val="000000"/>
          <w:szCs w:val="26"/>
        </w:rPr>
      </w:pPr>
      <w:r>
        <w:rPr>
          <w:b/>
          <w:bCs/>
          <w:color w:val="000000"/>
          <w:szCs w:val="26"/>
        </w:rPr>
        <w:br w:type="page"/>
      </w:r>
    </w:p>
    <w:p w14:paraId="5D58624A" w14:textId="23C0FCE2" w:rsidR="00B43BD0" w:rsidRPr="00E52F47" w:rsidRDefault="00511681" w:rsidP="00990EF5">
      <w:pPr>
        <w:ind w:firstLine="0"/>
        <w:jc w:val="center"/>
        <w:rPr>
          <w:b/>
          <w:bCs/>
          <w:sz w:val="28"/>
          <w:szCs w:val="28"/>
        </w:rPr>
      </w:pPr>
      <w:r w:rsidRPr="00E52F47">
        <w:rPr>
          <w:b/>
          <w:bCs/>
          <w:sz w:val="28"/>
          <w:szCs w:val="28"/>
        </w:rPr>
        <w:lastRenderedPageBreak/>
        <w:t xml:space="preserve">DANH MỤC CÁC HÌNH </w:t>
      </w:r>
      <w:r w:rsidR="00F12DCA" w:rsidRPr="00E52F47">
        <w:rPr>
          <w:b/>
          <w:bCs/>
          <w:sz w:val="28"/>
          <w:szCs w:val="28"/>
        </w:rPr>
        <w:t>ẢNH</w:t>
      </w:r>
      <w:bookmarkEnd w:id="12"/>
    </w:p>
    <w:p w14:paraId="355B85E7" w14:textId="5CFFDB42" w:rsidR="00511681" w:rsidRDefault="00AB06B0" w:rsidP="00511681">
      <w:fldSimple w:instr=" TOC \h \z \c &quot;Ảnh&quot; ">
        <w:r w:rsidR="00A42AE0">
          <w:rPr>
            <w:b/>
            <w:bCs/>
            <w:noProof/>
          </w:rPr>
          <w:t>No table of figures entries found.</w:t>
        </w:r>
      </w:fldSimple>
    </w:p>
    <w:p w14:paraId="367EC6ED" w14:textId="77777777" w:rsidR="00FC258B" w:rsidRDefault="00FC258B">
      <w:pPr>
        <w:spacing w:before="0" w:line="240" w:lineRule="auto"/>
        <w:ind w:firstLine="0"/>
        <w:jc w:val="left"/>
        <w:rPr>
          <w:rFonts w:cs="Arial"/>
          <w:b/>
          <w:bCs/>
          <w:kern w:val="32"/>
          <w:sz w:val="32"/>
          <w:szCs w:val="32"/>
        </w:rPr>
      </w:pPr>
      <w:r>
        <w:br w:type="page"/>
      </w:r>
    </w:p>
    <w:p w14:paraId="132CC35D" w14:textId="121E7BC4" w:rsidR="00511681" w:rsidRPr="00E52F47" w:rsidRDefault="00511681" w:rsidP="00E52F47">
      <w:pPr>
        <w:ind w:firstLine="0"/>
        <w:jc w:val="center"/>
        <w:rPr>
          <w:b/>
          <w:bCs/>
          <w:sz w:val="28"/>
          <w:szCs w:val="28"/>
        </w:rPr>
      </w:pPr>
      <w:bookmarkStart w:id="13" w:name="_Toc187398588"/>
      <w:r w:rsidRPr="00E52F47">
        <w:rPr>
          <w:b/>
          <w:bCs/>
          <w:sz w:val="28"/>
          <w:szCs w:val="28"/>
        </w:rPr>
        <w:lastRenderedPageBreak/>
        <w:t>DANH MỤC CÁC BẢNG BIỂU</w:t>
      </w:r>
      <w:bookmarkEnd w:id="13"/>
    </w:p>
    <w:p w14:paraId="438C1968" w14:textId="29687DFA" w:rsidR="00276521"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191711945" w:history="1">
        <w:r w:rsidR="00276521" w:rsidRPr="00D23C06">
          <w:rPr>
            <w:rStyle w:val="Hyperlink"/>
            <w:noProof/>
          </w:rPr>
          <w:t>Bảng 1 Bảng tổng quan yêu cầu chức năng</w:t>
        </w:r>
        <w:r w:rsidR="00276521">
          <w:rPr>
            <w:noProof/>
            <w:webHidden/>
          </w:rPr>
          <w:tab/>
        </w:r>
        <w:r w:rsidR="00276521">
          <w:rPr>
            <w:noProof/>
            <w:webHidden/>
          </w:rPr>
          <w:fldChar w:fldCharType="begin"/>
        </w:r>
        <w:r w:rsidR="00276521">
          <w:rPr>
            <w:noProof/>
            <w:webHidden/>
          </w:rPr>
          <w:instrText xml:space="preserve"> PAGEREF _Toc191711945 \h </w:instrText>
        </w:r>
        <w:r w:rsidR="00276521">
          <w:rPr>
            <w:noProof/>
            <w:webHidden/>
          </w:rPr>
        </w:r>
        <w:r w:rsidR="00276521">
          <w:rPr>
            <w:noProof/>
            <w:webHidden/>
          </w:rPr>
          <w:fldChar w:fldCharType="separate"/>
        </w:r>
        <w:r w:rsidR="00276521">
          <w:rPr>
            <w:noProof/>
            <w:webHidden/>
          </w:rPr>
          <w:t>12</w:t>
        </w:r>
        <w:r w:rsidR="00276521">
          <w:rPr>
            <w:noProof/>
            <w:webHidden/>
          </w:rPr>
          <w:fldChar w:fldCharType="end"/>
        </w:r>
      </w:hyperlink>
    </w:p>
    <w:p w14:paraId="70B7800C" w14:textId="110A9BA0"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46" w:history="1">
        <w:r w:rsidR="00276521" w:rsidRPr="00D23C06">
          <w:rPr>
            <w:rStyle w:val="Hyperlink"/>
            <w:noProof/>
          </w:rPr>
          <w:t>Bảng 2 Danh sách tác nhân</w:t>
        </w:r>
        <w:r w:rsidR="00276521">
          <w:rPr>
            <w:noProof/>
            <w:webHidden/>
          </w:rPr>
          <w:tab/>
        </w:r>
        <w:r w:rsidR="00276521">
          <w:rPr>
            <w:noProof/>
            <w:webHidden/>
          </w:rPr>
          <w:fldChar w:fldCharType="begin"/>
        </w:r>
        <w:r w:rsidR="00276521">
          <w:rPr>
            <w:noProof/>
            <w:webHidden/>
          </w:rPr>
          <w:instrText xml:space="preserve"> PAGEREF _Toc191711946 \h </w:instrText>
        </w:r>
        <w:r w:rsidR="00276521">
          <w:rPr>
            <w:noProof/>
            <w:webHidden/>
          </w:rPr>
        </w:r>
        <w:r w:rsidR="00276521">
          <w:rPr>
            <w:noProof/>
            <w:webHidden/>
          </w:rPr>
          <w:fldChar w:fldCharType="separate"/>
        </w:r>
        <w:r w:rsidR="00276521">
          <w:rPr>
            <w:noProof/>
            <w:webHidden/>
          </w:rPr>
          <w:t>21</w:t>
        </w:r>
        <w:r w:rsidR="00276521">
          <w:rPr>
            <w:noProof/>
            <w:webHidden/>
          </w:rPr>
          <w:fldChar w:fldCharType="end"/>
        </w:r>
      </w:hyperlink>
    </w:p>
    <w:p w14:paraId="4AB84152" w14:textId="6DF7B800"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47" w:history="1">
        <w:r w:rsidR="00276521" w:rsidRPr="00D23C06">
          <w:rPr>
            <w:rStyle w:val="Hyperlink"/>
            <w:noProof/>
          </w:rPr>
          <w:t>Bảng 3 Danh sách UseCase</w:t>
        </w:r>
        <w:r w:rsidR="00276521">
          <w:rPr>
            <w:noProof/>
            <w:webHidden/>
          </w:rPr>
          <w:tab/>
        </w:r>
        <w:r w:rsidR="00276521">
          <w:rPr>
            <w:noProof/>
            <w:webHidden/>
          </w:rPr>
          <w:fldChar w:fldCharType="begin"/>
        </w:r>
        <w:r w:rsidR="00276521">
          <w:rPr>
            <w:noProof/>
            <w:webHidden/>
          </w:rPr>
          <w:instrText xml:space="preserve"> PAGEREF _Toc191711947 \h </w:instrText>
        </w:r>
        <w:r w:rsidR="00276521">
          <w:rPr>
            <w:noProof/>
            <w:webHidden/>
          </w:rPr>
        </w:r>
        <w:r w:rsidR="00276521">
          <w:rPr>
            <w:noProof/>
            <w:webHidden/>
          </w:rPr>
          <w:fldChar w:fldCharType="separate"/>
        </w:r>
        <w:r w:rsidR="00276521">
          <w:rPr>
            <w:noProof/>
            <w:webHidden/>
          </w:rPr>
          <w:t>21</w:t>
        </w:r>
        <w:r w:rsidR="00276521">
          <w:rPr>
            <w:noProof/>
            <w:webHidden/>
          </w:rPr>
          <w:fldChar w:fldCharType="end"/>
        </w:r>
      </w:hyperlink>
    </w:p>
    <w:p w14:paraId="19AED576" w14:textId="35D6296D"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48" w:history="1">
        <w:r w:rsidR="00276521" w:rsidRPr="00D23C06">
          <w:rPr>
            <w:rStyle w:val="Hyperlink"/>
            <w:noProof/>
          </w:rPr>
          <w:t>Bảng 4 Đăng ký tài khoản khách hàng</w:t>
        </w:r>
        <w:r w:rsidR="00276521">
          <w:rPr>
            <w:noProof/>
            <w:webHidden/>
          </w:rPr>
          <w:tab/>
        </w:r>
        <w:r w:rsidR="00276521">
          <w:rPr>
            <w:noProof/>
            <w:webHidden/>
          </w:rPr>
          <w:fldChar w:fldCharType="begin"/>
        </w:r>
        <w:r w:rsidR="00276521">
          <w:rPr>
            <w:noProof/>
            <w:webHidden/>
          </w:rPr>
          <w:instrText xml:space="preserve"> PAGEREF _Toc191711948 \h </w:instrText>
        </w:r>
        <w:r w:rsidR="00276521">
          <w:rPr>
            <w:noProof/>
            <w:webHidden/>
          </w:rPr>
        </w:r>
        <w:r w:rsidR="00276521">
          <w:rPr>
            <w:noProof/>
            <w:webHidden/>
          </w:rPr>
          <w:fldChar w:fldCharType="separate"/>
        </w:r>
        <w:r w:rsidR="00276521">
          <w:rPr>
            <w:noProof/>
            <w:webHidden/>
          </w:rPr>
          <w:t>23</w:t>
        </w:r>
        <w:r w:rsidR="00276521">
          <w:rPr>
            <w:noProof/>
            <w:webHidden/>
          </w:rPr>
          <w:fldChar w:fldCharType="end"/>
        </w:r>
      </w:hyperlink>
    </w:p>
    <w:p w14:paraId="633FCE35" w14:textId="587B56E1"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49" w:history="1">
        <w:r w:rsidR="00276521" w:rsidRPr="00D23C06">
          <w:rPr>
            <w:rStyle w:val="Hyperlink"/>
            <w:noProof/>
          </w:rPr>
          <w:t>Bảng 5 Cập nhật thông tin cá nhân</w:t>
        </w:r>
        <w:r w:rsidR="00276521">
          <w:rPr>
            <w:noProof/>
            <w:webHidden/>
          </w:rPr>
          <w:tab/>
        </w:r>
        <w:r w:rsidR="00276521">
          <w:rPr>
            <w:noProof/>
            <w:webHidden/>
          </w:rPr>
          <w:fldChar w:fldCharType="begin"/>
        </w:r>
        <w:r w:rsidR="00276521">
          <w:rPr>
            <w:noProof/>
            <w:webHidden/>
          </w:rPr>
          <w:instrText xml:space="preserve"> PAGEREF _Toc191711949 \h </w:instrText>
        </w:r>
        <w:r w:rsidR="00276521">
          <w:rPr>
            <w:noProof/>
            <w:webHidden/>
          </w:rPr>
        </w:r>
        <w:r w:rsidR="00276521">
          <w:rPr>
            <w:noProof/>
            <w:webHidden/>
          </w:rPr>
          <w:fldChar w:fldCharType="separate"/>
        </w:r>
        <w:r w:rsidR="00276521">
          <w:rPr>
            <w:noProof/>
            <w:webHidden/>
          </w:rPr>
          <w:t>24</w:t>
        </w:r>
        <w:r w:rsidR="00276521">
          <w:rPr>
            <w:noProof/>
            <w:webHidden/>
          </w:rPr>
          <w:fldChar w:fldCharType="end"/>
        </w:r>
      </w:hyperlink>
    </w:p>
    <w:p w14:paraId="21D6A5E4" w14:textId="79374ACB"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50" w:history="1">
        <w:r w:rsidR="00276521" w:rsidRPr="00D23C06">
          <w:rPr>
            <w:rStyle w:val="Hyperlink"/>
            <w:noProof/>
          </w:rPr>
          <w:t>Bảng 6 Đổi mật khẩu</w:t>
        </w:r>
        <w:r w:rsidR="00276521">
          <w:rPr>
            <w:noProof/>
            <w:webHidden/>
          </w:rPr>
          <w:tab/>
        </w:r>
        <w:r w:rsidR="00276521">
          <w:rPr>
            <w:noProof/>
            <w:webHidden/>
          </w:rPr>
          <w:fldChar w:fldCharType="begin"/>
        </w:r>
        <w:r w:rsidR="00276521">
          <w:rPr>
            <w:noProof/>
            <w:webHidden/>
          </w:rPr>
          <w:instrText xml:space="preserve"> PAGEREF _Toc191711950 \h </w:instrText>
        </w:r>
        <w:r w:rsidR="00276521">
          <w:rPr>
            <w:noProof/>
            <w:webHidden/>
          </w:rPr>
        </w:r>
        <w:r w:rsidR="00276521">
          <w:rPr>
            <w:noProof/>
            <w:webHidden/>
          </w:rPr>
          <w:fldChar w:fldCharType="separate"/>
        </w:r>
        <w:r w:rsidR="00276521">
          <w:rPr>
            <w:noProof/>
            <w:webHidden/>
          </w:rPr>
          <w:t>25</w:t>
        </w:r>
        <w:r w:rsidR="00276521">
          <w:rPr>
            <w:noProof/>
            <w:webHidden/>
          </w:rPr>
          <w:fldChar w:fldCharType="end"/>
        </w:r>
      </w:hyperlink>
    </w:p>
    <w:p w14:paraId="42A6DF1D" w14:textId="14E38C2A"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51" w:history="1">
        <w:r w:rsidR="00276521" w:rsidRPr="00D23C06">
          <w:rPr>
            <w:rStyle w:val="Hyperlink"/>
            <w:noProof/>
          </w:rPr>
          <w:t>Bảng 7 Khôi phục mật khẩu</w:t>
        </w:r>
        <w:r w:rsidR="00276521">
          <w:rPr>
            <w:noProof/>
            <w:webHidden/>
          </w:rPr>
          <w:tab/>
        </w:r>
        <w:r w:rsidR="00276521">
          <w:rPr>
            <w:noProof/>
            <w:webHidden/>
          </w:rPr>
          <w:fldChar w:fldCharType="begin"/>
        </w:r>
        <w:r w:rsidR="00276521">
          <w:rPr>
            <w:noProof/>
            <w:webHidden/>
          </w:rPr>
          <w:instrText xml:space="preserve"> PAGEREF _Toc191711951 \h </w:instrText>
        </w:r>
        <w:r w:rsidR="00276521">
          <w:rPr>
            <w:noProof/>
            <w:webHidden/>
          </w:rPr>
        </w:r>
        <w:r w:rsidR="00276521">
          <w:rPr>
            <w:noProof/>
            <w:webHidden/>
          </w:rPr>
          <w:fldChar w:fldCharType="separate"/>
        </w:r>
        <w:r w:rsidR="00276521">
          <w:rPr>
            <w:noProof/>
            <w:webHidden/>
          </w:rPr>
          <w:t>26</w:t>
        </w:r>
        <w:r w:rsidR="00276521">
          <w:rPr>
            <w:noProof/>
            <w:webHidden/>
          </w:rPr>
          <w:fldChar w:fldCharType="end"/>
        </w:r>
      </w:hyperlink>
    </w:p>
    <w:p w14:paraId="16CA39B9" w14:textId="530F31BA"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52" w:history="1">
        <w:r w:rsidR="00276521" w:rsidRPr="00D23C06">
          <w:rPr>
            <w:rStyle w:val="Hyperlink"/>
            <w:noProof/>
          </w:rPr>
          <w:t>Bảng 8 Tìm kiếm sản phẩm</w:t>
        </w:r>
        <w:r w:rsidR="00276521">
          <w:rPr>
            <w:noProof/>
            <w:webHidden/>
          </w:rPr>
          <w:tab/>
        </w:r>
        <w:r w:rsidR="00276521">
          <w:rPr>
            <w:noProof/>
            <w:webHidden/>
          </w:rPr>
          <w:fldChar w:fldCharType="begin"/>
        </w:r>
        <w:r w:rsidR="00276521">
          <w:rPr>
            <w:noProof/>
            <w:webHidden/>
          </w:rPr>
          <w:instrText xml:space="preserve"> PAGEREF _Toc191711952 \h </w:instrText>
        </w:r>
        <w:r w:rsidR="00276521">
          <w:rPr>
            <w:noProof/>
            <w:webHidden/>
          </w:rPr>
        </w:r>
        <w:r w:rsidR="00276521">
          <w:rPr>
            <w:noProof/>
            <w:webHidden/>
          </w:rPr>
          <w:fldChar w:fldCharType="separate"/>
        </w:r>
        <w:r w:rsidR="00276521">
          <w:rPr>
            <w:noProof/>
            <w:webHidden/>
          </w:rPr>
          <w:t>27</w:t>
        </w:r>
        <w:r w:rsidR="00276521">
          <w:rPr>
            <w:noProof/>
            <w:webHidden/>
          </w:rPr>
          <w:fldChar w:fldCharType="end"/>
        </w:r>
      </w:hyperlink>
    </w:p>
    <w:p w14:paraId="67152E0B" w14:textId="55CFC08F"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53" w:history="1">
        <w:r w:rsidR="00276521" w:rsidRPr="00D23C06">
          <w:rPr>
            <w:rStyle w:val="Hyperlink"/>
            <w:noProof/>
          </w:rPr>
          <w:t>Bảng 9 Xem thông tin sản phẩm</w:t>
        </w:r>
        <w:r w:rsidR="00276521">
          <w:rPr>
            <w:noProof/>
            <w:webHidden/>
          </w:rPr>
          <w:tab/>
        </w:r>
        <w:r w:rsidR="00276521">
          <w:rPr>
            <w:noProof/>
            <w:webHidden/>
          </w:rPr>
          <w:fldChar w:fldCharType="begin"/>
        </w:r>
        <w:r w:rsidR="00276521">
          <w:rPr>
            <w:noProof/>
            <w:webHidden/>
          </w:rPr>
          <w:instrText xml:space="preserve"> PAGEREF _Toc191711953 \h </w:instrText>
        </w:r>
        <w:r w:rsidR="00276521">
          <w:rPr>
            <w:noProof/>
            <w:webHidden/>
          </w:rPr>
        </w:r>
        <w:r w:rsidR="00276521">
          <w:rPr>
            <w:noProof/>
            <w:webHidden/>
          </w:rPr>
          <w:fldChar w:fldCharType="separate"/>
        </w:r>
        <w:r w:rsidR="00276521">
          <w:rPr>
            <w:noProof/>
            <w:webHidden/>
          </w:rPr>
          <w:t>28</w:t>
        </w:r>
        <w:r w:rsidR="00276521">
          <w:rPr>
            <w:noProof/>
            <w:webHidden/>
          </w:rPr>
          <w:fldChar w:fldCharType="end"/>
        </w:r>
      </w:hyperlink>
    </w:p>
    <w:p w14:paraId="329452E9" w14:textId="7849AF4E"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54" w:history="1">
        <w:r w:rsidR="00276521" w:rsidRPr="00D23C06">
          <w:rPr>
            <w:rStyle w:val="Hyperlink"/>
            <w:noProof/>
          </w:rPr>
          <w:t>Bảng 10 Thêm sản phẩm vào giỏ hàng</w:t>
        </w:r>
        <w:r w:rsidR="00276521">
          <w:rPr>
            <w:noProof/>
            <w:webHidden/>
          </w:rPr>
          <w:tab/>
        </w:r>
        <w:r w:rsidR="00276521">
          <w:rPr>
            <w:noProof/>
            <w:webHidden/>
          </w:rPr>
          <w:fldChar w:fldCharType="begin"/>
        </w:r>
        <w:r w:rsidR="00276521">
          <w:rPr>
            <w:noProof/>
            <w:webHidden/>
          </w:rPr>
          <w:instrText xml:space="preserve"> PAGEREF _Toc191711954 \h </w:instrText>
        </w:r>
        <w:r w:rsidR="00276521">
          <w:rPr>
            <w:noProof/>
            <w:webHidden/>
          </w:rPr>
        </w:r>
        <w:r w:rsidR="00276521">
          <w:rPr>
            <w:noProof/>
            <w:webHidden/>
          </w:rPr>
          <w:fldChar w:fldCharType="separate"/>
        </w:r>
        <w:r w:rsidR="00276521">
          <w:rPr>
            <w:noProof/>
            <w:webHidden/>
          </w:rPr>
          <w:t>29</w:t>
        </w:r>
        <w:r w:rsidR="00276521">
          <w:rPr>
            <w:noProof/>
            <w:webHidden/>
          </w:rPr>
          <w:fldChar w:fldCharType="end"/>
        </w:r>
      </w:hyperlink>
    </w:p>
    <w:p w14:paraId="7F3D723B" w14:textId="418335B4"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55" w:history="1">
        <w:r w:rsidR="00276521" w:rsidRPr="00D23C06">
          <w:rPr>
            <w:rStyle w:val="Hyperlink"/>
            <w:noProof/>
          </w:rPr>
          <w:t>Bảng 11 Mua sản phẩm</w:t>
        </w:r>
        <w:r w:rsidR="00276521">
          <w:rPr>
            <w:noProof/>
            <w:webHidden/>
          </w:rPr>
          <w:tab/>
        </w:r>
        <w:r w:rsidR="00276521">
          <w:rPr>
            <w:noProof/>
            <w:webHidden/>
          </w:rPr>
          <w:fldChar w:fldCharType="begin"/>
        </w:r>
        <w:r w:rsidR="00276521">
          <w:rPr>
            <w:noProof/>
            <w:webHidden/>
          </w:rPr>
          <w:instrText xml:space="preserve"> PAGEREF _Toc191711955 \h </w:instrText>
        </w:r>
        <w:r w:rsidR="00276521">
          <w:rPr>
            <w:noProof/>
            <w:webHidden/>
          </w:rPr>
        </w:r>
        <w:r w:rsidR="00276521">
          <w:rPr>
            <w:noProof/>
            <w:webHidden/>
          </w:rPr>
          <w:fldChar w:fldCharType="separate"/>
        </w:r>
        <w:r w:rsidR="00276521">
          <w:rPr>
            <w:noProof/>
            <w:webHidden/>
          </w:rPr>
          <w:t>30</w:t>
        </w:r>
        <w:r w:rsidR="00276521">
          <w:rPr>
            <w:noProof/>
            <w:webHidden/>
          </w:rPr>
          <w:fldChar w:fldCharType="end"/>
        </w:r>
      </w:hyperlink>
    </w:p>
    <w:p w14:paraId="73544D79" w14:textId="682893DA"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56" w:history="1">
        <w:r w:rsidR="00276521" w:rsidRPr="00D23C06">
          <w:rPr>
            <w:rStyle w:val="Hyperlink"/>
            <w:noProof/>
          </w:rPr>
          <w:t>Bảng 12 Thêm sản phẩm kinh doanh mới</w:t>
        </w:r>
        <w:r w:rsidR="00276521">
          <w:rPr>
            <w:noProof/>
            <w:webHidden/>
          </w:rPr>
          <w:tab/>
        </w:r>
        <w:r w:rsidR="00276521">
          <w:rPr>
            <w:noProof/>
            <w:webHidden/>
          </w:rPr>
          <w:fldChar w:fldCharType="begin"/>
        </w:r>
        <w:r w:rsidR="00276521">
          <w:rPr>
            <w:noProof/>
            <w:webHidden/>
          </w:rPr>
          <w:instrText xml:space="preserve"> PAGEREF _Toc191711956 \h </w:instrText>
        </w:r>
        <w:r w:rsidR="00276521">
          <w:rPr>
            <w:noProof/>
            <w:webHidden/>
          </w:rPr>
        </w:r>
        <w:r w:rsidR="00276521">
          <w:rPr>
            <w:noProof/>
            <w:webHidden/>
          </w:rPr>
          <w:fldChar w:fldCharType="separate"/>
        </w:r>
        <w:r w:rsidR="00276521">
          <w:rPr>
            <w:noProof/>
            <w:webHidden/>
          </w:rPr>
          <w:t>31</w:t>
        </w:r>
        <w:r w:rsidR="00276521">
          <w:rPr>
            <w:noProof/>
            <w:webHidden/>
          </w:rPr>
          <w:fldChar w:fldCharType="end"/>
        </w:r>
      </w:hyperlink>
    </w:p>
    <w:p w14:paraId="042D0788" w14:textId="475D0B2A"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57" w:history="1">
        <w:r w:rsidR="00276521" w:rsidRPr="00D23C06">
          <w:rPr>
            <w:rStyle w:val="Hyperlink"/>
            <w:noProof/>
          </w:rPr>
          <w:t>Bảng 13 Ngừng kinh doanh sản phẩm</w:t>
        </w:r>
        <w:r w:rsidR="00276521">
          <w:rPr>
            <w:noProof/>
            <w:webHidden/>
          </w:rPr>
          <w:tab/>
        </w:r>
        <w:r w:rsidR="00276521">
          <w:rPr>
            <w:noProof/>
            <w:webHidden/>
          </w:rPr>
          <w:fldChar w:fldCharType="begin"/>
        </w:r>
        <w:r w:rsidR="00276521">
          <w:rPr>
            <w:noProof/>
            <w:webHidden/>
          </w:rPr>
          <w:instrText xml:space="preserve"> PAGEREF _Toc191711957 \h </w:instrText>
        </w:r>
        <w:r w:rsidR="00276521">
          <w:rPr>
            <w:noProof/>
            <w:webHidden/>
          </w:rPr>
        </w:r>
        <w:r w:rsidR="00276521">
          <w:rPr>
            <w:noProof/>
            <w:webHidden/>
          </w:rPr>
          <w:fldChar w:fldCharType="separate"/>
        </w:r>
        <w:r w:rsidR="00276521">
          <w:rPr>
            <w:noProof/>
            <w:webHidden/>
          </w:rPr>
          <w:t>32</w:t>
        </w:r>
        <w:r w:rsidR="00276521">
          <w:rPr>
            <w:noProof/>
            <w:webHidden/>
          </w:rPr>
          <w:fldChar w:fldCharType="end"/>
        </w:r>
      </w:hyperlink>
    </w:p>
    <w:p w14:paraId="4E86A786" w14:textId="50DEDBBA"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58" w:history="1">
        <w:r w:rsidR="00276521" w:rsidRPr="00D23C06">
          <w:rPr>
            <w:rStyle w:val="Hyperlink"/>
            <w:noProof/>
          </w:rPr>
          <w:t>Bảng 14 Cập nhật thông tin sản phẩm</w:t>
        </w:r>
        <w:r w:rsidR="00276521">
          <w:rPr>
            <w:noProof/>
            <w:webHidden/>
          </w:rPr>
          <w:tab/>
        </w:r>
        <w:r w:rsidR="00276521">
          <w:rPr>
            <w:noProof/>
            <w:webHidden/>
          </w:rPr>
          <w:fldChar w:fldCharType="begin"/>
        </w:r>
        <w:r w:rsidR="00276521">
          <w:rPr>
            <w:noProof/>
            <w:webHidden/>
          </w:rPr>
          <w:instrText xml:space="preserve"> PAGEREF _Toc191711958 \h </w:instrText>
        </w:r>
        <w:r w:rsidR="00276521">
          <w:rPr>
            <w:noProof/>
            <w:webHidden/>
          </w:rPr>
        </w:r>
        <w:r w:rsidR="00276521">
          <w:rPr>
            <w:noProof/>
            <w:webHidden/>
          </w:rPr>
          <w:fldChar w:fldCharType="separate"/>
        </w:r>
        <w:r w:rsidR="00276521">
          <w:rPr>
            <w:noProof/>
            <w:webHidden/>
          </w:rPr>
          <w:t>33</w:t>
        </w:r>
        <w:r w:rsidR="00276521">
          <w:rPr>
            <w:noProof/>
            <w:webHidden/>
          </w:rPr>
          <w:fldChar w:fldCharType="end"/>
        </w:r>
      </w:hyperlink>
    </w:p>
    <w:p w14:paraId="1ED5A596" w14:textId="3A2F2D4B"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59" w:history="1">
        <w:r w:rsidR="00276521" w:rsidRPr="00D23C06">
          <w:rPr>
            <w:rStyle w:val="Hyperlink"/>
            <w:noProof/>
          </w:rPr>
          <w:t>Bảng 15 Thêm sản phẩm lên quầy bán</w:t>
        </w:r>
        <w:r w:rsidR="00276521">
          <w:rPr>
            <w:noProof/>
            <w:webHidden/>
          </w:rPr>
          <w:tab/>
        </w:r>
        <w:r w:rsidR="00276521">
          <w:rPr>
            <w:noProof/>
            <w:webHidden/>
          </w:rPr>
          <w:fldChar w:fldCharType="begin"/>
        </w:r>
        <w:r w:rsidR="00276521">
          <w:rPr>
            <w:noProof/>
            <w:webHidden/>
          </w:rPr>
          <w:instrText xml:space="preserve"> PAGEREF _Toc191711959 \h </w:instrText>
        </w:r>
        <w:r w:rsidR="00276521">
          <w:rPr>
            <w:noProof/>
            <w:webHidden/>
          </w:rPr>
        </w:r>
        <w:r w:rsidR="00276521">
          <w:rPr>
            <w:noProof/>
            <w:webHidden/>
          </w:rPr>
          <w:fldChar w:fldCharType="separate"/>
        </w:r>
        <w:r w:rsidR="00276521">
          <w:rPr>
            <w:noProof/>
            <w:webHidden/>
          </w:rPr>
          <w:t>34</w:t>
        </w:r>
        <w:r w:rsidR="00276521">
          <w:rPr>
            <w:noProof/>
            <w:webHidden/>
          </w:rPr>
          <w:fldChar w:fldCharType="end"/>
        </w:r>
      </w:hyperlink>
    </w:p>
    <w:p w14:paraId="053E202C" w14:textId="12B0F732"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60" w:history="1">
        <w:r w:rsidR="00276521" w:rsidRPr="00D23C06">
          <w:rPr>
            <w:rStyle w:val="Hyperlink"/>
            <w:noProof/>
          </w:rPr>
          <w:t>Bảng 16 Nhập thêm lô hàng</w:t>
        </w:r>
        <w:r w:rsidR="00276521">
          <w:rPr>
            <w:noProof/>
            <w:webHidden/>
          </w:rPr>
          <w:tab/>
        </w:r>
        <w:r w:rsidR="00276521">
          <w:rPr>
            <w:noProof/>
            <w:webHidden/>
          </w:rPr>
          <w:fldChar w:fldCharType="begin"/>
        </w:r>
        <w:r w:rsidR="00276521">
          <w:rPr>
            <w:noProof/>
            <w:webHidden/>
          </w:rPr>
          <w:instrText xml:space="preserve"> PAGEREF _Toc191711960 \h </w:instrText>
        </w:r>
        <w:r w:rsidR="00276521">
          <w:rPr>
            <w:noProof/>
            <w:webHidden/>
          </w:rPr>
        </w:r>
        <w:r w:rsidR="00276521">
          <w:rPr>
            <w:noProof/>
            <w:webHidden/>
          </w:rPr>
          <w:fldChar w:fldCharType="separate"/>
        </w:r>
        <w:r w:rsidR="00276521">
          <w:rPr>
            <w:noProof/>
            <w:webHidden/>
          </w:rPr>
          <w:t>35</w:t>
        </w:r>
        <w:r w:rsidR="00276521">
          <w:rPr>
            <w:noProof/>
            <w:webHidden/>
          </w:rPr>
          <w:fldChar w:fldCharType="end"/>
        </w:r>
      </w:hyperlink>
    </w:p>
    <w:p w14:paraId="3B64DFB2" w14:textId="306BBDA6"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61" w:history="1">
        <w:r w:rsidR="00276521" w:rsidRPr="00D23C06">
          <w:rPr>
            <w:rStyle w:val="Hyperlink"/>
            <w:noProof/>
          </w:rPr>
          <w:t>Bảng 17 Kiểm tra hàng tồn kho, hết hạn</w:t>
        </w:r>
        <w:r w:rsidR="00276521">
          <w:rPr>
            <w:noProof/>
            <w:webHidden/>
          </w:rPr>
          <w:tab/>
        </w:r>
        <w:r w:rsidR="00276521">
          <w:rPr>
            <w:noProof/>
            <w:webHidden/>
          </w:rPr>
          <w:fldChar w:fldCharType="begin"/>
        </w:r>
        <w:r w:rsidR="00276521">
          <w:rPr>
            <w:noProof/>
            <w:webHidden/>
          </w:rPr>
          <w:instrText xml:space="preserve"> PAGEREF _Toc191711961 \h </w:instrText>
        </w:r>
        <w:r w:rsidR="00276521">
          <w:rPr>
            <w:noProof/>
            <w:webHidden/>
          </w:rPr>
        </w:r>
        <w:r w:rsidR="00276521">
          <w:rPr>
            <w:noProof/>
            <w:webHidden/>
          </w:rPr>
          <w:fldChar w:fldCharType="separate"/>
        </w:r>
        <w:r w:rsidR="00276521">
          <w:rPr>
            <w:noProof/>
            <w:webHidden/>
          </w:rPr>
          <w:t>36</w:t>
        </w:r>
        <w:r w:rsidR="00276521">
          <w:rPr>
            <w:noProof/>
            <w:webHidden/>
          </w:rPr>
          <w:fldChar w:fldCharType="end"/>
        </w:r>
      </w:hyperlink>
    </w:p>
    <w:p w14:paraId="27E693D8" w14:textId="1CFC09FC"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62" w:history="1">
        <w:r w:rsidR="00276521" w:rsidRPr="00D23C06">
          <w:rPr>
            <w:rStyle w:val="Hyperlink"/>
            <w:noProof/>
          </w:rPr>
          <w:t>Bảng 18 Cập nhật thông tin tồn kho cho sản phẩm</w:t>
        </w:r>
        <w:r w:rsidR="00276521">
          <w:rPr>
            <w:noProof/>
            <w:webHidden/>
          </w:rPr>
          <w:tab/>
        </w:r>
        <w:r w:rsidR="00276521">
          <w:rPr>
            <w:noProof/>
            <w:webHidden/>
          </w:rPr>
          <w:fldChar w:fldCharType="begin"/>
        </w:r>
        <w:r w:rsidR="00276521">
          <w:rPr>
            <w:noProof/>
            <w:webHidden/>
          </w:rPr>
          <w:instrText xml:space="preserve"> PAGEREF _Toc191711962 \h </w:instrText>
        </w:r>
        <w:r w:rsidR="00276521">
          <w:rPr>
            <w:noProof/>
            <w:webHidden/>
          </w:rPr>
        </w:r>
        <w:r w:rsidR="00276521">
          <w:rPr>
            <w:noProof/>
            <w:webHidden/>
          </w:rPr>
          <w:fldChar w:fldCharType="separate"/>
        </w:r>
        <w:r w:rsidR="00276521">
          <w:rPr>
            <w:noProof/>
            <w:webHidden/>
          </w:rPr>
          <w:t>37</w:t>
        </w:r>
        <w:r w:rsidR="00276521">
          <w:rPr>
            <w:noProof/>
            <w:webHidden/>
          </w:rPr>
          <w:fldChar w:fldCharType="end"/>
        </w:r>
      </w:hyperlink>
    </w:p>
    <w:p w14:paraId="53C299B0" w14:textId="32827C23"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63" w:history="1">
        <w:r w:rsidR="00276521" w:rsidRPr="00D23C06">
          <w:rPr>
            <w:rStyle w:val="Hyperlink"/>
            <w:noProof/>
          </w:rPr>
          <w:t>Bảng 19 Tạo hóa đơn</w:t>
        </w:r>
        <w:r w:rsidR="00276521">
          <w:rPr>
            <w:noProof/>
            <w:webHidden/>
          </w:rPr>
          <w:tab/>
        </w:r>
        <w:r w:rsidR="00276521">
          <w:rPr>
            <w:noProof/>
            <w:webHidden/>
          </w:rPr>
          <w:fldChar w:fldCharType="begin"/>
        </w:r>
        <w:r w:rsidR="00276521">
          <w:rPr>
            <w:noProof/>
            <w:webHidden/>
          </w:rPr>
          <w:instrText xml:space="preserve"> PAGEREF _Toc191711963 \h </w:instrText>
        </w:r>
        <w:r w:rsidR="00276521">
          <w:rPr>
            <w:noProof/>
            <w:webHidden/>
          </w:rPr>
        </w:r>
        <w:r w:rsidR="00276521">
          <w:rPr>
            <w:noProof/>
            <w:webHidden/>
          </w:rPr>
          <w:fldChar w:fldCharType="separate"/>
        </w:r>
        <w:r w:rsidR="00276521">
          <w:rPr>
            <w:noProof/>
            <w:webHidden/>
          </w:rPr>
          <w:t>38</w:t>
        </w:r>
        <w:r w:rsidR="00276521">
          <w:rPr>
            <w:noProof/>
            <w:webHidden/>
          </w:rPr>
          <w:fldChar w:fldCharType="end"/>
        </w:r>
      </w:hyperlink>
    </w:p>
    <w:p w14:paraId="6B8ED511" w14:textId="1918688B"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64" w:history="1">
        <w:r w:rsidR="00276521" w:rsidRPr="00D23C06">
          <w:rPr>
            <w:rStyle w:val="Hyperlink"/>
            <w:noProof/>
          </w:rPr>
          <w:t>Bảng 20 Xem hóa đơn bán hàng</w:t>
        </w:r>
        <w:r w:rsidR="00276521">
          <w:rPr>
            <w:noProof/>
            <w:webHidden/>
          </w:rPr>
          <w:tab/>
        </w:r>
        <w:r w:rsidR="00276521">
          <w:rPr>
            <w:noProof/>
            <w:webHidden/>
          </w:rPr>
          <w:fldChar w:fldCharType="begin"/>
        </w:r>
        <w:r w:rsidR="00276521">
          <w:rPr>
            <w:noProof/>
            <w:webHidden/>
          </w:rPr>
          <w:instrText xml:space="preserve"> PAGEREF _Toc191711964 \h </w:instrText>
        </w:r>
        <w:r w:rsidR="00276521">
          <w:rPr>
            <w:noProof/>
            <w:webHidden/>
          </w:rPr>
        </w:r>
        <w:r w:rsidR="00276521">
          <w:rPr>
            <w:noProof/>
            <w:webHidden/>
          </w:rPr>
          <w:fldChar w:fldCharType="separate"/>
        </w:r>
        <w:r w:rsidR="00276521">
          <w:rPr>
            <w:noProof/>
            <w:webHidden/>
          </w:rPr>
          <w:t>40</w:t>
        </w:r>
        <w:r w:rsidR="00276521">
          <w:rPr>
            <w:noProof/>
            <w:webHidden/>
          </w:rPr>
          <w:fldChar w:fldCharType="end"/>
        </w:r>
      </w:hyperlink>
    </w:p>
    <w:p w14:paraId="6190EF1A" w14:textId="23DA15C0"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65" w:history="1">
        <w:r w:rsidR="00276521" w:rsidRPr="00D23C06">
          <w:rPr>
            <w:rStyle w:val="Hyperlink"/>
            <w:noProof/>
          </w:rPr>
          <w:t>Bảng 21 In hóa đơn</w:t>
        </w:r>
        <w:r w:rsidR="00276521">
          <w:rPr>
            <w:noProof/>
            <w:webHidden/>
          </w:rPr>
          <w:tab/>
        </w:r>
        <w:r w:rsidR="00276521">
          <w:rPr>
            <w:noProof/>
            <w:webHidden/>
          </w:rPr>
          <w:fldChar w:fldCharType="begin"/>
        </w:r>
        <w:r w:rsidR="00276521">
          <w:rPr>
            <w:noProof/>
            <w:webHidden/>
          </w:rPr>
          <w:instrText xml:space="preserve"> PAGEREF _Toc191711965 \h </w:instrText>
        </w:r>
        <w:r w:rsidR="00276521">
          <w:rPr>
            <w:noProof/>
            <w:webHidden/>
          </w:rPr>
        </w:r>
        <w:r w:rsidR="00276521">
          <w:rPr>
            <w:noProof/>
            <w:webHidden/>
          </w:rPr>
          <w:fldChar w:fldCharType="separate"/>
        </w:r>
        <w:r w:rsidR="00276521">
          <w:rPr>
            <w:noProof/>
            <w:webHidden/>
          </w:rPr>
          <w:t>41</w:t>
        </w:r>
        <w:r w:rsidR="00276521">
          <w:rPr>
            <w:noProof/>
            <w:webHidden/>
          </w:rPr>
          <w:fldChar w:fldCharType="end"/>
        </w:r>
      </w:hyperlink>
    </w:p>
    <w:p w14:paraId="10319117" w14:textId="662DABEF"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66" w:history="1">
        <w:r w:rsidR="00276521" w:rsidRPr="00D23C06">
          <w:rPr>
            <w:rStyle w:val="Hyperlink"/>
            <w:noProof/>
          </w:rPr>
          <w:t>Bảng 22 Thêm nhân viên</w:t>
        </w:r>
        <w:r w:rsidR="00276521">
          <w:rPr>
            <w:noProof/>
            <w:webHidden/>
          </w:rPr>
          <w:tab/>
        </w:r>
        <w:r w:rsidR="00276521">
          <w:rPr>
            <w:noProof/>
            <w:webHidden/>
          </w:rPr>
          <w:fldChar w:fldCharType="begin"/>
        </w:r>
        <w:r w:rsidR="00276521">
          <w:rPr>
            <w:noProof/>
            <w:webHidden/>
          </w:rPr>
          <w:instrText xml:space="preserve"> PAGEREF _Toc191711966 \h </w:instrText>
        </w:r>
        <w:r w:rsidR="00276521">
          <w:rPr>
            <w:noProof/>
            <w:webHidden/>
          </w:rPr>
        </w:r>
        <w:r w:rsidR="00276521">
          <w:rPr>
            <w:noProof/>
            <w:webHidden/>
          </w:rPr>
          <w:fldChar w:fldCharType="separate"/>
        </w:r>
        <w:r w:rsidR="00276521">
          <w:rPr>
            <w:noProof/>
            <w:webHidden/>
          </w:rPr>
          <w:t>42</w:t>
        </w:r>
        <w:r w:rsidR="00276521">
          <w:rPr>
            <w:noProof/>
            <w:webHidden/>
          </w:rPr>
          <w:fldChar w:fldCharType="end"/>
        </w:r>
      </w:hyperlink>
    </w:p>
    <w:p w14:paraId="5897CE42" w14:textId="457A92A0"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67" w:history="1">
        <w:r w:rsidR="00276521" w:rsidRPr="00D23C06">
          <w:rPr>
            <w:rStyle w:val="Hyperlink"/>
            <w:noProof/>
          </w:rPr>
          <w:t>Bảng 23 Xem thông tin nhân viên</w:t>
        </w:r>
        <w:r w:rsidR="00276521">
          <w:rPr>
            <w:noProof/>
            <w:webHidden/>
          </w:rPr>
          <w:tab/>
        </w:r>
        <w:r w:rsidR="00276521">
          <w:rPr>
            <w:noProof/>
            <w:webHidden/>
          </w:rPr>
          <w:fldChar w:fldCharType="begin"/>
        </w:r>
        <w:r w:rsidR="00276521">
          <w:rPr>
            <w:noProof/>
            <w:webHidden/>
          </w:rPr>
          <w:instrText xml:space="preserve"> PAGEREF _Toc191711967 \h </w:instrText>
        </w:r>
        <w:r w:rsidR="00276521">
          <w:rPr>
            <w:noProof/>
            <w:webHidden/>
          </w:rPr>
        </w:r>
        <w:r w:rsidR="00276521">
          <w:rPr>
            <w:noProof/>
            <w:webHidden/>
          </w:rPr>
          <w:fldChar w:fldCharType="separate"/>
        </w:r>
        <w:r w:rsidR="00276521">
          <w:rPr>
            <w:noProof/>
            <w:webHidden/>
          </w:rPr>
          <w:t>43</w:t>
        </w:r>
        <w:r w:rsidR="00276521">
          <w:rPr>
            <w:noProof/>
            <w:webHidden/>
          </w:rPr>
          <w:fldChar w:fldCharType="end"/>
        </w:r>
      </w:hyperlink>
    </w:p>
    <w:p w14:paraId="52D0AEF0" w14:textId="72D4B5FC"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68" w:history="1">
        <w:r w:rsidR="00276521" w:rsidRPr="00D23C06">
          <w:rPr>
            <w:rStyle w:val="Hyperlink"/>
            <w:noProof/>
          </w:rPr>
          <w:t>Bảng 24 Thêm nhà cung cấp</w:t>
        </w:r>
        <w:r w:rsidR="00276521">
          <w:rPr>
            <w:noProof/>
            <w:webHidden/>
          </w:rPr>
          <w:tab/>
        </w:r>
        <w:r w:rsidR="00276521">
          <w:rPr>
            <w:noProof/>
            <w:webHidden/>
          </w:rPr>
          <w:fldChar w:fldCharType="begin"/>
        </w:r>
        <w:r w:rsidR="00276521">
          <w:rPr>
            <w:noProof/>
            <w:webHidden/>
          </w:rPr>
          <w:instrText xml:space="preserve"> PAGEREF _Toc191711968 \h </w:instrText>
        </w:r>
        <w:r w:rsidR="00276521">
          <w:rPr>
            <w:noProof/>
            <w:webHidden/>
          </w:rPr>
        </w:r>
        <w:r w:rsidR="00276521">
          <w:rPr>
            <w:noProof/>
            <w:webHidden/>
          </w:rPr>
          <w:fldChar w:fldCharType="separate"/>
        </w:r>
        <w:r w:rsidR="00276521">
          <w:rPr>
            <w:noProof/>
            <w:webHidden/>
          </w:rPr>
          <w:t>43</w:t>
        </w:r>
        <w:r w:rsidR="00276521">
          <w:rPr>
            <w:noProof/>
            <w:webHidden/>
          </w:rPr>
          <w:fldChar w:fldCharType="end"/>
        </w:r>
      </w:hyperlink>
    </w:p>
    <w:p w14:paraId="2AD41BC9" w14:textId="3240D6C6"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69" w:history="1">
        <w:r w:rsidR="00276521" w:rsidRPr="00D23C06">
          <w:rPr>
            <w:rStyle w:val="Hyperlink"/>
            <w:noProof/>
          </w:rPr>
          <w:t>Bảng 25 Cập nhật thông tin nhà cung cấp</w:t>
        </w:r>
        <w:r w:rsidR="00276521">
          <w:rPr>
            <w:noProof/>
            <w:webHidden/>
          </w:rPr>
          <w:tab/>
        </w:r>
        <w:r w:rsidR="00276521">
          <w:rPr>
            <w:noProof/>
            <w:webHidden/>
          </w:rPr>
          <w:fldChar w:fldCharType="begin"/>
        </w:r>
        <w:r w:rsidR="00276521">
          <w:rPr>
            <w:noProof/>
            <w:webHidden/>
          </w:rPr>
          <w:instrText xml:space="preserve"> PAGEREF _Toc191711969 \h </w:instrText>
        </w:r>
        <w:r w:rsidR="00276521">
          <w:rPr>
            <w:noProof/>
            <w:webHidden/>
          </w:rPr>
        </w:r>
        <w:r w:rsidR="00276521">
          <w:rPr>
            <w:noProof/>
            <w:webHidden/>
          </w:rPr>
          <w:fldChar w:fldCharType="separate"/>
        </w:r>
        <w:r w:rsidR="00276521">
          <w:rPr>
            <w:noProof/>
            <w:webHidden/>
          </w:rPr>
          <w:t>45</w:t>
        </w:r>
        <w:r w:rsidR="00276521">
          <w:rPr>
            <w:noProof/>
            <w:webHidden/>
          </w:rPr>
          <w:fldChar w:fldCharType="end"/>
        </w:r>
      </w:hyperlink>
    </w:p>
    <w:p w14:paraId="263AA565" w14:textId="679712B3" w:rsidR="00276521" w:rsidRDefault="00AB06B0">
      <w:pPr>
        <w:pStyle w:val="TableofFigures"/>
        <w:tabs>
          <w:tab w:val="right" w:leader="dot" w:pos="8778"/>
        </w:tabs>
        <w:rPr>
          <w:rFonts w:asciiTheme="minorHAnsi" w:eastAsiaTheme="minorEastAsia" w:hAnsiTheme="minorHAnsi" w:cstheme="minorBidi"/>
          <w:noProof/>
          <w:sz w:val="22"/>
          <w:szCs w:val="22"/>
        </w:rPr>
      </w:pPr>
      <w:hyperlink w:anchor="_Toc191711970" w:history="1">
        <w:r w:rsidR="00276521" w:rsidRPr="00D23C06">
          <w:rPr>
            <w:rStyle w:val="Hyperlink"/>
            <w:noProof/>
          </w:rPr>
          <w:t>Bảng 26 Xem báo cáo thống kê</w:t>
        </w:r>
        <w:r w:rsidR="00276521">
          <w:rPr>
            <w:noProof/>
            <w:webHidden/>
          </w:rPr>
          <w:tab/>
        </w:r>
        <w:r w:rsidR="00276521">
          <w:rPr>
            <w:noProof/>
            <w:webHidden/>
          </w:rPr>
          <w:fldChar w:fldCharType="begin"/>
        </w:r>
        <w:r w:rsidR="00276521">
          <w:rPr>
            <w:noProof/>
            <w:webHidden/>
          </w:rPr>
          <w:instrText xml:space="preserve"> PAGEREF _Toc191711970 \h </w:instrText>
        </w:r>
        <w:r w:rsidR="00276521">
          <w:rPr>
            <w:noProof/>
            <w:webHidden/>
          </w:rPr>
        </w:r>
        <w:r w:rsidR="00276521">
          <w:rPr>
            <w:noProof/>
            <w:webHidden/>
          </w:rPr>
          <w:fldChar w:fldCharType="separate"/>
        </w:r>
        <w:r w:rsidR="00276521">
          <w:rPr>
            <w:noProof/>
            <w:webHidden/>
          </w:rPr>
          <w:t>46</w:t>
        </w:r>
        <w:r w:rsidR="00276521">
          <w:rPr>
            <w:noProof/>
            <w:webHidden/>
          </w:rPr>
          <w:fldChar w:fldCharType="end"/>
        </w:r>
      </w:hyperlink>
    </w:p>
    <w:p w14:paraId="03259F12" w14:textId="32E7D016" w:rsidR="00802482" w:rsidRDefault="00791320" w:rsidP="00802482">
      <w:pPr>
        <w:pStyle w:val="TOC1"/>
        <w:rPr>
          <w:sz w:val="28"/>
        </w:rPr>
      </w:pPr>
      <w:r>
        <w:fldChar w:fldCharType="end"/>
      </w:r>
    </w:p>
    <w:p w14:paraId="555428CA"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18ADB085" w14:textId="77777777" w:rsidR="00980CBB" w:rsidRDefault="00980CBB" w:rsidP="00980CBB">
      <w:pPr>
        <w:pStyle w:val="Heading1"/>
        <w:numPr>
          <w:ilvl w:val="0"/>
          <w:numId w:val="0"/>
        </w:numPr>
      </w:pPr>
      <w:bookmarkStart w:id="14" w:name="_Ref262310752"/>
      <w:bookmarkStart w:id="15" w:name="_Toc191711818"/>
      <w:bookmarkStart w:id="16" w:name="_Ref262310598"/>
      <w:bookmarkStart w:id="17" w:name="_Ref262310605"/>
      <w:r>
        <w:lastRenderedPageBreak/>
        <w:t xml:space="preserve">LỜI </w:t>
      </w:r>
      <w:r w:rsidRPr="00597ACF">
        <w:t>MỞ</w:t>
      </w:r>
      <w:r>
        <w:t xml:space="preserve"> ĐẦU</w:t>
      </w:r>
      <w:bookmarkEnd w:id="14"/>
      <w:bookmarkEnd w:id="15"/>
    </w:p>
    <w:p w14:paraId="5A598E58" w14:textId="38F7A5F0" w:rsidR="00980CBB" w:rsidRDefault="00980CBB" w:rsidP="00D50DC6">
      <w:pPr>
        <w:pStyle w:val="Like-Numbering"/>
      </w:pPr>
      <w:r>
        <w:t>1. Tổng quan tình hình nghiên cứu thuộc lĩnh vực của đề tài</w:t>
      </w:r>
    </w:p>
    <w:p w14:paraId="71A6131F" w14:textId="53035C86" w:rsidR="00573C55" w:rsidRPr="0048584B" w:rsidRDefault="006C6DE2" w:rsidP="00D50DC6">
      <w:pPr>
        <w:pStyle w:val="NormalWeb"/>
        <w:spacing w:before="120" w:beforeAutospacing="0" w:after="100" w:line="312" w:lineRule="auto"/>
        <w:ind w:firstLine="562"/>
        <w:jc w:val="both"/>
        <w:rPr>
          <w:rFonts w:eastAsia="Times New Roman"/>
          <w:sz w:val="26"/>
          <w:szCs w:val="26"/>
          <w:lang w:eastAsia="en-US"/>
        </w:rPr>
      </w:pPr>
      <w:r w:rsidRPr="0048584B">
        <w:rPr>
          <w:sz w:val="26"/>
          <w:szCs w:val="26"/>
        </w:rPr>
        <w:t>Trong kỷ nguyên công nghiệp 4.0, ngành bán lẻ tại Việt Nam đang trải qua một bước chuyển mình lớn, thúc đẩy bởi sự bùng nổ của công nghệ số và sự gia tăng không ngừng của thương mại điện tử. Các doanh nghiệp hiện đại không chỉ dừng lại ở việc cạnh tranh về giá cả và sản phẩm mà còn</w:t>
      </w:r>
      <w:r w:rsidR="008B2F86" w:rsidRPr="0048584B">
        <w:rPr>
          <w:sz w:val="26"/>
          <w:szCs w:val="26"/>
        </w:rPr>
        <w:t xml:space="preserve"> p</w:t>
      </w:r>
      <w:r w:rsidRPr="0048584B">
        <w:rPr>
          <w:rFonts w:eastAsia="Times New Roman"/>
          <w:sz w:val="26"/>
          <w:szCs w:val="26"/>
          <w:lang w:eastAsia="en-US"/>
        </w:rPr>
        <w:t>h</w:t>
      </w:r>
      <w:r w:rsidR="008B2F86" w:rsidRPr="0048584B">
        <w:rPr>
          <w:rFonts w:eastAsia="Times New Roman"/>
          <w:sz w:val="26"/>
          <w:szCs w:val="26"/>
          <w:lang w:eastAsia="en-US"/>
        </w:rPr>
        <w:t xml:space="preserve">ải </w:t>
      </w:r>
      <w:r w:rsidRPr="0048584B">
        <w:rPr>
          <w:rFonts w:eastAsia="Times New Roman"/>
          <w:sz w:val="26"/>
          <w:szCs w:val="26"/>
          <w:lang w:eastAsia="en-US"/>
        </w:rPr>
        <w:t>tối ưu hóa vận hàn</w:t>
      </w:r>
      <w:r w:rsidR="008B2F86" w:rsidRPr="0048584B">
        <w:rPr>
          <w:rFonts w:eastAsia="Times New Roman"/>
          <w:sz w:val="26"/>
          <w:szCs w:val="26"/>
          <w:lang w:eastAsia="en-US"/>
        </w:rPr>
        <w:t>h, nâng cao</w:t>
      </w:r>
      <w:r w:rsidR="008B2F86" w:rsidRPr="0048584B">
        <w:rPr>
          <w:sz w:val="26"/>
          <w:szCs w:val="26"/>
        </w:rPr>
        <w:t xml:space="preserve"> </w:t>
      </w:r>
      <w:r w:rsidR="008B2F86" w:rsidRPr="0048584B">
        <w:rPr>
          <w:rFonts w:eastAsia="Times New Roman"/>
          <w:sz w:val="26"/>
          <w:szCs w:val="26"/>
          <w:lang w:eastAsia="en-US"/>
        </w:rPr>
        <w:t xml:space="preserve">trải nghiệm khách hàng thông qua việc áp dụng các công nghệ tiên tiến. Tuy nhiên, nhiều doanh nghiệp </w:t>
      </w:r>
      <w:r w:rsidR="00246CF2">
        <w:rPr>
          <w:rFonts w:eastAsia="Times New Roman"/>
          <w:sz w:val="26"/>
          <w:szCs w:val="26"/>
          <w:lang w:eastAsia="en-US"/>
        </w:rPr>
        <w:t>vừa và nhỏ</w:t>
      </w:r>
      <w:r w:rsidR="008B2F86" w:rsidRPr="0048584B">
        <w:rPr>
          <w:rFonts w:eastAsia="Times New Roman"/>
          <w:sz w:val="26"/>
          <w:szCs w:val="26"/>
          <w:lang w:eastAsia="en-US"/>
        </w:rPr>
        <w:t xml:space="preserve"> vẫn gặp phải các thách thức lớn như:</w:t>
      </w:r>
    </w:p>
    <w:p w14:paraId="3C971101" w14:textId="07E05CD4" w:rsidR="008B2F86" w:rsidRDefault="008B2F86" w:rsidP="00F1743D">
      <w:pPr>
        <w:numPr>
          <w:ilvl w:val="0"/>
          <w:numId w:val="4"/>
        </w:numPr>
        <w:spacing w:after="100" w:afterAutospacing="1"/>
        <w:rPr>
          <w:szCs w:val="26"/>
        </w:rPr>
      </w:pPr>
      <w:r w:rsidRPr="0048584B">
        <w:rPr>
          <w:szCs w:val="26"/>
        </w:rPr>
        <w:t>Quản lý tồn kho một cách hiệu quả</w:t>
      </w:r>
      <w:r w:rsidR="00F1743D">
        <w:rPr>
          <w:szCs w:val="26"/>
        </w:rPr>
        <w:t xml:space="preserve"> (</w:t>
      </w:r>
      <w:r w:rsidR="00F1743D" w:rsidRPr="00F1743D">
        <w:rPr>
          <w:szCs w:val="26"/>
        </w:rPr>
        <w:t>quản lý kho tự động giúp theo dõi chính xác số lượng hàng hóa, cảnh báo khi hàng sắp hết hoặc tồn kho quá mức</w:t>
      </w:r>
      <w:r w:rsidR="00652112">
        <w:rPr>
          <w:szCs w:val="26"/>
        </w:rPr>
        <w:t>, hoặc sắp hết hạn sử dụng</w:t>
      </w:r>
      <w:r w:rsidR="00F1743D" w:rsidRPr="00F1743D">
        <w:rPr>
          <w:szCs w:val="26"/>
        </w:rPr>
        <w:t>, đồng bộ dữ liệu theo thời gian thực giữa các kênh bán hàng</w:t>
      </w:r>
      <w:r w:rsidR="00F1743D">
        <w:rPr>
          <w:szCs w:val="26"/>
        </w:rPr>
        <w:t>)</w:t>
      </w:r>
      <w:r w:rsidR="00246CF2">
        <w:rPr>
          <w:szCs w:val="26"/>
        </w:rPr>
        <w:t>.</w:t>
      </w:r>
    </w:p>
    <w:p w14:paraId="63CDE527" w14:textId="54950E72" w:rsidR="00246CF2" w:rsidRPr="0048584B" w:rsidRDefault="00246CF2" w:rsidP="00F1743D">
      <w:pPr>
        <w:numPr>
          <w:ilvl w:val="0"/>
          <w:numId w:val="4"/>
        </w:numPr>
        <w:spacing w:after="100" w:afterAutospacing="1"/>
        <w:rPr>
          <w:szCs w:val="26"/>
        </w:rPr>
      </w:pPr>
      <w:r>
        <w:rPr>
          <w:szCs w:val="26"/>
        </w:rPr>
        <w:t>Tối ưu hóa quy trình bán hàng.</w:t>
      </w:r>
    </w:p>
    <w:p w14:paraId="23E32D7D" w14:textId="77777777" w:rsidR="008B2F86" w:rsidRPr="0048584B" w:rsidRDefault="008B2F86" w:rsidP="00F1743D">
      <w:pPr>
        <w:numPr>
          <w:ilvl w:val="0"/>
          <w:numId w:val="4"/>
        </w:numPr>
        <w:spacing w:after="100" w:afterAutospacing="1"/>
        <w:rPr>
          <w:szCs w:val="26"/>
        </w:rPr>
      </w:pPr>
      <w:r w:rsidRPr="0048584B">
        <w:rPr>
          <w:szCs w:val="26"/>
        </w:rPr>
        <w:t>Đáp ứng nhu cầu ngày càng đa dạng và cá nhân hóa của khách hàng.</w:t>
      </w:r>
    </w:p>
    <w:p w14:paraId="5D54E8EE" w14:textId="77777777" w:rsidR="008B2F86" w:rsidRPr="0048584B" w:rsidRDefault="008B2F86" w:rsidP="00F1743D">
      <w:pPr>
        <w:numPr>
          <w:ilvl w:val="0"/>
          <w:numId w:val="4"/>
        </w:numPr>
        <w:spacing w:after="100" w:afterAutospacing="1"/>
        <w:rPr>
          <w:szCs w:val="26"/>
        </w:rPr>
      </w:pPr>
      <w:r w:rsidRPr="0048584B">
        <w:rPr>
          <w:szCs w:val="26"/>
        </w:rPr>
        <w:t>Khai thác tiềm năng từ AI và Big Data để phân tích hành vi tiêu dùng.</w:t>
      </w:r>
    </w:p>
    <w:p w14:paraId="04E08E33" w14:textId="1DBA87E5" w:rsidR="00573C55" w:rsidRPr="0048584B" w:rsidRDefault="00DE43EA" w:rsidP="00D50DC6">
      <w:pPr>
        <w:spacing w:after="100" w:afterAutospacing="1"/>
        <w:ind w:firstLine="562"/>
        <w:rPr>
          <w:szCs w:val="26"/>
        </w:rPr>
      </w:pPr>
      <w:r w:rsidRPr="0048584B">
        <w:rPr>
          <w:szCs w:val="26"/>
        </w:rPr>
        <w:t>Phần mềm quản lý cửa hàng bán lẻ đã nổi lên như một giải pháp tối ưu trong việc hỗ trợ doanh nghiệp nâng cao hiệu suất và khả năng cạnh tranh, đồng thời bắt kịp xu hướng công nghệ trong thời đại mới. Các phần mềm không chỉ giúp quản lý tốt hơn các yếu tố như hàng tồn kho và doanh thu mà còn tích hợp các công nghệ hiện đại, tạo ra lợi thế cạnh tranh mạnh mẽ.</w:t>
      </w:r>
      <w:r w:rsidR="00573C55" w:rsidRPr="0048584B">
        <w:rPr>
          <w:b/>
          <w:bCs/>
          <w:szCs w:val="26"/>
        </w:rPr>
        <w:t xml:space="preserve"> </w:t>
      </w:r>
    </w:p>
    <w:p w14:paraId="57F358F1" w14:textId="67ACA3F5" w:rsidR="00DE43EA" w:rsidRDefault="00573C55" w:rsidP="00D50DC6">
      <w:pPr>
        <w:pStyle w:val="Like-Numbering"/>
        <w:ind w:firstLine="562"/>
        <w:jc w:val="both"/>
        <w:rPr>
          <w:b w:val="0"/>
          <w:bCs/>
          <w:szCs w:val="26"/>
        </w:rPr>
      </w:pPr>
      <w:r w:rsidRPr="0048584B">
        <w:rPr>
          <w:b w:val="0"/>
          <w:bCs/>
          <w:szCs w:val="26"/>
        </w:rPr>
        <w:t xml:space="preserve">Các phần mềm quản lý cửa hàng bán lẻ phổ biến tại Việt Nam hiện nay bao gồm: </w:t>
      </w:r>
    </w:p>
    <w:p w14:paraId="42566551" w14:textId="77777777" w:rsidR="00C26640" w:rsidRDefault="00246CF2" w:rsidP="00C26640">
      <w:pPr>
        <w:pStyle w:val="Like-Numbering"/>
        <w:jc w:val="both"/>
        <w:rPr>
          <w:b w:val="0"/>
          <w:bCs/>
          <w:szCs w:val="26"/>
        </w:rPr>
      </w:pPr>
      <w:r>
        <w:rPr>
          <w:b w:val="0"/>
          <w:bCs/>
          <w:szCs w:val="26"/>
        </w:rPr>
        <w:t xml:space="preserve">- </w:t>
      </w:r>
      <w:r w:rsidR="00506734" w:rsidRPr="0048584B">
        <w:rPr>
          <w:b w:val="0"/>
          <w:bCs/>
          <w:szCs w:val="26"/>
        </w:rPr>
        <w:t>KiotViet</w:t>
      </w:r>
      <w:r w:rsidR="00506734">
        <w:rPr>
          <w:b w:val="0"/>
          <w:bCs/>
          <w:szCs w:val="26"/>
        </w:rPr>
        <w:t xml:space="preserve"> [1]</w:t>
      </w:r>
      <w:r w:rsidR="00506734" w:rsidRPr="0048584B">
        <w:rPr>
          <w:b w:val="0"/>
          <w:bCs/>
          <w:szCs w:val="26"/>
        </w:rPr>
        <w:t xml:space="preserve">: Đây là phần mềm quản lý cửa hàng bán lẻ phổ biến tại Việt Nam, hỗ trợ tính năng quản lý bán hàng, tồn kho, nhân viên, và báo cáo doanh thu. </w:t>
      </w:r>
    </w:p>
    <w:p w14:paraId="44D81D5E" w14:textId="4326CB69" w:rsidR="00506734" w:rsidRPr="00C26640" w:rsidRDefault="00506734" w:rsidP="00C26640">
      <w:pPr>
        <w:pStyle w:val="Like-Numbering"/>
        <w:ind w:firstLine="562"/>
        <w:jc w:val="both"/>
        <w:rPr>
          <w:b w:val="0"/>
          <w:bCs/>
          <w:szCs w:val="26"/>
        </w:rPr>
      </w:pPr>
      <w:r w:rsidRPr="0048584B">
        <w:rPr>
          <w:b w:val="0"/>
          <w:bCs/>
          <w:szCs w:val="26"/>
        </w:rPr>
        <w:t xml:space="preserve">Ưu điểm: </w:t>
      </w:r>
      <w:r w:rsidRPr="0048584B">
        <w:rPr>
          <w:b w:val="0"/>
          <w:szCs w:val="26"/>
        </w:rPr>
        <w:t>Dễ sử dụng, cung cấp hệ sinh thái quản lý kinh doanh toàn diện, chi phí hợp lý, hỗ trợ tích cực.</w:t>
      </w:r>
    </w:p>
    <w:p w14:paraId="02E32DFA" w14:textId="0011258A" w:rsidR="00506734" w:rsidRDefault="00506734" w:rsidP="00C26640">
      <w:pPr>
        <w:pStyle w:val="Like-Numbering"/>
        <w:ind w:firstLine="562"/>
        <w:jc w:val="both"/>
        <w:rPr>
          <w:b w:val="0"/>
          <w:szCs w:val="26"/>
        </w:rPr>
      </w:pPr>
      <w:r w:rsidRPr="0048584B">
        <w:rPr>
          <w:b w:val="0"/>
          <w:bCs/>
          <w:szCs w:val="26"/>
        </w:rPr>
        <w:lastRenderedPageBreak/>
        <w:t>Nhược điểm: Thiếu phân tích dữ liệu sâu và tích hợp hệ thống bên ngoài</w:t>
      </w:r>
      <w:r w:rsidRPr="0048584B">
        <w:rPr>
          <w:b w:val="0"/>
          <w:szCs w:val="26"/>
        </w:rPr>
        <w:t>. phụ thuộc vào mạng. Ít khả năng điều chỉnh để đáp ứng yêu cầu đặc thù của từng doanh nghiệp.</w:t>
      </w:r>
    </w:p>
    <w:p w14:paraId="5B4814A5" w14:textId="77777777" w:rsidR="00C26640" w:rsidRDefault="00246CF2" w:rsidP="00506734">
      <w:pPr>
        <w:pStyle w:val="Like-Numbering"/>
        <w:jc w:val="both"/>
        <w:rPr>
          <w:b w:val="0"/>
          <w:bCs/>
          <w:szCs w:val="26"/>
        </w:rPr>
      </w:pPr>
      <w:r>
        <w:rPr>
          <w:b w:val="0"/>
          <w:bCs/>
          <w:szCs w:val="26"/>
        </w:rPr>
        <w:t xml:space="preserve">- </w:t>
      </w:r>
      <w:r w:rsidR="00506734" w:rsidRPr="0048584B">
        <w:rPr>
          <w:b w:val="0"/>
          <w:bCs/>
          <w:szCs w:val="26"/>
        </w:rPr>
        <w:t>Sapo</w:t>
      </w:r>
      <w:r w:rsidR="00506734">
        <w:rPr>
          <w:b w:val="0"/>
          <w:bCs/>
          <w:szCs w:val="26"/>
        </w:rPr>
        <w:t xml:space="preserve"> [2]</w:t>
      </w:r>
      <w:r w:rsidR="00506734" w:rsidRPr="0048584B">
        <w:rPr>
          <w:b w:val="0"/>
          <w:bCs/>
          <w:szCs w:val="26"/>
        </w:rPr>
        <w:t xml:space="preserve">: Cung cấp giải pháp quản lý bán hàng, tồn kho, và đồng bộ dữ liệu giữa các cửa hàng. </w:t>
      </w:r>
    </w:p>
    <w:p w14:paraId="3ED42AAE" w14:textId="1BD1D0E8" w:rsidR="00506734" w:rsidRPr="0048584B" w:rsidRDefault="00506734" w:rsidP="00C26640">
      <w:pPr>
        <w:pStyle w:val="Like-Numbering"/>
        <w:ind w:firstLine="562"/>
        <w:jc w:val="both"/>
        <w:rPr>
          <w:b w:val="0"/>
          <w:bCs/>
          <w:szCs w:val="26"/>
        </w:rPr>
      </w:pPr>
      <w:r w:rsidRPr="0048584B">
        <w:rPr>
          <w:b w:val="0"/>
          <w:bCs/>
          <w:szCs w:val="26"/>
        </w:rPr>
        <w:t>Ưu điểm: giao diện thân thiện, dễ sử dụng. Quản lý đa kênh, Tích hợp thanh toán</w:t>
      </w:r>
    </w:p>
    <w:p w14:paraId="79E766ED" w14:textId="28AF5ACC" w:rsidR="00506734" w:rsidRPr="0048584B" w:rsidRDefault="00506734" w:rsidP="00C26640">
      <w:pPr>
        <w:pStyle w:val="Like-Numbering"/>
        <w:ind w:firstLine="562"/>
        <w:jc w:val="both"/>
        <w:rPr>
          <w:b w:val="0"/>
          <w:bCs/>
          <w:szCs w:val="26"/>
        </w:rPr>
      </w:pPr>
      <w:r w:rsidRPr="0048584B">
        <w:rPr>
          <w:b w:val="0"/>
          <w:bCs/>
          <w:szCs w:val="26"/>
        </w:rPr>
        <w:t>Nhược điểm: Một số tính nâng cao cấp của Sapo yêu cầu tính phí. Người dùng cần có một số kiến thức cơ bản về công nghệ để tận dụng hết các tính năng. Có thể gặp khó khăn trong việc hỗ trợ khách hàng</w:t>
      </w:r>
      <w:r>
        <w:rPr>
          <w:b w:val="0"/>
          <w:bCs/>
          <w:szCs w:val="26"/>
        </w:rPr>
        <w:t>.</w:t>
      </w:r>
    </w:p>
    <w:p w14:paraId="05D580A2" w14:textId="2E6CE029" w:rsidR="00573C55" w:rsidRPr="0048584B" w:rsidRDefault="00573C55" w:rsidP="00D50DC6">
      <w:pPr>
        <w:pStyle w:val="Like-Numbering"/>
        <w:ind w:firstLine="562"/>
        <w:jc w:val="both"/>
        <w:rPr>
          <w:b w:val="0"/>
          <w:bCs/>
          <w:szCs w:val="26"/>
        </w:rPr>
      </w:pPr>
      <w:r w:rsidRPr="0048584B">
        <w:rPr>
          <w:b w:val="0"/>
          <w:bCs/>
          <w:szCs w:val="26"/>
        </w:rPr>
        <w:t xml:space="preserve">Trên thế giới, phần mềm quản lý bán lẻ cũng đã được nghiên cứu và phát triển từ lâu, với nhiều giải pháp hiện đại như: </w:t>
      </w:r>
    </w:p>
    <w:p w14:paraId="29F38C9C" w14:textId="4729B3A5" w:rsidR="00573C55" w:rsidRPr="0048584B" w:rsidRDefault="00AA1066" w:rsidP="00506734">
      <w:pPr>
        <w:pStyle w:val="Like-Numbering"/>
        <w:jc w:val="both"/>
        <w:rPr>
          <w:b w:val="0"/>
          <w:bCs/>
          <w:szCs w:val="26"/>
        </w:rPr>
      </w:pPr>
      <w:r>
        <w:rPr>
          <w:b w:val="0"/>
          <w:bCs/>
          <w:szCs w:val="26"/>
        </w:rPr>
        <w:t xml:space="preserve">- </w:t>
      </w:r>
      <w:r w:rsidR="00573C55" w:rsidRPr="0048584B">
        <w:rPr>
          <w:b w:val="0"/>
          <w:bCs/>
          <w:szCs w:val="26"/>
        </w:rPr>
        <w:t>Square</w:t>
      </w:r>
      <w:r w:rsidR="00506734">
        <w:rPr>
          <w:b w:val="0"/>
          <w:bCs/>
          <w:szCs w:val="26"/>
        </w:rPr>
        <w:t xml:space="preserve"> [3]</w:t>
      </w:r>
      <w:r w:rsidR="00573C55" w:rsidRPr="0048584B">
        <w:rPr>
          <w:b w:val="0"/>
          <w:bCs/>
          <w:szCs w:val="26"/>
        </w:rPr>
        <w:t xml:space="preserve">: Cung cấp phần mềm POS (Point of Sale) với khả năng quản lý bán hàng và tích hợp với các hệ thống thanh toán. </w:t>
      </w:r>
    </w:p>
    <w:p w14:paraId="33FC2A73" w14:textId="0DE45479" w:rsidR="00573C55" w:rsidRPr="0048584B" w:rsidRDefault="00AA1066" w:rsidP="00FC6AD4">
      <w:pPr>
        <w:pStyle w:val="Like-Numbering"/>
        <w:rPr>
          <w:b w:val="0"/>
          <w:bCs/>
          <w:szCs w:val="26"/>
        </w:rPr>
      </w:pPr>
      <w:r>
        <w:rPr>
          <w:b w:val="0"/>
          <w:bCs/>
          <w:szCs w:val="26"/>
        </w:rPr>
        <w:t xml:space="preserve">- </w:t>
      </w:r>
      <w:r w:rsidR="00573C55" w:rsidRPr="0048584B">
        <w:rPr>
          <w:b w:val="0"/>
          <w:bCs/>
          <w:szCs w:val="26"/>
        </w:rPr>
        <w:t>Lightspeed</w:t>
      </w:r>
      <w:r w:rsidR="00506734">
        <w:rPr>
          <w:b w:val="0"/>
          <w:bCs/>
          <w:szCs w:val="26"/>
        </w:rPr>
        <w:t xml:space="preserve"> [4]</w:t>
      </w:r>
      <w:r w:rsidR="00573C55" w:rsidRPr="0048584B">
        <w:rPr>
          <w:b w:val="0"/>
          <w:bCs/>
          <w:szCs w:val="26"/>
        </w:rPr>
        <w:t xml:space="preserve">: </w:t>
      </w:r>
      <w:r w:rsidR="00FC6AD4" w:rsidRPr="00FC6AD4">
        <w:rPr>
          <w:b w:val="0"/>
          <w:bCs/>
          <w:szCs w:val="26"/>
        </w:rPr>
        <w:t>Phần mềm quản lý hàng tồn kho bán lẻ để theo dõi hàng tồn kho trên nhiều kênh</w:t>
      </w:r>
      <w:r w:rsidR="00FC6AD4">
        <w:rPr>
          <w:b w:val="0"/>
          <w:bCs/>
          <w:szCs w:val="26"/>
        </w:rPr>
        <w:t xml:space="preserve"> </w:t>
      </w:r>
      <w:r w:rsidR="00FC6AD4" w:rsidRPr="00FC6AD4">
        <w:rPr>
          <w:b w:val="0"/>
          <w:bCs/>
          <w:szCs w:val="26"/>
        </w:rPr>
        <w:t>với hệ thống kiểm kê mạnh mẽ trên nền tảng đám mây</w:t>
      </w:r>
      <w:r w:rsidR="00FC6AD4">
        <w:rPr>
          <w:b w:val="0"/>
          <w:bCs/>
          <w:szCs w:val="26"/>
        </w:rPr>
        <w:t>.</w:t>
      </w:r>
    </w:p>
    <w:p w14:paraId="1E5DA33A" w14:textId="6C688879" w:rsidR="00510FFE" w:rsidRPr="0048584B" w:rsidRDefault="00510FFE" w:rsidP="00D50DC6">
      <w:pPr>
        <w:spacing w:after="100" w:afterAutospacing="1"/>
        <w:ind w:firstLine="562"/>
        <w:rPr>
          <w:szCs w:val="26"/>
        </w:rPr>
      </w:pPr>
      <w:r w:rsidRPr="0048584B">
        <w:rPr>
          <w:szCs w:val="26"/>
        </w:rPr>
        <w:t xml:space="preserve">Đề tài nghiên cứu về chương trình quản lý cửa hàng bán lẻ của </w:t>
      </w:r>
      <w:r w:rsidR="0031005A">
        <w:rPr>
          <w:szCs w:val="26"/>
        </w:rPr>
        <w:t>nhóm</w:t>
      </w:r>
      <w:r w:rsidRPr="0048584B">
        <w:rPr>
          <w:szCs w:val="26"/>
        </w:rPr>
        <w:t xml:space="preserve"> sẽ không hoàn toàn mới, vì phần mềm quản lý cửa hàng bán lẻ đã được nghiên cứu và áp dụng tại Việt Nam. </w:t>
      </w:r>
      <w:r w:rsidR="00246CF2">
        <w:rPr>
          <w:szCs w:val="26"/>
        </w:rPr>
        <w:t>T</w:t>
      </w:r>
      <w:r w:rsidR="00246CF2" w:rsidRPr="00246CF2">
        <w:rPr>
          <w:szCs w:val="26"/>
        </w:rPr>
        <w:t>uy nhiên, các phần mềm hiện tại chủ yếu tập trung vào các tính năng cơ bản như quản lý tồn kho (theo dõi số lượng hàng hóa, cảnh báo hết hàng), quản lý bán hàng (tạo hóa đơn, quản lý đơn hàng)</w:t>
      </w:r>
      <w:r w:rsidRPr="0048584B">
        <w:rPr>
          <w:szCs w:val="26"/>
        </w:rPr>
        <w:t>. Điểm hạn chế của các phần mềm này là thiếu sự tích hợp mạnh mẽ các công nghệ mới như trí tuệ nhân tạo (AI) và phân tích dữ liệu lớn (Big Data), chưa đáp ứng tốt nhu cầu tối ưu hóa quy trình bán hàng và nâng cao trải nghiệm khách hàng.</w:t>
      </w:r>
    </w:p>
    <w:p w14:paraId="094BAE95" w14:textId="7754E943" w:rsidR="00510FFE" w:rsidRDefault="00A42AE0" w:rsidP="00D50DC6">
      <w:pPr>
        <w:spacing w:after="100" w:afterAutospacing="1"/>
        <w:ind w:firstLine="562"/>
        <w:rPr>
          <w:szCs w:val="26"/>
        </w:rPr>
      </w:pPr>
      <w:r>
        <w:rPr>
          <w:szCs w:val="26"/>
        </w:rPr>
        <w:t>Nhóm</w:t>
      </w:r>
      <w:r w:rsidR="00510FFE" w:rsidRPr="0048584B">
        <w:rPr>
          <w:szCs w:val="26"/>
        </w:rPr>
        <w:t xml:space="preserve"> sẽ phát triển một chương trình quản lý cửa hàng bán lẻ với các tính năng cải tiến như:</w:t>
      </w:r>
      <w:r w:rsidR="0031005A">
        <w:rPr>
          <w:szCs w:val="26"/>
        </w:rPr>
        <w:t xml:space="preserve"> </w:t>
      </w:r>
    </w:p>
    <w:p w14:paraId="56E7DCF9" w14:textId="3F1DB1C6" w:rsidR="00506734" w:rsidRPr="00C26640" w:rsidRDefault="00506734" w:rsidP="00FF5B40">
      <w:pPr>
        <w:pStyle w:val="ListParagraph"/>
        <w:numPr>
          <w:ilvl w:val="0"/>
          <w:numId w:val="14"/>
        </w:numPr>
        <w:spacing w:after="100" w:afterAutospacing="1"/>
        <w:ind w:left="720"/>
        <w:rPr>
          <w:szCs w:val="26"/>
        </w:rPr>
      </w:pPr>
      <w:r w:rsidRPr="00C26640">
        <w:rPr>
          <w:szCs w:val="26"/>
        </w:rPr>
        <w:t>Quản lý tồn kh</w:t>
      </w:r>
      <w:r w:rsidR="00437C2D" w:rsidRPr="00C26640">
        <w:rPr>
          <w:szCs w:val="26"/>
        </w:rPr>
        <w:t>o một cách tự động với chức năng cảnh báo khi sắp hết hàng</w:t>
      </w:r>
      <w:r w:rsidR="00DC141F" w:rsidRPr="00C26640">
        <w:rPr>
          <w:szCs w:val="26"/>
        </w:rPr>
        <w:t>, hạn sử dụng.</w:t>
      </w:r>
    </w:p>
    <w:p w14:paraId="37753AAF" w14:textId="7CB8D82B" w:rsidR="00510FFE" w:rsidRPr="00C26640" w:rsidRDefault="00510FFE" w:rsidP="00FF5B40">
      <w:pPr>
        <w:pStyle w:val="ListParagraph"/>
        <w:numPr>
          <w:ilvl w:val="0"/>
          <w:numId w:val="14"/>
        </w:numPr>
        <w:spacing w:after="100" w:afterAutospacing="1"/>
        <w:ind w:left="720"/>
        <w:rPr>
          <w:szCs w:val="26"/>
        </w:rPr>
      </w:pPr>
      <w:r w:rsidRPr="00C26640">
        <w:rPr>
          <w:szCs w:val="26"/>
        </w:rPr>
        <w:t>Tích hợp phân tích dữ liệu để đưa ra các báo cáo chi tiết về hoạt động kinh doanh.</w:t>
      </w:r>
    </w:p>
    <w:p w14:paraId="27591A07" w14:textId="77777777" w:rsidR="00510FFE" w:rsidRPr="00C26640" w:rsidRDefault="00510FFE" w:rsidP="00FF5B40">
      <w:pPr>
        <w:pStyle w:val="ListParagraph"/>
        <w:numPr>
          <w:ilvl w:val="0"/>
          <w:numId w:val="14"/>
        </w:numPr>
        <w:spacing w:after="100" w:afterAutospacing="1"/>
        <w:ind w:left="720"/>
        <w:rPr>
          <w:szCs w:val="26"/>
        </w:rPr>
      </w:pPr>
      <w:r w:rsidRPr="00C26640">
        <w:rPr>
          <w:szCs w:val="26"/>
        </w:rPr>
        <w:lastRenderedPageBreak/>
        <w:t>Cải thiện trải nghiệm người dùng và khả năng quản lý nhân viên, bán hàng đa kênh.</w:t>
      </w:r>
    </w:p>
    <w:p w14:paraId="06D8DBF9" w14:textId="38045448" w:rsidR="001D27F4" w:rsidRPr="00C26640" w:rsidRDefault="00510FFE" w:rsidP="00FF5B40">
      <w:pPr>
        <w:pStyle w:val="ListParagraph"/>
        <w:numPr>
          <w:ilvl w:val="0"/>
          <w:numId w:val="14"/>
        </w:numPr>
        <w:spacing w:after="100" w:afterAutospacing="1"/>
        <w:ind w:left="720"/>
        <w:rPr>
          <w:szCs w:val="26"/>
        </w:rPr>
      </w:pPr>
      <w:r w:rsidRPr="00C26640">
        <w:rPr>
          <w:szCs w:val="26"/>
        </w:rPr>
        <w:t>Tích hợp AI để dự đoán xu hướng bán hàng và nhu cầu của khách hàng.</w:t>
      </w:r>
    </w:p>
    <w:p w14:paraId="23C2F1B5" w14:textId="09FB15A8" w:rsidR="00637386" w:rsidRDefault="00980CBB" w:rsidP="001D27F4">
      <w:pPr>
        <w:pStyle w:val="Like-Numbering"/>
      </w:pPr>
      <w:r>
        <w:t xml:space="preserve">2. </w:t>
      </w:r>
      <w:r w:rsidR="008D201A">
        <w:t xml:space="preserve">Ý </w:t>
      </w:r>
      <w:r w:rsidRPr="00243BE7">
        <w:t>nghĩa khoa học và thực tiễn của đề tài</w:t>
      </w:r>
      <w:r w:rsidR="00573C55">
        <w:t xml:space="preserve"> </w:t>
      </w:r>
    </w:p>
    <w:p w14:paraId="5FB24FC7" w14:textId="26E8A962" w:rsidR="00421BA6" w:rsidRDefault="00421BA6" w:rsidP="001D27F4">
      <w:pPr>
        <w:pStyle w:val="Like-Numbering"/>
        <w:jc w:val="both"/>
        <w:rPr>
          <w:b w:val="0"/>
          <w:bCs/>
          <w:szCs w:val="26"/>
        </w:rPr>
      </w:pPr>
      <w:r w:rsidRPr="00D50DC6">
        <w:rPr>
          <w:b w:val="0"/>
          <w:bCs/>
          <w:szCs w:val="26"/>
        </w:rPr>
        <w:t>Ý nghĩa khoa học của đề tài:</w:t>
      </w:r>
    </w:p>
    <w:p w14:paraId="79020C4A" w14:textId="2443C24E" w:rsidR="00637386" w:rsidRDefault="00637386" w:rsidP="00FF5B40">
      <w:pPr>
        <w:pStyle w:val="Like-Numbering"/>
        <w:numPr>
          <w:ilvl w:val="0"/>
          <w:numId w:val="8"/>
        </w:numPr>
        <w:jc w:val="both"/>
        <w:rPr>
          <w:b w:val="0"/>
          <w:szCs w:val="26"/>
        </w:rPr>
      </w:pPr>
      <w:r w:rsidRPr="00637386">
        <w:rPr>
          <w:b w:val="0"/>
          <w:szCs w:val="26"/>
        </w:rPr>
        <w:t>Cải tiến quy trình quản lý bán lẻ: Đề tài mang lại các phương pháp mới, tích hợp công nghệ tiên tiến để tối ưu hóa hoạt động bán lẻ.</w:t>
      </w:r>
    </w:p>
    <w:p w14:paraId="006F9C35" w14:textId="65113BC4" w:rsidR="00637386" w:rsidRDefault="00637386" w:rsidP="00FF5B40">
      <w:pPr>
        <w:pStyle w:val="Like-Numbering"/>
        <w:numPr>
          <w:ilvl w:val="0"/>
          <w:numId w:val="8"/>
        </w:numPr>
        <w:jc w:val="both"/>
        <w:rPr>
          <w:b w:val="0"/>
          <w:szCs w:val="26"/>
        </w:rPr>
      </w:pPr>
      <w:r w:rsidRPr="00637386">
        <w:rPr>
          <w:b w:val="0"/>
          <w:szCs w:val="26"/>
        </w:rPr>
        <w:t xml:space="preserve">Ứng dụng công nghệ mới: Kết hợp AI, Big Data và IoT, mở rộng nghiên cứu ứng dụng công nghệ vào ngành bán lẻ. </w:t>
      </w:r>
    </w:p>
    <w:p w14:paraId="46B6E9B8" w14:textId="5695584C" w:rsidR="00637386" w:rsidRPr="00D50DC6" w:rsidRDefault="00637386" w:rsidP="00FF5B40">
      <w:pPr>
        <w:pStyle w:val="Like-Numbering"/>
        <w:numPr>
          <w:ilvl w:val="0"/>
          <w:numId w:val="8"/>
        </w:numPr>
        <w:jc w:val="both"/>
        <w:rPr>
          <w:b w:val="0"/>
          <w:szCs w:val="26"/>
        </w:rPr>
      </w:pPr>
      <w:r w:rsidRPr="00637386">
        <w:rPr>
          <w:b w:val="0"/>
          <w:szCs w:val="26"/>
        </w:rPr>
        <w:t>Hỗ trợ nghiên cứu sâu hơn: Tạo tiền đề cho các nghiên cứu khoa học trong lĩnh vực công nghệ và quản lý hiện đại.</w:t>
      </w:r>
    </w:p>
    <w:p w14:paraId="2CFFEF1E" w14:textId="6A09F74D" w:rsidR="00C85434" w:rsidRDefault="00C85434" w:rsidP="001D27F4">
      <w:pPr>
        <w:spacing w:after="100" w:afterAutospacing="1"/>
        <w:ind w:firstLine="0"/>
        <w:rPr>
          <w:szCs w:val="26"/>
        </w:rPr>
      </w:pPr>
      <w:r w:rsidRPr="00D50DC6">
        <w:rPr>
          <w:szCs w:val="26"/>
        </w:rPr>
        <w:t>Ý nghĩa thực tiễn của đề tài</w:t>
      </w:r>
      <w:r w:rsidR="000B2D59" w:rsidRPr="00D50DC6">
        <w:rPr>
          <w:szCs w:val="26"/>
        </w:rPr>
        <w:t>:</w:t>
      </w:r>
    </w:p>
    <w:p w14:paraId="7B94705B" w14:textId="7CFF1BCB" w:rsidR="00637386" w:rsidRPr="00637386" w:rsidRDefault="00637386" w:rsidP="00FF5B40">
      <w:pPr>
        <w:pStyle w:val="ListParagraph"/>
        <w:numPr>
          <w:ilvl w:val="0"/>
          <w:numId w:val="9"/>
        </w:numPr>
        <w:spacing w:after="100" w:afterAutospacing="1"/>
        <w:rPr>
          <w:szCs w:val="26"/>
        </w:rPr>
      </w:pPr>
      <w:r w:rsidRPr="00637386">
        <w:rPr>
          <w:szCs w:val="26"/>
        </w:rPr>
        <w:t xml:space="preserve">Ứng dụng thực tế: Phần mềm giúp các doanh nghiệp nhỏ và vừa quản lý hoạt động kinh doanh hiệu quả hơn, từ quản lý hàng hóa đến nâng cao trải nghiệm khách hàng. </w:t>
      </w:r>
    </w:p>
    <w:p w14:paraId="135DA3AE" w14:textId="4C8A4D74" w:rsidR="00637386" w:rsidRPr="00637386" w:rsidRDefault="00637386" w:rsidP="00FF5B40">
      <w:pPr>
        <w:pStyle w:val="ListParagraph"/>
        <w:numPr>
          <w:ilvl w:val="0"/>
          <w:numId w:val="9"/>
        </w:numPr>
        <w:spacing w:after="100" w:afterAutospacing="1"/>
        <w:rPr>
          <w:szCs w:val="26"/>
        </w:rPr>
      </w:pPr>
      <w:r w:rsidRPr="00637386">
        <w:rPr>
          <w:szCs w:val="26"/>
        </w:rPr>
        <w:t xml:space="preserve">Hỗ trợ ra quyết định: Các báo cáo thông minh giúp chủ cửa hàng đưa ra các quyết định chính xác và kịp thời. </w:t>
      </w:r>
    </w:p>
    <w:p w14:paraId="1B6140D5" w14:textId="297F45AC" w:rsidR="00637386" w:rsidRDefault="00637386" w:rsidP="00FF5B40">
      <w:pPr>
        <w:pStyle w:val="ListParagraph"/>
        <w:numPr>
          <w:ilvl w:val="0"/>
          <w:numId w:val="9"/>
        </w:numPr>
        <w:spacing w:after="100" w:afterAutospacing="1"/>
        <w:rPr>
          <w:szCs w:val="26"/>
        </w:rPr>
      </w:pPr>
      <w:r w:rsidRPr="00637386">
        <w:rPr>
          <w:szCs w:val="26"/>
        </w:rPr>
        <w:t>Tối ưu hóa quy trình: Giảm thiểu lỗi trong quản lý, tiết kiệm thời gian và chi phí, từ đó tăng doanh thu và khả năng cạnh tranh.</w:t>
      </w:r>
    </w:p>
    <w:p w14:paraId="12A096A8" w14:textId="0B3FCF49" w:rsidR="0031005A" w:rsidRDefault="0031005A" w:rsidP="0031005A">
      <w:pPr>
        <w:spacing w:after="100" w:afterAutospacing="1" w:line="26" w:lineRule="atLeast"/>
        <w:rPr>
          <w:szCs w:val="26"/>
        </w:rPr>
      </w:pPr>
    </w:p>
    <w:p w14:paraId="29FFDA42" w14:textId="7FC8476F" w:rsidR="0031005A" w:rsidRDefault="0031005A" w:rsidP="0031005A">
      <w:pPr>
        <w:spacing w:after="100" w:afterAutospacing="1" w:line="26" w:lineRule="atLeast"/>
        <w:rPr>
          <w:szCs w:val="26"/>
        </w:rPr>
      </w:pPr>
    </w:p>
    <w:p w14:paraId="4169765E" w14:textId="0886390F" w:rsidR="0031005A" w:rsidRDefault="0031005A" w:rsidP="0031005A">
      <w:pPr>
        <w:spacing w:after="100" w:afterAutospacing="1" w:line="26" w:lineRule="atLeast"/>
        <w:rPr>
          <w:szCs w:val="26"/>
        </w:rPr>
      </w:pPr>
    </w:p>
    <w:p w14:paraId="2047A0A9" w14:textId="37314790" w:rsidR="0031005A" w:rsidRDefault="0031005A" w:rsidP="0031005A">
      <w:pPr>
        <w:spacing w:after="100" w:afterAutospacing="1" w:line="26" w:lineRule="atLeast"/>
        <w:rPr>
          <w:szCs w:val="26"/>
        </w:rPr>
      </w:pPr>
    </w:p>
    <w:p w14:paraId="78932764" w14:textId="1735712E" w:rsidR="0031005A" w:rsidRDefault="0031005A" w:rsidP="0031005A">
      <w:pPr>
        <w:spacing w:after="100" w:afterAutospacing="1" w:line="26" w:lineRule="atLeast"/>
        <w:rPr>
          <w:szCs w:val="26"/>
        </w:rPr>
      </w:pPr>
    </w:p>
    <w:p w14:paraId="7843AFFA" w14:textId="087DEF0B" w:rsidR="0031005A" w:rsidRDefault="0031005A" w:rsidP="0031005A">
      <w:pPr>
        <w:spacing w:after="100" w:afterAutospacing="1" w:line="26" w:lineRule="atLeast"/>
        <w:rPr>
          <w:szCs w:val="26"/>
        </w:rPr>
      </w:pPr>
    </w:p>
    <w:p w14:paraId="6E946D8F" w14:textId="77777777" w:rsidR="0031005A" w:rsidRPr="0031005A" w:rsidRDefault="0031005A" w:rsidP="001D27F4">
      <w:pPr>
        <w:spacing w:after="100" w:afterAutospacing="1" w:line="26" w:lineRule="atLeast"/>
        <w:ind w:firstLine="0"/>
        <w:rPr>
          <w:szCs w:val="26"/>
        </w:rPr>
      </w:pPr>
    </w:p>
    <w:p w14:paraId="1311C9D2" w14:textId="6C447ABC" w:rsidR="002E6C36" w:rsidRPr="00BB0637" w:rsidRDefault="00BB0637" w:rsidP="00FC258B">
      <w:pPr>
        <w:pStyle w:val="Heading1"/>
        <w:ind w:left="0"/>
      </w:pPr>
      <w:bookmarkStart w:id="18" w:name="_Toc191711819"/>
      <w:r>
        <w:lastRenderedPageBreak/>
        <w:t xml:space="preserve">: </w:t>
      </w:r>
      <w:bookmarkEnd w:id="16"/>
      <w:bookmarkEnd w:id="17"/>
      <w:r>
        <w:t>GIỚI THIỆU</w:t>
      </w:r>
      <w:bookmarkEnd w:id="18"/>
      <w:r>
        <w:t xml:space="preserve"> </w:t>
      </w:r>
    </w:p>
    <w:p w14:paraId="2C782A19" w14:textId="604D31F5" w:rsidR="00A65EB7" w:rsidRDefault="008D201A" w:rsidP="00BB0637">
      <w:pPr>
        <w:pStyle w:val="Heading2"/>
      </w:pPr>
      <w:bookmarkStart w:id="19" w:name="_Toc191711820"/>
      <w:r>
        <w:t>Tổng quan</w:t>
      </w:r>
      <w:bookmarkEnd w:id="19"/>
      <w:r w:rsidR="006F7F72">
        <w:t xml:space="preserve"> </w:t>
      </w:r>
    </w:p>
    <w:p w14:paraId="0C8276B9" w14:textId="7007F579" w:rsidR="00CE6B23" w:rsidRPr="00CE6B23" w:rsidRDefault="00CE6B23" w:rsidP="00CE6B23">
      <w:r w:rsidRPr="00CE6B23">
        <w:t xml:space="preserve">Dưới sự phát triển mạnh mẽ của công nghệ thông tin và nhu cầu tiêu dùng ngày càng đa dạng, các cửa hàng bán lẻ tại Việt Nam đang phải đối mặt với nhiều thách thức trong việc quản lý hàng hóa, kiểm soát doanh thu và nâng cao chất lượng dịch vụ. Việc quản lý cửa hàng theo phương pháp truyền thống, đặc biệt là kiểm kho thủ công, bộc lộ nhiều hạn chế như tốn nhiều thời gian, nhân lực và dễ xảy ra sai sót. Việc ghi chép và cập nhật số liệu bằng tay không chỉ làm tăng nguy cơ nhầm lẫn, thất thoát hàng hóa mà còn khiến cửa hàng không thể theo dõi lượng tồn kho kịp thời. Điều này có thể dẫn đến tình trạng thiếu hàng khi nhu cầu tăng cao hoặc dư thừa hàng hóa gây lãng phí, làm tăng chi phí lưu kho và giảm hiệu quả kinh doanh. Những vấn đề này không chỉ ảnh hưởng đến lợi nhuận mà còn làm giảm mức độ hài lòng của khách hàng do trải nghiệm mua sắm không thuận lợi. Để khắc phục những hạn chế trên, việc phát triển một chương trình quản lý cửa hàng bán lẻ hiện đại là vô cùng cần thiết, giúp tự động hóa quy trình quản lý, giảm thiểu sai sót, tiết kiệm thời gian và tối ưu hiệu quả kinh doanh. Một hệ thống quản lý cửa hàng bán lẻ hiệu quả không chỉ tập trung vào việc kiểm soát hàng tồn kho mà còn tích hợp nhiều chức năng quan trọng khác như hỗ trợ bán hàng, quản lý khách hàng và phân tích dữ liệu. Đối với quản lý kho hàng, hệ thống cần có khả năng theo dõi chính xác số lượng tồn kho, tự động cập nhật sau mỗi giao dịch, cảnh báo khi hàng hóa sắp hết và hỗ trợ dự báo nhu cầu dựa trên dữ liệu bán hàng trong quá khứ. Về chức năng bán hàng, hệ thống phải hỗ trợ nhân viên tạo hóa đơn, quản lý đơn hàng và xử lý thanh toán nhanh chóng, chính xác. Ngoài ra, việc quản lý thông tin khách hàng cũng đóng vai trò quan trọng trong việc cá nhân hóa trải nghiệm mua sắm, giúp cửa hàng xây dựng chiến lược tiếp thị hiệu quả và tăng doanh số thông qua các chương trình ưu đãi, khuyến mãi dành cho khách hàng thân thiết. Bên cạnh đó, để nâng cao năng lực cạnh tranh, các cửa hàng bán lẻ cần tận dụng các công nghệ tiên tiến như trí tuệ nhân tạo (AI) và phân tích dữ liệu lớn (Big Data) nhằm phân tích hành vi mua sắm, dự đoán xu hướng tiêu dùng và đưa ra các chiến lược kinh doanh tối ưu. AI có thể hỗ trợ trong việc gợi ý sản phẩm dựa trên sở thích của khách hàng, giúp cá nhân hóa trải nghiệm mua sắm, trong khi Big Data giúp doanh nghiệp có cái nhìn toàn diện hơn về thị trường, từ đó đưa ra quyết định kinh doanh chính xác hơn. Tuy nhiên, hiện nay, nhiều phần mềm quản lý </w:t>
      </w:r>
      <w:r w:rsidRPr="00CE6B23">
        <w:lastRenderedPageBreak/>
        <w:t>cửa hàng bán lẻ tại Việt Nam vẫn chủ yếu tập trung vào các tính năng cơ bản như quản lý hàng tồn kho và bán hàng, chưa khai thác hết tiềm năng của công nghệ mới. Chính vì vậy, việc nghiên cứu và phát triển một hệ thống quản lý cửa hàng bán lẻ tối ưu, tích hợp các công nghệ hiện đại, sẽ góp phần nâng cao hiệu quả kinh doanh, tăng khả năng cạnh tranh và hướng đến sự phát triển bền vững cho các cửa hàng bán lẻ tại Việt Nam.</w:t>
      </w:r>
    </w:p>
    <w:p w14:paraId="5BF4BA7E" w14:textId="77777777" w:rsidR="00A65EB7" w:rsidRPr="004563FE" w:rsidRDefault="00A65EB7" w:rsidP="00BB0637">
      <w:pPr>
        <w:pStyle w:val="Heading2"/>
      </w:pPr>
      <w:bookmarkStart w:id="20" w:name="_Toc191711821"/>
      <w:r w:rsidRPr="004563FE">
        <w:t>Mục tiêu</w:t>
      </w:r>
      <w:r w:rsidR="00BB0637">
        <w:t xml:space="preserve"> đề tài</w:t>
      </w:r>
      <w:bookmarkEnd w:id="20"/>
    </w:p>
    <w:p w14:paraId="48AE3FEE" w14:textId="0556526C" w:rsidR="00B64613" w:rsidRPr="0048584B" w:rsidRDefault="00B64613" w:rsidP="00FB18D6">
      <w:pPr>
        <w:spacing w:after="100" w:afterAutospacing="1"/>
        <w:ind w:firstLine="562"/>
        <w:jc w:val="left"/>
        <w:rPr>
          <w:szCs w:val="26"/>
        </w:rPr>
      </w:pPr>
      <w:r w:rsidRPr="0048584B">
        <w:rPr>
          <w:szCs w:val="26"/>
        </w:rPr>
        <w:t xml:space="preserve">Đề tài hướng đến việc xây dựng một </w:t>
      </w:r>
      <w:r w:rsidRPr="0048584B">
        <w:rPr>
          <w:bCs/>
          <w:szCs w:val="26"/>
        </w:rPr>
        <w:t>chương trình quản lý bán lẻ toàn diện</w:t>
      </w:r>
      <w:r w:rsidRPr="0048584B">
        <w:rPr>
          <w:szCs w:val="26"/>
        </w:rPr>
        <w:t>, nhằm hỗ trợ các cửa hàng bán lẻ tại Việt Nam tối ưu hóa hoạt động kinh doanh và nâng cao hiệu quả quản lý. Mục tiêu bao gồm:</w:t>
      </w:r>
    </w:p>
    <w:p w14:paraId="0BFE6106" w14:textId="77777777" w:rsidR="00CE6B23" w:rsidRPr="00C26640" w:rsidRDefault="00CE6B23" w:rsidP="00FF5B40">
      <w:pPr>
        <w:pStyle w:val="ListParagraph"/>
        <w:numPr>
          <w:ilvl w:val="0"/>
          <w:numId w:val="15"/>
        </w:numPr>
        <w:spacing w:after="100" w:afterAutospacing="1"/>
        <w:ind w:left="720"/>
        <w:jc w:val="left"/>
        <w:rPr>
          <w:szCs w:val="26"/>
        </w:rPr>
      </w:pPr>
      <w:r w:rsidRPr="00C26640">
        <w:rPr>
          <w:szCs w:val="26"/>
        </w:rPr>
        <w:t xml:space="preserve">Xây dựng hệ thống quản lý đa chức năng. </w:t>
      </w:r>
    </w:p>
    <w:p w14:paraId="4FEC1956" w14:textId="23AEE9DF" w:rsidR="00CE6B23" w:rsidRPr="00C26640" w:rsidRDefault="00CE6B23" w:rsidP="00FF5B40">
      <w:pPr>
        <w:pStyle w:val="ListParagraph"/>
        <w:numPr>
          <w:ilvl w:val="0"/>
          <w:numId w:val="15"/>
        </w:numPr>
        <w:spacing w:after="100" w:afterAutospacing="1"/>
        <w:ind w:left="720"/>
        <w:jc w:val="left"/>
        <w:rPr>
          <w:szCs w:val="26"/>
        </w:rPr>
      </w:pPr>
      <w:r w:rsidRPr="00C26640">
        <w:rPr>
          <w:szCs w:val="26"/>
        </w:rPr>
        <w:t>Tự động hóa quy trình kiểm kho và quản lý hàng tồn</w:t>
      </w:r>
      <w:r w:rsidR="00E72CE2" w:rsidRPr="00C26640">
        <w:rPr>
          <w:szCs w:val="26"/>
        </w:rPr>
        <w:t>, hạn sử dụng, số l</w:t>
      </w:r>
      <w:r w:rsidR="00142708" w:rsidRPr="00C26640">
        <w:rPr>
          <w:szCs w:val="26"/>
        </w:rPr>
        <w:t>ượng</w:t>
      </w:r>
      <w:r w:rsidR="00E72CE2" w:rsidRPr="00C26640">
        <w:rPr>
          <w:szCs w:val="26"/>
        </w:rPr>
        <w:t xml:space="preserve"> sản phẩm</w:t>
      </w:r>
      <w:r w:rsidRPr="00C26640">
        <w:rPr>
          <w:szCs w:val="26"/>
        </w:rPr>
        <w:t xml:space="preserve">. Cải thiện tốc độ và độ chính xác của quá trình bán hàng. </w:t>
      </w:r>
    </w:p>
    <w:p w14:paraId="7C3AD690" w14:textId="77777777" w:rsidR="00CE6B23" w:rsidRPr="00C26640" w:rsidRDefault="00CE6B23" w:rsidP="00FF5B40">
      <w:pPr>
        <w:pStyle w:val="ListParagraph"/>
        <w:numPr>
          <w:ilvl w:val="0"/>
          <w:numId w:val="15"/>
        </w:numPr>
        <w:spacing w:after="100" w:afterAutospacing="1"/>
        <w:ind w:left="720"/>
        <w:jc w:val="left"/>
        <w:rPr>
          <w:szCs w:val="26"/>
        </w:rPr>
      </w:pPr>
      <w:r w:rsidRPr="00C26640">
        <w:rPr>
          <w:szCs w:val="26"/>
        </w:rPr>
        <w:t xml:space="preserve">Tăng cường quản lý thông tin khách hàng và chương trình khách hàng thân thiết. </w:t>
      </w:r>
    </w:p>
    <w:p w14:paraId="4CDA6F8D" w14:textId="62B8BC4C" w:rsidR="00CE6B23" w:rsidRDefault="00C36980" w:rsidP="00FF5B40">
      <w:pPr>
        <w:pStyle w:val="ListParagraph"/>
        <w:numPr>
          <w:ilvl w:val="0"/>
          <w:numId w:val="15"/>
        </w:numPr>
        <w:spacing w:after="100" w:afterAutospacing="1"/>
        <w:ind w:left="720"/>
        <w:jc w:val="left"/>
        <w:rPr>
          <w:szCs w:val="26"/>
        </w:rPr>
      </w:pPr>
      <w:r w:rsidRPr="00C36980">
        <w:rPr>
          <w:szCs w:val="26"/>
        </w:rPr>
        <w:t xml:space="preserve">Tích hợp khả năng phân tích và dự báo: </w:t>
      </w:r>
      <w:r>
        <w:rPr>
          <w:szCs w:val="26"/>
        </w:rPr>
        <w:t>t</w:t>
      </w:r>
      <w:r w:rsidR="00CE6B23" w:rsidRPr="00C36980">
        <w:rPr>
          <w:szCs w:val="26"/>
        </w:rPr>
        <w:t>ích hợp trí tuệ nhân tạo (AI) để gợi ý sản phẩm và tối ưu hóa trải nghiệm khách hàng</w:t>
      </w:r>
      <w:r w:rsidRPr="00C36980">
        <w:rPr>
          <w:szCs w:val="26"/>
        </w:rPr>
        <w:t xml:space="preserve">; </w:t>
      </w:r>
      <w:r>
        <w:rPr>
          <w:szCs w:val="26"/>
        </w:rPr>
        <w:t>h</w:t>
      </w:r>
      <w:r w:rsidR="00CE6B23" w:rsidRPr="00C36980">
        <w:rPr>
          <w:szCs w:val="26"/>
        </w:rPr>
        <w:t xml:space="preserve">ỗ trợ dự báo nhu cầu hàng hóa dựa trên dữ liệu bán hàng. </w:t>
      </w:r>
    </w:p>
    <w:p w14:paraId="641C93DD" w14:textId="12707318" w:rsidR="00866715" w:rsidRPr="00C36980" w:rsidRDefault="00866715" w:rsidP="00FF5B40">
      <w:pPr>
        <w:pStyle w:val="ListParagraph"/>
        <w:numPr>
          <w:ilvl w:val="0"/>
          <w:numId w:val="15"/>
        </w:numPr>
        <w:spacing w:after="100" w:afterAutospacing="1"/>
        <w:ind w:left="720"/>
        <w:jc w:val="left"/>
        <w:rPr>
          <w:szCs w:val="26"/>
        </w:rPr>
      </w:pPr>
      <w:r>
        <w:rPr>
          <w:szCs w:val="26"/>
        </w:rPr>
        <w:t>Triển khai thực tế.</w:t>
      </w:r>
    </w:p>
    <w:p w14:paraId="66CC3DA3" w14:textId="77777777" w:rsidR="00A65EB7" w:rsidRPr="004563FE" w:rsidRDefault="00BB0637" w:rsidP="00BB0637">
      <w:pPr>
        <w:pStyle w:val="Heading2"/>
      </w:pPr>
      <w:bookmarkStart w:id="21" w:name="_Toc191711822"/>
      <w:r>
        <w:t>Phạm vi đề tài</w:t>
      </w:r>
      <w:bookmarkEnd w:id="21"/>
    </w:p>
    <w:p w14:paraId="79BAC9F3" w14:textId="14090A38" w:rsidR="00D4787F" w:rsidRDefault="00D4787F" w:rsidP="00FB18D6">
      <w:pPr>
        <w:ind w:firstLine="562"/>
        <w:rPr>
          <w:szCs w:val="26"/>
        </w:rPr>
      </w:pPr>
      <w:r w:rsidRPr="0048584B">
        <w:rPr>
          <w:szCs w:val="26"/>
        </w:rPr>
        <w:t>Chương trình</w:t>
      </w:r>
      <w:r w:rsidR="0032150A" w:rsidRPr="0048584B">
        <w:rPr>
          <w:szCs w:val="26"/>
        </w:rPr>
        <w:t xml:space="preserve"> được xây dựng nằm mục đích</w:t>
      </w:r>
      <w:r w:rsidRPr="0048584B">
        <w:rPr>
          <w:szCs w:val="26"/>
        </w:rPr>
        <w:t xml:space="preserve"> phục vụ </w:t>
      </w:r>
      <w:r w:rsidR="0032150A" w:rsidRPr="0048584B">
        <w:rPr>
          <w:szCs w:val="26"/>
        </w:rPr>
        <w:t>ba</w:t>
      </w:r>
      <w:r w:rsidRPr="0048584B">
        <w:rPr>
          <w:szCs w:val="26"/>
        </w:rPr>
        <w:t xml:space="preserve"> đối tượng chính là quản trị viên (</w:t>
      </w:r>
      <w:r w:rsidR="00E72CE2">
        <w:rPr>
          <w:szCs w:val="26"/>
        </w:rPr>
        <w:t>chủ cửa hàng</w:t>
      </w:r>
      <w:r w:rsidRPr="0048584B">
        <w:rPr>
          <w:szCs w:val="26"/>
        </w:rPr>
        <w:t>), nhân viên bán hàng, và khách hàng</w:t>
      </w:r>
      <w:r w:rsidR="00024894">
        <w:rPr>
          <w:szCs w:val="26"/>
        </w:rPr>
        <w:t>.</w:t>
      </w:r>
      <w:r w:rsidR="006665E8">
        <w:rPr>
          <w:szCs w:val="26"/>
        </w:rPr>
        <w:t xml:space="preserve"> </w:t>
      </w:r>
    </w:p>
    <w:p w14:paraId="14FBD15F" w14:textId="1F5618D8" w:rsidR="00D4787F" w:rsidRPr="0048584B" w:rsidRDefault="00D4787F" w:rsidP="004F299C">
      <w:pPr>
        <w:ind w:firstLine="562"/>
        <w:jc w:val="left"/>
        <w:rPr>
          <w:szCs w:val="26"/>
        </w:rPr>
      </w:pPr>
      <w:r w:rsidRPr="0048584B">
        <w:rPr>
          <w:szCs w:val="26"/>
        </w:rPr>
        <w:t>Hệ thống sử dụng</w:t>
      </w:r>
      <w:r w:rsidR="00833773" w:rsidRPr="0048584B">
        <w:rPr>
          <w:szCs w:val="26"/>
        </w:rPr>
        <w:t xml:space="preserve"> các công nghệ như:</w:t>
      </w:r>
    </w:p>
    <w:p w14:paraId="084C7BA9" w14:textId="77777777" w:rsidR="006665E8" w:rsidRDefault="00833773" w:rsidP="004F299C">
      <w:pPr>
        <w:ind w:firstLine="562"/>
        <w:jc w:val="left"/>
        <w:rPr>
          <w:szCs w:val="26"/>
        </w:rPr>
      </w:pPr>
      <w:r w:rsidRPr="0048584B">
        <w:rPr>
          <w:szCs w:val="26"/>
        </w:rPr>
        <w:t>Front end:</w:t>
      </w:r>
      <w:r w:rsidR="0021518C" w:rsidRPr="0048584B">
        <w:rPr>
          <w:szCs w:val="26"/>
        </w:rPr>
        <w:t xml:space="preserve"> </w:t>
      </w:r>
    </w:p>
    <w:p w14:paraId="4503E764" w14:textId="322DE050" w:rsidR="00833773"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21518C" w:rsidRPr="0048584B">
        <w:rPr>
          <w:color w:val="081B3A"/>
          <w:spacing w:val="3"/>
          <w:szCs w:val="26"/>
          <w:shd w:val="clear" w:color="auto" w:fill="FFFFFF"/>
        </w:rPr>
        <w:t>React</w:t>
      </w:r>
      <w:r w:rsidR="006665E8">
        <w:rPr>
          <w:color w:val="081B3A"/>
          <w:spacing w:val="3"/>
          <w:szCs w:val="26"/>
          <w:shd w:val="clear" w:color="auto" w:fill="FFFFFF"/>
        </w:rPr>
        <w:t>JS</w:t>
      </w:r>
      <w:r w:rsidR="00551662">
        <w:rPr>
          <w:color w:val="081B3A"/>
          <w:spacing w:val="3"/>
          <w:szCs w:val="26"/>
          <w:shd w:val="clear" w:color="auto" w:fill="FFFFFF"/>
        </w:rPr>
        <w:t xml:space="preserve">, </w:t>
      </w:r>
      <w:r w:rsidR="006665E8">
        <w:rPr>
          <w:color w:val="081B3A"/>
          <w:spacing w:val="3"/>
          <w:szCs w:val="26"/>
          <w:shd w:val="clear" w:color="auto" w:fill="FFFFFF"/>
        </w:rPr>
        <w:t>HTML</w:t>
      </w:r>
      <w:r w:rsidR="00551662">
        <w:rPr>
          <w:color w:val="081B3A"/>
          <w:spacing w:val="3"/>
          <w:szCs w:val="26"/>
          <w:shd w:val="clear" w:color="auto" w:fill="FFFFFF"/>
        </w:rPr>
        <w:t>,</w:t>
      </w:r>
      <w:r w:rsidR="006665E8">
        <w:rPr>
          <w:color w:val="081B3A"/>
          <w:spacing w:val="3"/>
          <w:szCs w:val="26"/>
          <w:shd w:val="clear" w:color="auto" w:fill="FFFFFF"/>
        </w:rPr>
        <w:t xml:space="preserve"> CSS, MUI để xây dựng giao diện ứng dụng</w:t>
      </w:r>
      <w:r>
        <w:rPr>
          <w:color w:val="081B3A"/>
          <w:spacing w:val="3"/>
          <w:szCs w:val="26"/>
          <w:shd w:val="clear" w:color="auto" w:fill="FFFFFF"/>
        </w:rPr>
        <w:t>.</w:t>
      </w:r>
    </w:p>
    <w:p w14:paraId="5EEBA498" w14:textId="24CDE877" w:rsidR="006665E8"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6665E8">
        <w:rPr>
          <w:color w:val="081B3A"/>
          <w:spacing w:val="3"/>
          <w:szCs w:val="26"/>
          <w:shd w:val="clear" w:color="auto" w:fill="FFFFFF"/>
        </w:rPr>
        <w:t>ChartJS, Recharts để xây dựng các biểu đồ báo cáo thống kê</w:t>
      </w:r>
      <w:r>
        <w:rPr>
          <w:color w:val="081B3A"/>
          <w:spacing w:val="3"/>
          <w:szCs w:val="26"/>
          <w:shd w:val="clear" w:color="auto" w:fill="FFFFFF"/>
        </w:rPr>
        <w:t>.</w:t>
      </w:r>
    </w:p>
    <w:p w14:paraId="4A748942" w14:textId="08E5D676" w:rsidR="006665E8" w:rsidRPr="004F299C"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6665E8">
        <w:rPr>
          <w:color w:val="081B3A"/>
          <w:spacing w:val="3"/>
          <w:szCs w:val="26"/>
          <w:shd w:val="clear" w:color="auto" w:fill="FFFFFF"/>
        </w:rPr>
        <w:t>React-to-print và jsPDF để tạo hóa đơn dưới dạng PDF và in hóa đơn</w:t>
      </w:r>
      <w:r>
        <w:rPr>
          <w:color w:val="081B3A"/>
          <w:spacing w:val="3"/>
          <w:szCs w:val="26"/>
          <w:shd w:val="clear" w:color="auto" w:fill="FFFFFF"/>
        </w:rPr>
        <w:t>.</w:t>
      </w:r>
    </w:p>
    <w:p w14:paraId="4C312C81" w14:textId="77777777" w:rsidR="004F299C" w:rsidRDefault="00833773" w:rsidP="004F299C">
      <w:pPr>
        <w:ind w:firstLine="562"/>
        <w:jc w:val="left"/>
        <w:rPr>
          <w:szCs w:val="26"/>
        </w:rPr>
      </w:pPr>
      <w:r w:rsidRPr="0048584B">
        <w:rPr>
          <w:szCs w:val="26"/>
        </w:rPr>
        <w:t xml:space="preserve">Back end: </w:t>
      </w:r>
    </w:p>
    <w:p w14:paraId="6F4743F0" w14:textId="3EF9D067" w:rsidR="00833773" w:rsidRDefault="004F299C" w:rsidP="004F299C">
      <w:pPr>
        <w:ind w:firstLine="562"/>
        <w:jc w:val="left"/>
        <w:rPr>
          <w:szCs w:val="26"/>
        </w:rPr>
      </w:pPr>
      <w:r>
        <w:rPr>
          <w:szCs w:val="26"/>
        </w:rPr>
        <w:lastRenderedPageBreak/>
        <w:t>-</w:t>
      </w:r>
      <w:r w:rsidR="00294B92">
        <w:rPr>
          <w:szCs w:val="26"/>
        </w:rPr>
        <w:t xml:space="preserve"> Ứng dụng sử dụng</w:t>
      </w:r>
      <w:r>
        <w:rPr>
          <w:szCs w:val="26"/>
        </w:rPr>
        <w:t xml:space="preserve"> </w:t>
      </w:r>
      <w:r w:rsidR="00070A67">
        <w:rPr>
          <w:szCs w:val="26"/>
        </w:rPr>
        <w:t>N</w:t>
      </w:r>
      <w:r w:rsidR="004016FA" w:rsidRPr="0048584B">
        <w:rPr>
          <w:szCs w:val="26"/>
        </w:rPr>
        <w:t>ode</w:t>
      </w:r>
      <w:r w:rsidR="006665E8">
        <w:rPr>
          <w:szCs w:val="26"/>
        </w:rPr>
        <w:t>JS</w:t>
      </w:r>
      <w:r w:rsidR="004016FA" w:rsidRPr="0048584B">
        <w:rPr>
          <w:szCs w:val="26"/>
        </w:rPr>
        <w:t xml:space="preserve">, </w:t>
      </w:r>
      <w:r w:rsidR="009A0643">
        <w:rPr>
          <w:szCs w:val="26"/>
        </w:rPr>
        <w:t>J</w:t>
      </w:r>
      <w:r w:rsidR="004016FA" w:rsidRPr="0048584B">
        <w:rPr>
          <w:szCs w:val="26"/>
        </w:rPr>
        <w:t>ava (SpringBoot)</w:t>
      </w:r>
      <w:r w:rsidR="00294B92">
        <w:rPr>
          <w:szCs w:val="26"/>
        </w:rPr>
        <w:t xml:space="preserve"> để xây dựng API, </w:t>
      </w:r>
      <w:r>
        <w:rPr>
          <w:szCs w:val="26"/>
        </w:rPr>
        <w:t>xử lý logic và thuật toán cho ứng dụng.</w:t>
      </w:r>
    </w:p>
    <w:p w14:paraId="24948A90" w14:textId="55905B85" w:rsidR="004F299C" w:rsidRDefault="004F299C" w:rsidP="004F299C">
      <w:pPr>
        <w:ind w:firstLine="562"/>
        <w:jc w:val="left"/>
        <w:rPr>
          <w:szCs w:val="26"/>
        </w:rPr>
      </w:pPr>
      <w:r>
        <w:rPr>
          <w:szCs w:val="26"/>
        </w:rPr>
        <w:t>- JWT để xác thực người dùng, phân quyền truy cập và bảo mật API.</w:t>
      </w:r>
      <w:r>
        <w:rPr>
          <w:szCs w:val="26"/>
        </w:rPr>
        <w:tab/>
        <w:t xml:space="preserve"> </w:t>
      </w:r>
    </w:p>
    <w:p w14:paraId="2757AA21" w14:textId="4D4BE056" w:rsidR="004F299C" w:rsidRDefault="004F299C" w:rsidP="004F299C">
      <w:pPr>
        <w:ind w:firstLine="0"/>
        <w:rPr>
          <w:szCs w:val="26"/>
        </w:rPr>
      </w:pPr>
      <w:r>
        <w:rPr>
          <w:szCs w:val="26"/>
        </w:rPr>
        <w:t xml:space="preserve">        </w:t>
      </w:r>
      <w:r w:rsidR="00833773" w:rsidRPr="00F85E6A">
        <w:rPr>
          <w:szCs w:val="26"/>
        </w:rPr>
        <w:t>Data</w:t>
      </w:r>
      <w:r w:rsidR="00F85E6A" w:rsidRPr="00F85E6A">
        <w:rPr>
          <w:szCs w:val="26"/>
        </w:rPr>
        <w:t>b</w:t>
      </w:r>
      <w:r w:rsidR="00833773" w:rsidRPr="00F85E6A">
        <w:rPr>
          <w:szCs w:val="26"/>
        </w:rPr>
        <w:t>ase</w:t>
      </w:r>
      <w:r w:rsidR="00833773" w:rsidRPr="0048584B">
        <w:rPr>
          <w:szCs w:val="26"/>
        </w:rPr>
        <w:t>:</w:t>
      </w:r>
      <w:r w:rsidR="004016FA" w:rsidRPr="0048584B">
        <w:rPr>
          <w:szCs w:val="26"/>
        </w:rPr>
        <w:t xml:space="preserve"> </w:t>
      </w:r>
    </w:p>
    <w:p w14:paraId="42E28471" w14:textId="49C7E558" w:rsidR="007258E3" w:rsidRDefault="004F299C" w:rsidP="004F299C">
      <w:pPr>
        <w:ind w:firstLine="0"/>
        <w:rPr>
          <w:szCs w:val="26"/>
        </w:rPr>
      </w:pPr>
      <w:r>
        <w:rPr>
          <w:szCs w:val="26"/>
        </w:rPr>
        <w:t xml:space="preserve">        </w:t>
      </w:r>
      <w:r w:rsidR="00B44A8D">
        <w:rPr>
          <w:szCs w:val="26"/>
        </w:rPr>
        <w:t xml:space="preserve">- </w:t>
      </w:r>
      <w:r>
        <w:rPr>
          <w:szCs w:val="26"/>
        </w:rPr>
        <w:t xml:space="preserve">Hệ thống sử dụng </w:t>
      </w:r>
      <w:r w:rsidR="004016FA" w:rsidRPr="0048584B">
        <w:rPr>
          <w:szCs w:val="26"/>
        </w:rPr>
        <w:t>MongoDB</w:t>
      </w:r>
      <w:r>
        <w:rPr>
          <w:szCs w:val="26"/>
        </w:rPr>
        <w:t xml:space="preserve"> để lưu trữ dữ liệu.</w:t>
      </w:r>
    </w:p>
    <w:p w14:paraId="069EEBB0" w14:textId="7532EBA2" w:rsidR="00A65EB7" w:rsidRDefault="008D201A" w:rsidP="00BB0637">
      <w:pPr>
        <w:pStyle w:val="Heading2"/>
      </w:pPr>
      <w:bookmarkStart w:id="22" w:name="_Toc191711823"/>
      <w:r>
        <w:t>Mô tả y</w:t>
      </w:r>
      <w:r w:rsidR="00BB0637">
        <w:t>êu cầu chức năng</w:t>
      </w:r>
      <w:bookmarkEnd w:id="22"/>
    </w:p>
    <w:p w14:paraId="05F9B4BB" w14:textId="660760A4" w:rsidR="00BB4428" w:rsidRDefault="00BB4428" w:rsidP="00BB4428">
      <w:pPr>
        <w:pStyle w:val="Caption"/>
        <w:keepNext/>
      </w:pPr>
      <w:bookmarkStart w:id="23" w:name="_Toc191711945"/>
      <w:r>
        <w:t xml:space="preserve">Bảng </w:t>
      </w:r>
      <w:fldSimple w:instr=" SEQ Bảng \* ARABIC ">
        <w:r w:rsidR="00721F89">
          <w:rPr>
            <w:noProof/>
          </w:rPr>
          <w:t>1</w:t>
        </w:r>
      </w:fldSimple>
      <w:r w:rsidR="007D26D5">
        <w:t xml:space="preserve"> </w:t>
      </w:r>
      <w:r>
        <w:t>Bảng tổng quan yêu cầu chức năng</w:t>
      </w:r>
      <w:bookmarkEnd w:id="23"/>
    </w:p>
    <w:tbl>
      <w:tblPr>
        <w:tblStyle w:val="TableGrid"/>
        <w:tblW w:w="0" w:type="auto"/>
        <w:jc w:val="left"/>
        <w:tblLook w:val="04A0" w:firstRow="1" w:lastRow="0" w:firstColumn="1" w:lastColumn="0" w:noHBand="0" w:noVBand="1"/>
      </w:tblPr>
      <w:tblGrid>
        <w:gridCol w:w="2405"/>
        <w:gridCol w:w="2552"/>
        <w:gridCol w:w="2268"/>
        <w:gridCol w:w="1553"/>
      </w:tblGrid>
      <w:tr w:rsidR="00BB4428" w:rsidRPr="002964D5" w14:paraId="5091488C" w14:textId="77777777" w:rsidTr="00BA0474">
        <w:trPr>
          <w:jc w:val="left"/>
        </w:trPr>
        <w:tc>
          <w:tcPr>
            <w:tcW w:w="2405" w:type="dxa"/>
          </w:tcPr>
          <w:p w14:paraId="72D68AA9" w14:textId="77777777" w:rsidR="00BB4428" w:rsidRPr="002964D5" w:rsidRDefault="00BB4428" w:rsidP="00BA0474">
            <w:pPr>
              <w:spacing w:before="0" w:line="240" w:lineRule="auto"/>
              <w:ind w:firstLine="0"/>
              <w:jc w:val="center"/>
              <w:rPr>
                <w:b/>
                <w:bCs/>
                <w:sz w:val="24"/>
              </w:rPr>
            </w:pPr>
            <w:r w:rsidRPr="002964D5">
              <w:rPr>
                <w:rStyle w:val="Strong"/>
              </w:rPr>
              <w:t>Chức năng</w:t>
            </w:r>
          </w:p>
        </w:tc>
        <w:tc>
          <w:tcPr>
            <w:tcW w:w="2552" w:type="dxa"/>
          </w:tcPr>
          <w:p w14:paraId="2B9259F3" w14:textId="77777777" w:rsidR="00BB4428" w:rsidRPr="002964D5" w:rsidRDefault="00BB4428" w:rsidP="00BA0474">
            <w:pPr>
              <w:ind w:firstLine="0"/>
              <w:jc w:val="center"/>
            </w:pPr>
            <w:r w:rsidRPr="002964D5">
              <w:t>Quản trị viên (Admin)</w:t>
            </w:r>
          </w:p>
        </w:tc>
        <w:tc>
          <w:tcPr>
            <w:tcW w:w="2268" w:type="dxa"/>
          </w:tcPr>
          <w:p w14:paraId="28919020" w14:textId="77777777" w:rsidR="00BB4428" w:rsidRPr="002964D5" w:rsidRDefault="00BB4428" w:rsidP="00BA0474">
            <w:pPr>
              <w:ind w:firstLine="0"/>
              <w:jc w:val="center"/>
            </w:pPr>
            <w:r w:rsidRPr="002964D5">
              <w:t>Nhân viên bán hàng</w:t>
            </w:r>
          </w:p>
        </w:tc>
        <w:tc>
          <w:tcPr>
            <w:tcW w:w="1553" w:type="dxa"/>
          </w:tcPr>
          <w:p w14:paraId="7352F516" w14:textId="77777777" w:rsidR="00BB4428" w:rsidRPr="002964D5" w:rsidRDefault="00BB4428" w:rsidP="00BA0474">
            <w:pPr>
              <w:ind w:firstLine="0"/>
              <w:jc w:val="center"/>
            </w:pPr>
            <w:r w:rsidRPr="002964D5">
              <w:t>Khách hàng</w:t>
            </w:r>
          </w:p>
        </w:tc>
      </w:tr>
      <w:tr w:rsidR="00BB4428" w:rsidRPr="002964D5" w14:paraId="5069C776" w14:textId="77777777" w:rsidTr="00BA0474">
        <w:trPr>
          <w:jc w:val="left"/>
        </w:trPr>
        <w:tc>
          <w:tcPr>
            <w:tcW w:w="2405" w:type="dxa"/>
          </w:tcPr>
          <w:p w14:paraId="709910ED" w14:textId="77777777" w:rsidR="00BB4428" w:rsidRPr="002964D5" w:rsidRDefault="00BB4428" w:rsidP="00BA0474">
            <w:pPr>
              <w:ind w:firstLine="0"/>
              <w:jc w:val="left"/>
              <w:rPr>
                <w:szCs w:val="26"/>
              </w:rPr>
            </w:pPr>
            <w:r w:rsidRPr="002964D5">
              <w:rPr>
                <w:szCs w:val="26"/>
              </w:rPr>
              <w:t>Đăng nhập/Đăng xuất</w:t>
            </w:r>
          </w:p>
        </w:tc>
        <w:tc>
          <w:tcPr>
            <w:tcW w:w="2552" w:type="dxa"/>
          </w:tcPr>
          <w:p w14:paraId="3B2B4DC8" w14:textId="77777777" w:rsidR="00BB4428" w:rsidRPr="002964D5" w:rsidRDefault="00BB4428" w:rsidP="00BA0474">
            <w:pPr>
              <w:ind w:firstLine="0"/>
              <w:jc w:val="center"/>
              <w:rPr>
                <w:szCs w:val="26"/>
              </w:rPr>
            </w:pPr>
            <w:r w:rsidRPr="002964D5">
              <w:rPr>
                <w:szCs w:val="26"/>
              </w:rPr>
              <w:t>Có</w:t>
            </w:r>
          </w:p>
        </w:tc>
        <w:tc>
          <w:tcPr>
            <w:tcW w:w="2268" w:type="dxa"/>
          </w:tcPr>
          <w:p w14:paraId="0753CAE6" w14:textId="77777777" w:rsidR="00BB4428" w:rsidRPr="002964D5" w:rsidRDefault="00BB4428" w:rsidP="00BA0474">
            <w:pPr>
              <w:ind w:firstLine="0"/>
              <w:jc w:val="center"/>
              <w:rPr>
                <w:szCs w:val="26"/>
              </w:rPr>
            </w:pPr>
            <w:r w:rsidRPr="002964D5">
              <w:rPr>
                <w:szCs w:val="26"/>
              </w:rPr>
              <w:t>Có</w:t>
            </w:r>
          </w:p>
        </w:tc>
        <w:tc>
          <w:tcPr>
            <w:tcW w:w="1553" w:type="dxa"/>
          </w:tcPr>
          <w:p w14:paraId="349B99D8" w14:textId="77777777" w:rsidR="00BB4428" w:rsidRPr="002964D5" w:rsidRDefault="00BB4428" w:rsidP="00BA0474">
            <w:pPr>
              <w:ind w:firstLine="0"/>
              <w:jc w:val="center"/>
              <w:rPr>
                <w:szCs w:val="26"/>
              </w:rPr>
            </w:pPr>
            <w:r w:rsidRPr="002964D5">
              <w:rPr>
                <w:szCs w:val="26"/>
              </w:rPr>
              <w:t>Có</w:t>
            </w:r>
          </w:p>
        </w:tc>
      </w:tr>
      <w:tr w:rsidR="002B7FB4" w:rsidRPr="002964D5" w14:paraId="6E0FFF16" w14:textId="77777777" w:rsidTr="00BA0474">
        <w:trPr>
          <w:jc w:val="left"/>
        </w:trPr>
        <w:tc>
          <w:tcPr>
            <w:tcW w:w="2405" w:type="dxa"/>
          </w:tcPr>
          <w:p w14:paraId="02B764E5" w14:textId="77777777" w:rsidR="002B7FB4" w:rsidRPr="002964D5" w:rsidRDefault="002B7FB4" w:rsidP="00BA0474">
            <w:pPr>
              <w:ind w:firstLine="0"/>
              <w:jc w:val="left"/>
              <w:rPr>
                <w:szCs w:val="26"/>
              </w:rPr>
            </w:pPr>
            <w:r>
              <w:t>Đăng ký tài khoản</w:t>
            </w:r>
          </w:p>
        </w:tc>
        <w:tc>
          <w:tcPr>
            <w:tcW w:w="2552" w:type="dxa"/>
          </w:tcPr>
          <w:p w14:paraId="50A649D5" w14:textId="77777777" w:rsidR="002B7FB4" w:rsidRPr="002964D5" w:rsidRDefault="002B7FB4" w:rsidP="00BA0474">
            <w:pPr>
              <w:ind w:firstLine="0"/>
              <w:jc w:val="center"/>
              <w:rPr>
                <w:szCs w:val="26"/>
              </w:rPr>
            </w:pPr>
            <w:r>
              <w:rPr>
                <w:szCs w:val="26"/>
              </w:rPr>
              <w:t>Không</w:t>
            </w:r>
          </w:p>
        </w:tc>
        <w:tc>
          <w:tcPr>
            <w:tcW w:w="2268" w:type="dxa"/>
          </w:tcPr>
          <w:p w14:paraId="166B4368" w14:textId="77777777" w:rsidR="002B7FB4" w:rsidRPr="002964D5" w:rsidRDefault="002B7FB4" w:rsidP="00BA0474">
            <w:pPr>
              <w:ind w:firstLine="0"/>
              <w:jc w:val="center"/>
              <w:rPr>
                <w:szCs w:val="26"/>
              </w:rPr>
            </w:pPr>
            <w:r>
              <w:rPr>
                <w:szCs w:val="26"/>
              </w:rPr>
              <w:t>Không</w:t>
            </w:r>
          </w:p>
        </w:tc>
        <w:tc>
          <w:tcPr>
            <w:tcW w:w="1553" w:type="dxa"/>
          </w:tcPr>
          <w:p w14:paraId="2C059ACA" w14:textId="77777777" w:rsidR="002B7FB4" w:rsidRPr="002964D5" w:rsidRDefault="002B7FB4" w:rsidP="00BA0474">
            <w:pPr>
              <w:ind w:firstLine="0"/>
              <w:jc w:val="center"/>
              <w:rPr>
                <w:szCs w:val="26"/>
              </w:rPr>
            </w:pPr>
            <w:r>
              <w:rPr>
                <w:szCs w:val="26"/>
              </w:rPr>
              <w:t>Có</w:t>
            </w:r>
          </w:p>
        </w:tc>
      </w:tr>
      <w:tr w:rsidR="00BB4428" w:rsidRPr="002964D5" w14:paraId="0D9EA884" w14:textId="77777777" w:rsidTr="00BA0474">
        <w:trPr>
          <w:jc w:val="left"/>
        </w:trPr>
        <w:tc>
          <w:tcPr>
            <w:tcW w:w="2405" w:type="dxa"/>
          </w:tcPr>
          <w:p w14:paraId="0515EB76" w14:textId="1085D5E2" w:rsidR="00BB4428" w:rsidRPr="002964D5" w:rsidRDefault="0002397C" w:rsidP="00BA0474">
            <w:pPr>
              <w:ind w:firstLine="0"/>
              <w:jc w:val="left"/>
              <w:rPr>
                <w:szCs w:val="26"/>
              </w:rPr>
            </w:pPr>
            <w:r>
              <w:rPr>
                <w:szCs w:val="26"/>
              </w:rPr>
              <w:t>Cập nhật</w:t>
            </w:r>
            <w:r w:rsidR="00BB4428" w:rsidRPr="002964D5">
              <w:rPr>
                <w:szCs w:val="26"/>
              </w:rPr>
              <w:t xml:space="preserve"> thông tin cá nhân</w:t>
            </w:r>
          </w:p>
        </w:tc>
        <w:tc>
          <w:tcPr>
            <w:tcW w:w="2552" w:type="dxa"/>
          </w:tcPr>
          <w:p w14:paraId="34F6CF6E" w14:textId="77777777" w:rsidR="00BB4428" w:rsidRPr="002964D5" w:rsidRDefault="00BB4428" w:rsidP="00BA0474">
            <w:pPr>
              <w:ind w:firstLine="0"/>
              <w:jc w:val="center"/>
              <w:rPr>
                <w:szCs w:val="26"/>
              </w:rPr>
            </w:pPr>
            <w:r w:rsidRPr="002964D5">
              <w:rPr>
                <w:szCs w:val="26"/>
              </w:rPr>
              <w:t>Có</w:t>
            </w:r>
          </w:p>
        </w:tc>
        <w:tc>
          <w:tcPr>
            <w:tcW w:w="2268" w:type="dxa"/>
          </w:tcPr>
          <w:p w14:paraId="7B808653" w14:textId="77777777" w:rsidR="00BB4428" w:rsidRPr="002964D5" w:rsidRDefault="00BB4428" w:rsidP="00BA0474">
            <w:pPr>
              <w:ind w:firstLine="0"/>
              <w:jc w:val="center"/>
              <w:rPr>
                <w:szCs w:val="26"/>
              </w:rPr>
            </w:pPr>
            <w:r w:rsidRPr="002964D5">
              <w:rPr>
                <w:szCs w:val="26"/>
              </w:rPr>
              <w:t>Có</w:t>
            </w:r>
          </w:p>
        </w:tc>
        <w:tc>
          <w:tcPr>
            <w:tcW w:w="1553" w:type="dxa"/>
          </w:tcPr>
          <w:p w14:paraId="0CAE166A" w14:textId="77777777" w:rsidR="00BB4428" w:rsidRPr="002964D5" w:rsidRDefault="00BB4428" w:rsidP="00BA0474">
            <w:pPr>
              <w:ind w:firstLine="0"/>
              <w:jc w:val="center"/>
              <w:rPr>
                <w:szCs w:val="26"/>
              </w:rPr>
            </w:pPr>
            <w:r w:rsidRPr="002964D5">
              <w:rPr>
                <w:szCs w:val="26"/>
              </w:rPr>
              <w:t>Có</w:t>
            </w:r>
          </w:p>
        </w:tc>
      </w:tr>
      <w:tr w:rsidR="00333D69" w:rsidRPr="002964D5" w14:paraId="3D39625B" w14:textId="77777777" w:rsidTr="00BA0474">
        <w:trPr>
          <w:jc w:val="left"/>
        </w:trPr>
        <w:tc>
          <w:tcPr>
            <w:tcW w:w="2405" w:type="dxa"/>
          </w:tcPr>
          <w:p w14:paraId="4498C231" w14:textId="5AC5DA7E" w:rsidR="00333D69" w:rsidRPr="002964D5" w:rsidRDefault="0002397C" w:rsidP="00BA0474">
            <w:pPr>
              <w:ind w:firstLine="0"/>
              <w:jc w:val="left"/>
              <w:rPr>
                <w:szCs w:val="26"/>
              </w:rPr>
            </w:pPr>
            <w:r>
              <w:rPr>
                <w:szCs w:val="26"/>
              </w:rPr>
              <w:t>Đổi mật khẩu</w:t>
            </w:r>
          </w:p>
        </w:tc>
        <w:tc>
          <w:tcPr>
            <w:tcW w:w="2552" w:type="dxa"/>
          </w:tcPr>
          <w:p w14:paraId="335EAA5E" w14:textId="1F4E5CEE" w:rsidR="00333D69" w:rsidRPr="002964D5" w:rsidRDefault="0002397C" w:rsidP="00BA0474">
            <w:pPr>
              <w:ind w:firstLine="0"/>
              <w:jc w:val="center"/>
              <w:rPr>
                <w:szCs w:val="26"/>
              </w:rPr>
            </w:pPr>
            <w:r>
              <w:rPr>
                <w:szCs w:val="26"/>
              </w:rPr>
              <w:t>Có</w:t>
            </w:r>
          </w:p>
        </w:tc>
        <w:tc>
          <w:tcPr>
            <w:tcW w:w="2268" w:type="dxa"/>
          </w:tcPr>
          <w:p w14:paraId="51BAA673" w14:textId="3ED72D45" w:rsidR="00333D69" w:rsidRPr="002964D5" w:rsidRDefault="0002397C" w:rsidP="00BA0474">
            <w:pPr>
              <w:ind w:firstLine="0"/>
              <w:jc w:val="center"/>
              <w:rPr>
                <w:szCs w:val="26"/>
              </w:rPr>
            </w:pPr>
            <w:r>
              <w:rPr>
                <w:szCs w:val="26"/>
              </w:rPr>
              <w:t>Có</w:t>
            </w:r>
          </w:p>
        </w:tc>
        <w:tc>
          <w:tcPr>
            <w:tcW w:w="1553" w:type="dxa"/>
          </w:tcPr>
          <w:p w14:paraId="00905C81" w14:textId="5FF086C2" w:rsidR="00333D69" w:rsidRPr="002964D5" w:rsidRDefault="0002397C" w:rsidP="00BA0474">
            <w:pPr>
              <w:ind w:firstLine="0"/>
              <w:jc w:val="center"/>
              <w:rPr>
                <w:szCs w:val="26"/>
              </w:rPr>
            </w:pPr>
            <w:r>
              <w:rPr>
                <w:szCs w:val="26"/>
              </w:rPr>
              <w:t>Có</w:t>
            </w:r>
          </w:p>
        </w:tc>
      </w:tr>
      <w:tr w:rsidR="00333D69" w:rsidRPr="002964D5" w14:paraId="45381F17" w14:textId="77777777" w:rsidTr="00BA0474">
        <w:trPr>
          <w:jc w:val="left"/>
        </w:trPr>
        <w:tc>
          <w:tcPr>
            <w:tcW w:w="2405" w:type="dxa"/>
          </w:tcPr>
          <w:p w14:paraId="7FDEA2E4" w14:textId="6D3FB6D0" w:rsidR="00333D69" w:rsidRPr="002964D5" w:rsidRDefault="0002397C" w:rsidP="00BA0474">
            <w:pPr>
              <w:ind w:firstLine="0"/>
              <w:jc w:val="left"/>
              <w:rPr>
                <w:szCs w:val="26"/>
              </w:rPr>
            </w:pPr>
            <w:r>
              <w:rPr>
                <w:szCs w:val="26"/>
              </w:rPr>
              <w:t>Khôi phục mật khẩu</w:t>
            </w:r>
          </w:p>
        </w:tc>
        <w:tc>
          <w:tcPr>
            <w:tcW w:w="2552" w:type="dxa"/>
          </w:tcPr>
          <w:p w14:paraId="1B1C1106" w14:textId="1C620710" w:rsidR="00333D69" w:rsidRPr="002964D5" w:rsidRDefault="0002397C" w:rsidP="00BA0474">
            <w:pPr>
              <w:ind w:firstLine="0"/>
              <w:jc w:val="center"/>
              <w:rPr>
                <w:szCs w:val="26"/>
              </w:rPr>
            </w:pPr>
            <w:r>
              <w:rPr>
                <w:szCs w:val="26"/>
              </w:rPr>
              <w:t>Có</w:t>
            </w:r>
          </w:p>
        </w:tc>
        <w:tc>
          <w:tcPr>
            <w:tcW w:w="2268" w:type="dxa"/>
          </w:tcPr>
          <w:p w14:paraId="1EC5C0F7" w14:textId="77B5B49F" w:rsidR="00333D69" w:rsidRPr="002964D5" w:rsidRDefault="0002397C" w:rsidP="00BA0474">
            <w:pPr>
              <w:ind w:firstLine="0"/>
              <w:jc w:val="center"/>
              <w:rPr>
                <w:szCs w:val="26"/>
              </w:rPr>
            </w:pPr>
            <w:r>
              <w:rPr>
                <w:szCs w:val="26"/>
              </w:rPr>
              <w:t>Có</w:t>
            </w:r>
          </w:p>
        </w:tc>
        <w:tc>
          <w:tcPr>
            <w:tcW w:w="1553" w:type="dxa"/>
          </w:tcPr>
          <w:p w14:paraId="23887689" w14:textId="10DF205D" w:rsidR="00333D69" w:rsidRPr="002964D5" w:rsidRDefault="0002397C" w:rsidP="00BA0474">
            <w:pPr>
              <w:ind w:firstLine="0"/>
              <w:jc w:val="center"/>
              <w:rPr>
                <w:szCs w:val="26"/>
              </w:rPr>
            </w:pPr>
            <w:r>
              <w:rPr>
                <w:szCs w:val="26"/>
              </w:rPr>
              <w:t>Có</w:t>
            </w:r>
          </w:p>
        </w:tc>
      </w:tr>
      <w:tr w:rsidR="002B7FB4" w:rsidRPr="002964D5" w14:paraId="00871E1D" w14:textId="77777777" w:rsidTr="00BA0474">
        <w:trPr>
          <w:jc w:val="left"/>
        </w:trPr>
        <w:tc>
          <w:tcPr>
            <w:tcW w:w="2405" w:type="dxa"/>
          </w:tcPr>
          <w:p w14:paraId="43BAB5C4" w14:textId="77777777" w:rsidR="002B7FB4" w:rsidRPr="002964D5" w:rsidRDefault="002B7FB4" w:rsidP="00BA0474">
            <w:pPr>
              <w:ind w:firstLine="0"/>
              <w:jc w:val="left"/>
              <w:rPr>
                <w:szCs w:val="26"/>
              </w:rPr>
            </w:pPr>
            <w:r>
              <w:rPr>
                <w:szCs w:val="26"/>
              </w:rPr>
              <w:t>Tìm kiếm sản phẩm</w:t>
            </w:r>
          </w:p>
        </w:tc>
        <w:tc>
          <w:tcPr>
            <w:tcW w:w="2552" w:type="dxa"/>
          </w:tcPr>
          <w:p w14:paraId="6CDC0907" w14:textId="77777777" w:rsidR="002B7FB4" w:rsidRPr="002964D5" w:rsidRDefault="002B7FB4" w:rsidP="00BA0474">
            <w:pPr>
              <w:ind w:firstLine="0"/>
              <w:jc w:val="center"/>
              <w:rPr>
                <w:szCs w:val="26"/>
              </w:rPr>
            </w:pPr>
            <w:r>
              <w:rPr>
                <w:szCs w:val="26"/>
              </w:rPr>
              <w:t>Có</w:t>
            </w:r>
          </w:p>
        </w:tc>
        <w:tc>
          <w:tcPr>
            <w:tcW w:w="2268" w:type="dxa"/>
          </w:tcPr>
          <w:p w14:paraId="50532FCD" w14:textId="77777777" w:rsidR="002B7FB4" w:rsidRPr="002964D5" w:rsidRDefault="002B7FB4" w:rsidP="00BA0474">
            <w:pPr>
              <w:ind w:firstLine="0"/>
              <w:jc w:val="center"/>
              <w:rPr>
                <w:szCs w:val="26"/>
              </w:rPr>
            </w:pPr>
            <w:r>
              <w:rPr>
                <w:szCs w:val="26"/>
              </w:rPr>
              <w:t>Có</w:t>
            </w:r>
          </w:p>
        </w:tc>
        <w:tc>
          <w:tcPr>
            <w:tcW w:w="1553" w:type="dxa"/>
          </w:tcPr>
          <w:p w14:paraId="225DB8CC" w14:textId="77777777" w:rsidR="002B7FB4" w:rsidRPr="002964D5" w:rsidRDefault="002B7FB4" w:rsidP="00BA0474">
            <w:pPr>
              <w:ind w:firstLine="0"/>
              <w:jc w:val="center"/>
              <w:rPr>
                <w:szCs w:val="26"/>
              </w:rPr>
            </w:pPr>
            <w:r>
              <w:rPr>
                <w:szCs w:val="26"/>
              </w:rPr>
              <w:t>Có</w:t>
            </w:r>
          </w:p>
        </w:tc>
      </w:tr>
      <w:tr w:rsidR="00333D69" w:rsidRPr="002964D5" w14:paraId="51015B36" w14:textId="77777777" w:rsidTr="00BA0474">
        <w:trPr>
          <w:jc w:val="left"/>
        </w:trPr>
        <w:tc>
          <w:tcPr>
            <w:tcW w:w="2405" w:type="dxa"/>
          </w:tcPr>
          <w:p w14:paraId="0BD79528" w14:textId="6AD33BC6" w:rsidR="00333D69" w:rsidRPr="002964D5" w:rsidRDefault="0002397C" w:rsidP="00BA0474">
            <w:pPr>
              <w:ind w:firstLine="0"/>
              <w:jc w:val="left"/>
              <w:rPr>
                <w:szCs w:val="26"/>
              </w:rPr>
            </w:pPr>
            <w:r>
              <w:rPr>
                <w:szCs w:val="26"/>
              </w:rPr>
              <w:t>Xem thông tin sản phẩm</w:t>
            </w:r>
          </w:p>
        </w:tc>
        <w:tc>
          <w:tcPr>
            <w:tcW w:w="2552" w:type="dxa"/>
          </w:tcPr>
          <w:p w14:paraId="6881C764" w14:textId="6C3A5D64" w:rsidR="00333D69" w:rsidRPr="002964D5" w:rsidRDefault="0002397C" w:rsidP="00BA0474">
            <w:pPr>
              <w:ind w:firstLine="0"/>
              <w:jc w:val="center"/>
              <w:rPr>
                <w:szCs w:val="26"/>
              </w:rPr>
            </w:pPr>
            <w:r>
              <w:rPr>
                <w:szCs w:val="26"/>
              </w:rPr>
              <w:t>Có</w:t>
            </w:r>
          </w:p>
        </w:tc>
        <w:tc>
          <w:tcPr>
            <w:tcW w:w="2268" w:type="dxa"/>
          </w:tcPr>
          <w:p w14:paraId="55CB3971" w14:textId="161DADEE" w:rsidR="00333D69" w:rsidRPr="002964D5" w:rsidRDefault="0002397C" w:rsidP="00BA0474">
            <w:pPr>
              <w:ind w:firstLine="0"/>
              <w:jc w:val="center"/>
              <w:rPr>
                <w:szCs w:val="26"/>
              </w:rPr>
            </w:pPr>
            <w:r>
              <w:rPr>
                <w:szCs w:val="26"/>
              </w:rPr>
              <w:t>Có</w:t>
            </w:r>
          </w:p>
        </w:tc>
        <w:tc>
          <w:tcPr>
            <w:tcW w:w="1553" w:type="dxa"/>
          </w:tcPr>
          <w:p w14:paraId="70679664" w14:textId="0BA64CD2" w:rsidR="00333D69" w:rsidRPr="002964D5" w:rsidRDefault="0002397C" w:rsidP="00BA0474">
            <w:pPr>
              <w:ind w:firstLine="0"/>
              <w:jc w:val="center"/>
              <w:rPr>
                <w:szCs w:val="26"/>
              </w:rPr>
            </w:pPr>
            <w:r>
              <w:rPr>
                <w:szCs w:val="26"/>
              </w:rPr>
              <w:t>Có</w:t>
            </w:r>
          </w:p>
        </w:tc>
      </w:tr>
      <w:tr w:rsidR="002B7FB4" w:rsidRPr="002964D5" w14:paraId="49D7237A" w14:textId="77777777" w:rsidTr="00BA0474">
        <w:trPr>
          <w:jc w:val="left"/>
        </w:trPr>
        <w:tc>
          <w:tcPr>
            <w:tcW w:w="2405" w:type="dxa"/>
          </w:tcPr>
          <w:p w14:paraId="6D76B2D5" w14:textId="77777777" w:rsidR="002B7FB4" w:rsidRPr="002964D5" w:rsidRDefault="002B7FB4" w:rsidP="00BA0474">
            <w:pPr>
              <w:ind w:firstLine="0"/>
              <w:jc w:val="left"/>
              <w:rPr>
                <w:szCs w:val="26"/>
              </w:rPr>
            </w:pPr>
            <w:r w:rsidRPr="0047480D">
              <w:t>Thêm sản phẩm vào giỏ hàng</w:t>
            </w:r>
          </w:p>
        </w:tc>
        <w:tc>
          <w:tcPr>
            <w:tcW w:w="2552" w:type="dxa"/>
          </w:tcPr>
          <w:p w14:paraId="7DB77822" w14:textId="77777777" w:rsidR="002B7FB4" w:rsidRPr="002964D5" w:rsidRDefault="002B7FB4" w:rsidP="00BA0474">
            <w:pPr>
              <w:ind w:firstLine="0"/>
              <w:jc w:val="center"/>
              <w:rPr>
                <w:szCs w:val="26"/>
              </w:rPr>
            </w:pPr>
            <w:r>
              <w:rPr>
                <w:szCs w:val="26"/>
              </w:rPr>
              <w:t>Không</w:t>
            </w:r>
          </w:p>
        </w:tc>
        <w:tc>
          <w:tcPr>
            <w:tcW w:w="2268" w:type="dxa"/>
          </w:tcPr>
          <w:p w14:paraId="028899C8" w14:textId="77777777" w:rsidR="002B7FB4" w:rsidRPr="002964D5" w:rsidRDefault="002B7FB4" w:rsidP="00BA0474">
            <w:pPr>
              <w:ind w:firstLine="0"/>
              <w:jc w:val="center"/>
              <w:rPr>
                <w:szCs w:val="26"/>
              </w:rPr>
            </w:pPr>
            <w:r>
              <w:rPr>
                <w:szCs w:val="26"/>
              </w:rPr>
              <w:t>Không</w:t>
            </w:r>
          </w:p>
        </w:tc>
        <w:tc>
          <w:tcPr>
            <w:tcW w:w="1553" w:type="dxa"/>
          </w:tcPr>
          <w:p w14:paraId="4D8030A6" w14:textId="77777777" w:rsidR="002B7FB4" w:rsidRPr="002964D5" w:rsidRDefault="002B7FB4" w:rsidP="00BA0474">
            <w:pPr>
              <w:ind w:firstLine="0"/>
              <w:jc w:val="center"/>
              <w:rPr>
                <w:szCs w:val="26"/>
              </w:rPr>
            </w:pPr>
            <w:r>
              <w:rPr>
                <w:szCs w:val="26"/>
              </w:rPr>
              <w:t>Có</w:t>
            </w:r>
          </w:p>
        </w:tc>
      </w:tr>
      <w:tr w:rsidR="002B7FB4" w:rsidRPr="002964D5" w14:paraId="05CEFC39" w14:textId="77777777" w:rsidTr="00BA0474">
        <w:trPr>
          <w:jc w:val="left"/>
        </w:trPr>
        <w:tc>
          <w:tcPr>
            <w:tcW w:w="2405" w:type="dxa"/>
          </w:tcPr>
          <w:p w14:paraId="1D9564D6" w14:textId="77777777" w:rsidR="002B7FB4" w:rsidRPr="002964D5" w:rsidRDefault="002B7FB4" w:rsidP="00BA0474">
            <w:pPr>
              <w:ind w:firstLine="0"/>
              <w:jc w:val="left"/>
              <w:rPr>
                <w:szCs w:val="26"/>
              </w:rPr>
            </w:pPr>
            <w:r>
              <w:t>Mua sản phẩm</w:t>
            </w:r>
          </w:p>
        </w:tc>
        <w:tc>
          <w:tcPr>
            <w:tcW w:w="2552" w:type="dxa"/>
          </w:tcPr>
          <w:p w14:paraId="074A37B8" w14:textId="77777777" w:rsidR="002B7FB4" w:rsidRPr="002964D5" w:rsidRDefault="002B7FB4" w:rsidP="00BA0474">
            <w:pPr>
              <w:ind w:firstLine="0"/>
              <w:jc w:val="center"/>
              <w:rPr>
                <w:szCs w:val="26"/>
              </w:rPr>
            </w:pPr>
            <w:r>
              <w:rPr>
                <w:szCs w:val="26"/>
              </w:rPr>
              <w:t>Không</w:t>
            </w:r>
          </w:p>
        </w:tc>
        <w:tc>
          <w:tcPr>
            <w:tcW w:w="2268" w:type="dxa"/>
          </w:tcPr>
          <w:p w14:paraId="45483661" w14:textId="77777777" w:rsidR="002B7FB4" w:rsidRPr="002964D5" w:rsidRDefault="002B7FB4" w:rsidP="00BA0474">
            <w:pPr>
              <w:ind w:firstLine="0"/>
              <w:jc w:val="center"/>
              <w:rPr>
                <w:szCs w:val="26"/>
              </w:rPr>
            </w:pPr>
            <w:r>
              <w:rPr>
                <w:szCs w:val="26"/>
              </w:rPr>
              <w:t>Không</w:t>
            </w:r>
          </w:p>
        </w:tc>
        <w:tc>
          <w:tcPr>
            <w:tcW w:w="1553" w:type="dxa"/>
          </w:tcPr>
          <w:p w14:paraId="7E5B0B57" w14:textId="77777777" w:rsidR="002B7FB4" w:rsidRPr="002964D5" w:rsidRDefault="002B7FB4" w:rsidP="00BA0474">
            <w:pPr>
              <w:ind w:firstLine="0"/>
              <w:jc w:val="center"/>
              <w:rPr>
                <w:szCs w:val="26"/>
              </w:rPr>
            </w:pPr>
            <w:r>
              <w:rPr>
                <w:szCs w:val="26"/>
              </w:rPr>
              <w:t>Có</w:t>
            </w:r>
          </w:p>
        </w:tc>
      </w:tr>
      <w:tr w:rsidR="002B7FB4" w:rsidRPr="002964D5" w14:paraId="5491C7D1" w14:textId="77777777" w:rsidTr="00BA0474">
        <w:trPr>
          <w:jc w:val="left"/>
        </w:trPr>
        <w:tc>
          <w:tcPr>
            <w:tcW w:w="2405" w:type="dxa"/>
          </w:tcPr>
          <w:p w14:paraId="3AAC9413" w14:textId="77777777" w:rsidR="002B7FB4" w:rsidRPr="002964D5" w:rsidRDefault="002B7FB4" w:rsidP="00BA0474">
            <w:pPr>
              <w:ind w:firstLine="0"/>
              <w:jc w:val="left"/>
              <w:rPr>
                <w:szCs w:val="26"/>
              </w:rPr>
            </w:pPr>
            <w:r>
              <w:rPr>
                <w:szCs w:val="26"/>
              </w:rPr>
              <w:t>Thêm sản phẩm kinh doanh mới</w:t>
            </w:r>
          </w:p>
        </w:tc>
        <w:tc>
          <w:tcPr>
            <w:tcW w:w="2552" w:type="dxa"/>
          </w:tcPr>
          <w:p w14:paraId="09B96ECD" w14:textId="77777777" w:rsidR="002B7FB4" w:rsidRPr="002964D5" w:rsidRDefault="002B7FB4" w:rsidP="00BA0474">
            <w:pPr>
              <w:ind w:firstLine="0"/>
              <w:jc w:val="center"/>
              <w:rPr>
                <w:szCs w:val="26"/>
              </w:rPr>
            </w:pPr>
            <w:r>
              <w:rPr>
                <w:szCs w:val="26"/>
              </w:rPr>
              <w:t>Có</w:t>
            </w:r>
          </w:p>
        </w:tc>
        <w:tc>
          <w:tcPr>
            <w:tcW w:w="2268" w:type="dxa"/>
          </w:tcPr>
          <w:p w14:paraId="29DC7668" w14:textId="77777777" w:rsidR="002B7FB4" w:rsidRPr="002964D5" w:rsidRDefault="002B7FB4" w:rsidP="00BA0474">
            <w:pPr>
              <w:ind w:firstLine="0"/>
              <w:jc w:val="center"/>
              <w:rPr>
                <w:szCs w:val="26"/>
              </w:rPr>
            </w:pPr>
            <w:r>
              <w:rPr>
                <w:szCs w:val="26"/>
              </w:rPr>
              <w:t>Không</w:t>
            </w:r>
          </w:p>
        </w:tc>
        <w:tc>
          <w:tcPr>
            <w:tcW w:w="1553" w:type="dxa"/>
          </w:tcPr>
          <w:p w14:paraId="09B735A6" w14:textId="77777777" w:rsidR="002B7FB4" w:rsidRPr="002964D5" w:rsidRDefault="002B7FB4" w:rsidP="00BA0474">
            <w:pPr>
              <w:ind w:firstLine="0"/>
              <w:jc w:val="center"/>
              <w:rPr>
                <w:szCs w:val="26"/>
              </w:rPr>
            </w:pPr>
            <w:r>
              <w:rPr>
                <w:szCs w:val="26"/>
              </w:rPr>
              <w:t>Không</w:t>
            </w:r>
          </w:p>
        </w:tc>
      </w:tr>
      <w:tr w:rsidR="002B7FB4" w:rsidRPr="002964D5" w14:paraId="5325D8C0" w14:textId="77777777" w:rsidTr="00BA0474">
        <w:trPr>
          <w:jc w:val="left"/>
        </w:trPr>
        <w:tc>
          <w:tcPr>
            <w:tcW w:w="2405" w:type="dxa"/>
          </w:tcPr>
          <w:p w14:paraId="01B56612" w14:textId="77777777" w:rsidR="002B7FB4" w:rsidRDefault="002B7FB4" w:rsidP="00BA0474">
            <w:pPr>
              <w:ind w:firstLine="0"/>
              <w:jc w:val="left"/>
              <w:rPr>
                <w:szCs w:val="26"/>
              </w:rPr>
            </w:pPr>
            <w:r>
              <w:rPr>
                <w:szCs w:val="26"/>
              </w:rPr>
              <w:t>Ngừng kinh doanh sản phẩm</w:t>
            </w:r>
          </w:p>
        </w:tc>
        <w:tc>
          <w:tcPr>
            <w:tcW w:w="2552" w:type="dxa"/>
          </w:tcPr>
          <w:p w14:paraId="2719687A" w14:textId="77777777" w:rsidR="002B7FB4" w:rsidRDefault="002B7FB4" w:rsidP="00BA0474">
            <w:pPr>
              <w:ind w:firstLine="0"/>
              <w:jc w:val="center"/>
              <w:rPr>
                <w:szCs w:val="26"/>
              </w:rPr>
            </w:pPr>
            <w:r>
              <w:rPr>
                <w:szCs w:val="26"/>
              </w:rPr>
              <w:t>Có</w:t>
            </w:r>
          </w:p>
        </w:tc>
        <w:tc>
          <w:tcPr>
            <w:tcW w:w="2268" w:type="dxa"/>
          </w:tcPr>
          <w:p w14:paraId="14C9E30C" w14:textId="77777777" w:rsidR="002B7FB4" w:rsidRDefault="002B7FB4" w:rsidP="00BA0474">
            <w:pPr>
              <w:ind w:firstLine="0"/>
              <w:jc w:val="center"/>
              <w:rPr>
                <w:szCs w:val="26"/>
              </w:rPr>
            </w:pPr>
            <w:r>
              <w:rPr>
                <w:szCs w:val="26"/>
              </w:rPr>
              <w:t>Không</w:t>
            </w:r>
          </w:p>
        </w:tc>
        <w:tc>
          <w:tcPr>
            <w:tcW w:w="1553" w:type="dxa"/>
          </w:tcPr>
          <w:p w14:paraId="2017FBDC" w14:textId="77777777" w:rsidR="002B7FB4" w:rsidRDefault="002B7FB4" w:rsidP="00BA0474">
            <w:pPr>
              <w:ind w:firstLine="0"/>
              <w:jc w:val="center"/>
              <w:rPr>
                <w:szCs w:val="26"/>
              </w:rPr>
            </w:pPr>
            <w:r>
              <w:rPr>
                <w:szCs w:val="26"/>
              </w:rPr>
              <w:t>Không</w:t>
            </w:r>
          </w:p>
        </w:tc>
      </w:tr>
      <w:tr w:rsidR="002B7FB4" w:rsidRPr="002964D5" w14:paraId="087E5332" w14:textId="77777777" w:rsidTr="00BA0474">
        <w:trPr>
          <w:jc w:val="left"/>
        </w:trPr>
        <w:tc>
          <w:tcPr>
            <w:tcW w:w="2405" w:type="dxa"/>
          </w:tcPr>
          <w:p w14:paraId="62B9274B" w14:textId="77777777" w:rsidR="002B7FB4" w:rsidRPr="002964D5" w:rsidRDefault="002B7FB4" w:rsidP="00BA0474">
            <w:pPr>
              <w:ind w:firstLine="0"/>
              <w:jc w:val="left"/>
              <w:rPr>
                <w:szCs w:val="26"/>
              </w:rPr>
            </w:pPr>
            <w:r>
              <w:rPr>
                <w:szCs w:val="26"/>
              </w:rPr>
              <w:t>Cập nhật thông tin sản phẩm</w:t>
            </w:r>
          </w:p>
        </w:tc>
        <w:tc>
          <w:tcPr>
            <w:tcW w:w="2552" w:type="dxa"/>
          </w:tcPr>
          <w:p w14:paraId="74254109" w14:textId="77777777" w:rsidR="002B7FB4" w:rsidRPr="002964D5" w:rsidRDefault="002B7FB4" w:rsidP="00BA0474">
            <w:pPr>
              <w:ind w:firstLine="0"/>
              <w:jc w:val="center"/>
              <w:rPr>
                <w:szCs w:val="26"/>
              </w:rPr>
            </w:pPr>
            <w:r>
              <w:rPr>
                <w:szCs w:val="26"/>
              </w:rPr>
              <w:t>Có</w:t>
            </w:r>
          </w:p>
        </w:tc>
        <w:tc>
          <w:tcPr>
            <w:tcW w:w="2268" w:type="dxa"/>
          </w:tcPr>
          <w:p w14:paraId="543CD979" w14:textId="77777777" w:rsidR="002B7FB4" w:rsidRPr="002964D5" w:rsidRDefault="002B7FB4" w:rsidP="00BA0474">
            <w:pPr>
              <w:ind w:firstLine="0"/>
              <w:jc w:val="center"/>
              <w:rPr>
                <w:szCs w:val="26"/>
              </w:rPr>
            </w:pPr>
            <w:r>
              <w:rPr>
                <w:szCs w:val="26"/>
              </w:rPr>
              <w:t>Không</w:t>
            </w:r>
          </w:p>
        </w:tc>
        <w:tc>
          <w:tcPr>
            <w:tcW w:w="1553" w:type="dxa"/>
          </w:tcPr>
          <w:p w14:paraId="3D6FE3AE" w14:textId="77777777" w:rsidR="002B7FB4" w:rsidRPr="002964D5" w:rsidRDefault="002B7FB4" w:rsidP="00BA0474">
            <w:pPr>
              <w:ind w:firstLine="0"/>
              <w:jc w:val="center"/>
              <w:rPr>
                <w:szCs w:val="26"/>
              </w:rPr>
            </w:pPr>
            <w:r>
              <w:rPr>
                <w:szCs w:val="26"/>
              </w:rPr>
              <w:t>Không</w:t>
            </w:r>
          </w:p>
        </w:tc>
      </w:tr>
      <w:tr w:rsidR="002B7FB4" w:rsidRPr="002964D5" w14:paraId="79FF881C" w14:textId="77777777" w:rsidTr="00BA0474">
        <w:trPr>
          <w:jc w:val="left"/>
        </w:trPr>
        <w:tc>
          <w:tcPr>
            <w:tcW w:w="2405" w:type="dxa"/>
          </w:tcPr>
          <w:p w14:paraId="0C8F59BD" w14:textId="77777777" w:rsidR="002B7FB4" w:rsidRPr="002964D5" w:rsidRDefault="002B7FB4" w:rsidP="00BA0474">
            <w:pPr>
              <w:ind w:firstLine="0"/>
              <w:jc w:val="left"/>
              <w:rPr>
                <w:szCs w:val="26"/>
              </w:rPr>
            </w:pPr>
            <w:r>
              <w:rPr>
                <w:szCs w:val="26"/>
              </w:rPr>
              <w:t>Thêm sản phẩm lên quầy</w:t>
            </w:r>
          </w:p>
        </w:tc>
        <w:tc>
          <w:tcPr>
            <w:tcW w:w="2552" w:type="dxa"/>
          </w:tcPr>
          <w:p w14:paraId="72725A02" w14:textId="77777777" w:rsidR="002B7FB4" w:rsidRPr="002964D5" w:rsidRDefault="002B7FB4" w:rsidP="00BA0474">
            <w:pPr>
              <w:ind w:firstLine="0"/>
              <w:jc w:val="center"/>
              <w:rPr>
                <w:szCs w:val="26"/>
              </w:rPr>
            </w:pPr>
            <w:r>
              <w:rPr>
                <w:szCs w:val="26"/>
              </w:rPr>
              <w:t>Có</w:t>
            </w:r>
          </w:p>
        </w:tc>
        <w:tc>
          <w:tcPr>
            <w:tcW w:w="2268" w:type="dxa"/>
          </w:tcPr>
          <w:p w14:paraId="27F40154" w14:textId="77777777" w:rsidR="002B7FB4" w:rsidRPr="002964D5" w:rsidRDefault="002B7FB4" w:rsidP="00BA0474">
            <w:pPr>
              <w:ind w:firstLine="0"/>
              <w:jc w:val="center"/>
              <w:rPr>
                <w:szCs w:val="26"/>
              </w:rPr>
            </w:pPr>
            <w:r>
              <w:rPr>
                <w:szCs w:val="26"/>
              </w:rPr>
              <w:t>Có</w:t>
            </w:r>
          </w:p>
        </w:tc>
        <w:tc>
          <w:tcPr>
            <w:tcW w:w="1553" w:type="dxa"/>
          </w:tcPr>
          <w:p w14:paraId="56E3BE11" w14:textId="77777777" w:rsidR="002B7FB4" w:rsidRPr="002964D5" w:rsidRDefault="002B7FB4" w:rsidP="00BA0474">
            <w:pPr>
              <w:ind w:firstLine="0"/>
              <w:jc w:val="center"/>
              <w:rPr>
                <w:szCs w:val="26"/>
              </w:rPr>
            </w:pPr>
            <w:r>
              <w:rPr>
                <w:szCs w:val="26"/>
              </w:rPr>
              <w:t>Không</w:t>
            </w:r>
          </w:p>
        </w:tc>
      </w:tr>
      <w:tr w:rsidR="002B7FB4" w:rsidRPr="002964D5" w14:paraId="5CB1E7BF" w14:textId="77777777" w:rsidTr="00BA0474">
        <w:trPr>
          <w:jc w:val="left"/>
        </w:trPr>
        <w:tc>
          <w:tcPr>
            <w:tcW w:w="2405" w:type="dxa"/>
          </w:tcPr>
          <w:p w14:paraId="7AE60DFB" w14:textId="77777777" w:rsidR="002B7FB4" w:rsidRPr="002964D5" w:rsidRDefault="002B7FB4" w:rsidP="00BA0474">
            <w:pPr>
              <w:ind w:firstLine="0"/>
              <w:jc w:val="left"/>
              <w:rPr>
                <w:szCs w:val="26"/>
              </w:rPr>
            </w:pPr>
            <w:r>
              <w:rPr>
                <w:szCs w:val="26"/>
              </w:rPr>
              <w:t>Thêm lô hàng</w:t>
            </w:r>
          </w:p>
        </w:tc>
        <w:tc>
          <w:tcPr>
            <w:tcW w:w="2552" w:type="dxa"/>
          </w:tcPr>
          <w:p w14:paraId="66B35449" w14:textId="77777777" w:rsidR="002B7FB4" w:rsidRPr="002964D5" w:rsidRDefault="002B7FB4" w:rsidP="00BA0474">
            <w:pPr>
              <w:ind w:firstLine="0"/>
              <w:jc w:val="center"/>
              <w:rPr>
                <w:szCs w:val="26"/>
              </w:rPr>
            </w:pPr>
            <w:r>
              <w:rPr>
                <w:szCs w:val="26"/>
              </w:rPr>
              <w:t>Có</w:t>
            </w:r>
          </w:p>
        </w:tc>
        <w:tc>
          <w:tcPr>
            <w:tcW w:w="2268" w:type="dxa"/>
          </w:tcPr>
          <w:p w14:paraId="08B56956" w14:textId="77777777" w:rsidR="002B7FB4" w:rsidRPr="002964D5" w:rsidRDefault="002B7FB4" w:rsidP="00BA0474">
            <w:pPr>
              <w:ind w:firstLine="0"/>
              <w:jc w:val="center"/>
              <w:rPr>
                <w:szCs w:val="26"/>
              </w:rPr>
            </w:pPr>
            <w:r>
              <w:rPr>
                <w:szCs w:val="26"/>
              </w:rPr>
              <w:t>Không</w:t>
            </w:r>
          </w:p>
        </w:tc>
        <w:tc>
          <w:tcPr>
            <w:tcW w:w="1553" w:type="dxa"/>
          </w:tcPr>
          <w:p w14:paraId="3296C28A" w14:textId="77777777" w:rsidR="002B7FB4" w:rsidRPr="002964D5" w:rsidRDefault="002B7FB4" w:rsidP="00BA0474">
            <w:pPr>
              <w:ind w:firstLine="0"/>
              <w:jc w:val="center"/>
              <w:rPr>
                <w:szCs w:val="26"/>
              </w:rPr>
            </w:pPr>
            <w:r>
              <w:rPr>
                <w:szCs w:val="26"/>
              </w:rPr>
              <w:t>Không</w:t>
            </w:r>
          </w:p>
        </w:tc>
      </w:tr>
      <w:tr w:rsidR="002B7FB4" w:rsidRPr="002964D5" w14:paraId="0A91EC43" w14:textId="77777777" w:rsidTr="00BA0474">
        <w:trPr>
          <w:jc w:val="left"/>
        </w:trPr>
        <w:tc>
          <w:tcPr>
            <w:tcW w:w="2405" w:type="dxa"/>
          </w:tcPr>
          <w:p w14:paraId="449B5635" w14:textId="43FE624C" w:rsidR="002B7FB4" w:rsidRPr="002964D5" w:rsidRDefault="004C6327" w:rsidP="00BA0474">
            <w:pPr>
              <w:ind w:firstLine="0"/>
              <w:jc w:val="left"/>
              <w:rPr>
                <w:szCs w:val="26"/>
              </w:rPr>
            </w:pPr>
            <w:r w:rsidRPr="00AE4695">
              <w:rPr>
                <w:szCs w:val="26"/>
              </w:rPr>
              <w:t>Kiểm tra hàng tồn kho, hàng gần hết hạn</w:t>
            </w:r>
          </w:p>
        </w:tc>
        <w:tc>
          <w:tcPr>
            <w:tcW w:w="2552" w:type="dxa"/>
          </w:tcPr>
          <w:p w14:paraId="1646F889" w14:textId="77777777" w:rsidR="002B7FB4" w:rsidRPr="002964D5" w:rsidRDefault="002B7FB4" w:rsidP="00BA0474">
            <w:pPr>
              <w:ind w:firstLine="0"/>
              <w:jc w:val="center"/>
              <w:rPr>
                <w:szCs w:val="26"/>
              </w:rPr>
            </w:pPr>
            <w:r>
              <w:rPr>
                <w:szCs w:val="26"/>
              </w:rPr>
              <w:t>Có</w:t>
            </w:r>
          </w:p>
        </w:tc>
        <w:tc>
          <w:tcPr>
            <w:tcW w:w="2268" w:type="dxa"/>
          </w:tcPr>
          <w:p w14:paraId="3BB96BF9" w14:textId="77777777" w:rsidR="002B7FB4" w:rsidRPr="002964D5" w:rsidRDefault="002B7FB4" w:rsidP="00BA0474">
            <w:pPr>
              <w:ind w:firstLine="0"/>
              <w:jc w:val="center"/>
              <w:rPr>
                <w:szCs w:val="26"/>
              </w:rPr>
            </w:pPr>
            <w:r>
              <w:rPr>
                <w:szCs w:val="26"/>
              </w:rPr>
              <w:t>Có</w:t>
            </w:r>
          </w:p>
        </w:tc>
        <w:tc>
          <w:tcPr>
            <w:tcW w:w="1553" w:type="dxa"/>
          </w:tcPr>
          <w:p w14:paraId="536FFEE1" w14:textId="77777777" w:rsidR="002B7FB4" w:rsidRPr="002964D5" w:rsidRDefault="002B7FB4" w:rsidP="00BA0474">
            <w:pPr>
              <w:ind w:firstLine="0"/>
              <w:jc w:val="center"/>
              <w:rPr>
                <w:szCs w:val="26"/>
              </w:rPr>
            </w:pPr>
            <w:r>
              <w:rPr>
                <w:szCs w:val="26"/>
              </w:rPr>
              <w:t>Không</w:t>
            </w:r>
          </w:p>
        </w:tc>
      </w:tr>
      <w:tr w:rsidR="002B7FB4" w:rsidRPr="002964D5" w14:paraId="41814069" w14:textId="77777777" w:rsidTr="00BA0474">
        <w:trPr>
          <w:jc w:val="left"/>
        </w:trPr>
        <w:tc>
          <w:tcPr>
            <w:tcW w:w="2405" w:type="dxa"/>
          </w:tcPr>
          <w:p w14:paraId="6627A813" w14:textId="77777777" w:rsidR="002B7FB4" w:rsidRDefault="002B7FB4" w:rsidP="00BA0474">
            <w:pPr>
              <w:ind w:firstLine="0"/>
              <w:jc w:val="left"/>
              <w:rPr>
                <w:szCs w:val="26"/>
              </w:rPr>
            </w:pPr>
            <w:r>
              <w:rPr>
                <w:szCs w:val="26"/>
              </w:rPr>
              <w:lastRenderedPageBreak/>
              <w:t>Cập nhật thông tin tồn kho cho sản phẩm</w:t>
            </w:r>
          </w:p>
        </w:tc>
        <w:tc>
          <w:tcPr>
            <w:tcW w:w="2552" w:type="dxa"/>
          </w:tcPr>
          <w:p w14:paraId="1A67DDE3" w14:textId="77777777" w:rsidR="002B7FB4" w:rsidRDefault="002B7FB4" w:rsidP="00BA0474">
            <w:pPr>
              <w:ind w:firstLine="0"/>
              <w:jc w:val="center"/>
              <w:rPr>
                <w:szCs w:val="26"/>
              </w:rPr>
            </w:pPr>
            <w:r>
              <w:rPr>
                <w:szCs w:val="26"/>
              </w:rPr>
              <w:t>Có</w:t>
            </w:r>
          </w:p>
        </w:tc>
        <w:tc>
          <w:tcPr>
            <w:tcW w:w="2268" w:type="dxa"/>
          </w:tcPr>
          <w:p w14:paraId="1DB8000B" w14:textId="77777777" w:rsidR="002B7FB4" w:rsidRDefault="002B7FB4" w:rsidP="00BA0474">
            <w:pPr>
              <w:ind w:firstLine="0"/>
              <w:jc w:val="center"/>
              <w:rPr>
                <w:szCs w:val="26"/>
              </w:rPr>
            </w:pPr>
            <w:r>
              <w:rPr>
                <w:szCs w:val="26"/>
              </w:rPr>
              <w:t>Có</w:t>
            </w:r>
          </w:p>
        </w:tc>
        <w:tc>
          <w:tcPr>
            <w:tcW w:w="1553" w:type="dxa"/>
          </w:tcPr>
          <w:p w14:paraId="36E670C7" w14:textId="77777777" w:rsidR="002B7FB4" w:rsidRDefault="002B7FB4" w:rsidP="00BA0474">
            <w:pPr>
              <w:ind w:firstLine="0"/>
              <w:jc w:val="center"/>
              <w:rPr>
                <w:szCs w:val="26"/>
              </w:rPr>
            </w:pPr>
            <w:r>
              <w:rPr>
                <w:szCs w:val="26"/>
              </w:rPr>
              <w:t>Không</w:t>
            </w:r>
          </w:p>
        </w:tc>
      </w:tr>
      <w:tr w:rsidR="00C64D07" w:rsidRPr="002964D5" w14:paraId="23C81FD4" w14:textId="77777777" w:rsidTr="00BA0474">
        <w:trPr>
          <w:jc w:val="left"/>
        </w:trPr>
        <w:tc>
          <w:tcPr>
            <w:tcW w:w="2405" w:type="dxa"/>
          </w:tcPr>
          <w:p w14:paraId="2D48286A" w14:textId="7BF52FAC" w:rsidR="00C64D07" w:rsidRDefault="00977403" w:rsidP="00BA0474">
            <w:pPr>
              <w:ind w:firstLine="0"/>
              <w:jc w:val="left"/>
              <w:rPr>
                <w:szCs w:val="26"/>
              </w:rPr>
            </w:pPr>
            <w:r>
              <w:rPr>
                <w:szCs w:val="26"/>
              </w:rPr>
              <w:t>Tạo hóa đơn</w:t>
            </w:r>
          </w:p>
        </w:tc>
        <w:tc>
          <w:tcPr>
            <w:tcW w:w="2552" w:type="dxa"/>
          </w:tcPr>
          <w:p w14:paraId="444346BF" w14:textId="41F08C91" w:rsidR="00C64D07" w:rsidRDefault="00E0446E" w:rsidP="00BA0474">
            <w:pPr>
              <w:ind w:firstLine="0"/>
              <w:jc w:val="center"/>
              <w:rPr>
                <w:szCs w:val="26"/>
              </w:rPr>
            </w:pPr>
            <w:r>
              <w:rPr>
                <w:szCs w:val="26"/>
              </w:rPr>
              <w:t>Có</w:t>
            </w:r>
          </w:p>
        </w:tc>
        <w:tc>
          <w:tcPr>
            <w:tcW w:w="2268" w:type="dxa"/>
          </w:tcPr>
          <w:p w14:paraId="63FDD7DD" w14:textId="444D67C0" w:rsidR="00C64D07" w:rsidRDefault="00E0446E" w:rsidP="00BA0474">
            <w:pPr>
              <w:ind w:firstLine="0"/>
              <w:jc w:val="center"/>
              <w:rPr>
                <w:szCs w:val="26"/>
              </w:rPr>
            </w:pPr>
            <w:r>
              <w:rPr>
                <w:szCs w:val="26"/>
              </w:rPr>
              <w:t>Có</w:t>
            </w:r>
          </w:p>
        </w:tc>
        <w:tc>
          <w:tcPr>
            <w:tcW w:w="1553" w:type="dxa"/>
          </w:tcPr>
          <w:p w14:paraId="1C4F2842" w14:textId="1682E675" w:rsidR="00C64D07" w:rsidRDefault="00E0446E" w:rsidP="00BA0474">
            <w:pPr>
              <w:ind w:firstLine="0"/>
              <w:jc w:val="center"/>
              <w:rPr>
                <w:szCs w:val="26"/>
              </w:rPr>
            </w:pPr>
            <w:r>
              <w:rPr>
                <w:szCs w:val="26"/>
              </w:rPr>
              <w:t>Không</w:t>
            </w:r>
          </w:p>
        </w:tc>
      </w:tr>
      <w:tr w:rsidR="00C64D07" w:rsidRPr="002964D5" w14:paraId="71CC6E90" w14:textId="77777777" w:rsidTr="00BA0474">
        <w:trPr>
          <w:jc w:val="left"/>
        </w:trPr>
        <w:tc>
          <w:tcPr>
            <w:tcW w:w="2405" w:type="dxa"/>
          </w:tcPr>
          <w:p w14:paraId="339191EE" w14:textId="42C33388" w:rsidR="00C64D07" w:rsidRDefault="009213F8" w:rsidP="00BA0474">
            <w:pPr>
              <w:ind w:firstLine="0"/>
              <w:jc w:val="left"/>
              <w:rPr>
                <w:szCs w:val="26"/>
              </w:rPr>
            </w:pPr>
            <w:r>
              <w:rPr>
                <w:szCs w:val="26"/>
              </w:rPr>
              <w:t>Xem hóa đơn</w:t>
            </w:r>
          </w:p>
        </w:tc>
        <w:tc>
          <w:tcPr>
            <w:tcW w:w="2552" w:type="dxa"/>
          </w:tcPr>
          <w:p w14:paraId="72981B58" w14:textId="712E05A1" w:rsidR="00C64D07" w:rsidRDefault="009213F8" w:rsidP="00BA0474">
            <w:pPr>
              <w:ind w:firstLine="0"/>
              <w:jc w:val="center"/>
              <w:rPr>
                <w:szCs w:val="26"/>
              </w:rPr>
            </w:pPr>
            <w:r>
              <w:rPr>
                <w:szCs w:val="26"/>
              </w:rPr>
              <w:t>Có</w:t>
            </w:r>
          </w:p>
        </w:tc>
        <w:tc>
          <w:tcPr>
            <w:tcW w:w="2268" w:type="dxa"/>
          </w:tcPr>
          <w:p w14:paraId="505DEE89" w14:textId="0D9AD5E5" w:rsidR="00C64D07" w:rsidRDefault="009213F8" w:rsidP="00BA0474">
            <w:pPr>
              <w:ind w:firstLine="0"/>
              <w:jc w:val="center"/>
              <w:rPr>
                <w:szCs w:val="26"/>
              </w:rPr>
            </w:pPr>
            <w:r>
              <w:rPr>
                <w:szCs w:val="26"/>
              </w:rPr>
              <w:t>Có</w:t>
            </w:r>
          </w:p>
        </w:tc>
        <w:tc>
          <w:tcPr>
            <w:tcW w:w="1553" w:type="dxa"/>
          </w:tcPr>
          <w:p w14:paraId="3E94E971" w14:textId="605100D4" w:rsidR="00C64D07" w:rsidRDefault="009213F8" w:rsidP="00BA0474">
            <w:pPr>
              <w:ind w:firstLine="0"/>
              <w:jc w:val="center"/>
              <w:rPr>
                <w:szCs w:val="26"/>
              </w:rPr>
            </w:pPr>
            <w:r>
              <w:rPr>
                <w:szCs w:val="26"/>
              </w:rPr>
              <w:t>Không</w:t>
            </w:r>
          </w:p>
        </w:tc>
      </w:tr>
      <w:tr w:rsidR="00C64D07" w:rsidRPr="002964D5" w14:paraId="6B33DD12" w14:textId="77777777" w:rsidTr="00BA0474">
        <w:trPr>
          <w:jc w:val="left"/>
        </w:trPr>
        <w:tc>
          <w:tcPr>
            <w:tcW w:w="2405" w:type="dxa"/>
          </w:tcPr>
          <w:p w14:paraId="7C338B2E" w14:textId="29C53D73" w:rsidR="00C64D07" w:rsidRDefault="009213F8" w:rsidP="00BA0474">
            <w:pPr>
              <w:ind w:firstLine="0"/>
              <w:jc w:val="left"/>
              <w:rPr>
                <w:szCs w:val="26"/>
              </w:rPr>
            </w:pPr>
            <w:r>
              <w:rPr>
                <w:szCs w:val="26"/>
              </w:rPr>
              <w:t>In hóa đơn</w:t>
            </w:r>
          </w:p>
        </w:tc>
        <w:tc>
          <w:tcPr>
            <w:tcW w:w="2552" w:type="dxa"/>
          </w:tcPr>
          <w:p w14:paraId="606F700D" w14:textId="2236F93B" w:rsidR="00C64D07" w:rsidRDefault="009213F8" w:rsidP="00BA0474">
            <w:pPr>
              <w:ind w:firstLine="0"/>
              <w:jc w:val="center"/>
              <w:rPr>
                <w:szCs w:val="26"/>
              </w:rPr>
            </w:pPr>
            <w:r>
              <w:rPr>
                <w:szCs w:val="26"/>
              </w:rPr>
              <w:t>Có</w:t>
            </w:r>
          </w:p>
        </w:tc>
        <w:tc>
          <w:tcPr>
            <w:tcW w:w="2268" w:type="dxa"/>
          </w:tcPr>
          <w:p w14:paraId="2E2A9058" w14:textId="32040575" w:rsidR="00C64D07" w:rsidRDefault="009213F8" w:rsidP="00BA0474">
            <w:pPr>
              <w:ind w:firstLine="0"/>
              <w:jc w:val="center"/>
              <w:rPr>
                <w:szCs w:val="26"/>
              </w:rPr>
            </w:pPr>
            <w:r>
              <w:rPr>
                <w:szCs w:val="26"/>
              </w:rPr>
              <w:t>Có</w:t>
            </w:r>
          </w:p>
        </w:tc>
        <w:tc>
          <w:tcPr>
            <w:tcW w:w="1553" w:type="dxa"/>
          </w:tcPr>
          <w:p w14:paraId="31F04FD8" w14:textId="3D497228" w:rsidR="00C64D07" w:rsidRDefault="009213F8" w:rsidP="00BA0474">
            <w:pPr>
              <w:ind w:firstLine="0"/>
              <w:jc w:val="center"/>
              <w:rPr>
                <w:szCs w:val="26"/>
              </w:rPr>
            </w:pPr>
            <w:r>
              <w:rPr>
                <w:szCs w:val="26"/>
              </w:rPr>
              <w:t>Không</w:t>
            </w:r>
          </w:p>
        </w:tc>
      </w:tr>
      <w:tr w:rsidR="009E5417" w:rsidRPr="002964D5" w14:paraId="3A52E3F3" w14:textId="77777777" w:rsidTr="00BA0474">
        <w:trPr>
          <w:jc w:val="left"/>
        </w:trPr>
        <w:tc>
          <w:tcPr>
            <w:tcW w:w="2405" w:type="dxa"/>
          </w:tcPr>
          <w:p w14:paraId="752D8DB1" w14:textId="77777777" w:rsidR="009E5417" w:rsidRPr="002964D5" w:rsidRDefault="009E5417" w:rsidP="00BA0474">
            <w:pPr>
              <w:ind w:firstLine="0"/>
              <w:jc w:val="left"/>
              <w:rPr>
                <w:szCs w:val="26"/>
              </w:rPr>
            </w:pPr>
            <w:r>
              <w:rPr>
                <w:szCs w:val="26"/>
              </w:rPr>
              <w:t>Thêm nhân viên</w:t>
            </w:r>
          </w:p>
        </w:tc>
        <w:tc>
          <w:tcPr>
            <w:tcW w:w="2552" w:type="dxa"/>
          </w:tcPr>
          <w:p w14:paraId="6FA1B11D" w14:textId="77777777" w:rsidR="009E5417" w:rsidRPr="002964D5" w:rsidRDefault="009E5417" w:rsidP="00BA0474">
            <w:pPr>
              <w:ind w:firstLine="0"/>
              <w:jc w:val="center"/>
              <w:rPr>
                <w:szCs w:val="26"/>
              </w:rPr>
            </w:pPr>
            <w:r>
              <w:rPr>
                <w:szCs w:val="26"/>
              </w:rPr>
              <w:t>Có</w:t>
            </w:r>
          </w:p>
        </w:tc>
        <w:tc>
          <w:tcPr>
            <w:tcW w:w="2268" w:type="dxa"/>
          </w:tcPr>
          <w:p w14:paraId="2914A271" w14:textId="77777777" w:rsidR="009E5417" w:rsidRPr="002964D5" w:rsidRDefault="009E5417" w:rsidP="00BA0474">
            <w:pPr>
              <w:ind w:firstLine="0"/>
              <w:jc w:val="center"/>
              <w:rPr>
                <w:szCs w:val="26"/>
              </w:rPr>
            </w:pPr>
            <w:r>
              <w:rPr>
                <w:szCs w:val="26"/>
              </w:rPr>
              <w:t>Không</w:t>
            </w:r>
          </w:p>
        </w:tc>
        <w:tc>
          <w:tcPr>
            <w:tcW w:w="1553" w:type="dxa"/>
          </w:tcPr>
          <w:p w14:paraId="17A89B1A" w14:textId="77777777" w:rsidR="009E5417" w:rsidRPr="002964D5" w:rsidRDefault="009E5417" w:rsidP="00BA0474">
            <w:pPr>
              <w:ind w:firstLine="0"/>
              <w:jc w:val="center"/>
              <w:rPr>
                <w:szCs w:val="26"/>
              </w:rPr>
            </w:pPr>
            <w:r>
              <w:rPr>
                <w:szCs w:val="26"/>
              </w:rPr>
              <w:t>Không</w:t>
            </w:r>
          </w:p>
        </w:tc>
      </w:tr>
      <w:tr w:rsidR="009E5417" w:rsidRPr="002964D5" w14:paraId="5E4D87CA" w14:textId="77777777" w:rsidTr="00BA0474">
        <w:trPr>
          <w:jc w:val="left"/>
        </w:trPr>
        <w:tc>
          <w:tcPr>
            <w:tcW w:w="2405" w:type="dxa"/>
          </w:tcPr>
          <w:p w14:paraId="5FB815AD" w14:textId="77777777" w:rsidR="009E5417" w:rsidRPr="002964D5" w:rsidRDefault="009E5417" w:rsidP="00BA0474">
            <w:pPr>
              <w:ind w:firstLine="0"/>
              <w:jc w:val="left"/>
              <w:rPr>
                <w:szCs w:val="26"/>
              </w:rPr>
            </w:pPr>
            <w:r>
              <w:rPr>
                <w:szCs w:val="26"/>
              </w:rPr>
              <w:t>Xem thông tin nhân viên</w:t>
            </w:r>
          </w:p>
        </w:tc>
        <w:tc>
          <w:tcPr>
            <w:tcW w:w="2552" w:type="dxa"/>
          </w:tcPr>
          <w:p w14:paraId="342469C9" w14:textId="77777777" w:rsidR="009E5417" w:rsidRPr="002964D5" w:rsidRDefault="009E5417" w:rsidP="00BA0474">
            <w:pPr>
              <w:ind w:firstLine="0"/>
              <w:jc w:val="center"/>
              <w:rPr>
                <w:szCs w:val="26"/>
              </w:rPr>
            </w:pPr>
            <w:r>
              <w:rPr>
                <w:szCs w:val="26"/>
              </w:rPr>
              <w:t>Có</w:t>
            </w:r>
          </w:p>
        </w:tc>
        <w:tc>
          <w:tcPr>
            <w:tcW w:w="2268" w:type="dxa"/>
          </w:tcPr>
          <w:p w14:paraId="73FB18FC" w14:textId="77777777" w:rsidR="009E5417" w:rsidRPr="002964D5" w:rsidRDefault="009E5417" w:rsidP="00BA0474">
            <w:pPr>
              <w:ind w:firstLine="0"/>
              <w:jc w:val="center"/>
              <w:rPr>
                <w:szCs w:val="26"/>
              </w:rPr>
            </w:pPr>
            <w:r>
              <w:rPr>
                <w:szCs w:val="26"/>
              </w:rPr>
              <w:t>Không</w:t>
            </w:r>
          </w:p>
        </w:tc>
        <w:tc>
          <w:tcPr>
            <w:tcW w:w="1553" w:type="dxa"/>
          </w:tcPr>
          <w:p w14:paraId="02FA7B01" w14:textId="77777777" w:rsidR="009E5417" w:rsidRPr="002964D5" w:rsidRDefault="009E5417" w:rsidP="00BA0474">
            <w:pPr>
              <w:ind w:firstLine="0"/>
              <w:jc w:val="center"/>
              <w:rPr>
                <w:szCs w:val="26"/>
              </w:rPr>
            </w:pPr>
            <w:r>
              <w:rPr>
                <w:szCs w:val="26"/>
              </w:rPr>
              <w:t>Không</w:t>
            </w:r>
          </w:p>
        </w:tc>
      </w:tr>
      <w:tr w:rsidR="00C64D07" w:rsidRPr="002964D5" w14:paraId="651D0594" w14:textId="77777777" w:rsidTr="00BA0474">
        <w:trPr>
          <w:jc w:val="left"/>
        </w:trPr>
        <w:tc>
          <w:tcPr>
            <w:tcW w:w="2405" w:type="dxa"/>
          </w:tcPr>
          <w:p w14:paraId="33F5E96A" w14:textId="7B753ABA" w:rsidR="00C64D07" w:rsidRPr="002964D5" w:rsidRDefault="00C64D07" w:rsidP="00BA0474">
            <w:pPr>
              <w:ind w:firstLine="0"/>
              <w:jc w:val="left"/>
              <w:rPr>
                <w:szCs w:val="26"/>
              </w:rPr>
            </w:pPr>
            <w:r>
              <w:rPr>
                <w:szCs w:val="26"/>
              </w:rPr>
              <w:t>Thêm nhà cung cấp</w:t>
            </w:r>
          </w:p>
        </w:tc>
        <w:tc>
          <w:tcPr>
            <w:tcW w:w="2552" w:type="dxa"/>
          </w:tcPr>
          <w:p w14:paraId="7C0853DB" w14:textId="48E082C9" w:rsidR="00C64D07" w:rsidRPr="002964D5" w:rsidRDefault="00C64D07" w:rsidP="00BA0474">
            <w:pPr>
              <w:ind w:firstLine="0"/>
              <w:jc w:val="center"/>
              <w:rPr>
                <w:szCs w:val="26"/>
              </w:rPr>
            </w:pPr>
            <w:r>
              <w:rPr>
                <w:szCs w:val="26"/>
              </w:rPr>
              <w:t>Có</w:t>
            </w:r>
          </w:p>
        </w:tc>
        <w:tc>
          <w:tcPr>
            <w:tcW w:w="2268" w:type="dxa"/>
          </w:tcPr>
          <w:p w14:paraId="6685FC48" w14:textId="514A0E8D" w:rsidR="00C64D07" w:rsidRPr="002964D5" w:rsidRDefault="00C64D07" w:rsidP="00BA0474">
            <w:pPr>
              <w:ind w:firstLine="0"/>
              <w:jc w:val="center"/>
              <w:rPr>
                <w:szCs w:val="26"/>
              </w:rPr>
            </w:pPr>
            <w:r>
              <w:rPr>
                <w:szCs w:val="26"/>
              </w:rPr>
              <w:t>Không</w:t>
            </w:r>
          </w:p>
        </w:tc>
        <w:tc>
          <w:tcPr>
            <w:tcW w:w="1553" w:type="dxa"/>
          </w:tcPr>
          <w:p w14:paraId="3D2C3C95" w14:textId="71FC51CD" w:rsidR="00C64D07" w:rsidRPr="002964D5" w:rsidRDefault="00C64D07" w:rsidP="00BA0474">
            <w:pPr>
              <w:ind w:firstLine="0"/>
              <w:jc w:val="center"/>
              <w:rPr>
                <w:szCs w:val="26"/>
              </w:rPr>
            </w:pPr>
            <w:r>
              <w:rPr>
                <w:szCs w:val="26"/>
              </w:rPr>
              <w:t>Không</w:t>
            </w:r>
          </w:p>
        </w:tc>
      </w:tr>
      <w:tr w:rsidR="00C64D07" w:rsidRPr="002964D5" w14:paraId="676C7075" w14:textId="77777777" w:rsidTr="00BA0474">
        <w:trPr>
          <w:jc w:val="left"/>
        </w:trPr>
        <w:tc>
          <w:tcPr>
            <w:tcW w:w="2405" w:type="dxa"/>
          </w:tcPr>
          <w:p w14:paraId="753C0218" w14:textId="2D8ECC2E" w:rsidR="00C64D07" w:rsidRPr="002964D5" w:rsidRDefault="00C64D07" w:rsidP="00BA0474">
            <w:pPr>
              <w:ind w:firstLine="0"/>
              <w:jc w:val="left"/>
              <w:rPr>
                <w:szCs w:val="26"/>
              </w:rPr>
            </w:pPr>
            <w:r>
              <w:rPr>
                <w:szCs w:val="26"/>
              </w:rPr>
              <w:t>Cập nhật thông tin nhà cung cấp</w:t>
            </w:r>
          </w:p>
        </w:tc>
        <w:tc>
          <w:tcPr>
            <w:tcW w:w="2552" w:type="dxa"/>
          </w:tcPr>
          <w:p w14:paraId="1A294968" w14:textId="4217491B" w:rsidR="00C64D07" w:rsidRPr="002964D5" w:rsidRDefault="00C64D07" w:rsidP="00BA0474">
            <w:pPr>
              <w:ind w:firstLine="0"/>
              <w:jc w:val="center"/>
              <w:rPr>
                <w:szCs w:val="26"/>
              </w:rPr>
            </w:pPr>
            <w:r>
              <w:rPr>
                <w:szCs w:val="26"/>
              </w:rPr>
              <w:t>Có</w:t>
            </w:r>
          </w:p>
        </w:tc>
        <w:tc>
          <w:tcPr>
            <w:tcW w:w="2268" w:type="dxa"/>
          </w:tcPr>
          <w:p w14:paraId="3CF1E9D5" w14:textId="7ED5EF93" w:rsidR="00C64D07" w:rsidRPr="002964D5" w:rsidRDefault="00C64D07" w:rsidP="00BA0474">
            <w:pPr>
              <w:ind w:firstLine="0"/>
              <w:jc w:val="center"/>
              <w:rPr>
                <w:szCs w:val="26"/>
              </w:rPr>
            </w:pPr>
            <w:r>
              <w:rPr>
                <w:szCs w:val="26"/>
              </w:rPr>
              <w:t>Không</w:t>
            </w:r>
          </w:p>
        </w:tc>
        <w:tc>
          <w:tcPr>
            <w:tcW w:w="1553" w:type="dxa"/>
          </w:tcPr>
          <w:p w14:paraId="27A45C0F" w14:textId="0441A7D1" w:rsidR="00C64D07" w:rsidRPr="002964D5" w:rsidRDefault="00C64D07" w:rsidP="00BA0474">
            <w:pPr>
              <w:ind w:firstLine="0"/>
              <w:jc w:val="center"/>
              <w:rPr>
                <w:szCs w:val="26"/>
              </w:rPr>
            </w:pPr>
            <w:r>
              <w:rPr>
                <w:szCs w:val="26"/>
              </w:rPr>
              <w:t>Không</w:t>
            </w:r>
          </w:p>
        </w:tc>
      </w:tr>
      <w:tr w:rsidR="00C64D07" w:rsidRPr="002964D5" w14:paraId="747AE56C" w14:textId="77777777" w:rsidTr="00BA0474">
        <w:trPr>
          <w:jc w:val="left"/>
        </w:trPr>
        <w:tc>
          <w:tcPr>
            <w:tcW w:w="2405" w:type="dxa"/>
          </w:tcPr>
          <w:p w14:paraId="7A47F8F5" w14:textId="4C654836" w:rsidR="00C64D07" w:rsidRPr="002964D5" w:rsidRDefault="00C64D07" w:rsidP="00BA0474">
            <w:pPr>
              <w:ind w:firstLine="0"/>
              <w:jc w:val="left"/>
              <w:rPr>
                <w:szCs w:val="26"/>
              </w:rPr>
            </w:pPr>
            <w:r>
              <w:rPr>
                <w:szCs w:val="26"/>
              </w:rPr>
              <w:t>Xem b</w:t>
            </w:r>
            <w:r w:rsidRPr="002964D5">
              <w:rPr>
                <w:szCs w:val="26"/>
              </w:rPr>
              <w:t>áo cáo và thống kê</w:t>
            </w:r>
          </w:p>
        </w:tc>
        <w:tc>
          <w:tcPr>
            <w:tcW w:w="2552" w:type="dxa"/>
          </w:tcPr>
          <w:p w14:paraId="3626CA09" w14:textId="06F3F1C4" w:rsidR="00C64D07" w:rsidRPr="002964D5" w:rsidRDefault="00C64D07" w:rsidP="00BA0474">
            <w:pPr>
              <w:ind w:firstLine="0"/>
              <w:jc w:val="center"/>
              <w:rPr>
                <w:szCs w:val="26"/>
              </w:rPr>
            </w:pPr>
            <w:r>
              <w:rPr>
                <w:szCs w:val="26"/>
              </w:rPr>
              <w:t>Có</w:t>
            </w:r>
          </w:p>
        </w:tc>
        <w:tc>
          <w:tcPr>
            <w:tcW w:w="2268" w:type="dxa"/>
          </w:tcPr>
          <w:p w14:paraId="09219F01" w14:textId="1659DED5" w:rsidR="00C64D07" w:rsidRPr="002964D5" w:rsidRDefault="00C64D07" w:rsidP="00BA0474">
            <w:pPr>
              <w:ind w:firstLine="0"/>
              <w:jc w:val="center"/>
              <w:rPr>
                <w:szCs w:val="26"/>
              </w:rPr>
            </w:pPr>
            <w:r>
              <w:rPr>
                <w:szCs w:val="26"/>
              </w:rPr>
              <w:t>Không</w:t>
            </w:r>
          </w:p>
        </w:tc>
        <w:tc>
          <w:tcPr>
            <w:tcW w:w="1553" w:type="dxa"/>
          </w:tcPr>
          <w:p w14:paraId="69DD93C5" w14:textId="23FE3832" w:rsidR="00C64D07" w:rsidRPr="002964D5" w:rsidRDefault="00C64D07" w:rsidP="00BA0474">
            <w:pPr>
              <w:ind w:firstLine="0"/>
              <w:jc w:val="center"/>
              <w:rPr>
                <w:szCs w:val="26"/>
              </w:rPr>
            </w:pPr>
            <w:r>
              <w:rPr>
                <w:szCs w:val="26"/>
              </w:rPr>
              <w:t>Không</w:t>
            </w:r>
          </w:p>
        </w:tc>
      </w:tr>
      <w:tr w:rsidR="000869F1" w:rsidRPr="002964D5" w14:paraId="4263A5FC" w14:textId="77777777" w:rsidTr="00BA0474">
        <w:trPr>
          <w:jc w:val="left"/>
        </w:trPr>
        <w:tc>
          <w:tcPr>
            <w:tcW w:w="2405" w:type="dxa"/>
          </w:tcPr>
          <w:p w14:paraId="18E462AB" w14:textId="4460CF3C" w:rsidR="000869F1" w:rsidRDefault="000869F1" w:rsidP="00BA0474">
            <w:pPr>
              <w:ind w:firstLine="0"/>
              <w:jc w:val="left"/>
              <w:rPr>
                <w:szCs w:val="26"/>
              </w:rPr>
            </w:pPr>
          </w:p>
        </w:tc>
        <w:tc>
          <w:tcPr>
            <w:tcW w:w="2552" w:type="dxa"/>
          </w:tcPr>
          <w:p w14:paraId="0CA9F2EC" w14:textId="6257262F" w:rsidR="000869F1" w:rsidRDefault="000869F1" w:rsidP="00BA0474">
            <w:pPr>
              <w:ind w:firstLine="0"/>
              <w:jc w:val="center"/>
              <w:rPr>
                <w:szCs w:val="26"/>
              </w:rPr>
            </w:pPr>
          </w:p>
        </w:tc>
        <w:tc>
          <w:tcPr>
            <w:tcW w:w="2268" w:type="dxa"/>
          </w:tcPr>
          <w:p w14:paraId="6ED8EF12" w14:textId="64245ED6" w:rsidR="000869F1" w:rsidRDefault="000869F1" w:rsidP="00BA0474">
            <w:pPr>
              <w:ind w:firstLine="0"/>
              <w:jc w:val="center"/>
              <w:rPr>
                <w:szCs w:val="26"/>
              </w:rPr>
            </w:pPr>
          </w:p>
        </w:tc>
        <w:tc>
          <w:tcPr>
            <w:tcW w:w="1553" w:type="dxa"/>
          </w:tcPr>
          <w:p w14:paraId="13586D3E" w14:textId="115AD184" w:rsidR="000869F1" w:rsidRDefault="000869F1" w:rsidP="00BA0474">
            <w:pPr>
              <w:ind w:firstLine="0"/>
              <w:jc w:val="center"/>
              <w:rPr>
                <w:szCs w:val="26"/>
              </w:rPr>
            </w:pPr>
          </w:p>
        </w:tc>
      </w:tr>
    </w:tbl>
    <w:p w14:paraId="3D86AE39" w14:textId="77777777" w:rsidR="00BB4428" w:rsidRPr="00BB4428" w:rsidRDefault="00BB4428" w:rsidP="00BB4428"/>
    <w:p w14:paraId="598C41FE" w14:textId="0901E559" w:rsidR="00B6518D" w:rsidRPr="006415AB" w:rsidRDefault="005071DF" w:rsidP="00B6518D">
      <w:pPr>
        <w:pStyle w:val="Heading3"/>
        <w:ind w:left="1003"/>
      </w:pPr>
      <w:bookmarkStart w:id="24" w:name="_Toc191711824"/>
      <w:bookmarkStart w:id="25" w:name="_Hlk188013606"/>
      <w:bookmarkStart w:id="26" w:name="_Hlk188013615"/>
      <w:r>
        <w:t>Chức năng chung</w:t>
      </w:r>
      <w:bookmarkEnd w:id="24"/>
    </w:p>
    <w:p w14:paraId="68AEC6D6" w14:textId="7B597E84" w:rsidR="00144980" w:rsidRPr="00FB18D6" w:rsidRDefault="00144980" w:rsidP="00FF5B40">
      <w:pPr>
        <w:pStyle w:val="ListParagraph"/>
        <w:numPr>
          <w:ilvl w:val="0"/>
          <w:numId w:val="16"/>
        </w:numPr>
        <w:spacing w:before="100" w:beforeAutospacing="1" w:after="100" w:afterAutospacing="1" w:line="360" w:lineRule="auto"/>
        <w:ind w:left="720"/>
        <w:rPr>
          <w:szCs w:val="26"/>
        </w:rPr>
      </w:pPr>
      <w:bookmarkStart w:id="27" w:name="_Hlk188013635"/>
      <w:bookmarkEnd w:id="25"/>
      <w:r w:rsidRPr="00FB18D6">
        <w:rPr>
          <w:szCs w:val="26"/>
        </w:rPr>
        <w:t xml:space="preserve">Đăng nhập/Đăng xuất: </w:t>
      </w:r>
      <w:r w:rsidR="00766E0F" w:rsidRPr="00FB18D6">
        <w:rPr>
          <w:szCs w:val="26"/>
        </w:rPr>
        <w:t>Khi</w:t>
      </w:r>
      <w:r w:rsidRPr="00FB18D6">
        <w:rPr>
          <w:szCs w:val="26"/>
        </w:rPr>
        <w:t xml:space="preserve"> truy cập</w:t>
      </w:r>
      <w:r w:rsidR="00766E0F" w:rsidRPr="00FB18D6">
        <w:rPr>
          <w:szCs w:val="26"/>
        </w:rPr>
        <w:t xml:space="preserve"> vào</w:t>
      </w:r>
      <w:r w:rsidRPr="00FB18D6">
        <w:rPr>
          <w:szCs w:val="26"/>
        </w:rPr>
        <w:t xml:space="preserve"> hệ thống: Người dùng nhập tài khoản</w:t>
      </w:r>
      <w:r w:rsidR="00C64D07" w:rsidRPr="00FB18D6">
        <w:rPr>
          <w:szCs w:val="26"/>
        </w:rPr>
        <w:t xml:space="preserve"> </w:t>
      </w:r>
      <w:r w:rsidR="00766E0F" w:rsidRPr="00FB18D6">
        <w:rPr>
          <w:szCs w:val="26"/>
        </w:rPr>
        <w:t>(tài khoản gmail đã đăng ký)</w:t>
      </w:r>
      <w:r w:rsidRPr="00FB18D6">
        <w:rPr>
          <w:szCs w:val="26"/>
        </w:rPr>
        <w:t xml:space="preserve"> và mật khẩu để xác thực thông tin. Hệ thống sẽ kiểm tra thông tin và xác nhận vai trò người dùng (Khách hàng, Nhân viên, Quản lý)</w:t>
      </w:r>
      <w:r w:rsidR="00766E0F" w:rsidRPr="00FB18D6">
        <w:rPr>
          <w:szCs w:val="26"/>
        </w:rPr>
        <w:t xml:space="preserve"> và trả về giao diện tương ứng</w:t>
      </w:r>
      <w:r w:rsidRPr="00FB18D6">
        <w:rPr>
          <w:szCs w:val="26"/>
        </w:rPr>
        <w:t>. Nếu thông tin đúng, hệ thống cho phép truy cập vào các chức năng tương ứng.</w:t>
      </w:r>
      <w:r w:rsidR="00766E0F" w:rsidRPr="00FB18D6">
        <w:rPr>
          <w:szCs w:val="26"/>
        </w:rPr>
        <w:t xml:space="preserve"> Khi cần thoát khỏi hệ thống, bấm vào nút đăng xuất và xác nhận để đăng xuất tài khoản khỏi giao diện và hệ thống.</w:t>
      </w:r>
    </w:p>
    <w:p w14:paraId="140EE978" w14:textId="09332DF8" w:rsidR="00144980" w:rsidRPr="00FB18D6" w:rsidRDefault="00922B6E" w:rsidP="00FF5B40">
      <w:pPr>
        <w:pStyle w:val="ListParagraph"/>
        <w:numPr>
          <w:ilvl w:val="0"/>
          <w:numId w:val="16"/>
        </w:numPr>
        <w:spacing w:before="100" w:beforeAutospacing="1" w:after="100" w:afterAutospacing="1" w:line="360" w:lineRule="auto"/>
        <w:ind w:left="720"/>
        <w:rPr>
          <w:szCs w:val="26"/>
        </w:rPr>
      </w:pPr>
      <w:r w:rsidRPr="00FB18D6">
        <w:rPr>
          <w:szCs w:val="26"/>
        </w:rPr>
        <w:t>Cập nhật</w:t>
      </w:r>
      <w:r w:rsidR="00144980" w:rsidRPr="00FB18D6">
        <w:rPr>
          <w:szCs w:val="26"/>
        </w:rPr>
        <w:t xml:space="preserve"> thông tin cá nhân: </w:t>
      </w:r>
      <w:r w:rsidRPr="00FB18D6">
        <w:rPr>
          <w:szCs w:val="26"/>
        </w:rPr>
        <w:t>Khi cần thay đổi thông tin cá nhân n</w:t>
      </w:r>
      <w:r w:rsidR="00144980" w:rsidRPr="00FB18D6">
        <w:rPr>
          <w:szCs w:val="26"/>
        </w:rPr>
        <w:t xml:space="preserve">gười dùng có thể cập nhật thông tin cá nhân như </w:t>
      </w:r>
      <w:r w:rsidRPr="00FB18D6">
        <w:rPr>
          <w:szCs w:val="26"/>
        </w:rPr>
        <w:t xml:space="preserve">họ </w:t>
      </w:r>
      <w:r w:rsidR="00144980" w:rsidRPr="00FB18D6">
        <w:rPr>
          <w:szCs w:val="26"/>
        </w:rPr>
        <w:t>tên, địa chỉ,</w:t>
      </w:r>
      <w:r w:rsidR="007E5921" w:rsidRPr="00FB18D6">
        <w:rPr>
          <w:szCs w:val="26"/>
        </w:rPr>
        <w:t xml:space="preserve"> </w:t>
      </w:r>
      <w:r w:rsidR="00144980" w:rsidRPr="00FB18D6">
        <w:rPr>
          <w:szCs w:val="26"/>
        </w:rPr>
        <w:t>số điện thoại</w:t>
      </w:r>
      <w:r w:rsidR="00EC787D" w:rsidRPr="00FB18D6">
        <w:rPr>
          <w:szCs w:val="26"/>
        </w:rPr>
        <w:t>…</w:t>
      </w:r>
    </w:p>
    <w:p w14:paraId="1755B50F" w14:textId="5D19EA20" w:rsidR="007E5921" w:rsidRPr="00FB18D6" w:rsidRDefault="007E5921" w:rsidP="00FF5B40">
      <w:pPr>
        <w:pStyle w:val="ListParagraph"/>
        <w:numPr>
          <w:ilvl w:val="0"/>
          <w:numId w:val="16"/>
        </w:numPr>
        <w:spacing w:before="100" w:beforeAutospacing="1" w:after="100" w:afterAutospacing="1" w:line="360" w:lineRule="auto"/>
        <w:ind w:left="720"/>
        <w:rPr>
          <w:szCs w:val="26"/>
        </w:rPr>
      </w:pPr>
      <w:r w:rsidRPr="00FB18D6">
        <w:rPr>
          <w:szCs w:val="26"/>
        </w:rPr>
        <w:t>Đổi mật khẩu: Sau khi đăng nhập thành công, người dùng có thể thay đổi mật khẩu, khi đổi mật khẩu cần nhập mật khẩu cũ, mật khẩu mới và xác nhận mật khẩu mới.</w:t>
      </w:r>
    </w:p>
    <w:p w14:paraId="4637C5F6" w14:textId="08E78118" w:rsidR="007E5921" w:rsidRPr="00FB18D6" w:rsidRDefault="007E5921" w:rsidP="00FF5B40">
      <w:pPr>
        <w:pStyle w:val="ListParagraph"/>
        <w:numPr>
          <w:ilvl w:val="0"/>
          <w:numId w:val="16"/>
        </w:numPr>
        <w:spacing w:before="100" w:beforeAutospacing="1" w:after="100" w:afterAutospacing="1" w:line="360" w:lineRule="auto"/>
        <w:ind w:left="720"/>
        <w:rPr>
          <w:szCs w:val="26"/>
        </w:rPr>
      </w:pPr>
      <w:r w:rsidRPr="00FB18D6">
        <w:rPr>
          <w:szCs w:val="26"/>
        </w:rPr>
        <w:t xml:space="preserve">Khôi phục mật khẩu: Khi người dùng quên mật khẩu của tài khoản và muốn khôi phục mật khẩu. Khi khôi phục mật khẩu cần nhập email đăng ký tài </w:t>
      </w:r>
      <w:r w:rsidRPr="00FB18D6">
        <w:rPr>
          <w:szCs w:val="26"/>
        </w:rPr>
        <w:lastRenderedPageBreak/>
        <w:t>khoản, hệ thống sẽ gửi mã xác thực tới email người dùng, sau khi nhập mã xác thực người dùng có thể tạo mật khẩu mới.</w:t>
      </w:r>
    </w:p>
    <w:p w14:paraId="1B1F5F63" w14:textId="66BC4D30" w:rsidR="00144980" w:rsidRPr="00FB18D6" w:rsidRDefault="00144980" w:rsidP="00FF5B40">
      <w:pPr>
        <w:pStyle w:val="ListParagraph"/>
        <w:numPr>
          <w:ilvl w:val="0"/>
          <w:numId w:val="16"/>
        </w:numPr>
        <w:spacing w:before="100" w:beforeAutospacing="1" w:after="100" w:afterAutospacing="1" w:line="360" w:lineRule="auto"/>
        <w:ind w:left="720"/>
        <w:rPr>
          <w:szCs w:val="26"/>
        </w:rPr>
      </w:pPr>
      <w:r w:rsidRPr="00FB18D6">
        <w:rPr>
          <w:szCs w:val="26"/>
        </w:rPr>
        <w:t xml:space="preserve">Tìm kiếm sản phẩm: </w:t>
      </w:r>
      <w:r w:rsidR="00A9037E" w:rsidRPr="00FB18D6">
        <w:rPr>
          <w:szCs w:val="26"/>
        </w:rPr>
        <w:t>Khi n</w:t>
      </w:r>
      <w:r w:rsidRPr="00FB18D6">
        <w:rPr>
          <w:szCs w:val="26"/>
        </w:rPr>
        <w:t>gười dùng</w:t>
      </w:r>
      <w:r w:rsidR="00A9037E" w:rsidRPr="00FB18D6">
        <w:rPr>
          <w:szCs w:val="26"/>
        </w:rPr>
        <w:t xml:space="preserve"> cần</w:t>
      </w:r>
      <w:r w:rsidR="00815A03" w:rsidRPr="00FB18D6">
        <w:rPr>
          <w:szCs w:val="26"/>
        </w:rPr>
        <w:t xml:space="preserve"> tìm</w:t>
      </w:r>
      <w:r w:rsidR="00A9037E" w:rsidRPr="00FB18D6">
        <w:rPr>
          <w:szCs w:val="26"/>
        </w:rPr>
        <w:t xml:space="preserve"> kiếm sản phẩm,</w:t>
      </w:r>
      <w:r w:rsidRPr="00FB18D6">
        <w:rPr>
          <w:szCs w:val="26"/>
        </w:rPr>
        <w:t xml:space="preserve"> nhập từ khóa vào ô tìm kiếm và</w:t>
      </w:r>
      <w:r w:rsidR="00A9037E" w:rsidRPr="00FB18D6">
        <w:rPr>
          <w:szCs w:val="26"/>
        </w:rPr>
        <w:t xml:space="preserve"> bấm nút “Tìm”</w:t>
      </w:r>
      <w:r w:rsidRPr="00FB18D6">
        <w:rPr>
          <w:szCs w:val="26"/>
        </w:rPr>
        <w:t xml:space="preserve"> hệ thống trả về danh sách sản phẩm phù hợp với</w:t>
      </w:r>
      <w:r w:rsidR="00A9037E" w:rsidRPr="00FB18D6">
        <w:rPr>
          <w:szCs w:val="26"/>
        </w:rPr>
        <w:t xml:space="preserve"> các tiêu chí tìm kiếm như</w:t>
      </w:r>
      <w:r w:rsidRPr="00FB18D6">
        <w:rPr>
          <w:szCs w:val="26"/>
        </w:rPr>
        <w:t xml:space="preserve"> tên</w:t>
      </w:r>
      <w:r w:rsidR="00A9037E" w:rsidRPr="00FB18D6">
        <w:rPr>
          <w:szCs w:val="26"/>
        </w:rPr>
        <w:t xml:space="preserve"> sản phẩm</w:t>
      </w:r>
      <w:r w:rsidRPr="00FB18D6">
        <w:rPr>
          <w:szCs w:val="26"/>
        </w:rPr>
        <w:t>, danh mục hoặc giá.</w:t>
      </w:r>
    </w:p>
    <w:p w14:paraId="4F614CD4" w14:textId="64902D02" w:rsidR="002641B7" w:rsidRPr="002641B7" w:rsidRDefault="00144980" w:rsidP="00FF5B40">
      <w:pPr>
        <w:pStyle w:val="ListParagraph"/>
        <w:numPr>
          <w:ilvl w:val="0"/>
          <w:numId w:val="16"/>
        </w:numPr>
        <w:spacing w:before="100" w:beforeAutospacing="1" w:after="100" w:afterAutospacing="1" w:line="360" w:lineRule="auto"/>
        <w:ind w:left="720"/>
        <w:rPr>
          <w:szCs w:val="26"/>
        </w:rPr>
      </w:pPr>
      <w:r w:rsidRPr="00FB18D6">
        <w:rPr>
          <w:szCs w:val="26"/>
        </w:rPr>
        <w:t>Xem</w:t>
      </w:r>
      <w:r w:rsidR="00334BBD" w:rsidRPr="00FB18D6">
        <w:rPr>
          <w:szCs w:val="26"/>
        </w:rPr>
        <w:t xml:space="preserve"> thông tin</w:t>
      </w:r>
      <w:r w:rsidRPr="00FB18D6">
        <w:rPr>
          <w:szCs w:val="26"/>
        </w:rPr>
        <w:t xml:space="preserve"> sản phẩm: </w:t>
      </w:r>
      <w:r w:rsidR="00334BBD" w:rsidRPr="00FB18D6">
        <w:rPr>
          <w:szCs w:val="26"/>
        </w:rPr>
        <w:t>Người dùng có thể xem thông tin chi tiết của sản phẩm khi bấm vào sản phẩm.</w:t>
      </w:r>
    </w:p>
    <w:p w14:paraId="2DBEF093" w14:textId="6F7C2E68" w:rsidR="00B6518D" w:rsidRDefault="00144980" w:rsidP="00B6518D">
      <w:pPr>
        <w:pStyle w:val="Heading3"/>
        <w:ind w:left="1003"/>
      </w:pPr>
      <w:bookmarkStart w:id="28" w:name="_Toc191711825"/>
      <w:bookmarkEnd w:id="26"/>
      <w:bookmarkEnd w:id="27"/>
      <w:r>
        <w:t xml:space="preserve">Chức năng của </w:t>
      </w:r>
      <w:r w:rsidR="002641B7">
        <w:t>nhân viên</w:t>
      </w:r>
      <w:bookmarkEnd w:id="28"/>
    </w:p>
    <w:p w14:paraId="37322205" w14:textId="77777777" w:rsidR="002641B7" w:rsidRPr="008B42DD" w:rsidRDefault="002641B7" w:rsidP="00FF5B40">
      <w:pPr>
        <w:numPr>
          <w:ilvl w:val="0"/>
          <w:numId w:val="10"/>
        </w:numPr>
        <w:spacing w:before="100" w:beforeAutospacing="1" w:after="100" w:afterAutospacing="1" w:line="360" w:lineRule="auto"/>
        <w:ind w:left="720"/>
        <w:rPr>
          <w:szCs w:val="26"/>
        </w:rPr>
      </w:pPr>
      <w:r w:rsidRPr="00DA4D73">
        <w:rPr>
          <w:szCs w:val="26"/>
        </w:rPr>
        <w:t xml:space="preserve">Thêm sản phẩm lên quầy bán: </w:t>
      </w:r>
      <w:r w:rsidRPr="002863B2">
        <w:rPr>
          <w:szCs w:val="26"/>
        </w:rPr>
        <w:t>Nhân viên có thể kiểm tra số lượng sản phẩm tại quầy và trong kho, và chọn lô hàng phù hợp (dựa theo nguyên tắc FIFO) để bổ sung lên quầy bán. Hệ thống sẽ tự động cập nhật số lượng sản phẩm.</w:t>
      </w:r>
    </w:p>
    <w:p w14:paraId="194FFE13" w14:textId="77777777" w:rsidR="002641B7" w:rsidRDefault="002641B7" w:rsidP="00FF5B40">
      <w:pPr>
        <w:pStyle w:val="ListParagraph"/>
        <w:numPr>
          <w:ilvl w:val="0"/>
          <w:numId w:val="10"/>
        </w:numPr>
        <w:spacing w:before="100" w:beforeAutospacing="1" w:after="100" w:afterAutospacing="1" w:line="360" w:lineRule="auto"/>
        <w:ind w:left="720"/>
        <w:rPr>
          <w:szCs w:val="26"/>
        </w:rPr>
      </w:pPr>
      <w:r w:rsidRPr="00AE4695">
        <w:rPr>
          <w:szCs w:val="26"/>
        </w:rPr>
        <w:t>Kiểm tra hàng tồn kho, hàng gần hết hạn: Nhân viên có thể kiểm tra tình trạng kho hàng, lọc ra các lô sản phẩm gần hết hạn, từ đó báo cáo cho Quản lý để có biện pháp xử lý kịp thời.</w:t>
      </w:r>
    </w:p>
    <w:p w14:paraId="2CD2D3BA" w14:textId="77777777" w:rsidR="002641B7" w:rsidRDefault="002641B7" w:rsidP="00FF5B40">
      <w:pPr>
        <w:pStyle w:val="ListParagraph"/>
        <w:numPr>
          <w:ilvl w:val="0"/>
          <w:numId w:val="10"/>
        </w:numPr>
        <w:spacing w:before="100" w:beforeAutospacing="1" w:after="100" w:afterAutospacing="1" w:line="360" w:lineRule="auto"/>
        <w:ind w:left="720"/>
        <w:rPr>
          <w:szCs w:val="26"/>
        </w:rPr>
      </w:pPr>
      <w:r>
        <w:rPr>
          <w:szCs w:val="26"/>
        </w:rPr>
        <w:t xml:space="preserve">Bán hàng (tạo hóa đơn): </w:t>
      </w:r>
      <w:r w:rsidRPr="00E17554">
        <w:rPr>
          <w:szCs w:val="26"/>
        </w:rPr>
        <w:t>Nhân viên thực hiện việc tạo đơn hàng khi khách hàng mua hàng, bao gồm việc nhập số lượng, giá thành, và các ưu đãi khuyến mãi</w:t>
      </w:r>
      <w:r>
        <w:rPr>
          <w:szCs w:val="26"/>
        </w:rPr>
        <w:t xml:space="preserve"> (nếu có)</w:t>
      </w:r>
      <w:r w:rsidRPr="00E17554">
        <w:rPr>
          <w:szCs w:val="26"/>
        </w:rPr>
        <w:t>. Sau khi xác nhận thanh toán, hệ thống sẽ tự động cập nhật tồn kho và in hóa đơn cho khách hàng.</w:t>
      </w:r>
    </w:p>
    <w:p w14:paraId="2F116295" w14:textId="77777777" w:rsidR="002641B7" w:rsidRDefault="002641B7" w:rsidP="00FF5B40">
      <w:pPr>
        <w:pStyle w:val="ListParagraph"/>
        <w:numPr>
          <w:ilvl w:val="0"/>
          <w:numId w:val="10"/>
        </w:numPr>
        <w:spacing w:before="100" w:beforeAutospacing="1" w:after="100" w:afterAutospacing="1" w:line="360" w:lineRule="auto"/>
        <w:ind w:left="720"/>
        <w:rPr>
          <w:szCs w:val="26"/>
        </w:rPr>
      </w:pPr>
      <w:r>
        <w:rPr>
          <w:szCs w:val="26"/>
        </w:rPr>
        <w:t xml:space="preserve">Xem hóa đơn bán hàng: </w:t>
      </w:r>
      <w:r w:rsidRPr="007046BA">
        <w:rPr>
          <w:szCs w:val="26"/>
        </w:rPr>
        <w:t>Nhân viên có thể xem lại hóa đơn bán hàng đã tạo, giúp khách hàng kiểm tra lại thông tin hóa đơn khi cần thiết.</w:t>
      </w:r>
    </w:p>
    <w:p w14:paraId="48FFCA11" w14:textId="77777777" w:rsidR="002641B7" w:rsidRPr="00E0446E" w:rsidRDefault="002641B7" w:rsidP="00FF5B40">
      <w:pPr>
        <w:pStyle w:val="ListParagraph"/>
        <w:numPr>
          <w:ilvl w:val="0"/>
          <w:numId w:val="10"/>
        </w:numPr>
        <w:spacing w:before="100" w:beforeAutospacing="1" w:after="100" w:afterAutospacing="1" w:line="360" w:lineRule="auto"/>
        <w:ind w:left="720"/>
        <w:rPr>
          <w:szCs w:val="26"/>
        </w:rPr>
      </w:pPr>
      <w:r>
        <w:rPr>
          <w:szCs w:val="26"/>
        </w:rPr>
        <w:t xml:space="preserve">In hóa đơn: </w:t>
      </w:r>
      <w:r w:rsidRPr="006E63FD">
        <w:rPr>
          <w:szCs w:val="26"/>
        </w:rPr>
        <w:t>Nhân viên có thể in lại hóa đơn nếu khách hàng yêu cầu hoặc khi có sự cố với hệ thống in hóa đơn</w:t>
      </w:r>
      <w:r>
        <w:rPr>
          <w:szCs w:val="26"/>
        </w:rPr>
        <w:t>.</w:t>
      </w:r>
    </w:p>
    <w:p w14:paraId="4FDB334F" w14:textId="6D342954" w:rsidR="00443706" w:rsidRDefault="00144980" w:rsidP="001E2527">
      <w:pPr>
        <w:pStyle w:val="Heading3"/>
        <w:ind w:left="1003"/>
      </w:pPr>
      <w:bookmarkStart w:id="29" w:name="_Toc191711826"/>
      <w:r w:rsidRPr="002964D5">
        <w:t xml:space="preserve">Chức năng của </w:t>
      </w:r>
      <w:r w:rsidR="002641B7">
        <w:t>quản lý</w:t>
      </w:r>
      <w:bookmarkEnd w:id="29"/>
    </w:p>
    <w:p w14:paraId="451994D6" w14:textId="18DFCAE1" w:rsidR="002641B7" w:rsidRPr="00D56353" w:rsidRDefault="00AB06B0" w:rsidP="002641B7">
      <w:pPr>
        <w:ind w:firstLine="562"/>
      </w:pPr>
      <w:r>
        <w:t>**</w:t>
      </w:r>
      <w:r w:rsidR="002641B7">
        <w:t>Ngoài bao gồm các chức năng của nhân viên, các chức năng của quản lý còn có:</w:t>
      </w:r>
    </w:p>
    <w:p w14:paraId="3EF12D30" w14:textId="4E5FF772" w:rsidR="006224D1" w:rsidRDefault="006224D1" w:rsidP="006224D1">
      <w:pPr>
        <w:pStyle w:val="ListParagraph"/>
        <w:numPr>
          <w:ilvl w:val="0"/>
          <w:numId w:val="17"/>
        </w:numPr>
        <w:spacing w:before="100" w:beforeAutospacing="1" w:after="100" w:afterAutospacing="1" w:line="360" w:lineRule="auto"/>
        <w:ind w:left="720"/>
        <w:rPr>
          <w:szCs w:val="26"/>
        </w:rPr>
      </w:pPr>
      <w:r w:rsidRPr="005C325C">
        <w:rPr>
          <w:szCs w:val="26"/>
        </w:rPr>
        <w:t>Nhập thêm lô hàng:</w:t>
      </w:r>
      <w:r>
        <w:rPr>
          <w:szCs w:val="26"/>
        </w:rPr>
        <w:t xml:space="preserve"> </w:t>
      </w:r>
      <w:r w:rsidRPr="00EC1A63">
        <w:rPr>
          <w:szCs w:val="26"/>
        </w:rPr>
        <w:t xml:space="preserve">Khi số lượng tồn kho giảm xuống mức thấp (dưới </w:t>
      </w:r>
      <w:r>
        <w:rPr>
          <w:szCs w:val="26"/>
        </w:rPr>
        <w:t>10</w:t>
      </w:r>
      <w:r w:rsidRPr="00EC1A63">
        <w:rPr>
          <w:szCs w:val="26"/>
        </w:rPr>
        <w:t xml:space="preserve"> sản phẩm hoặc theo ngưỡng do cửa hàng thiết lập), quản lý cửa hàng sẽ kiểm tra </w:t>
      </w:r>
      <w:r w:rsidRPr="00EC1A63">
        <w:rPr>
          <w:szCs w:val="26"/>
        </w:rPr>
        <w:lastRenderedPageBreak/>
        <w:t xml:space="preserve">tình trạng hàng hóa và liên hệ với nhà cung cấp qua email, điện thoại hoặc ứng dụng nhắn tin để đặt thêm lô hàng. Sau khi thống nhất về số lượng và giá nhập, quản lý lập phiếu nhập hàng và lưu thông tin vào hệ thống để theo dõi quá trình nhập hàng. Phiếu nhập hàng bao gồm mã phiếu nhập, ngày lập phiếu, nhà cung cấp, danh sách sản phẩm nhập (mã sản phẩm, tên sản phẩm, số lượng, đơn giá nhập), tổng giá trị đơn hàng và người lập phiếu. Khi hàng được giao đến, quản lý hoặc nhân viên kiểm tra số lượng và chất lượng sản phẩm. Nếu sản phẩm đạt yêu cầu, quản lý cập nhật thông tin lô hàng vào hệ thống, bao gồm mô tả sản phẩm, giá nhập, tổng số lượng, hạn sử dụng và ngày sản xuất. Tiếp theo, quản lý vào giao diện quản lý sản phẩm, chọn sản phẩm cần nhập và thêm lô sản phẩm với các thông tin chi tiết như số lượng, ngày sản xuất, hạn sử dụng, giá nhập và nhà cung cấp. Sau khi hoàn tất quá trình nhập kho, quản lý tiến hành thanh toán cho nhà cung cấp theo thỏa thuận (thanh toán ngay hoặc theo công nợ). Hệ thống sẽ tự động cập nhật </w:t>
      </w:r>
      <w:r>
        <w:rPr>
          <w:szCs w:val="26"/>
        </w:rPr>
        <w:t>tổng số lượng</w:t>
      </w:r>
      <w:r w:rsidRPr="00EC1A63">
        <w:rPr>
          <w:szCs w:val="26"/>
        </w:rPr>
        <w:t>, bao gồm cả hàng trưng bày trên quầy và hàng tồn trong kho, giúp theo dõi chính xác tình trạng hàng hóa trong cửa hàng.</w:t>
      </w:r>
      <w:r w:rsidR="00AB06B0">
        <w:rPr>
          <w:szCs w:val="26"/>
        </w:rPr>
        <w:t xml:space="preserve"> ** Phiếu yêu cầu mua hàng</w:t>
      </w:r>
    </w:p>
    <w:p w14:paraId="131FBD9F" w14:textId="77777777" w:rsidR="002641B7" w:rsidRPr="00FB18D6" w:rsidRDefault="002641B7" w:rsidP="00FF5B40">
      <w:pPr>
        <w:pStyle w:val="ListParagraph"/>
        <w:numPr>
          <w:ilvl w:val="0"/>
          <w:numId w:val="17"/>
        </w:numPr>
        <w:spacing w:before="100" w:beforeAutospacing="1" w:after="100" w:afterAutospacing="1" w:line="360" w:lineRule="auto"/>
        <w:ind w:left="720"/>
        <w:rPr>
          <w:szCs w:val="26"/>
        </w:rPr>
      </w:pPr>
      <w:r w:rsidRPr="00FB18D6">
        <w:rPr>
          <w:szCs w:val="26"/>
        </w:rPr>
        <w:t>Thêm sản phẩm kinh doanh mới: Khi kinh doanh sản phẩm mới, chủ cửa hàng sẽ bấm vào nút “Kinh doanh sản phẩm mới”, sau đó thêm các thông tin của sản phẩm như: tên sản phẩm, mô tả, danh mục, thương hiệu, giá bán, hình ảnh, nhà sản xuất và chọn nhà cung cấp, nếu sản phẩm đến từ nhà cung cấp mới thì cần thêm nhà cung cấp trước.</w:t>
      </w:r>
    </w:p>
    <w:p w14:paraId="43BA33AF" w14:textId="77777777" w:rsidR="002641B7" w:rsidRPr="00FB18D6" w:rsidRDefault="002641B7" w:rsidP="00FF5B40">
      <w:pPr>
        <w:pStyle w:val="ListParagraph"/>
        <w:numPr>
          <w:ilvl w:val="0"/>
          <w:numId w:val="17"/>
        </w:numPr>
        <w:spacing w:before="100" w:beforeAutospacing="1" w:after="100" w:afterAutospacing="1" w:line="360" w:lineRule="auto"/>
        <w:ind w:left="720"/>
        <w:rPr>
          <w:szCs w:val="26"/>
        </w:rPr>
      </w:pPr>
      <w:r w:rsidRPr="00FB18D6">
        <w:rPr>
          <w:szCs w:val="26"/>
        </w:rPr>
        <w:t>Ngừng kinh doanh sản phẩm: Khi ngừng kinh doanh một sản phẩm, người dùng vào giao diện quản lý sản phẩm, chọn sản phẩm sau đó chọn tình trạng bán thành ngừng kinh doanh và xác nhận, sau đó nhân viên sẽ dỡ hàng từ quầy đi.</w:t>
      </w:r>
    </w:p>
    <w:p w14:paraId="15032EEB" w14:textId="77777777" w:rsidR="002641B7" w:rsidRPr="00FB18D6" w:rsidRDefault="002641B7" w:rsidP="00FF5B40">
      <w:pPr>
        <w:pStyle w:val="ListParagraph"/>
        <w:numPr>
          <w:ilvl w:val="0"/>
          <w:numId w:val="17"/>
        </w:numPr>
        <w:spacing w:before="100" w:beforeAutospacing="1" w:after="100" w:afterAutospacing="1" w:line="360" w:lineRule="auto"/>
        <w:ind w:left="720"/>
        <w:rPr>
          <w:szCs w:val="26"/>
        </w:rPr>
      </w:pPr>
      <w:r w:rsidRPr="00FB18D6">
        <w:rPr>
          <w:szCs w:val="26"/>
        </w:rPr>
        <w:t>Cập nhật thông tin sản phẩm: Khi cần thay đổi thông tin của sản phẩm, người dùng có thể thông qua giao diện quản lý sản phẩm, chọn sản phẩm cần cập nhật thông tin, nhập các thông tin cần thay đổi và xác nhận.</w:t>
      </w:r>
    </w:p>
    <w:p w14:paraId="362BA917" w14:textId="2AD57951" w:rsidR="002641B7" w:rsidRPr="00FB18D6" w:rsidRDefault="00BB3E29" w:rsidP="00FF5B40">
      <w:pPr>
        <w:pStyle w:val="ListParagraph"/>
        <w:numPr>
          <w:ilvl w:val="0"/>
          <w:numId w:val="17"/>
        </w:numPr>
        <w:spacing w:before="100" w:beforeAutospacing="1" w:after="100" w:afterAutospacing="1" w:line="360" w:lineRule="auto"/>
        <w:ind w:left="720"/>
        <w:rPr>
          <w:szCs w:val="26"/>
        </w:rPr>
      </w:pPr>
      <w:r>
        <w:rPr>
          <w:szCs w:val="26"/>
        </w:rPr>
        <w:lastRenderedPageBreak/>
        <w:t>Cập nhật thông tin tồn kho cho sản phẩm</w:t>
      </w:r>
      <w:r w:rsidR="002641B7" w:rsidRPr="00FB18D6">
        <w:rPr>
          <w:szCs w:val="26"/>
        </w:rPr>
        <w:t>: Nhân viên kiểm tra tình trạng hàng hóa từng lô hàng trong kho, dựa vào số liệu nhân viên báo cáo từ đó người dùng thông qua giao diện quản lý kho hàng, chọn lô hàng sản phẩm sau đó cập nhật lại thông tin chính xác (số lượng tồn, số lượng hao hụt do hư hỏng, cũng như hạn sử dụng).</w:t>
      </w:r>
    </w:p>
    <w:p w14:paraId="4402A847" w14:textId="511CAAFB" w:rsidR="002641B7" w:rsidRDefault="002641B7" w:rsidP="00FF5B40">
      <w:pPr>
        <w:pStyle w:val="ListParagraph"/>
        <w:numPr>
          <w:ilvl w:val="0"/>
          <w:numId w:val="17"/>
        </w:numPr>
        <w:spacing w:before="100" w:beforeAutospacing="1" w:after="100" w:afterAutospacing="1" w:line="360" w:lineRule="auto"/>
        <w:ind w:left="720"/>
        <w:rPr>
          <w:szCs w:val="26"/>
        </w:rPr>
      </w:pPr>
      <w:r w:rsidRPr="00FB18D6">
        <w:rPr>
          <w:szCs w:val="26"/>
        </w:rPr>
        <w:t>Thêm nhà cung cấp: Khi liên doanh với nhà cung cấp mới, người dùng có thể thông qua giao diện quản lý nhà cung cấp, chọn thêm nhà cung cấp sau đó nhập các thông tin của nhà cung cấp: tên nhà cung cấp, sdt liên lạc, email, địa chỉ, ghi chú…, sau đó xác nhận.</w:t>
      </w:r>
    </w:p>
    <w:p w14:paraId="53D83580" w14:textId="637B58AE" w:rsidR="00CB1694" w:rsidRPr="00311EDF" w:rsidRDefault="00CB1694" w:rsidP="00311EDF">
      <w:pPr>
        <w:pStyle w:val="ListParagraph"/>
        <w:numPr>
          <w:ilvl w:val="0"/>
          <w:numId w:val="17"/>
        </w:numPr>
        <w:spacing w:before="100" w:beforeAutospacing="1" w:after="100" w:afterAutospacing="1" w:line="360" w:lineRule="auto"/>
        <w:ind w:left="720"/>
        <w:rPr>
          <w:szCs w:val="26"/>
        </w:rPr>
      </w:pPr>
      <w:r>
        <w:rPr>
          <w:szCs w:val="26"/>
        </w:rPr>
        <w:t>Cập nhật thông tin nhà cung cấp: Khi thông tin nhà cung cấp có thay đổi, quản lý</w:t>
      </w:r>
      <w:r w:rsidRPr="00DA006C">
        <w:rPr>
          <w:szCs w:val="26"/>
        </w:rPr>
        <w:t xml:space="preserve"> sẽ vào giao diện quản lý nhà cung cấp, chọn nhà cung cấp cần chỉnh sửa, sau đó nhấn "Chỉnh sửa". Hệ thống hiển thị biểu mẫu với các thông tin hiện tại của nhà cung cấp, cho phép chỉnh sửa các trường như tên nhà cung cấp, số điện thoại, email, địa chỉ, ghi chú. Sau khi cập nhật, người dùng nhấn "Lưu thay đổi", hệ thống sẽ kiểm tra tính hợp lệ của dữ liệu (như định dạng email, số điện thoại), nếu hợp lệ, thông tin sẽ được cập nhật trong cơ sở dữ liệu. Nếu có lỗi, hệ thống sẽ thông báo yêu cầu điều chỉnh.</w:t>
      </w:r>
    </w:p>
    <w:p w14:paraId="34FE8C3A" w14:textId="77777777" w:rsidR="002641B7" w:rsidRPr="00FB18D6" w:rsidRDefault="002641B7" w:rsidP="00FF5B40">
      <w:pPr>
        <w:pStyle w:val="ListParagraph"/>
        <w:numPr>
          <w:ilvl w:val="0"/>
          <w:numId w:val="17"/>
        </w:numPr>
        <w:spacing w:before="100" w:beforeAutospacing="1" w:after="100" w:afterAutospacing="1" w:line="360" w:lineRule="auto"/>
        <w:ind w:left="720"/>
        <w:rPr>
          <w:szCs w:val="26"/>
        </w:rPr>
      </w:pPr>
      <w:r w:rsidRPr="00FB18D6">
        <w:rPr>
          <w:szCs w:val="26"/>
        </w:rPr>
        <w:t>Thêm nhân viên: Khi có nhân viên mới vào làm, chọn thêm nhân viên và nhập các thông tin: họ tên, email, sdt, giới tính, ngày sinh, số chứng minh. Sau khi thêm nhân viên thành công, tài khoản của nhân viên sẽ được tạo mặc định với tên tài khoản là email đăng ký, mật khẩu là mật khẩu mặc định.</w:t>
      </w:r>
    </w:p>
    <w:p w14:paraId="24565E25" w14:textId="77777777" w:rsidR="002641B7" w:rsidRPr="00FB18D6" w:rsidRDefault="002641B7" w:rsidP="00FF5B40">
      <w:pPr>
        <w:pStyle w:val="ListParagraph"/>
        <w:numPr>
          <w:ilvl w:val="0"/>
          <w:numId w:val="17"/>
        </w:numPr>
        <w:spacing w:before="100" w:beforeAutospacing="1" w:after="100" w:afterAutospacing="1" w:line="360" w:lineRule="auto"/>
        <w:ind w:left="720"/>
        <w:rPr>
          <w:szCs w:val="26"/>
        </w:rPr>
      </w:pPr>
      <w:r w:rsidRPr="00FB18D6">
        <w:rPr>
          <w:szCs w:val="26"/>
        </w:rPr>
        <w:t>Xem thông tin nhân viên: Chủ cửa hàng có thể xem thông tin chi tiết của tất cả nhân viên.</w:t>
      </w:r>
    </w:p>
    <w:p w14:paraId="33C81597" w14:textId="0B496A95" w:rsidR="002641B7" w:rsidRPr="00AE0557" w:rsidRDefault="002641B7" w:rsidP="00FF5B40">
      <w:pPr>
        <w:pStyle w:val="ListParagraph"/>
        <w:numPr>
          <w:ilvl w:val="0"/>
          <w:numId w:val="17"/>
        </w:numPr>
        <w:spacing w:before="100" w:beforeAutospacing="1" w:after="100" w:afterAutospacing="1" w:line="360" w:lineRule="auto"/>
        <w:ind w:left="720"/>
        <w:rPr>
          <w:szCs w:val="26"/>
        </w:rPr>
      </w:pPr>
      <w:r>
        <w:rPr>
          <w:szCs w:val="26"/>
        </w:rPr>
        <w:t>Xem b</w:t>
      </w:r>
      <w:r w:rsidRPr="00FB18D6">
        <w:rPr>
          <w:szCs w:val="26"/>
        </w:rPr>
        <w:t xml:space="preserve">áo cáo và thống kê: </w:t>
      </w:r>
      <w:r w:rsidRPr="00E34BAA">
        <w:rPr>
          <w:szCs w:val="26"/>
        </w:rPr>
        <w:t>Quản lý có thể xem các báo cáo và thống kê chi tiết để theo dõi tình hình kinh doanh. Hệ thống cung cấp báo cáo doanh thu theo ngày, tháng, năm, giúp đánh giá kết quả kinh doanh trong từng giai đoạn. Báo cáo hiệu suất bán hàng hiển thị tổng doanh số, số lượng đơn hàng và các sản phẩm bán chạy.</w:t>
      </w:r>
      <w:r>
        <w:rPr>
          <w:szCs w:val="26"/>
        </w:rPr>
        <w:t xml:space="preserve"> </w:t>
      </w:r>
      <w:r w:rsidRPr="00E34BAA">
        <w:rPr>
          <w:szCs w:val="26"/>
        </w:rPr>
        <w:t xml:space="preserve">Ngoài ra, hệ thống cung cấp báo cáo về kho hàng, bao gồm số lượng hàng tồn, các sản phẩm sắp hết hạn để kịp thời xử lý. Quản lý cũng có </w:t>
      </w:r>
      <w:r w:rsidRPr="00E34BAA">
        <w:rPr>
          <w:szCs w:val="26"/>
        </w:rPr>
        <w:lastRenderedPageBreak/>
        <w:t>thể xem báo cáo về hiệu suất làm việc của nhân viên, theo dõi số đơn hàng nhân viên xử lý, doanh số bán hàng của từng nhân viên. Đồng thời, báo cáo về khách hàng giúp phân tích hành vi mua sắm, tần suất mua hàng và nhóm khách hàng tiềm năng để đưa ra chiến lược kinh doanh phù hợp.</w:t>
      </w:r>
    </w:p>
    <w:p w14:paraId="711DDDD9" w14:textId="3CCC8D99" w:rsidR="00B6518D" w:rsidRPr="006415AB" w:rsidRDefault="0066617F" w:rsidP="00B6518D">
      <w:pPr>
        <w:pStyle w:val="Heading3"/>
        <w:ind w:left="1003"/>
      </w:pPr>
      <w:bookmarkStart w:id="30" w:name="_Toc191711827"/>
      <w:r>
        <w:t>Chức năng của khách hàng</w:t>
      </w:r>
      <w:bookmarkEnd w:id="30"/>
    </w:p>
    <w:p w14:paraId="2E54A7CF" w14:textId="689BA929" w:rsidR="007B16DF" w:rsidRPr="00B06C4E" w:rsidRDefault="007B16DF" w:rsidP="00FF5B40">
      <w:pPr>
        <w:pStyle w:val="ListParagraph"/>
        <w:numPr>
          <w:ilvl w:val="0"/>
          <w:numId w:val="11"/>
        </w:numPr>
        <w:ind w:left="720"/>
      </w:pPr>
      <w:r w:rsidRPr="00B06C4E">
        <w:t>Đăng ký</w:t>
      </w:r>
      <w:r w:rsidR="00111C52" w:rsidRPr="00B06C4E">
        <w:t xml:space="preserve"> </w:t>
      </w:r>
      <w:r w:rsidRPr="00B06C4E">
        <w:t xml:space="preserve">tài </w:t>
      </w:r>
      <w:r w:rsidR="00111C52" w:rsidRPr="00B06C4E">
        <w:t>khoản</w:t>
      </w:r>
      <w:r w:rsidRPr="00B06C4E">
        <w:t xml:space="preserve">: </w:t>
      </w:r>
      <w:r w:rsidR="00D80A0B" w:rsidRPr="00B06C4E">
        <w:t xml:space="preserve">Khách hàng có thể đăng ký tài khoản bằng cách nhập các thông tin cơ bản như họ tên, số điện thoại, email và địa chỉ giao hàng. Tên tài khoản sẽ được tạo tự động dựa trên số điện thoại của khách hàng. Sau khi hoàn tất việc điền thông tin, khách hàng sẽ nhận mã OTP qua </w:t>
      </w:r>
      <w:r w:rsidR="00B35772">
        <w:t>số điện thoại</w:t>
      </w:r>
      <w:r w:rsidR="00D80A0B" w:rsidRPr="00B06C4E">
        <w:t xml:space="preserve"> để xác minh và hoàn tất quá trình đăng ký.</w:t>
      </w:r>
    </w:p>
    <w:p w14:paraId="604208EE" w14:textId="2AB2ACB2" w:rsidR="007B16DF" w:rsidRDefault="00111C52" w:rsidP="00FF5B40">
      <w:pPr>
        <w:pStyle w:val="ListParagraph"/>
        <w:numPr>
          <w:ilvl w:val="0"/>
          <w:numId w:val="11"/>
        </w:numPr>
        <w:ind w:left="720"/>
      </w:pPr>
      <w:r w:rsidRPr="0047480D">
        <w:t>Thêm sản phẩm vào giỏ hàng</w:t>
      </w:r>
      <w:r>
        <w:t>:</w:t>
      </w:r>
      <w:r w:rsidR="00B06C4E" w:rsidRPr="00B06C4E">
        <w:t xml:space="preserve"> Khi đã đăng nhập vào hệ thống, khách hàng có thể dễ dàng thêm sản phẩm vào giỏ hàng. Khách hàng chỉ cần chọn sản phẩm, nhập số lượng và bấm "Thêm vào giỏ hàng". Nếu sản phẩm đã có trong giỏ hàng, hệ thống sẽ tự động cập nhật số lượng.</w:t>
      </w:r>
    </w:p>
    <w:p w14:paraId="39BB8077" w14:textId="7924BAB8" w:rsidR="00990EF5" w:rsidRPr="00AB437C" w:rsidRDefault="007B16DF" w:rsidP="00FF5B40">
      <w:pPr>
        <w:pStyle w:val="ListParagraph"/>
        <w:numPr>
          <w:ilvl w:val="0"/>
          <w:numId w:val="11"/>
        </w:numPr>
        <w:ind w:left="720"/>
      </w:pPr>
      <w:r>
        <w:t xml:space="preserve">Mua sản phẩm: </w:t>
      </w:r>
      <w:r w:rsidR="00B35772" w:rsidRPr="00B35772">
        <w:t>Khi đã thêm sản phẩm vào giỏ hàng, khách hàng nhập mã khuyến mãi (nếu có), sau đó bấm "Đặt hàng" để nhân viên cửa hàng chuẩn bị đơn. Khách hàng sẽ chọn hình thức thanh toán (thanh toán trước hoặc thanh toán khi nhận hàng) và hình thức nhận hàng (nhận tại quầy hoặc giao hàng). Đối với một số sản phẩm, khách hàng cần đặt cọc trước, tùy theo loại sản phẩm và hạn sử dụng. Phí vận chuyển sẽ được tính theo khoảng cách, miễn phí trong bán kính 3km, nếu xa hơn sẽ tính phí giao hàng. Các đơn hàng có giá trị trên 500.000 VND hoặc sản phẩm đặt trước trên 3 ngày yêu cầu đặt cọc 20%.</w:t>
      </w:r>
    </w:p>
    <w:p w14:paraId="05B12EFB" w14:textId="41B77D29" w:rsidR="00FB18D6" w:rsidRDefault="00FB18D6" w:rsidP="00471C1B">
      <w:pPr>
        <w:ind w:firstLine="0"/>
      </w:pPr>
    </w:p>
    <w:p w14:paraId="37497898" w14:textId="18A42BE0" w:rsidR="004143E5" w:rsidRDefault="004143E5" w:rsidP="00471C1B">
      <w:pPr>
        <w:ind w:firstLine="0"/>
      </w:pPr>
    </w:p>
    <w:p w14:paraId="6D33DCE1" w14:textId="79AD9FE4" w:rsidR="004143E5" w:rsidRDefault="004143E5" w:rsidP="00471C1B">
      <w:pPr>
        <w:ind w:firstLine="0"/>
      </w:pPr>
    </w:p>
    <w:p w14:paraId="14DBED49" w14:textId="542ABBF2" w:rsidR="004143E5" w:rsidRDefault="004143E5" w:rsidP="00471C1B">
      <w:pPr>
        <w:ind w:firstLine="0"/>
      </w:pPr>
    </w:p>
    <w:p w14:paraId="3D983455" w14:textId="77777777" w:rsidR="00D4787F" w:rsidRDefault="00D4787F" w:rsidP="00E43225">
      <w:pPr>
        <w:ind w:firstLine="0"/>
        <w:jc w:val="left"/>
        <w:rPr>
          <w:szCs w:val="28"/>
        </w:rPr>
      </w:pPr>
    </w:p>
    <w:p w14:paraId="0CACA672" w14:textId="6A914506" w:rsidR="003510E3" w:rsidRDefault="008D201A" w:rsidP="00FC258B">
      <w:pPr>
        <w:pStyle w:val="Heading1"/>
        <w:ind w:left="0"/>
      </w:pPr>
      <w:bookmarkStart w:id="31" w:name="_Toc191711828"/>
      <w:bookmarkEnd w:id="2"/>
      <w:r>
        <w:lastRenderedPageBreak/>
        <w:t>: CƠ SỞ LÝ THUYẾT</w:t>
      </w:r>
      <w:bookmarkEnd w:id="31"/>
    </w:p>
    <w:p w14:paraId="4E334251" w14:textId="77777777" w:rsidR="00865943" w:rsidRDefault="00865943" w:rsidP="001F0041">
      <w:pPr>
        <w:pStyle w:val="Heading2"/>
      </w:pPr>
      <w:bookmarkStart w:id="32" w:name="_Toc191711829"/>
      <w:r>
        <w:t>ReactJS</w:t>
      </w:r>
      <w:bookmarkEnd w:id="32"/>
    </w:p>
    <w:p w14:paraId="1F840188" w14:textId="79B26700" w:rsidR="00865943" w:rsidRPr="00C97AF8" w:rsidRDefault="00865943" w:rsidP="00CB1395">
      <w:pPr>
        <w:ind w:firstLine="562"/>
      </w:pPr>
      <w:r w:rsidRPr="002C6C93">
        <w:t>ReactJS</w:t>
      </w:r>
      <w:r w:rsidR="00FB18D6">
        <w:t xml:space="preserve"> </w:t>
      </w:r>
      <w:r w:rsidR="00BE2F6C" w:rsidRPr="002C6C93">
        <w:t>[5]</w:t>
      </w:r>
      <w:r w:rsidRPr="00C97AF8">
        <w:t xml:space="preserve"> là một thư viện JavaScript được phát triển bởi Facebook, chuyên dùng để xây dựng giao diện người dùng (UI) cho các ứng dụng web. ReactJS tập trung vào việc phát triển các thành phần giao diện dựa trên khái niệm </w:t>
      </w:r>
      <w:r w:rsidRPr="00A765F4">
        <w:t>component</w:t>
      </w:r>
      <w:r w:rsidRPr="00C97AF8">
        <w:t xml:space="preserve"> giúp tăng tính tái sử dụng và quản lý dễ dàng hơn.</w:t>
      </w:r>
    </w:p>
    <w:p w14:paraId="4DD11BB5" w14:textId="77777777" w:rsidR="00865943" w:rsidRDefault="00865943" w:rsidP="00865943">
      <w:pPr>
        <w:ind w:firstLine="0"/>
        <w:rPr>
          <w:b/>
          <w:bCs/>
        </w:rPr>
      </w:pPr>
      <w:r>
        <w:rPr>
          <w:b/>
          <w:bCs/>
        </w:rPr>
        <w:t>Ưu điểm:</w:t>
      </w:r>
    </w:p>
    <w:p w14:paraId="6A20CAC3" w14:textId="77777777" w:rsidR="00865943" w:rsidRPr="009C3BAC" w:rsidRDefault="00865943" w:rsidP="00FF5B40">
      <w:pPr>
        <w:pStyle w:val="ListParagraph"/>
        <w:numPr>
          <w:ilvl w:val="0"/>
          <w:numId w:val="5"/>
        </w:numPr>
        <w:ind w:left="720"/>
      </w:pPr>
      <w:r w:rsidRPr="009C3BAC">
        <w:t>Hiệu suất cao: Sử dụng Virtual DOM để tối ưu hóa việc cập nhật giao diện.</w:t>
      </w:r>
    </w:p>
    <w:p w14:paraId="070F9D25" w14:textId="77777777" w:rsidR="00865943" w:rsidRPr="009C3BAC" w:rsidRDefault="00865943" w:rsidP="00FF5B40">
      <w:pPr>
        <w:pStyle w:val="ListParagraph"/>
        <w:numPr>
          <w:ilvl w:val="0"/>
          <w:numId w:val="5"/>
        </w:numPr>
        <w:ind w:left="720"/>
      </w:pPr>
      <w:r w:rsidRPr="009C3BAC">
        <w:t>Component-based: Xây dựng ứng dụng bằng cách tái sử dụng các thành phần nhỏ.</w:t>
      </w:r>
    </w:p>
    <w:p w14:paraId="7D0C430B" w14:textId="77777777" w:rsidR="00865943" w:rsidRPr="009C3BAC" w:rsidRDefault="00865943" w:rsidP="00FF5B40">
      <w:pPr>
        <w:pStyle w:val="ListParagraph"/>
        <w:numPr>
          <w:ilvl w:val="0"/>
          <w:numId w:val="5"/>
        </w:numPr>
        <w:ind w:left="720"/>
      </w:pPr>
      <w:r w:rsidRPr="009C3BAC">
        <w:t>Cộng đồng mạnh mẽ: Hỗ trợ tốt từ cộng đồng và nhiều thư viện bổ trợ.</w:t>
      </w:r>
    </w:p>
    <w:p w14:paraId="5A74FC73" w14:textId="77777777" w:rsidR="00865943" w:rsidRPr="00F266DD" w:rsidRDefault="00865943" w:rsidP="00FF5B40">
      <w:pPr>
        <w:pStyle w:val="ListParagraph"/>
        <w:numPr>
          <w:ilvl w:val="0"/>
          <w:numId w:val="5"/>
        </w:numPr>
        <w:ind w:left="720"/>
      </w:pPr>
      <w:r w:rsidRPr="00F266DD">
        <w:t>SEO-friendly: Hỗ trợ Server-Side Rendering (SSR) giúp tối ưu hóa SEO.</w:t>
      </w:r>
    </w:p>
    <w:p w14:paraId="5505A091" w14:textId="77777777" w:rsidR="00865943" w:rsidRDefault="00865943" w:rsidP="00865943">
      <w:pPr>
        <w:ind w:firstLine="0"/>
        <w:rPr>
          <w:b/>
          <w:bCs/>
        </w:rPr>
      </w:pPr>
      <w:r>
        <w:rPr>
          <w:b/>
          <w:bCs/>
        </w:rPr>
        <w:t xml:space="preserve">Nhược điểm: </w:t>
      </w:r>
    </w:p>
    <w:p w14:paraId="53EDBDE1" w14:textId="77777777" w:rsidR="00865943" w:rsidRPr="0094298C" w:rsidRDefault="00865943" w:rsidP="00FF5B40">
      <w:pPr>
        <w:pStyle w:val="ListParagraph"/>
        <w:numPr>
          <w:ilvl w:val="0"/>
          <w:numId w:val="5"/>
        </w:numPr>
        <w:ind w:left="720"/>
      </w:pPr>
      <w:r w:rsidRPr="0094298C">
        <w:t>Học tập ban đầu khó: Cần học thêm về JSX, ES6 và các khái niệm nâng cao.</w:t>
      </w:r>
    </w:p>
    <w:p w14:paraId="629A4D75" w14:textId="77777777" w:rsidR="00865943" w:rsidRPr="0094298C" w:rsidRDefault="00865943" w:rsidP="00FF5B40">
      <w:pPr>
        <w:pStyle w:val="ListParagraph"/>
        <w:numPr>
          <w:ilvl w:val="0"/>
          <w:numId w:val="5"/>
        </w:numPr>
        <w:ind w:left="720"/>
      </w:pPr>
      <w:r w:rsidRPr="0094298C">
        <w:t>Thay đổi liên tục: ReactJS liên tục cập nhật khiến việc duy trì dự án phức tạp hơn.</w:t>
      </w:r>
    </w:p>
    <w:p w14:paraId="549A70D9" w14:textId="77777777" w:rsidR="00865943" w:rsidRPr="0094298C" w:rsidRDefault="00865943" w:rsidP="00FF5B40">
      <w:pPr>
        <w:pStyle w:val="ListParagraph"/>
        <w:numPr>
          <w:ilvl w:val="0"/>
          <w:numId w:val="5"/>
        </w:numPr>
        <w:ind w:left="720"/>
      </w:pPr>
      <w:r w:rsidRPr="0094298C">
        <w:t>Chỉ tập trung vào UI: Cần kết hợp với các thư viện khác như Redux để quản lý trạng thái.</w:t>
      </w:r>
    </w:p>
    <w:p w14:paraId="43E80B86" w14:textId="77777777" w:rsidR="00865943" w:rsidRDefault="00865943" w:rsidP="001F0041">
      <w:pPr>
        <w:pStyle w:val="Heading2"/>
      </w:pPr>
      <w:bookmarkStart w:id="33" w:name="_Toc191711830"/>
      <w:r>
        <w:t>NodeJS</w:t>
      </w:r>
      <w:bookmarkEnd w:id="33"/>
    </w:p>
    <w:p w14:paraId="380EF397" w14:textId="413C3320" w:rsidR="00865943" w:rsidRPr="002F353C" w:rsidRDefault="00865943" w:rsidP="00CB1395">
      <w:pPr>
        <w:ind w:firstLine="562"/>
      </w:pPr>
      <w:r w:rsidRPr="002F353C">
        <w:t>NodeJS</w:t>
      </w:r>
      <w:r w:rsidR="00CD63E3">
        <w:t xml:space="preserve"> </w:t>
      </w:r>
      <w:r w:rsidR="00BE2F6C" w:rsidRPr="002F353C">
        <w:t>[6]</w:t>
      </w:r>
      <w:r w:rsidRPr="002F353C">
        <w:t xml:space="preserve"> là một nền tảng JavaScript chạy phía máy chủ, được xây dựng trên V8 Engine của Google Chrome. NodeJS hỗ trợ xử lý bất đồng bộ (asynchronous) và có khả năng mở rộng cao.</w:t>
      </w:r>
    </w:p>
    <w:p w14:paraId="382D4D83" w14:textId="45F5CFE5" w:rsidR="00C2766D" w:rsidRDefault="00C2766D" w:rsidP="00C2766D">
      <w:pPr>
        <w:rPr>
          <w:b/>
          <w:bCs/>
        </w:rPr>
      </w:pPr>
      <w:r w:rsidRPr="00D37B03">
        <w:rPr>
          <w:b/>
          <w:bCs/>
        </w:rPr>
        <w:t>Ưu điểm</w:t>
      </w:r>
      <w:r>
        <w:rPr>
          <w:b/>
          <w:bCs/>
        </w:rPr>
        <w:t>:</w:t>
      </w:r>
    </w:p>
    <w:p w14:paraId="551D224D" w14:textId="77777777" w:rsidR="00C2766D" w:rsidRDefault="00C2766D" w:rsidP="00FF5B40">
      <w:pPr>
        <w:pStyle w:val="ListParagraph"/>
        <w:numPr>
          <w:ilvl w:val="0"/>
          <w:numId w:val="6"/>
        </w:numPr>
      </w:pPr>
      <w:r w:rsidRPr="00C2766D">
        <w:t>Hiệu suất cao: Nhờ cơ chế xử lý bất đồng bộ, Node.js có thể xử lý một lượng lớn kết nối đồng thời mà không bị tắc nghẽn.</w:t>
      </w:r>
    </w:p>
    <w:p w14:paraId="59B9C229" w14:textId="71326FE6" w:rsidR="00C2766D" w:rsidRDefault="00C2766D" w:rsidP="00FF5B40">
      <w:pPr>
        <w:pStyle w:val="ListParagraph"/>
        <w:numPr>
          <w:ilvl w:val="0"/>
          <w:numId w:val="6"/>
        </w:numPr>
      </w:pPr>
      <w:r w:rsidRPr="00C2766D">
        <w:t xml:space="preserve">Dễ học: Nếu bạn đã quen với JavaScript, việc chuyển sang Node.js sẽ rất dễ dàng. </w:t>
      </w:r>
    </w:p>
    <w:p w14:paraId="465A75BD" w14:textId="77777777" w:rsidR="00C2766D" w:rsidRDefault="00C2766D" w:rsidP="00FF5B40">
      <w:pPr>
        <w:pStyle w:val="ListParagraph"/>
        <w:numPr>
          <w:ilvl w:val="0"/>
          <w:numId w:val="6"/>
        </w:numPr>
      </w:pPr>
      <w:r w:rsidRPr="00C2766D">
        <w:t xml:space="preserve">Cộng đồng lớn mạnh: Node.js có một cộng đồng người dùng rất lớn, cung cấp nhiều thư viện, framework và tài liệu hỗ trợ. </w:t>
      </w:r>
    </w:p>
    <w:p w14:paraId="17639B25" w14:textId="1FAC9060" w:rsidR="00C2766D" w:rsidRDefault="00C2766D" w:rsidP="00FF5B40">
      <w:pPr>
        <w:pStyle w:val="ListParagraph"/>
        <w:numPr>
          <w:ilvl w:val="0"/>
          <w:numId w:val="6"/>
        </w:numPr>
      </w:pPr>
      <w:r w:rsidRPr="00C2766D">
        <w:lastRenderedPageBreak/>
        <w:t>Full-stack JavaScript: Node.js cho phép bạn sử dụng JavaScript cả ở frontend và backend, giúp giảm thiểu chi phí phát triển và quản lý dự án.</w:t>
      </w:r>
    </w:p>
    <w:p w14:paraId="023562D4" w14:textId="62D7D65A" w:rsidR="00C2766D" w:rsidRPr="00AA7374" w:rsidRDefault="00C2766D" w:rsidP="00FF5B40">
      <w:pPr>
        <w:pStyle w:val="ListParagraph"/>
        <w:numPr>
          <w:ilvl w:val="0"/>
          <w:numId w:val="6"/>
        </w:numPr>
      </w:pPr>
      <w:r w:rsidRPr="00C2766D">
        <w:t>Scalable: Node.js dễ dàng mở rộng để đáp ứng nhu cầu tăng trưởng của ứng dụng.</w:t>
      </w:r>
    </w:p>
    <w:p w14:paraId="72F00FC4" w14:textId="6BD3CC6D" w:rsidR="00C2766D" w:rsidRDefault="00C2766D" w:rsidP="00C2766D">
      <w:pPr>
        <w:rPr>
          <w:b/>
          <w:bCs/>
        </w:rPr>
      </w:pPr>
      <w:r w:rsidRPr="00D37B03">
        <w:rPr>
          <w:b/>
          <w:bCs/>
        </w:rPr>
        <w:t>Nhược điểm:</w:t>
      </w:r>
    </w:p>
    <w:p w14:paraId="172F3995" w14:textId="77777777" w:rsidR="00C2766D" w:rsidRDefault="00C2766D" w:rsidP="00FF5B40">
      <w:pPr>
        <w:pStyle w:val="ListParagraph"/>
        <w:numPr>
          <w:ilvl w:val="0"/>
          <w:numId w:val="7"/>
        </w:numPr>
      </w:pPr>
      <w:r w:rsidRPr="00C2766D">
        <w:t xml:space="preserve">Model đơn luồng: Mặc dù hiệu quả với các ứng dụng I/O-bound, nhưng Node.js có thể gặp khó khăn khi xử lý các tác vụ tính toán nặng (CPU-bound). </w:t>
      </w:r>
    </w:p>
    <w:p w14:paraId="41893E0F" w14:textId="77777777" w:rsidR="00C2766D" w:rsidRDefault="00C2766D" w:rsidP="00FF5B40">
      <w:pPr>
        <w:pStyle w:val="ListParagraph"/>
        <w:numPr>
          <w:ilvl w:val="0"/>
          <w:numId w:val="7"/>
        </w:numPr>
      </w:pPr>
      <w:r w:rsidRPr="00C2766D">
        <w:t xml:space="preserve">Callback hell: Nếu không cẩn thận, việc sử dụng nhiều callback lồng nhau có thể dẫn đến mã khó đọc và bảo trì. </w:t>
      </w:r>
    </w:p>
    <w:p w14:paraId="3B0655B7" w14:textId="4FB83061" w:rsidR="00D37B03" w:rsidRDefault="00C2766D" w:rsidP="00FF5B40">
      <w:pPr>
        <w:pStyle w:val="ListParagraph"/>
        <w:numPr>
          <w:ilvl w:val="0"/>
          <w:numId w:val="7"/>
        </w:numPr>
      </w:pPr>
      <w:r w:rsidRPr="00C2766D">
        <w:t>Không ổn định cho các ứng dụng đòi hỏi độ chính xác cao: Do cơ chế bất đồng bộ, việc đảm bảo thứ tự thực hiện các tác vụ có thể phức tạp hơn.</w:t>
      </w:r>
    </w:p>
    <w:p w14:paraId="126ABC72" w14:textId="5FBABE5B" w:rsidR="00865943" w:rsidRDefault="00865943" w:rsidP="001F0041">
      <w:pPr>
        <w:pStyle w:val="Heading2"/>
        <w:rPr>
          <w:b w:val="0"/>
          <w:bCs w:val="0"/>
        </w:rPr>
      </w:pPr>
      <w:bookmarkStart w:id="34" w:name="_Toc191711831"/>
      <w:r>
        <w:t>NOSQL mongoDB</w:t>
      </w:r>
      <w:bookmarkEnd w:id="34"/>
      <w:r w:rsidR="00F7660F">
        <w:t xml:space="preserve"> </w:t>
      </w:r>
    </w:p>
    <w:p w14:paraId="4147B7FF" w14:textId="25BB2AEA" w:rsidR="00856C72" w:rsidRPr="00856C72" w:rsidRDefault="001A4696" w:rsidP="00AA7374">
      <w:pPr>
        <w:ind w:left="9"/>
      </w:pPr>
      <w:r w:rsidRPr="001A4696">
        <w:t>MongoDB</w:t>
      </w:r>
      <w:r w:rsidR="005A5A93">
        <w:t xml:space="preserve"> </w:t>
      </w:r>
      <w:r>
        <w:t>[7]</w:t>
      </w:r>
      <w:r w:rsidRPr="001A4696">
        <w:t xml:space="preserve"> là một hệ quản trị cơ sở dữ liệu NoSQL mã nguồn mở đa nền tảng viết bằng C++. Bản ghi trong MongoDB được lưu trữ dạng một dữ liệu văn bản (Document), là một cấu trúc dữ liệu bao gồm các cặp giá trị và trường tương tự như các đối tượng JSON</w:t>
      </w:r>
      <w:r w:rsidR="00AF2B85">
        <w:t>.</w:t>
      </w:r>
    </w:p>
    <w:p w14:paraId="23CC27A0" w14:textId="53027E72" w:rsidR="00865943" w:rsidRPr="00D37B03" w:rsidRDefault="00865943" w:rsidP="00865943">
      <w:pPr>
        <w:rPr>
          <w:b/>
          <w:bCs/>
        </w:rPr>
      </w:pPr>
      <w:r w:rsidRPr="00D37B03">
        <w:rPr>
          <w:b/>
          <w:bCs/>
        </w:rPr>
        <w:t>Ưu điểm</w:t>
      </w:r>
      <w:r w:rsidR="00D37B03">
        <w:rPr>
          <w:b/>
          <w:bCs/>
        </w:rPr>
        <w:t>:</w:t>
      </w:r>
    </w:p>
    <w:p w14:paraId="6A18E02B" w14:textId="77777777" w:rsidR="00865943" w:rsidRPr="00966F17" w:rsidRDefault="00865943" w:rsidP="00FF5B40">
      <w:pPr>
        <w:pStyle w:val="ListParagraph"/>
        <w:numPr>
          <w:ilvl w:val="0"/>
          <w:numId w:val="13"/>
        </w:numPr>
        <w:ind w:left="720"/>
      </w:pPr>
      <w:r w:rsidRPr="00966F17">
        <w:t>Không cần schema cố định: Phù hợp với dữ liệu không đồng nhất.</w:t>
      </w:r>
    </w:p>
    <w:p w14:paraId="575CB08E" w14:textId="77777777" w:rsidR="00865943" w:rsidRPr="00966F17" w:rsidRDefault="00865943" w:rsidP="00FF5B40">
      <w:pPr>
        <w:pStyle w:val="ListParagraph"/>
        <w:numPr>
          <w:ilvl w:val="0"/>
          <w:numId w:val="13"/>
        </w:numPr>
        <w:ind w:left="720"/>
      </w:pPr>
      <w:r w:rsidRPr="00966F17">
        <w:t>Khả năng mở rộng tốt: Hỗ trợ sharding để chia nhỏ dữ liệu và tăng hiệu suất.</w:t>
      </w:r>
    </w:p>
    <w:p w14:paraId="19EE16BF" w14:textId="77777777" w:rsidR="00865943" w:rsidRPr="00966F17" w:rsidRDefault="00865943" w:rsidP="00FF5B40">
      <w:pPr>
        <w:pStyle w:val="ListParagraph"/>
        <w:numPr>
          <w:ilvl w:val="0"/>
          <w:numId w:val="13"/>
        </w:numPr>
        <w:ind w:left="720"/>
      </w:pPr>
      <w:r w:rsidRPr="00966F17">
        <w:t>Hỗ trợ JSON-like documents: Lưu trữ dữ liệu ở dạng BSON, dễ dàng thao tác với JSON.</w:t>
      </w:r>
    </w:p>
    <w:p w14:paraId="5DEB6B16" w14:textId="477D4341" w:rsidR="00865943" w:rsidRPr="00D37B03" w:rsidRDefault="00865943" w:rsidP="00865943">
      <w:pPr>
        <w:rPr>
          <w:b/>
          <w:bCs/>
        </w:rPr>
      </w:pPr>
      <w:r w:rsidRPr="00D37B03">
        <w:rPr>
          <w:b/>
          <w:bCs/>
        </w:rPr>
        <w:t>Nhược điểm</w:t>
      </w:r>
      <w:r w:rsidR="00D37B03" w:rsidRPr="00D37B03">
        <w:rPr>
          <w:b/>
          <w:bCs/>
        </w:rPr>
        <w:t>:</w:t>
      </w:r>
    </w:p>
    <w:p w14:paraId="2B7812B2" w14:textId="77777777" w:rsidR="00865943" w:rsidRPr="00966F17" w:rsidRDefault="00865943" w:rsidP="00FF5B40">
      <w:pPr>
        <w:pStyle w:val="ListParagraph"/>
        <w:numPr>
          <w:ilvl w:val="0"/>
          <w:numId w:val="12"/>
        </w:numPr>
        <w:ind w:left="720"/>
      </w:pPr>
      <w:r w:rsidRPr="00966F17">
        <w:t>Không phù hợp với giao dịch phức tạp: Không hỗ trợ tốt giao dịch ACID phức tạp như SQL.</w:t>
      </w:r>
    </w:p>
    <w:p w14:paraId="3871F920" w14:textId="77777777" w:rsidR="00865943" w:rsidRPr="00966F17" w:rsidRDefault="00865943" w:rsidP="00FF5B40">
      <w:pPr>
        <w:pStyle w:val="ListParagraph"/>
        <w:numPr>
          <w:ilvl w:val="0"/>
          <w:numId w:val="12"/>
        </w:numPr>
        <w:ind w:left="720"/>
      </w:pPr>
      <w:r w:rsidRPr="00966F17">
        <w:t>Tốn nhiều tài nguyên: Dữ liệu sao lưu và chỉ mục có thể tiêu tốn tài nguyên bộ nhớ.</w:t>
      </w:r>
    </w:p>
    <w:p w14:paraId="1E94F294" w14:textId="77777777" w:rsidR="00990EF5" w:rsidRPr="00A16910" w:rsidRDefault="00990EF5" w:rsidP="00253413"/>
    <w:p w14:paraId="16977F10" w14:textId="77777777" w:rsidR="00A16910" w:rsidRDefault="00A16910" w:rsidP="00253413">
      <w:pPr>
        <w:ind w:firstLine="0"/>
      </w:pPr>
    </w:p>
    <w:p w14:paraId="4CF235EB" w14:textId="77777777" w:rsidR="00C913CC" w:rsidRDefault="00C913CC" w:rsidP="003510E3">
      <w:pPr>
        <w:sectPr w:rsidR="00C913CC" w:rsidSect="009165B5">
          <w:footerReference w:type="default" r:id="rId17"/>
          <w:pgSz w:w="11907" w:h="16840" w:code="9"/>
          <w:pgMar w:top="1701" w:right="1134" w:bottom="1701" w:left="1985" w:header="709" w:footer="709" w:gutter="0"/>
          <w:cols w:space="708"/>
          <w:docGrid w:linePitch="360"/>
        </w:sectPr>
      </w:pPr>
    </w:p>
    <w:p w14:paraId="030B5F8D" w14:textId="77777777" w:rsidR="00466B47" w:rsidRDefault="008D201A" w:rsidP="00FC258B">
      <w:pPr>
        <w:pStyle w:val="Heading1"/>
        <w:ind w:left="0"/>
        <w:rPr>
          <w:color w:val="FF0000"/>
        </w:rPr>
      </w:pPr>
      <w:bookmarkStart w:id="35" w:name="_Toc191711832"/>
      <w:bookmarkStart w:id="36" w:name="_Toc169424247"/>
      <w:r>
        <w:lastRenderedPageBreak/>
        <w:t>: PHÂN TÍCH</w:t>
      </w:r>
      <w:bookmarkEnd w:id="35"/>
      <w:r w:rsidR="006F7F72">
        <w:t xml:space="preserve"> </w:t>
      </w:r>
    </w:p>
    <w:p w14:paraId="7D1AA55B" w14:textId="61BACD81" w:rsidR="006F6F6B" w:rsidRDefault="007258E3" w:rsidP="006F6F6B">
      <w:pPr>
        <w:pStyle w:val="Heading2"/>
      </w:pPr>
      <w:bookmarkStart w:id="37" w:name="_Toc191711833"/>
      <w:bookmarkEnd w:id="36"/>
      <w:r>
        <w:t>Mô hình UseCase</w:t>
      </w:r>
      <w:r w:rsidR="006F7F72">
        <w:t xml:space="preserve"> </w:t>
      </w:r>
      <w:r w:rsidR="00BC183D">
        <w:t>tổng quan</w:t>
      </w:r>
      <w:bookmarkEnd w:id="37"/>
    </w:p>
    <w:p w14:paraId="566AA78D" w14:textId="54AAB652" w:rsidR="0041657D" w:rsidRDefault="0041657D" w:rsidP="0041657D"/>
    <w:p w14:paraId="3421496C" w14:textId="50CCE0E8" w:rsidR="0041657D" w:rsidRDefault="0041657D" w:rsidP="0041657D"/>
    <w:p w14:paraId="5EDD0862" w14:textId="026A55FD" w:rsidR="0041657D" w:rsidRDefault="0041657D" w:rsidP="0041657D"/>
    <w:p w14:paraId="4471808F" w14:textId="09D299B7" w:rsidR="0041657D" w:rsidRDefault="0041657D" w:rsidP="0041657D"/>
    <w:p w14:paraId="6F5FB4A7" w14:textId="5D2EAB50" w:rsidR="0041657D" w:rsidRDefault="0041657D" w:rsidP="0041657D"/>
    <w:p w14:paraId="626F1406" w14:textId="60206F0E" w:rsidR="0041657D" w:rsidRDefault="0041657D" w:rsidP="0041657D"/>
    <w:p w14:paraId="575161DF" w14:textId="15EC9CDD" w:rsidR="0041657D" w:rsidRDefault="0041657D" w:rsidP="0041657D"/>
    <w:p w14:paraId="314A8CD3" w14:textId="6186012A" w:rsidR="0041657D" w:rsidRDefault="0041657D" w:rsidP="0041657D"/>
    <w:p w14:paraId="6CE78910" w14:textId="6DAD50D0" w:rsidR="0041657D" w:rsidRDefault="0041657D" w:rsidP="0041657D"/>
    <w:p w14:paraId="2D023B51" w14:textId="42F20F1A" w:rsidR="0041657D" w:rsidRDefault="0041657D" w:rsidP="0041657D"/>
    <w:p w14:paraId="5B3A39B3" w14:textId="3A47431A" w:rsidR="0041657D" w:rsidRDefault="0041657D" w:rsidP="0041657D"/>
    <w:p w14:paraId="5AE604D3" w14:textId="27CAB3C8" w:rsidR="0041657D" w:rsidRDefault="0041657D" w:rsidP="0041657D"/>
    <w:p w14:paraId="265FDA52" w14:textId="53EC254F" w:rsidR="0041657D" w:rsidRDefault="0041657D" w:rsidP="0041657D"/>
    <w:p w14:paraId="25603971" w14:textId="6417A3FA" w:rsidR="0041657D" w:rsidRDefault="0041657D" w:rsidP="0041657D"/>
    <w:p w14:paraId="79FA9511" w14:textId="7CB7DE10" w:rsidR="0041657D" w:rsidRDefault="0041657D" w:rsidP="0041657D"/>
    <w:p w14:paraId="34CF0F9D" w14:textId="437D0B4D" w:rsidR="0041657D" w:rsidRDefault="0041657D" w:rsidP="0041657D"/>
    <w:p w14:paraId="2F276BE1" w14:textId="47A69232" w:rsidR="0041657D" w:rsidRDefault="0041657D" w:rsidP="0041657D"/>
    <w:p w14:paraId="5C437628" w14:textId="1212342B" w:rsidR="0041657D" w:rsidRDefault="0041657D" w:rsidP="0041657D"/>
    <w:p w14:paraId="5F6806C6" w14:textId="3FAE3ACE" w:rsidR="0041657D" w:rsidRDefault="0041657D" w:rsidP="0041657D"/>
    <w:p w14:paraId="1A12B6BF" w14:textId="422E030B" w:rsidR="0041657D" w:rsidRDefault="0041657D" w:rsidP="0041657D"/>
    <w:p w14:paraId="7A3798C8" w14:textId="573C830D" w:rsidR="0041657D" w:rsidRDefault="0041657D" w:rsidP="0041657D"/>
    <w:p w14:paraId="477C6D01" w14:textId="77777777" w:rsidR="0041657D" w:rsidRPr="0041657D" w:rsidRDefault="0041657D" w:rsidP="0041657D"/>
    <w:p w14:paraId="7D05186D" w14:textId="406519F8" w:rsidR="001A08FA" w:rsidRDefault="007258E3" w:rsidP="001A08FA">
      <w:pPr>
        <w:pStyle w:val="Heading2"/>
      </w:pPr>
      <w:bookmarkStart w:id="38" w:name="_Toc191711834"/>
      <w:r>
        <w:lastRenderedPageBreak/>
        <w:t xml:space="preserve">Danh sách </w:t>
      </w:r>
      <w:r w:rsidR="00E55A03">
        <w:t>các tác nhân và mô tả</w:t>
      </w:r>
      <w:bookmarkEnd w:id="38"/>
    </w:p>
    <w:p w14:paraId="2E379E5E" w14:textId="2D11D78F" w:rsidR="00B6246B" w:rsidRDefault="00B6246B" w:rsidP="00B6246B">
      <w:pPr>
        <w:pStyle w:val="Caption"/>
        <w:keepNext/>
      </w:pPr>
      <w:bookmarkStart w:id="39" w:name="_Toc191711946"/>
      <w:r>
        <w:t xml:space="preserve">Bảng </w:t>
      </w:r>
      <w:fldSimple w:instr=" SEQ Bảng \* ARABIC ">
        <w:r w:rsidR="00721F89">
          <w:rPr>
            <w:noProof/>
          </w:rPr>
          <w:t>2</w:t>
        </w:r>
      </w:fldSimple>
      <w:r w:rsidR="003C7CEB">
        <w:t xml:space="preserve"> Danh sách tác nhân</w:t>
      </w:r>
      <w:bookmarkEnd w:id="39"/>
    </w:p>
    <w:tbl>
      <w:tblPr>
        <w:tblStyle w:val="TableGrid"/>
        <w:tblW w:w="0" w:type="auto"/>
        <w:tblLook w:val="04A0" w:firstRow="1" w:lastRow="0" w:firstColumn="1" w:lastColumn="0" w:noHBand="0" w:noVBand="1"/>
      </w:tblPr>
      <w:tblGrid>
        <w:gridCol w:w="1165"/>
        <w:gridCol w:w="2250"/>
        <w:gridCol w:w="5363"/>
      </w:tblGrid>
      <w:tr w:rsidR="0041657D" w14:paraId="155491E8" w14:textId="77777777" w:rsidTr="0041657D">
        <w:tc>
          <w:tcPr>
            <w:tcW w:w="1165" w:type="dxa"/>
          </w:tcPr>
          <w:p w14:paraId="5837B41E" w14:textId="5DD7EFBB" w:rsidR="0041657D" w:rsidRPr="0041657D" w:rsidRDefault="0041657D" w:rsidP="0041657D">
            <w:pPr>
              <w:ind w:firstLine="0"/>
              <w:jc w:val="center"/>
              <w:rPr>
                <w:b/>
                <w:bCs/>
              </w:rPr>
            </w:pPr>
            <w:r>
              <w:rPr>
                <w:b/>
                <w:bCs/>
              </w:rPr>
              <w:t>STT</w:t>
            </w:r>
          </w:p>
        </w:tc>
        <w:tc>
          <w:tcPr>
            <w:tcW w:w="2250" w:type="dxa"/>
          </w:tcPr>
          <w:p w14:paraId="6C05D456" w14:textId="0FD51AEA" w:rsidR="0041657D" w:rsidRPr="0041657D" w:rsidRDefault="0041657D" w:rsidP="0041657D">
            <w:pPr>
              <w:ind w:firstLine="0"/>
              <w:jc w:val="center"/>
              <w:rPr>
                <w:b/>
                <w:bCs/>
              </w:rPr>
            </w:pPr>
            <w:r>
              <w:rPr>
                <w:b/>
                <w:bCs/>
              </w:rPr>
              <w:t>Tác nhân</w:t>
            </w:r>
          </w:p>
        </w:tc>
        <w:tc>
          <w:tcPr>
            <w:tcW w:w="5363" w:type="dxa"/>
          </w:tcPr>
          <w:p w14:paraId="36AFE798" w14:textId="671F204A" w:rsidR="0041657D" w:rsidRPr="0041657D" w:rsidRDefault="0041657D" w:rsidP="0041657D">
            <w:pPr>
              <w:ind w:firstLine="0"/>
              <w:jc w:val="center"/>
              <w:rPr>
                <w:b/>
                <w:bCs/>
              </w:rPr>
            </w:pPr>
            <w:r>
              <w:rPr>
                <w:b/>
                <w:bCs/>
              </w:rPr>
              <w:t>Mô tả chức năng</w:t>
            </w:r>
          </w:p>
        </w:tc>
      </w:tr>
      <w:tr w:rsidR="0041657D" w14:paraId="05164EBB" w14:textId="77777777" w:rsidTr="0041657D">
        <w:tc>
          <w:tcPr>
            <w:tcW w:w="1165" w:type="dxa"/>
          </w:tcPr>
          <w:p w14:paraId="686E2308" w14:textId="3026A81A" w:rsidR="0041657D" w:rsidRDefault="0041657D" w:rsidP="0041657D">
            <w:pPr>
              <w:ind w:firstLine="0"/>
            </w:pPr>
            <w:r>
              <w:t>1</w:t>
            </w:r>
          </w:p>
        </w:tc>
        <w:tc>
          <w:tcPr>
            <w:tcW w:w="2250" w:type="dxa"/>
          </w:tcPr>
          <w:p w14:paraId="6442DB1F" w14:textId="5A0288CE" w:rsidR="0041657D" w:rsidRDefault="0041657D" w:rsidP="0041657D">
            <w:pPr>
              <w:ind w:firstLine="0"/>
            </w:pPr>
            <w:r>
              <w:t>Nhân viên</w:t>
            </w:r>
          </w:p>
        </w:tc>
        <w:tc>
          <w:tcPr>
            <w:tcW w:w="5363" w:type="dxa"/>
          </w:tcPr>
          <w:p w14:paraId="73DD1FB5" w14:textId="3CB0E780" w:rsidR="0041657D" w:rsidRDefault="00326FA7" w:rsidP="0041657D">
            <w:pPr>
              <w:ind w:firstLine="0"/>
            </w:pPr>
            <w:r>
              <w:t>Người dùng có thể thêm, sửa, xóa thông tin sản phẩm trong cửa hàng. Ngoài ra, nhân viên có thể xử lý đơn hàng, cập nhật trạng thái giao hàng và hỗ trợ khách hàng khi có yêu cầu.</w:t>
            </w:r>
          </w:p>
        </w:tc>
      </w:tr>
      <w:tr w:rsidR="0041657D" w14:paraId="2034D64B" w14:textId="77777777" w:rsidTr="0041657D">
        <w:tc>
          <w:tcPr>
            <w:tcW w:w="1165" w:type="dxa"/>
          </w:tcPr>
          <w:p w14:paraId="43D705AB" w14:textId="560BB287" w:rsidR="0041657D" w:rsidRDefault="0041657D" w:rsidP="0041657D">
            <w:pPr>
              <w:ind w:firstLine="0"/>
            </w:pPr>
            <w:r>
              <w:t>2</w:t>
            </w:r>
          </w:p>
        </w:tc>
        <w:tc>
          <w:tcPr>
            <w:tcW w:w="2250" w:type="dxa"/>
          </w:tcPr>
          <w:p w14:paraId="2B0151A1" w14:textId="37DC54D2" w:rsidR="0041657D" w:rsidRDefault="0041657D" w:rsidP="0041657D">
            <w:pPr>
              <w:ind w:firstLine="0"/>
            </w:pPr>
            <w:r>
              <w:t>Quản lý cửa hàng</w:t>
            </w:r>
          </w:p>
        </w:tc>
        <w:tc>
          <w:tcPr>
            <w:tcW w:w="5363" w:type="dxa"/>
          </w:tcPr>
          <w:p w14:paraId="6CA56587" w14:textId="00C99E6F" w:rsidR="0041657D" w:rsidRDefault="00326FA7" w:rsidP="0041657D">
            <w:pPr>
              <w:ind w:firstLine="0"/>
            </w:pPr>
            <w:r>
              <w:t>Người dùng có thể quản lý danh sách nhân viên, xem báo cáo và thống kê doanh thu, theo dõi tình hình kinh doanh. Ngoài ra, quản lý có thể phê duyệt các phản hồi của khách hàng và quản lý thông tin nhà cung cấp.</w:t>
            </w:r>
          </w:p>
        </w:tc>
      </w:tr>
      <w:tr w:rsidR="0041657D" w14:paraId="3678A87F" w14:textId="77777777" w:rsidTr="0041657D">
        <w:tc>
          <w:tcPr>
            <w:tcW w:w="1165" w:type="dxa"/>
          </w:tcPr>
          <w:p w14:paraId="260DC49A" w14:textId="19CCD104" w:rsidR="0041657D" w:rsidRDefault="0041657D" w:rsidP="0041657D">
            <w:pPr>
              <w:ind w:firstLine="0"/>
            </w:pPr>
            <w:r>
              <w:t>3</w:t>
            </w:r>
          </w:p>
        </w:tc>
        <w:tc>
          <w:tcPr>
            <w:tcW w:w="2250" w:type="dxa"/>
          </w:tcPr>
          <w:p w14:paraId="793C1B1D" w14:textId="3E97B298" w:rsidR="0041657D" w:rsidRDefault="0041657D" w:rsidP="0041657D">
            <w:pPr>
              <w:ind w:firstLine="0"/>
            </w:pPr>
            <w:r>
              <w:t>Khách hàng</w:t>
            </w:r>
          </w:p>
        </w:tc>
        <w:tc>
          <w:tcPr>
            <w:tcW w:w="5363" w:type="dxa"/>
          </w:tcPr>
          <w:p w14:paraId="11E91934" w14:textId="5DF8A9C6" w:rsidR="0041657D" w:rsidRDefault="00326FA7" w:rsidP="0041657D">
            <w:pPr>
              <w:ind w:firstLine="0"/>
            </w:pPr>
            <w:r>
              <w:t>Người dùng chính của hệ thống có thể tìm kiếm sản phẩm, thêm vào giỏ hàng và mua hàng trực tuyến. Ngoài ra, khách hàng có thể theo dõi trạng thái đơn hàng, gửi phản hồi và yêu cầu hỗ trợ từ cửa hàng.</w:t>
            </w:r>
          </w:p>
        </w:tc>
      </w:tr>
    </w:tbl>
    <w:p w14:paraId="0DFE6622" w14:textId="480A8943" w:rsidR="007258E3" w:rsidRDefault="007258E3" w:rsidP="0041657D">
      <w:pPr>
        <w:ind w:firstLine="0"/>
      </w:pPr>
    </w:p>
    <w:p w14:paraId="5740B637" w14:textId="48C5A795" w:rsidR="007258E3" w:rsidRDefault="007258E3" w:rsidP="007258E3">
      <w:pPr>
        <w:pStyle w:val="Heading2"/>
      </w:pPr>
      <w:bookmarkStart w:id="40" w:name="_Toc191711835"/>
      <w:r>
        <w:t>Danh sách UseCase</w:t>
      </w:r>
      <w:r w:rsidR="0041657D">
        <w:t xml:space="preserve"> và mô tả</w:t>
      </w:r>
      <w:bookmarkEnd w:id="40"/>
    </w:p>
    <w:p w14:paraId="780019C4" w14:textId="66AB56A7" w:rsidR="00B6246B" w:rsidRDefault="00B6246B" w:rsidP="00B6246B">
      <w:pPr>
        <w:pStyle w:val="Caption"/>
        <w:keepNext/>
      </w:pPr>
      <w:bookmarkStart w:id="41" w:name="_Toc191711947"/>
      <w:r>
        <w:t xml:space="preserve">Bảng </w:t>
      </w:r>
      <w:fldSimple w:instr=" SEQ Bảng \* ARABIC ">
        <w:r w:rsidR="00721F89">
          <w:rPr>
            <w:noProof/>
          </w:rPr>
          <w:t>3</w:t>
        </w:r>
      </w:fldSimple>
      <w:r w:rsidR="003C7CEB">
        <w:t xml:space="preserve"> Danh sách UseCase</w:t>
      </w:r>
      <w:bookmarkEnd w:id="41"/>
    </w:p>
    <w:tbl>
      <w:tblPr>
        <w:tblStyle w:val="TableGrid"/>
        <w:tblW w:w="0" w:type="auto"/>
        <w:tblLook w:val="04A0" w:firstRow="1" w:lastRow="0" w:firstColumn="1" w:lastColumn="0" w:noHBand="0" w:noVBand="1"/>
      </w:tblPr>
      <w:tblGrid>
        <w:gridCol w:w="1075"/>
        <w:gridCol w:w="2880"/>
        <w:gridCol w:w="4823"/>
      </w:tblGrid>
      <w:tr w:rsidR="007258E3" w14:paraId="272217AF" w14:textId="77777777" w:rsidTr="00B73884">
        <w:tc>
          <w:tcPr>
            <w:tcW w:w="1075" w:type="dxa"/>
          </w:tcPr>
          <w:p w14:paraId="2686BE56" w14:textId="6A2927C9" w:rsidR="007258E3" w:rsidRDefault="007258E3" w:rsidP="007258E3">
            <w:pPr>
              <w:ind w:firstLine="0"/>
              <w:jc w:val="center"/>
            </w:pPr>
            <w:r>
              <w:t>ID</w:t>
            </w:r>
          </w:p>
        </w:tc>
        <w:tc>
          <w:tcPr>
            <w:tcW w:w="2880" w:type="dxa"/>
          </w:tcPr>
          <w:p w14:paraId="1A40AFAD" w14:textId="29C8A553" w:rsidR="007258E3" w:rsidRDefault="007258E3" w:rsidP="007258E3">
            <w:pPr>
              <w:ind w:firstLine="0"/>
              <w:jc w:val="center"/>
            </w:pPr>
            <w:r>
              <w:t>UseCase</w:t>
            </w:r>
          </w:p>
        </w:tc>
        <w:tc>
          <w:tcPr>
            <w:tcW w:w="4823" w:type="dxa"/>
          </w:tcPr>
          <w:p w14:paraId="3EA04FCC" w14:textId="121C03FC" w:rsidR="007258E3" w:rsidRDefault="007258E3" w:rsidP="007258E3">
            <w:pPr>
              <w:ind w:firstLine="0"/>
              <w:jc w:val="center"/>
            </w:pPr>
            <w:r>
              <w:t>Note</w:t>
            </w:r>
          </w:p>
        </w:tc>
      </w:tr>
      <w:tr w:rsidR="002916C6" w14:paraId="5CEF0CA1" w14:textId="77777777" w:rsidTr="00B73884">
        <w:tc>
          <w:tcPr>
            <w:tcW w:w="1075" w:type="dxa"/>
          </w:tcPr>
          <w:p w14:paraId="4B47F152" w14:textId="2045E883" w:rsidR="002916C6" w:rsidRDefault="002916C6" w:rsidP="007258E3">
            <w:pPr>
              <w:ind w:firstLine="0"/>
              <w:jc w:val="center"/>
            </w:pPr>
            <w:r>
              <w:t>UC01</w:t>
            </w:r>
          </w:p>
        </w:tc>
        <w:tc>
          <w:tcPr>
            <w:tcW w:w="2880" w:type="dxa"/>
          </w:tcPr>
          <w:p w14:paraId="2201B5E0" w14:textId="77777777" w:rsidR="002916C6" w:rsidRDefault="002916C6" w:rsidP="00DE262F">
            <w:pPr>
              <w:ind w:firstLine="0"/>
              <w:jc w:val="left"/>
            </w:pPr>
            <w:r>
              <w:t>Đăng nhập</w:t>
            </w:r>
          </w:p>
        </w:tc>
        <w:tc>
          <w:tcPr>
            <w:tcW w:w="4823" w:type="dxa"/>
          </w:tcPr>
          <w:p w14:paraId="36AB191C" w14:textId="77777777" w:rsidR="002916C6" w:rsidRDefault="002916C6" w:rsidP="00DE262F">
            <w:pPr>
              <w:ind w:firstLine="0"/>
              <w:jc w:val="left"/>
            </w:pPr>
            <w:r>
              <w:t>Người dùng nhập email và mật khẩu để xác thực, truy cập hệ thống theo vai trò.</w:t>
            </w:r>
          </w:p>
        </w:tc>
      </w:tr>
      <w:tr w:rsidR="002916C6" w14:paraId="0F4727E7" w14:textId="77777777" w:rsidTr="00B73884">
        <w:tc>
          <w:tcPr>
            <w:tcW w:w="1075" w:type="dxa"/>
          </w:tcPr>
          <w:p w14:paraId="00961492" w14:textId="51EFD4CC" w:rsidR="002916C6" w:rsidRDefault="002916C6" w:rsidP="007258E3">
            <w:pPr>
              <w:ind w:firstLine="0"/>
              <w:jc w:val="center"/>
            </w:pPr>
            <w:r>
              <w:t>UC02</w:t>
            </w:r>
          </w:p>
        </w:tc>
        <w:tc>
          <w:tcPr>
            <w:tcW w:w="2880" w:type="dxa"/>
          </w:tcPr>
          <w:p w14:paraId="189FE64E" w14:textId="77777777" w:rsidR="002916C6" w:rsidRDefault="002916C6" w:rsidP="00DE262F">
            <w:pPr>
              <w:ind w:firstLine="0"/>
              <w:jc w:val="left"/>
            </w:pPr>
            <w:r>
              <w:t>Đăng xuất</w:t>
            </w:r>
          </w:p>
        </w:tc>
        <w:tc>
          <w:tcPr>
            <w:tcW w:w="4823" w:type="dxa"/>
          </w:tcPr>
          <w:p w14:paraId="4952F9D4" w14:textId="77777777" w:rsidR="002916C6" w:rsidRDefault="002916C6" w:rsidP="00DE262F">
            <w:pPr>
              <w:keepNext/>
              <w:ind w:firstLine="0"/>
              <w:jc w:val="left"/>
            </w:pPr>
            <w:r>
              <w:t>Người dùng có thể đăng xuất khỏi hệ thống, xác nhận trước khi thoát.</w:t>
            </w:r>
          </w:p>
        </w:tc>
      </w:tr>
      <w:tr w:rsidR="007258E3" w14:paraId="6A91BD4A" w14:textId="77777777" w:rsidTr="00B73884">
        <w:tc>
          <w:tcPr>
            <w:tcW w:w="1075" w:type="dxa"/>
          </w:tcPr>
          <w:p w14:paraId="61F34E7E" w14:textId="7F0ED366" w:rsidR="007258E3" w:rsidRDefault="00874262" w:rsidP="007258E3">
            <w:pPr>
              <w:ind w:firstLine="0"/>
              <w:jc w:val="center"/>
            </w:pPr>
            <w:r>
              <w:t>UC0</w:t>
            </w:r>
            <w:r w:rsidR="002916C6">
              <w:t>3</w:t>
            </w:r>
          </w:p>
        </w:tc>
        <w:tc>
          <w:tcPr>
            <w:tcW w:w="2880" w:type="dxa"/>
          </w:tcPr>
          <w:p w14:paraId="4E172146" w14:textId="42B856AA" w:rsidR="007258E3" w:rsidRDefault="00874262" w:rsidP="00DE262F">
            <w:pPr>
              <w:ind w:firstLine="0"/>
              <w:jc w:val="left"/>
            </w:pPr>
            <w:r>
              <w:t>Đăng ký</w:t>
            </w:r>
          </w:p>
        </w:tc>
        <w:tc>
          <w:tcPr>
            <w:tcW w:w="4823" w:type="dxa"/>
          </w:tcPr>
          <w:p w14:paraId="68644AAD" w14:textId="512E6222" w:rsidR="007258E3" w:rsidRDefault="00874262" w:rsidP="00DE262F">
            <w:pPr>
              <w:ind w:firstLine="0"/>
              <w:jc w:val="left"/>
            </w:pPr>
            <w:r>
              <w:t>Khách hàng đăng ký tài khoản bằng số điện thoại, email, xác nhận qua OTP.</w:t>
            </w:r>
          </w:p>
        </w:tc>
      </w:tr>
      <w:tr w:rsidR="00326FA7" w14:paraId="34A6EECC" w14:textId="77777777" w:rsidTr="00B73884">
        <w:tc>
          <w:tcPr>
            <w:tcW w:w="1075" w:type="dxa"/>
          </w:tcPr>
          <w:p w14:paraId="029CC6AC" w14:textId="5C82BE35" w:rsidR="00326FA7" w:rsidRDefault="00874262" w:rsidP="007258E3">
            <w:pPr>
              <w:ind w:firstLine="0"/>
              <w:jc w:val="center"/>
            </w:pPr>
            <w:r>
              <w:t>UC04</w:t>
            </w:r>
          </w:p>
        </w:tc>
        <w:tc>
          <w:tcPr>
            <w:tcW w:w="2880" w:type="dxa"/>
          </w:tcPr>
          <w:p w14:paraId="537E7107" w14:textId="17807648" w:rsidR="00326FA7" w:rsidRDefault="00874262" w:rsidP="00DE262F">
            <w:pPr>
              <w:ind w:firstLine="0"/>
              <w:jc w:val="left"/>
            </w:pPr>
            <w:r>
              <w:t>Cập nhật thông tin cá nhân</w:t>
            </w:r>
          </w:p>
        </w:tc>
        <w:tc>
          <w:tcPr>
            <w:tcW w:w="4823" w:type="dxa"/>
          </w:tcPr>
          <w:p w14:paraId="34C2EA65" w14:textId="61987563" w:rsidR="00326FA7" w:rsidRDefault="00874262" w:rsidP="00DE262F">
            <w:pPr>
              <w:keepNext/>
              <w:ind w:firstLine="0"/>
              <w:jc w:val="left"/>
            </w:pPr>
            <w:r>
              <w:t>Người dùng có thể thay đổi họ tên, địa chỉ, số điện thoại, v.v.</w:t>
            </w:r>
          </w:p>
        </w:tc>
      </w:tr>
      <w:tr w:rsidR="00326FA7" w14:paraId="21D75AF6" w14:textId="77777777" w:rsidTr="00B73884">
        <w:tc>
          <w:tcPr>
            <w:tcW w:w="1075" w:type="dxa"/>
          </w:tcPr>
          <w:p w14:paraId="32223F3E" w14:textId="1EC7E1CE" w:rsidR="00326FA7" w:rsidRDefault="00874262" w:rsidP="007258E3">
            <w:pPr>
              <w:ind w:firstLine="0"/>
              <w:jc w:val="center"/>
            </w:pPr>
            <w:r>
              <w:t>UC05</w:t>
            </w:r>
          </w:p>
        </w:tc>
        <w:tc>
          <w:tcPr>
            <w:tcW w:w="2880" w:type="dxa"/>
          </w:tcPr>
          <w:p w14:paraId="66E10EDA" w14:textId="480D6C37" w:rsidR="00326FA7" w:rsidRDefault="00874262" w:rsidP="00DE262F">
            <w:pPr>
              <w:ind w:firstLine="0"/>
              <w:jc w:val="left"/>
            </w:pPr>
            <w:r>
              <w:t>Đổi mật khẩu</w:t>
            </w:r>
          </w:p>
        </w:tc>
        <w:tc>
          <w:tcPr>
            <w:tcW w:w="4823" w:type="dxa"/>
          </w:tcPr>
          <w:p w14:paraId="6303BF86" w14:textId="7E6884B9" w:rsidR="00326FA7" w:rsidRDefault="00874262" w:rsidP="00DE262F">
            <w:pPr>
              <w:keepNext/>
              <w:ind w:firstLine="0"/>
              <w:jc w:val="left"/>
            </w:pPr>
            <w:r>
              <w:t>Người dùng có thể thay đổi mật khẩu sau khi nhập mật khẩu cũ và xác nhận mật khẩu mới.</w:t>
            </w:r>
          </w:p>
        </w:tc>
      </w:tr>
      <w:tr w:rsidR="00326FA7" w14:paraId="13F904A1" w14:textId="77777777" w:rsidTr="00B73884">
        <w:tc>
          <w:tcPr>
            <w:tcW w:w="1075" w:type="dxa"/>
          </w:tcPr>
          <w:p w14:paraId="11345FC7" w14:textId="752E5A8C" w:rsidR="00326FA7" w:rsidRDefault="00874262" w:rsidP="007258E3">
            <w:pPr>
              <w:ind w:firstLine="0"/>
              <w:jc w:val="center"/>
            </w:pPr>
            <w:r>
              <w:t>UC06</w:t>
            </w:r>
          </w:p>
        </w:tc>
        <w:tc>
          <w:tcPr>
            <w:tcW w:w="2880" w:type="dxa"/>
          </w:tcPr>
          <w:p w14:paraId="214B0759" w14:textId="685519C8" w:rsidR="00326FA7" w:rsidRDefault="00874262" w:rsidP="00DE262F">
            <w:pPr>
              <w:ind w:firstLine="0"/>
              <w:jc w:val="left"/>
            </w:pPr>
            <w:r>
              <w:t>Khôi phục mật khẩu</w:t>
            </w:r>
          </w:p>
        </w:tc>
        <w:tc>
          <w:tcPr>
            <w:tcW w:w="4823" w:type="dxa"/>
          </w:tcPr>
          <w:p w14:paraId="5665A1B2" w14:textId="522FDFFF" w:rsidR="00326FA7" w:rsidRDefault="00874262" w:rsidP="00DE262F">
            <w:pPr>
              <w:keepNext/>
              <w:ind w:firstLine="0"/>
              <w:jc w:val="left"/>
            </w:pPr>
            <w:r>
              <w:t>Hệ thống gửi mã xác thực đến email để đặt lại mật khẩu mới.</w:t>
            </w:r>
          </w:p>
        </w:tc>
      </w:tr>
      <w:tr w:rsidR="00326FA7" w14:paraId="2829B80A" w14:textId="77777777" w:rsidTr="00B73884">
        <w:tc>
          <w:tcPr>
            <w:tcW w:w="1075" w:type="dxa"/>
          </w:tcPr>
          <w:p w14:paraId="4B15B0A0" w14:textId="0E54AE57" w:rsidR="00326FA7" w:rsidRDefault="00874262" w:rsidP="007258E3">
            <w:pPr>
              <w:ind w:firstLine="0"/>
              <w:jc w:val="center"/>
            </w:pPr>
            <w:r>
              <w:lastRenderedPageBreak/>
              <w:t>UC07</w:t>
            </w:r>
          </w:p>
        </w:tc>
        <w:tc>
          <w:tcPr>
            <w:tcW w:w="2880" w:type="dxa"/>
          </w:tcPr>
          <w:p w14:paraId="1A25BAE6" w14:textId="7197B6E1" w:rsidR="00326FA7" w:rsidRDefault="00874262" w:rsidP="00DE262F">
            <w:pPr>
              <w:ind w:firstLine="0"/>
              <w:jc w:val="left"/>
            </w:pPr>
            <w:r>
              <w:t>Tìm kiếm sản phẩm</w:t>
            </w:r>
          </w:p>
        </w:tc>
        <w:tc>
          <w:tcPr>
            <w:tcW w:w="4823" w:type="dxa"/>
          </w:tcPr>
          <w:p w14:paraId="347FDC0D" w14:textId="38EF43D5" w:rsidR="00326FA7" w:rsidRDefault="00874262" w:rsidP="00DE262F">
            <w:pPr>
              <w:keepNext/>
              <w:ind w:firstLine="0"/>
              <w:jc w:val="left"/>
            </w:pPr>
            <w:r>
              <w:t>Người dùng nhập từ khóa để tìm kiếm sản phẩm theo tên, danh mục, giá.</w:t>
            </w:r>
          </w:p>
        </w:tc>
      </w:tr>
      <w:tr w:rsidR="00326FA7" w14:paraId="4FE306C2" w14:textId="77777777" w:rsidTr="00B73884">
        <w:tc>
          <w:tcPr>
            <w:tcW w:w="1075" w:type="dxa"/>
          </w:tcPr>
          <w:p w14:paraId="5F4008AD" w14:textId="61B0EE49" w:rsidR="00326FA7" w:rsidRDefault="00874262" w:rsidP="007258E3">
            <w:pPr>
              <w:ind w:firstLine="0"/>
              <w:jc w:val="center"/>
            </w:pPr>
            <w:r>
              <w:t>UC08</w:t>
            </w:r>
          </w:p>
        </w:tc>
        <w:tc>
          <w:tcPr>
            <w:tcW w:w="2880" w:type="dxa"/>
          </w:tcPr>
          <w:p w14:paraId="3699BDF9" w14:textId="576393FF" w:rsidR="00326FA7" w:rsidRDefault="00874262" w:rsidP="00DE262F">
            <w:pPr>
              <w:ind w:firstLine="0"/>
              <w:jc w:val="left"/>
            </w:pPr>
            <w:r>
              <w:t>Xem thông tin sản phẩm</w:t>
            </w:r>
          </w:p>
        </w:tc>
        <w:tc>
          <w:tcPr>
            <w:tcW w:w="4823" w:type="dxa"/>
          </w:tcPr>
          <w:p w14:paraId="4319CD3A" w14:textId="2FD63092" w:rsidR="00326FA7" w:rsidRDefault="00874262" w:rsidP="00DE262F">
            <w:pPr>
              <w:keepNext/>
              <w:ind w:firstLine="0"/>
              <w:jc w:val="left"/>
            </w:pPr>
            <w:r>
              <w:t>Người dùng bấm vào sản phẩm để xem chi tiết.</w:t>
            </w:r>
          </w:p>
        </w:tc>
      </w:tr>
      <w:tr w:rsidR="00326FA7" w14:paraId="663671BE" w14:textId="77777777" w:rsidTr="00B73884">
        <w:tc>
          <w:tcPr>
            <w:tcW w:w="1075" w:type="dxa"/>
          </w:tcPr>
          <w:p w14:paraId="74BD3717" w14:textId="5BB24694" w:rsidR="00326FA7" w:rsidRDefault="00874262" w:rsidP="007258E3">
            <w:pPr>
              <w:ind w:firstLine="0"/>
              <w:jc w:val="center"/>
            </w:pPr>
            <w:r>
              <w:t>UC09</w:t>
            </w:r>
          </w:p>
        </w:tc>
        <w:tc>
          <w:tcPr>
            <w:tcW w:w="2880" w:type="dxa"/>
          </w:tcPr>
          <w:p w14:paraId="19F75DE7" w14:textId="5AEDB01D" w:rsidR="00326FA7" w:rsidRDefault="00874262" w:rsidP="00DE262F">
            <w:pPr>
              <w:ind w:firstLine="0"/>
              <w:jc w:val="left"/>
            </w:pPr>
            <w:r>
              <w:t>Thêm sản phẩm vào giỏ hàng</w:t>
            </w:r>
          </w:p>
        </w:tc>
        <w:tc>
          <w:tcPr>
            <w:tcW w:w="4823" w:type="dxa"/>
          </w:tcPr>
          <w:p w14:paraId="41DA13CD" w14:textId="2613D2DC" w:rsidR="00326FA7" w:rsidRDefault="00874262" w:rsidP="00DE262F">
            <w:pPr>
              <w:keepNext/>
              <w:ind w:firstLine="0"/>
              <w:jc w:val="left"/>
            </w:pPr>
            <w:r>
              <w:t>Khách hàng có thể chọn sản phẩm và thêm vào giỏ hàng.</w:t>
            </w:r>
          </w:p>
        </w:tc>
      </w:tr>
      <w:tr w:rsidR="00326FA7" w14:paraId="66A897BC" w14:textId="77777777" w:rsidTr="00B73884">
        <w:tc>
          <w:tcPr>
            <w:tcW w:w="1075" w:type="dxa"/>
          </w:tcPr>
          <w:p w14:paraId="322790BE" w14:textId="7FC55608" w:rsidR="00326FA7" w:rsidRDefault="00874262" w:rsidP="007258E3">
            <w:pPr>
              <w:ind w:firstLine="0"/>
              <w:jc w:val="center"/>
            </w:pPr>
            <w:r>
              <w:t>UC010</w:t>
            </w:r>
          </w:p>
        </w:tc>
        <w:tc>
          <w:tcPr>
            <w:tcW w:w="2880" w:type="dxa"/>
          </w:tcPr>
          <w:p w14:paraId="32E89E85" w14:textId="308FE387" w:rsidR="00326FA7" w:rsidRDefault="00874262" w:rsidP="00DE262F">
            <w:pPr>
              <w:ind w:firstLine="0"/>
              <w:jc w:val="left"/>
            </w:pPr>
            <w:r>
              <w:t>Mua sản phẩm</w:t>
            </w:r>
          </w:p>
        </w:tc>
        <w:tc>
          <w:tcPr>
            <w:tcW w:w="4823" w:type="dxa"/>
          </w:tcPr>
          <w:p w14:paraId="21161176" w14:textId="16A2EE30" w:rsidR="00326FA7" w:rsidRDefault="00874262" w:rsidP="00DE262F">
            <w:pPr>
              <w:keepNext/>
              <w:ind w:firstLine="0"/>
              <w:jc w:val="left"/>
            </w:pPr>
            <w:r>
              <w:t>Khách hàng đặt hàng, chọn phương thức thanh toán và giao nhận.</w:t>
            </w:r>
          </w:p>
        </w:tc>
      </w:tr>
      <w:tr w:rsidR="002916C6" w14:paraId="1FB9B885" w14:textId="77777777" w:rsidTr="00B73884">
        <w:tc>
          <w:tcPr>
            <w:tcW w:w="1075" w:type="dxa"/>
          </w:tcPr>
          <w:p w14:paraId="6CC20127" w14:textId="17959538" w:rsidR="002916C6" w:rsidRDefault="002916C6" w:rsidP="007258E3">
            <w:pPr>
              <w:ind w:firstLine="0"/>
              <w:jc w:val="center"/>
            </w:pPr>
            <w:r>
              <w:t>UC0</w:t>
            </w:r>
            <w:r w:rsidR="00FD14BA">
              <w:t>11</w:t>
            </w:r>
          </w:p>
        </w:tc>
        <w:tc>
          <w:tcPr>
            <w:tcW w:w="2880" w:type="dxa"/>
          </w:tcPr>
          <w:p w14:paraId="69B32F13" w14:textId="77777777" w:rsidR="002916C6" w:rsidRDefault="002916C6" w:rsidP="00DE262F">
            <w:pPr>
              <w:ind w:firstLine="0"/>
              <w:jc w:val="left"/>
            </w:pPr>
            <w:r>
              <w:t>Thêm sản phẩm kinh doanh mới</w:t>
            </w:r>
          </w:p>
        </w:tc>
        <w:tc>
          <w:tcPr>
            <w:tcW w:w="4823" w:type="dxa"/>
          </w:tcPr>
          <w:p w14:paraId="1A21DA20" w14:textId="77777777" w:rsidR="002916C6" w:rsidRDefault="002916C6" w:rsidP="00DE262F">
            <w:pPr>
              <w:keepNext/>
              <w:ind w:firstLine="0"/>
              <w:jc w:val="left"/>
            </w:pPr>
            <w:r>
              <w:t>Quản lý thêm sản phẩm mới vào hệ thống, nhập thông tin chi tiết.</w:t>
            </w:r>
          </w:p>
        </w:tc>
      </w:tr>
      <w:tr w:rsidR="002916C6" w14:paraId="460FBA0C" w14:textId="77777777" w:rsidTr="00B73884">
        <w:tc>
          <w:tcPr>
            <w:tcW w:w="1075" w:type="dxa"/>
          </w:tcPr>
          <w:p w14:paraId="7F395118" w14:textId="349E0056" w:rsidR="002916C6" w:rsidRDefault="002916C6" w:rsidP="007258E3">
            <w:pPr>
              <w:ind w:firstLine="0"/>
              <w:jc w:val="center"/>
            </w:pPr>
            <w:r>
              <w:t>UC01</w:t>
            </w:r>
            <w:r w:rsidR="00FD14BA">
              <w:t>2</w:t>
            </w:r>
          </w:p>
        </w:tc>
        <w:tc>
          <w:tcPr>
            <w:tcW w:w="2880" w:type="dxa"/>
          </w:tcPr>
          <w:p w14:paraId="54E9144E" w14:textId="77777777" w:rsidR="002916C6" w:rsidRDefault="002916C6" w:rsidP="00DE262F">
            <w:pPr>
              <w:ind w:firstLine="0"/>
              <w:jc w:val="left"/>
            </w:pPr>
            <w:r>
              <w:t>Ngừng kinh doanh sản phẩm</w:t>
            </w:r>
          </w:p>
        </w:tc>
        <w:tc>
          <w:tcPr>
            <w:tcW w:w="4823" w:type="dxa"/>
          </w:tcPr>
          <w:p w14:paraId="0CBCE7A7" w14:textId="77777777" w:rsidR="002916C6" w:rsidRDefault="002916C6" w:rsidP="00DE262F">
            <w:pPr>
              <w:keepNext/>
              <w:ind w:firstLine="0"/>
              <w:jc w:val="left"/>
            </w:pPr>
            <w:r>
              <w:t>Quản lý ngừng kinh doanh một sản phẩm, cập nhật trạng thái.</w:t>
            </w:r>
          </w:p>
        </w:tc>
      </w:tr>
      <w:tr w:rsidR="002916C6" w14:paraId="41FA3AD7" w14:textId="77777777" w:rsidTr="00B73884">
        <w:tc>
          <w:tcPr>
            <w:tcW w:w="1075" w:type="dxa"/>
          </w:tcPr>
          <w:p w14:paraId="2A8F2E44" w14:textId="33C10462" w:rsidR="002916C6" w:rsidRDefault="002916C6" w:rsidP="007258E3">
            <w:pPr>
              <w:ind w:firstLine="0"/>
              <w:jc w:val="center"/>
            </w:pPr>
            <w:r>
              <w:t>UC0</w:t>
            </w:r>
            <w:r w:rsidR="00FD14BA">
              <w:t>13</w:t>
            </w:r>
          </w:p>
        </w:tc>
        <w:tc>
          <w:tcPr>
            <w:tcW w:w="2880" w:type="dxa"/>
          </w:tcPr>
          <w:p w14:paraId="51EEA69E" w14:textId="77777777" w:rsidR="002916C6" w:rsidRDefault="002916C6" w:rsidP="00DE262F">
            <w:pPr>
              <w:ind w:firstLine="0"/>
              <w:jc w:val="left"/>
            </w:pPr>
            <w:r>
              <w:t>Cập nhật thông tin sản phẩm</w:t>
            </w:r>
          </w:p>
        </w:tc>
        <w:tc>
          <w:tcPr>
            <w:tcW w:w="4823" w:type="dxa"/>
          </w:tcPr>
          <w:p w14:paraId="4B7AD2EA" w14:textId="77777777" w:rsidR="002916C6" w:rsidRDefault="002916C6" w:rsidP="00DE262F">
            <w:pPr>
              <w:keepNext/>
              <w:ind w:firstLine="0"/>
              <w:jc w:val="left"/>
            </w:pPr>
            <w:r>
              <w:t>Quản lý chỉnh sửa thông tin sản phẩm như giá, mô tả, hình ảnh.</w:t>
            </w:r>
          </w:p>
        </w:tc>
      </w:tr>
      <w:tr w:rsidR="00326FA7" w14:paraId="6B7F7640" w14:textId="77777777" w:rsidTr="00B73884">
        <w:tc>
          <w:tcPr>
            <w:tcW w:w="1075" w:type="dxa"/>
          </w:tcPr>
          <w:p w14:paraId="7EFED6BC" w14:textId="21F79C02" w:rsidR="00326FA7" w:rsidRDefault="00874262" w:rsidP="007258E3">
            <w:pPr>
              <w:ind w:firstLine="0"/>
              <w:jc w:val="center"/>
            </w:pPr>
            <w:r>
              <w:t>UC0</w:t>
            </w:r>
            <w:r w:rsidR="00FD14BA">
              <w:t>14</w:t>
            </w:r>
          </w:p>
        </w:tc>
        <w:tc>
          <w:tcPr>
            <w:tcW w:w="2880" w:type="dxa"/>
          </w:tcPr>
          <w:p w14:paraId="1180F8E3" w14:textId="7E1ECE52" w:rsidR="00326FA7" w:rsidRDefault="00874262" w:rsidP="00DE262F">
            <w:pPr>
              <w:ind w:firstLine="0"/>
              <w:jc w:val="left"/>
            </w:pPr>
            <w:r>
              <w:t>Thêm sản phẩm lên quầy bán</w:t>
            </w:r>
          </w:p>
        </w:tc>
        <w:tc>
          <w:tcPr>
            <w:tcW w:w="4823" w:type="dxa"/>
          </w:tcPr>
          <w:p w14:paraId="1BD8E96B" w14:textId="33B51F21" w:rsidR="00326FA7" w:rsidRDefault="00874262" w:rsidP="00DE262F">
            <w:pPr>
              <w:keepNext/>
              <w:ind w:firstLine="0"/>
              <w:jc w:val="left"/>
            </w:pPr>
            <w:r>
              <w:t>Nhân viên bổ sung sản phẩm lên quầy theo nguyên tắc FIFO.</w:t>
            </w:r>
          </w:p>
        </w:tc>
      </w:tr>
      <w:tr w:rsidR="002916C6" w14:paraId="088E5177" w14:textId="77777777" w:rsidTr="00B73884">
        <w:tc>
          <w:tcPr>
            <w:tcW w:w="1075" w:type="dxa"/>
          </w:tcPr>
          <w:p w14:paraId="26E8DAA6" w14:textId="281DF2FA" w:rsidR="002916C6" w:rsidRDefault="002916C6" w:rsidP="007258E3">
            <w:pPr>
              <w:ind w:firstLine="0"/>
              <w:jc w:val="center"/>
            </w:pPr>
            <w:r>
              <w:t>UC0</w:t>
            </w:r>
            <w:r w:rsidR="00FD14BA">
              <w:t>15</w:t>
            </w:r>
          </w:p>
        </w:tc>
        <w:tc>
          <w:tcPr>
            <w:tcW w:w="2880" w:type="dxa"/>
          </w:tcPr>
          <w:p w14:paraId="4E18D896" w14:textId="77777777" w:rsidR="002916C6" w:rsidRDefault="002916C6" w:rsidP="00DE262F">
            <w:pPr>
              <w:ind w:firstLine="0"/>
              <w:jc w:val="left"/>
            </w:pPr>
            <w:r>
              <w:t>Nhập thêm lô hàng</w:t>
            </w:r>
          </w:p>
        </w:tc>
        <w:tc>
          <w:tcPr>
            <w:tcW w:w="4823" w:type="dxa"/>
          </w:tcPr>
          <w:p w14:paraId="2A39DADE" w14:textId="77777777" w:rsidR="002916C6" w:rsidRDefault="002916C6" w:rsidP="00DE262F">
            <w:pPr>
              <w:keepNext/>
              <w:ind w:firstLine="0"/>
              <w:jc w:val="left"/>
            </w:pPr>
            <w:r>
              <w:t>Quản lý nhập hàng từ nhà cung cấp, kiểm tra số lượng và chất lượng.</w:t>
            </w:r>
          </w:p>
        </w:tc>
      </w:tr>
      <w:tr w:rsidR="00326FA7" w14:paraId="6CB2A2EB" w14:textId="77777777" w:rsidTr="00B73884">
        <w:tc>
          <w:tcPr>
            <w:tcW w:w="1075" w:type="dxa"/>
          </w:tcPr>
          <w:p w14:paraId="7AAEB932" w14:textId="256029AD" w:rsidR="00326FA7" w:rsidRDefault="00874262" w:rsidP="007258E3">
            <w:pPr>
              <w:ind w:firstLine="0"/>
              <w:jc w:val="center"/>
            </w:pPr>
            <w:r>
              <w:t>UC0</w:t>
            </w:r>
            <w:r w:rsidR="00FD14BA">
              <w:t>16</w:t>
            </w:r>
          </w:p>
        </w:tc>
        <w:tc>
          <w:tcPr>
            <w:tcW w:w="2880" w:type="dxa"/>
          </w:tcPr>
          <w:p w14:paraId="1C03AB94" w14:textId="1D12E4F1" w:rsidR="00326FA7" w:rsidRDefault="00874262" w:rsidP="00DE262F">
            <w:pPr>
              <w:ind w:firstLine="0"/>
              <w:jc w:val="left"/>
            </w:pPr>
            <w:r>
              <w:t>Kiểm tra hàng tồn kho, hết hạn</w:t>
            </w:r>
          </w:p>
        </w:tc>
        <w:tc>
          <w:tcPr>
            <w:tcW w:w="4823" w:type="dxa"/>
          </w:tcPr>
          <w:p w14:paraId="53D9FC58" w14:textId="2DCABFCD" w:rsidR="00326FA7" w:rsidRDefault="00874262" w:rsidP="00DE262F">
            <w:pPr>
              <w:keepNext/>
              <w:ind w:firstLine="0"/>
              <w:jc w:val="left"/>
            </w:pPr>
            <w:r>
              <w:t>Nhân viên xem danh sách sản phẩm gần hết hạn và báo cáo quản lý.</w:t>
            </w:r>
          </w:p>
        </w:tc>
      </w:tr>
      <w:tr w:rsidR="002916C6" w14:paraId="1F1DF481" w14:textId="77777777" w:rsidTr="00B73884">
        <w:tc>
          <w:tcPr>
            <w:tcW w:w="1075" w:type="dxa"/>
          </w:tcPr>
          <w:p w14:paraId="17337237" w14:textId="7B0C1E1C" w:rsidR="002916C6" w:rsidRDefault="002916C6" w:rsidP="007258E3">
            <w:pPr>
              <w:ind w:firstLine="0"/>
              <w:jc w:val="center"/>
            </w:pPr>
            <w:r>
              <w:t>UC0</w:t>
            </w:r>
            <w:r w:rsidR="00FD14BA">
              <w:t>17</w:t>
            </w:r>
          </w:p>
        </w:tc>
        <w:tc>
          <w:tcPr>
            <w:tcW w:w="2880" w:type="dxa"/>
          </w:tcPr>
          <w:p w14:paraId="2BB17708" w14:textId="17E249C2" w:rsidR="002916C6" w:rsidRDefault="002916C6" w:rsidP="00DE262F">
            <w:pPr>
              <w:ind w:firstLine="0"/>
              <w:jc w:val="left"/>
            </w:pPr>
            <w:r>
              <w:t>Cập nhật thông tin tồn kho cho sản phẩm</w:t>
            </w:r>
          </w:p>
        </w:tc>
        <w:tc>
          <w:tcPr>
            <w:tcW w:w="4823" w:type="dxa"/>
          </w:tcPr>
          <w:p w14:paraId="52303995" w14:textId="77777777" w:rsidR="002916C6" w:rsidRDefault="002916C6" w:rsidP="00DE262F">
            <w:pPr>
              <w:keepNext/>
              <w:ind w:firstLine="0"/>
              <w:jc w:val="left"/>
            </w:pPr>
            <w:r>
              <w:t>Quản lý điều chỉnh số lượng tồn, hàng hư hỏng, hạn sử dụng.</w:t>
            </w:r>
          </w:p>
        </w:tc>
      </w:tr>
      <w:tr w:rsidR="00326FA7" w14:paraId="076ED0D7" w14:textId="77777777" w:rsidTr="00B73884">
        <w:tc>
          <w:tcPr>
            <w:tcW w:w="1075" w:type="dxa"/>
          </w:tcPr>
          <w:p w14:paraId="38008929" w14:textId="4D8D47CF" w:rsidR="00326FA7" w:rsidRDefault="00874262" w:rsidP="007258E3">
            <w:pPr>
              <w:ind w:firstLine="0"/>
              <w:jc w:val="center"/>
            </w:pPr>
            <w:r>
              <w:t>UC0</w:t>
            </w:r>
            <w:r w:rsidR="00FD14BA">
              <w:t>18</w:t>
            </w:r>
          </w:p>
        </w:tc>
        <w:tc>
          <w:tcPr>
            <w:tcW w:w="2880" w:type="dxa"/>
          </w:tcPr>
          <w:p w14:paraId="079AB67A" w14:textId="557EA315" w:rsidR="00326FA7" w:rsidRDefault="00874262" w:rsidP="00DE262F">
            <w:pPr>
              <w:ind w:firstLine="0"/>
              <w:jc w:val="left"/>
            </w:pPr>
            <w:r>
              <w:t>Bán hàng (tạo hóa đơn)</w:t>
            </w:r>
          </w:p>
        </w:tc>
        <w:tc>
          <w:tcPr>
            <w:tcW w:w="4823" w:type="dxa"/>
          </w:tcPr>
          <w:p w14:paraId="55570BDC" w14:textId="1340A59A" w:rsidR="00326FA7" w:rsidRDefault="00874262" w:rsidP="00DE262F">
            <w:pPr>
              <w:keepNext/>
              <w:ind w:firstLine="0"/>
              <w:jc w:val="left"/>
            </w:pPr>
            <w:r>
              <w:t>Nhân viên tạo hóa đơn khi khách hàng mua hàng, cập nhật tồn kho.</w:t>
            </w:r>
          </w:p>
        </w:tc>
      </w:tr>
      <w:tr w:rsidR="00326FA7" w14:paraId="134F7788" w14:textId="77777777" w:rsidTr="00B73884">
        <w:tc>
          <w:tcPr>
            <w:tcW w:w="1075" w:type="dxa"/>
          </w:tcPr>
          <w:p w14:paraId="104C0A58" w14:textId="1F217882" w:rsidR="00326FA7" w:rsidRDefault="00874262" w:rsidP="007258E3">
            <w:pPr>
              <w:ind w:firstLine="0"/>
              <w:jc w:val="center"/>
            </w:pPr>
            <w:r>
              <w:t>UC0</w:t>
            </w:r>
            <w:r w:rsidR="00FD14BA">
              <w:t>19</w:t>
            </w:r>
          </w:p>
        </w:tc>
        <w:tc>
          <w:tcPr>
            <w:tcW w:w="2880" w:type="dxa"/>
          </w:tcPr>
          <w:p w14:paraId="5035904F" w14:textId="330764EE" w:rsidR="00326FA7" w:rsidRDefault="00874262" w:rsidP="00DE262F">
            <w:pPr>
              <w:ind w:firstLine="0"/>
              <w:jc w:val="left"/>
            </w:pPr>
            <w:r>
              <w:t>Xem hóa đơn bán hàng</w:t>
            </w:r>
          </w:p>
        </w:tc>
        <w:tc>
          <w:tcPr>
            <w:tcW w:w="4823" w:type="dxa"/>
          </w:tcPr>
          <w:p w14:paraId="31EE0556" w14:textId="1019AED8" w:rsidR="00326FA7" w:rsidRDefault="00874262" w:rsidP="00DE262F">
            <w:pPr>
              <w:keepNext/>
              <w:ind w:firstLine="0"/>
              <w:jc w:val="left"/>
            </w:pPr>
            <w:r>
              <w:t>Nhân viên kiểm tra lại thông tin hóa đơn đã tạo.</w:t>
            </w:r>
          </w:p>
        </w:tc>
      </w:tr>
      <w:tr w:rsidR="00326FA7" w14:paraId="25AD4E8E" w14:textId="77777777" w:rsidTr="00B73884">
        <w:tc>
          <w:tcPr>
            <w:tcW w:w="1075" w:type="dxa"/>
          </w:tcPr>
          <w:p w14:paraId="607486D9" w14:textId="1CB1494E" w:rsidR="00326FA7" w:rsidRDefault="00874262" w:rsidP="007258E3">
            <w:pPr>
              <w:ind w:firstLine="0"/>
              <w:jc w:val="center"/>
            </w:pPr>
            <w:r>
              <w:t>UC0</w:t>
            </w:r>
            <w:r w:rsidR="00FD14BA">
              <w:t>20</w:t>
            </w:r>
          </w:p>
        </w:tc>
        <w:tc>
          <w:tcPr>
            <w:tcW w:w="2880" w:type="dxa"/>
          </w:tcPr>
          <w:p w14:paraId="71661F7A" w14:textId="1DA491EA" w:rsidR="00326FA7" w:rsidRDefault="00874262" w:rsidP="00DE262F">
            <w:pPr>
              <w:ind w:firstLine="0"/>
              <w:jc w:val="left"/>
            </w:pPr>
            <w:r>
              <w:t>In hóa đơn</w:t>
            </w:r>
          </w:p>
        </w:tc>
        <w:tc>
          <w:tcPr>
            <w:tcW w:w="4823" w:type="dxa"/>
          </w:tcPr>
          <w:p w14:paraId="75D273B1" w14:textId="454ABAAC" w:rsidR="00326FA7" w:rsidRDefault="00874262" w:rsidP="00DE262F">
            <w:pPr>
              <w:keepNext/>
              <w:ind w:firstLine="0"/>
              <w:jc w:val="left"/>
            </w:pPr>
            <w:r>
              <w:t>Nhân viên có thể in lại hóa đơn nếu khách hàng yêu cầu.</w:t>
            </w:r>
          </w:p>
        </w:tc>
      </w:tr>
      <w:tr w:rsidR="00451FEC" w14:paraId="02AEF983" w14:textId="77777777" w:rsidTr="00B73884">
        <w:tc>
          <w:tcPr>
            <w:tcW w:w="1075" w:type="dxa"/>
          </w:tcPr>
          <w:p w14:paraId="50B4A507" w14:textId="7ACCEA7B" w:rsidR="00451FEC" w:rsidRDefault="00451FEC" w:rsidP="007258E3">
            <w:pPr>
              <w:ind w:firstLine="0"/>
              <w:jc w:val="center"/>
            </w:pPr>
            <w:r>
              <w:t>UC0</w:t>
            </w:r>
            <w:r w:rsidR="00FD14BA">
              <w:t>21</w:t>
            </w:r>
          </w:p>
        </w:tc>
        <w:tc>
          <w:tcPr>
            <w:tcW w:w="2880" w:type="dxa"/>
          </w:tcPr>
          <w:p w14:paraId="3D2BD848" w14:textId="77777777" w:rsidR="00451FEC" w:rsidRDefault="00451FEC" w:rsidP="00DE262F">
            <w:pPr>
              <w:ind w:firstLine="0"/>
              <w:jc w:val="left"/>
            </w:pPr>
            <w:r>
              <w:t>Thêm nhân viên</w:t>
            </w:r>
          </w:p>
        </w:tc>
        <w:tc>
          <w:tcPr>
            <w:tcW w:w="4823" w:type="dxa"/>
          </w:tcPr>
          <w:p w14:paraId="56151AB8" w14:textId="77777777" w:rsidR="00451FEC" w:rsidRDefault="00451FEC" w:rsidP="00DE262F">
            <w:pPr>
              <w:keepNext/>
              <w:ind w:firstLine="0"/>
              <w:jc w:val="left"/>
            </w:pPr>
            <w:r>
              <w:t>Quản lý thêm nhân viên mới, tạo tài khoản mặc định.</w:t>
            </w:r>
          </w:p>
        </w:tc>
      </w:tr>
      <w:tr w:rsidR="00451FEC" w14:paraId="470C9A31" w14:textId="77777777" w:rsidTr="00B73884">
        <w:tc>
          <w:tcPr>
            <w:tcW w:w="1075" w:type="dxa"/>
          </w:tcPr>
          <w:p w14:paraId="48E58194" w14:textId="21666240" w:rsidR="00451FEC" w:rsidRDefault="00451FEC" w:rsidP="007258E3">
            <w:pPr>
              <w:ind w:firstLine="0"/>
              <w:jc w:val="center"/>
            </w:pPr>
            <w:r>
              <w:t>UC0</w:t>
            </w:r>
            <w:r w:rsidR="00FD14BA">
              <w:t>22</w:t>
            </w:r>
          </w:p>
        </w:tc>
        <w:tc>
          <w:tcPr>
            <w:tcW w:w="2880" w:type="dxa"/>
          </w:tcPr>
          <w:p w14:paraId="27A8D938" w14:textId="77777777" w:rsidR="00451FEC" w:rsidRDefault="00451FEC" w:rsidP="00DE262F">
            <w:pPr>
              <w:ind w:firstLine="0"/>
              <w:jc w:val="left"/>
            </w:pPr>
            <w:r>
              <w:t>Xem thông tin nhân viên</w:t>
            </w:r>
          </w:p>
        </w:tc>
        <w:tc>
          <w:tcPr>
            <w:tcW w:w="4823" w:type="dxa"/>
          </w:tcPr>
          <w:p w14:paraId="13A1F3A4" w14:textId="77777777" w:rsidR="00451FEC" w:rsidRDefault="00451FEC" w:rsidP="00DE262F">
            <w:pPr>
              <w:keepNext/>
              <w:ind w:firstLine="0"/>
              <w:jc w:val="left"/>
            </w:pPr>
            <w:r>
              <w:t>Quản lý xem danh sách và thông tin chi tiết của nhân viên.</w:t>
            </w:r>
          </w:p>
        </w:tc>
      </w:tr>
      <w:tr w:rsidR="005432CE" w14:paraId="58413FB5" w14:textId="77777777" w:rsidTr="00B73884">
        <w:tc>
          <w:tcPr>
            <w:tcW w:w="1075" w:type="dxa"/>
          </w:tcPr>
          <w:p w14:paraId="2A95894B" w14:textId="31AF4613" w:rsidR="005432CE" w:rsidRDefault="005432CE" w:rsidP="007258E3">
            <w:pPr>
              <w:ind w:firstLine="0"/>
              <w:jc w:val="center"/>
            </w:pPr>
            <w:r>
              <w:lastRenderedPageBreak/>
              <w:t>UC02</w:t>
            </w:r>
            <w:r w:rsidR="00FD14BA">
              <w:t>3</w:t>
            </w:r>
          </w:p>
        </w:tc>
        <w:tc>
          <w:tcPr>
            <w:tcW w:w="2880" w:type="dxa"/>
          </w:tcPr>
          <w:p w14:paraId="45C0DC63" w14:textId="7CAC09F1" w:rsidR="005432CE" w:rsidRDefault="005432CE" w:rsidP="00DE262F">
            <w:pPr>
              <w:ind w:firstLine="0"/>
              <w:jc w:val="left"/>
            </w:pPr>
            <w:r>
              <w:t>Thêm nhà cung cấp</w:t>
            </w:r>
          </w:p>
        </w:tc>
        <w:tc>
          <w:tcPr>
            <w:tcW w:w="4823" w:type="dxa"/>
          </w:tcPr>
          <w:p w14:paraId="12D38926" w14:textId="610A8ED3" w:rsidR="005432CE" w:rsidRDefault="005432CE" w:rsidP="00DE262F">
            <w:pPr>
              <w:keepNext/>
              <w:ind w:firstLine="0"/>
              <w:jc w:val="left"/>
            </w:pPr>
            <w:r>
              <w:t>Quản lý thêm nhà cung cấp mới vào hệ thống.</w:t>
            </w:r>
          </w:p>
        </w:tc>
      </w:tr>
      <w:tr w:rsidR="005432CE" w14:paraId="256E8B8A" w14:textId="77777777" w:rsidTr="00B73884">
        <w:tc>
          <w:tcPr>
            <w:tcW w:w="1075" w:type="dxa"/>
          </w:tcPr>
          <w:p w14:paraId="0BBC2426" w14:textId="682A63F8" w:rsidR="005432CE" w:rsidRDefault="005432CE" w:rsidP="007258E3">
            <w:pPr>
              <w:ind w:firstLine="0"/>
              <w:jc w:val="center"/>
            </w:pPr>
            <w:r>
              <w:t>UC02</w:t>
            </w:r>
            <w:r w:rsidR="00FD14BA">
              <w:t>4</w:t>
            </w:r>
          </w:p>
        </w:tc>
        <w:tc>
          <w:tcPr>
            <w:tcW w:w="2880" w:type="dxa"/>
          </w:tcPr>
          <w:p w14:paraId="4BC36C2B" w14:textId="78D899EB" w:rsidR="005432CE" w:rsidRDefault="005432CE" w:rsidP="00DE262F">
            <w:pPr>
              <w:ind w:firstLine="0"/>
              <w:jc w:val="left"/>
            </w:pPr>
            <w:r>
              <w:t>Cập nhật thông tin nhà cung cấp</w:t>
            </w:r>
          </w:p>
        </w:tc>
        <w:tc>
          <w:tcPr>
            <w:tcW w:w="4823" w:type="dxa"/>
          </w:tcPr>
          <w:p w14:paraId="23198776" w14:textId="16C1AA8C" w:rsidR="005432CE" w:rsidRDefault="005432CE" w:rsidP="00DE262F">
            <w:pPr>
              <w:keepNext/>
              <w:ind w:firstLine="0"/>
              <w:jc w:val="left"/>
            </w:pPr>
            <w:r>
              <w:t>Quản lý chỉnh sửa thông tin của nhà cung cấp</w:t>
            </w:r>
          </w:p>
        </w:tc>
      </w:tr>
      <w:tr w:rsidR="005432CE" w14:paraId="102AFB40" w14:textId="77777777" w:rsidTr="00B73884">
        <w:tc>
          <w:tcPr>
            <w:tcW w:w="1075" w:type="dxa"/>
          </w:tcPr>
          <w:p w14:paraId="43282815" w14:textId="5C7C99DB" w:rsidR="005432CE" w:rsidRDefault="005432CE" w:rsidP="007258E3">
            <w:pPr>
              <w:ind w:firstLine="0"/>
              <w:jc w:val="center"/>
            </w:pPr>
            <w:r>
              <w:t>UC2</w:t>
            </w:r>
            <w:r w:rsidR="00FD14BA">
              <w:t>5</w:t>
            </w:r>
          </w:p>
        </w:tc>
        <w:tc>
          <w:tcPr>
            <w:tcW w:w="2880" w:type="dxa"/>
          </w:tcPr>
          <w:p w14:paraId="76968C43" w14:textId="089292CC" w:rsidR="005432CE" w:rsidRDefault="005432CE" w:rsidP="00DE262F">
            <w:pPr>
              <w:ind w:firstLine="0"/>
              <w:jc w:val="left"/>
            </w:pPr>
            <w:r>
              <w:t>Xem báo cáo và thống kê</w:t>
            </w:r>
          </w:p>
        </w:tc>
        <w:tc>
          <w:tcPr>
            <w:tcW w:w="48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32CE" w:rsidRPr="00874262" w14:paraId="5DC8BD4B" w14:textId="77777777" w:rsidTr="00874262">
              <w:trPr>
                <w:tblCellSpacing w:w="15" w:type="dxa"/>
              </w:trPr>
              <w:tc>
                <w:tcPr>
                  <w:tcW w:w="0" w:type="auto"/>
                  <w:vAlign w:val="center"/>
                  <w:hideMark/>
                </w:tcPr>
                <w:p w14:paraId="42F57650" w14:textId="77777777" w:rsidR="005432CE" w:rsidRPr="00874262" w:rsidRDefault="005432CE" w:rsidP="00DE262F">
                  <w:pPr>
                    <w:spacing w:before="0" w:line="240" w:lineRule="auto"/>
                    <w:ind w:firstLine="0"/>
                    <w:jc w:val="left"/>
                    <w:rPr>
                      <w:sz w:val="20"/>
                      <w:szCs w:val="20"/>
                    </w:rPr>
                  </w:pPr>
                </w:p>
              </w:tc>
            </w:tr>
          </w:tbl>
          <w:p w14:paraId="7912C51A" w14:textId="77777777" w:rsidR="005432CE" w:rsidRPr="00874262" w:rsidRDefault="005432CE" w:rsidP="00DE262F">
            <w:pPr>
              <w:spacing w:before="0" w:line="240" w:lineRule="auto"/>
              <w:ind w:firstLine="0"/>
              <w:jc w:val="left"/>
              <w:rPr>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9"/>
            </w:tblGrid>
            <w:tr w:rsidR="005432CE" w:rsidRPr="00874262" w14:paraId="583552E5" w14:textId="77777777" w:rsidTr="00874262">
              <w:trPr>
                <w:tblCellSpacing w:w="15" w:type="dxa"/>
              </w:trPr>
              <w:tc>
                <w:tcPr>
                  <w:tcW w:w="0" w:type="auto"/>
                  <w:vAlign w:val="center"/>
                  <w:hideMark/>
                </w:tcPr>
                <w:p w14:paraId="602074FF" w14:textId="77777777" w:rsidR="005432CE" w:rsidRPr="00874262" w:rsidRDefault="005432CE" w:rsidP="00DE262F">
                  <w:pPr>
                    <w:spacing w:before="0" w:line="240" w:lineRule="auto"/>
                    <w:ind w:firstLine="0"/>
                    <w:jc w:val="left"/>
                    <w:rPr>
                      <w:sz w:val="24"/>
                    </w:rPr>
                  </w:pPr>
                  <w:r>
                    <w:t>Quản lý xem báo cáo doanh thu, hiệu suất bán hàng, hàng tồn kho.</w:t>
                  </w:r>
                </w:p>
              </w:tc>
            </w:tr>
          </w:tbl>
          <w:p w14:paraId="088FCFFE" w14:textId="7A16422B" w:rsidR="005432CE" w:rsidRDefault="005432CE" w:rsidP="00DE262F">
            <w:pPr>
              <w:keepNext/>
              <w:ind w:firstLine="0"/>
              <w:jc w:val="left"/>
            </w:pPr>
          </w:p>
        </w:tc>
      </w:tr>
      <w:tr w:rsidR="005432CE" w14:paraId="0ABAF8B9" w14:textId="77777777" w:rsidTr="00B73884">
        <w:tc>
          <w:tcPr>
            <w:tcW w:w="1075" w:type="dxa"/>
          </w:tcPr>
          <w:p w14:paraId="40FFA69B" w14:textId="5679F8FD" w:rsidR="005432CE" w:rsidRDefault="005432CE" w:rsidP="007258E3">
            <w:pPr>
              <w:ind w:firstLine="0"/>
              <w:jc w:val="center"/>
            </w:pPr>
          </w:p>
        </w:tc>
        <w:tc>
          <w:tcPr>
            <w:tcW w:w="2880" w:type="dxa"/>
          </w:tcPr>
          <w:p w14:paraId="2AA75470" w14:textId="1E204168" w:rsidR="005432CE" w:rsidRDefault="005432CE" w:rsidP="00DE262F">
            <w:pPr>
              <w:ind w:firstLine="0"/>
              <w:jc w:val="left"/>
            </w:pPr>
          </w:p>
        </w:tc>
        <w:tc>
          <w:tcPr>
            <w:tcW w:w="4823" w:type="dxa"/>
          </w:tcPr>
          <w:p w14:paraId="705F1524" w14:textId="375A4BF2" w:rsidR="005432CE" w:rsidRDefault="005432CE" w:rsidP="00DE262F">
            <w:pPr>
              <w:keepNext/>
              <w:ind w:firstLine="0"/>
              <w:jc w:val="left"/>
            </w:pPr>
          </w:p>
        </w:tc>
      </w:tr>
    </w:tbl>
    <w:p w14:paraId="4C5069D1" w14:textId="6F13F84F" w:rsidR="00F11043" w:rsidRDefault="00773843" w:rsidP="00F11043">
      <w:pPr>
        <w:pStyle w:val="Heading2"/>
      </w:pPr>
      <w:bookmarkStart w:id="42" w:name="_Toc191711836"/>
      <w:r>
        <w:t>Đặc tả usecas</w:t>
      </w:r>
      <w:r w:rsidR="00F11043">
        <w:t>e</w:t>
      </w:r>
      <w:bookmarkEnd w:id="42"/>
    </w:p>
    <w:p w14:paraId="6C29ECE0" w14:textId="050223A7" w:rsidR="00F11043" w:rsidRDefault="00BE5123" w:rsidP="001118E2">
      <w:pPr>
        <w:pStyle w:val="Heading3"/>
      </w:pPr>
      <w:bookmarkStart w:id="43" w:name="_Toc191711837"/>
      <w:r w:rsidRPr="00BE5123">
        <w:t>Đăng ký</w:t>
      </w:r>
      <w:r>
        <w:t xml:space="preserve"> tài khoản khách hàng</w:t>
      </w:r>
      <w:bookmarkEnd w:id="43"/>
    </w:p>
    <w:p w14:paraId="3C91DBDA" w14:textId="67AD4086" w:rsidR="005041AA" w:rsidRDefault="005041AA" w:rsidP="005041AA">
      <w:pPr>
        <w:pStyle w:val="Caption"/>
        <w:keepNext/>
      </w:pPr>
      <w:bookmarkStart w:id="44" w:name="_Toc191711948"/>
      <w:r>
        <w:t xml:space="preserve">Bảng </w:t>
      </w:r>
      <w:fldSimple w:instr=" SEQ Bảng \* ARABIC ">
        <w:r w:rsidR="00721F89">
          <w:rPr>
            <w:noProof/>
          </w:rPr>
          <w:t>4</w:t>
        </w:r>
      </w:fldSimple>
      <w:r>
        <w:t xml:space="preserve"> Đăng ký tài khoản khách hàng</w:t>
      </w:r>
      <w:bookmarkEnd w:id="44"/>
    </w:p>
    <w:tbl>
      <w:tblPr>
        <w:tblStyle w:val="TableGrid"/>
        <w:tblW w:w="0" w:type="auto"/>
        <w:tblLook w:val="04A0" w:firstRow="1" w:lastRow="0" w:firstColumn="1" w:lastColumn="0" w:noHBand="0" w:noVBand="1"/>
      </w:tblPr>
      <w:tblGrid>
        <w:gridCol w:w="4389"/>
        <w:gridCol w:w="4389"/>
      </w:tblGrid>
      <w:tr w:rsidR="008B12CA" w14:paraId="3B5B8A03" w14:textId="77777777" w:rsidTr="009B249D">
        <w:tc>
          <w:tcPr>
            <w:tcW w:w="8778" w:type="dxa"/>
            <w:gridSpan w:val="2"/>
          </w:tcPr>
          <w:p w14:paraId="04F80EC7" w14:textId="0E87058F" w:rsidR="008B12CA" w:rsidRDefault="008B12CA" w:rsidP="008B12CA">
            <w:pPr>
              <w:ind w:firstLine="0"/>
            </w:pPr>
            <w:r w:rsidRPr="00044658">
              <w:rPr>
                <w:b/>
                <w:szCs w:val="26"/>
              </w:rPr>
              <w:t xml:space="preserve">Use case: </w:t>
            </w:r>
            <w:r w:rsidR="00BE5123" w:rsidRPr="00BE5123">
              <w:rPr>
                <w:b/>
                <w:bCs/>
              </w:rPr>
              <w:t>Đăng ký tài khoản khách hàng</w:t>
            </w:r>
          </w:p>
        </w:tc>
      </w:tr>
      <w:tr w:rsidR="008B12CA" w14:paraId="2261EE65" w14:textId="77777777" w:rsidTr="008B12CA">
        <w:tc>
          <w:tcPr>
            <w:tcW w:w="4389" w:type="dxa"/>
          </w:tcPr>
          <w:p w14:paraId="41CA64E4" w14:textId="3E7B4C92" w:rsidR="008B12CA" w:rsidRDefault="008B12CA" w:rsidP="008B12CA">
            <w:pPr>
              <w:ind w:firstLine="0"/>
            </w:pPr>
            <w:r w:rsidRPr="00044658">
              <w:rPr>
                <w:b/>
                <w:szCs w:val="26"/>
              </w:rPr>
              <w:t>Mục đích:</w:t>
            </w:r>
          </w:p>
        </w:tc>
        <w:tc>
          <w:tcPr>
            <w:tcW w:w="4389" w:type="dxa"/>
          </w:tcPr>
          <w:p w14:paraId="0C8D4377" w14:textId="4B8E60A2" w:rsidR="008B12CA" w:rsidRDefault="00BE5123" w:rsidP="008B12CA">
            <w:pPr>
              <w:ind w:firstLine="0"/>
            </w:pPr>
            <w:r>
              <w:t>Cho phép khách hàng mới tạo tài khoản để sử dụng dịch vụ.</w:t>
            </w:r>
          </w:p>
        </w:tc>
      </w:tr>
      <w:tr w:rsidR="008B12CA" w14:paraId="5D7869E0" w14:textId="77777777" w:rsidTr="008B12CA">
        <w:tc>
          <w:tcPr>
            <w:tcW w:w="4389" w:type="dxa"/>
          </w:tcPr>
          <w:p w14:paraId="22035B14" w14:textId="36E72D93" w:rsidR="008B12CA" w:rsidRDefault="008B12CA" w:rsidP="008B12CA">
            <w:pPr>
              <w:ind w:firstLine="0"/>
            </w:pPr>
            <w:r w:rsidRPr="00044658">
              <w:rPr>
                <w:b/>
                <w:szCs w:val="26"/>
              </w:rPr>
              <w:t>Mô tả:</w:t>
            </w:r>
          </w:p>
        </w:tc>
        <w:tc>
          <w:tcPr>
            <w:tcW w:w="4389" w:type="dxa"/>
          </w:tcPr>
          <w:p w14:paraId="75C9E58E" w14:textId="7B09BA8A" w:rsidR="008B12CA" w:rsidRDefault="00BE5123" w:rsidP="008B12CA">
            <w:pPr>
              <w:ind w:firstLine="0"/>
            </w:pPr>
            <w:r>
              <w:t>Khách hàng nhập thông tin cá nhân và đăng ký tài khoản.</w:t>
            </w:r>
          </w:p>
        </w:tc>
      </w:tr>
      <w:tr w:rsidR="008B12CA" w14:paraId="3E110F58" w14:textId="77777777" w:rsidTr="008B12CA">
        <w:tc>
          <w:tcPr>
            <w:tcW w:w="4389" w:type="dxa"/>
          </w:tcPr>
          <w:p w14:paraId="6F82A8CA" w14:textId="3392B070" w:rsidR="008B12CA" w:rsidRDefault="008B12CA" w:rsidP="008B12CA">
            <w:pPr>
              <w:ind w:firstLine="0"/>
            </w:pPr>
            <w:r w:rsidRPr="00044658">
              <w:rPr>
                <w:b/>
                <w:szCs w:val="26"/>
              </w:rPr>
              <w:t>Tác nhân:</w:t>
            </w:r>
          </w:p>
        </w:tc>
        <w:tc>
          <w:tcPr>
            <w:tcW w:w="4389" w:type="dxa"/>
          </w:tcPr>
          <w:p w14:paraId="0292353D" w14:textId="2E77EB00" w:rsidR="008B12CA" w:rsidRDefault="00BE5123" w:rsidP="008B12CA">
            <w:pPr>
              <w:ind w:firstLine="0"/>
            </w:pPr>
            <w:r>
              <w:t>Khách hàng</w:t>
            </w:r>
          </w:p>
        </w:tc>
      </w:tr>
      <w:tr w:rsidR="008B12CA" w14:paraId="4496ADF0" w14:textId="77777777" w:rsidTr="008B12CA">
        <w:tc>
          <w:tcPr>
            <w:tcW w:w="4389" w:type="dxa"/>
          </w:tcPr>
          <w:p w14:paraId="2F8686ED" w14:textId="13171218" w:rsidR="008B12CA" w:rsidRDefault="008B12CA" w:rsidP="008B12CA">
            <w:pPr>
              <w:ind w:firstLine="0"/>
            </w:pPr>
            <w:r w:rsidRPr="00044658">
              <w:rPr>
                <w:b/>
                <w:szCs w:val="26"/>
              </w:rPr>
              <w:t>Điều kiện trước:</w:t>
            </w:r>
          </w:p>
        </w:tc>
        <w:tc>
          <w:tcPr>
            <w:tcW w:w="4389" w:type="dxa"/>
          </w:tcPr>
          <w:p w14:paraId="56F3086A" w14:textId="34C9692A" w:rsidR="008B12CA" w:rsidRDefault="00BE5123" w:rsidP="008B12CA">
            <w:pPr>
              <w:ind w:firstLine="0"/>
            </w:pPr>
            <w:r>
              <w:t>Tài khoản chưa có trong hệ thống.</w:t>
            </w:r>
          </w:p>
        </w:tc>
      </w:tr>
      <w:tr w:rsidR="008B12CA" w14:paraId="2507134B" w14:textId="77777777" w:rsidTr="008B12CA">
        <w:tc>
          <w:tcPr>
            <w:tcW w:w="4389" w:type="dxa"/>
          </w:tcPr>
          <w:p w14:paraId="639BAB73" w14:textId="664CE61F" w:rsidR="008B12CA" w:rsidRDefault="008B12CA" w:rsidP="008B12CA">
            <w:pPr>
              <w:ind w:firstLine="0"/>
            </w:pPr>
            <w:r w:rsidRPr="00044658">
              <w:rPr>
                <w:b/>
                <w:szCs w:val="26"/>
              </w:rPr>
              <w:t>Điều kiện sau:</w:t>
            </w:r>
          </w:p>
        </w:tc>
        <w:tc>
          <w:tcPr>
            <w:tcW w:w="4389" w:type="dxa"/>
          </w:tcPr>
          <w:p w14:paraId="660D3DC1" w14:textId="5C91A8DD" w:rsidR="008B12CA" w:rsidRDefault="00BE5123" w:rsidP="008B12CA">
            <w:pPr>
              <w:ind w:firstLine="0"/>
            </w:pPr>
            <w:r w:rsidRPr="00BE5123">
              <w:t>Tài khoản được tạo thành công, khách hàng có thể đăng nhập.</w:t>
            </w:r>
          </w:p>
        </w:tc>
      </w:tr>
      <w:tr w:rsidR="008B12CA" w14:paraId="1CAE78B6" w14:textId="77777777" w:rsidTr="008B12CA">
        <w:tc>
          <w:tcPr>
            <w:tcW w:w="8778" w:type="dxa"/>
            <w:gridSpan w:val="2"/>
            <w:shd w:val="clear" w:color="auto" w:fill="DBE5F1" w:themeFill="accent1" w:themeFillTint="33"/>
          </w:tcPr>
          <w:p w14:paraId="7E22EB6C" w14:textId="4CD2872D" w:rsidR="008B12CA" w:rsidRDefault="008B12CA" w:rsidP="008B12CA">
            <w:pPr>
              <w:ind w:firstLine="0"/>
            </w:pPr>
            <w:r w:rsidRPr="00044658">
              <w:rPr>
                <w:b/>
                <w:szCs w:val="26"/>
              </w:rPr>
              <w:t>Luồng sự kiện chính (Basic flows)</w:t>
            </w:r>
          </w:p>
        </w:tc>
      </w:tr>
      <w:tr w:rsidR="008B12CA" w14:paraId="1D0112E1" w14:textId="77777777" w:rsidTr="008B12CA">
        <w:tc>
          <w:tcPr>
            <w:tcW w:w="4389" w:type="dxa"/>
          </w:tcPr>
          <w:p w14:paraId="6C5995F0" w14:textId="267758D7" w:rsidR="008B12CA" w:rsidRDefault="008B12CA" w:rsidP="008B12CA">
            <w:pPr>
              <w:ind w:firstLine="0"/>
              <w:jc w:val="center"/>
            </w:pPr>
            <w:r w:rsidRPr="001F7647">
              <w:rPr>
                <w:b/>
                <w:bCs/>
                <w:szCs w:val="26"/>
              </w:rPr>
              <w:t>Tác nhân</w:t>
            </w:r>
          </w:p>
        </w:tc>
        <w:tc>
          <w:tcPr>
            <w:tcW w:w="4389" w:type="dxa"/>
          </w:tcPr>
          <w:p w14:paraId="43D9FE64" w14:textId="483E344B" w:rsidR="008B12CA" w:rsidRDefault="008B12CA" w:rsidP="008B12CA">
            <w:pPr>
              <w:ind w:firstLine="0"/>
              <w:jc w:val="center"/>
            </w:pPr>
            <w:r w:rsidRPr="001F7647">
              <w:rPr>
                <w:b/>
                <w:bCs/>
                <w:szCs w:val="26"/>
              </w:rPr>
              <w:t>Hệ thống</w:t>
            </w:r>
          </w:p>
        </w:tc>
      </w:tr>
      <w:tr w:rsidR="008B12CA" w14:paraId="79899EDD" w14:textId="77777777" w:rsidTr="008B12CA">
        <w:tc>
          <w:tcPr>
            <w:tcW w:w="4389" w:type="dxa"/>
          </w:tcPr>
          <w:p w14:paraId="3CB0E718" w14:textId="61BFFA3C" w:rsidR="008B12CA" w:rsidRDefault="00BE5123" w:rsidP="00BE5123">
            <w:pPr>
              <w:pStyle w:val="ListParagraph"/>
              <w:numPr>
                <w:ilvl w:val="0"/>
                <w:numId w:val="18"/>
              </w:numPr>
              <w:jc w:val="center"/>
            </w:pPr>
            <w:r>
              <w:t>Khách hàng truy cập trang đăng ký.</w:t>
            </w:r>
          </w:p>
        </w:tc>
        <w:tc>
          <w:tcPr>
            <w:tcW w:w="4389" w:type="dxa"/>
          </w:tcPr>
          <w:p w14:paraId="699E50AB" w14:textId="77777777" w:rsidR="008B12CA" w:rsidRDefault="008B12CA" w:rsidP="008B12CA">
            <w:pPr>
              <w:ind w:firstLine="0"/>
              <w:jc w:val="center"/>
            </w:pPr>
          </w:p>
        </w:tc>
      </w:tr>
      <w:tr w:rsidR="008B12CA" w14:paraId="08F490ED" w14:textId="77777777" w:rsidTr="008B12CA">
        <w:tc>
          <w:tcPr>
            <w:tcW w:w="4389" w:type="dxa"/>
          </w:tcPr>
          <w:p w14:paraId="7F9565D8" w14:textId="77777777" w:rsidR="008B12CA" w:rsidRDefault="008B12CA" w:rsidP="008B12CA">
            <w:pPr>
              <w:ind w:firstLine="0"/>
              <w:jc w:val="center"/>
            </w:pPr>
          </w:p>
        </w:tc>
        <w:tc>
          <w:tcPr>
            <w:tcW w:w="4389" w:type="dxa"/>
          </w:tcPr>
          <w:p w14:paraId="21710C60" w14:textId="2EC172F8" w:rsidR="008B12CA" w:rsidRDefault="00BE5123" w:rsidP="00BE5123">
            <w:pPr>
              <w:pStyle w:val="ListParagraph"/>
              <w:numPr>
                <w:ilvl w:val="0"/>
                <w:numId w:val="18"/>
              </w:numPr>
              <w:jc w:val="center"/>
            </w:pPr>
            <w:r>
              <w:t>Hệ thống hiển thị giao diện đăng ký tài khoản.</w:t>
            </w:r>
          </w:p>
        </w:tc>
      </w:tr>
      <w:tr w:rsidR="008B12CA" w14:paraId="21CA8C28" w14:textId="77777777" w:rsidTr="008B12CA">
        <w:tc>
          <w:tcPr>
            <w:tcW w:w="4389" w:type="dxa"/>
          </w:tcPr>
          <w:p w14:paraId="36179A16" w14:textId="418751E4" w:rsidR="008B12CA" w:rsidRDefault="00212BC5" w:rsidP="008B12CA">
            <w:pPr>
              <w:ind w:firstLine="0"/>
              <w:jc w:val="center"/>
            </w:pPr>
            <w:r>
              <w:t>3.</w:t>
            </w:r>
            <w:r w:rsidR="00BE5123">
              <w:t>Nhập thông tin cá nhân (Họ tên, email, số điện thoại, mật khẩu)</w:t>
            </w:r>
            <w:r>
              <w:t xml:space="preserve"> và bấm “Đăng ký”</w:t>
            </w:r>
          </w:p>
        </w:tc>
        <w:tc>
          <w:tcPr>
            <w:tcW w:w="4389" w:type="dxa"/>
          </w:tcPr>
          <w:p w14:paraId="427F1EBA" w14:textId="77777777" w:rsidR="008B12CA" w:rsidRDefault="008B12CA" w:rsidP="008B12CA">
            <w:pPr>
              <w:ind w:firstLine="0"/>
              <w:jc w:val="center"/>
            </w:pPr>
          </w:p>
        </w:tc>
      </w:tr>
      <w:tr w:rsidR="008B12CA" w14:paraId="46B77A42" w14:textId="77777777" w:rsidTr="008B12CA">
        <w:tc>
          <w:tcPr>
            <w:tcW w:w="4389" w:type="dxa"/>
          </w:tcPr>
          <w:p w14:paraId="4B9ADC8A" w14:textId="77777777" w:rsidR="008B12CA" w:rsidRDefault="008B12CA" w:rsidP="008B12CA">
            <w:pPr>
              <w:ind w:firstLine="0"/>
              <w:jc w:val="center"/>
            </w:pPr>
          </w:p>
        </w:tc>
        <w:tc>
          <w:tcPr>
            <w:tcW w:w="4389" w:type="dxa"/>
          </w:tcPr>
          <w:p w14:paraId="0F0B7C98" w14:textId="0921691A" w:rsidR="008B12CA" w:rsidRDefault="00212BC5" w:rsidP="008B12CA">
            <w:pPr>
              <w:ind w:firstLine="0"/>
              <w:jc w:val="center"/>
            </w:pPr>
            <w:r>
              <w:t xml:space="preserve">4. </w:t>
            </w:r>
            <w:r>
              <w:rPr>
                <w:szCs w:val="26"/>
              </w:rPr>
              <w:t>Tiến hành lưu thông tin, gửi OTP về email và hiển thị giao diện nhập OTP</w:t>
            </w:r>
          </w:p>
        </w:tc>
      </w:tr>
      <w:tr w:rsidR="008B12CA" w14:paraId="68DAFD53" w14:textId="77777777" w:rsidTr="008B12CA">
        <w:tc>
          <w:tcPr>
            <w:tcW w:w="4389" w:type="dxa"/>
          </w:tcPr>
          <w:p w14:paraId="5237EB6B" w14:textId="49CA4E62" w:rsidR="008B12CA" w:rsidRDefault="00212BC5" w:rsidP="008B12CA">
            <w:pPr>
              <w:ind w:firstLine="0"/>
              <w:jc w:val="center"/>
            </w:pPr>
            <w:r>
              <w:lastRenderedPageBreak/>
              <w:t xml:space="preserve">5. </w:t>
            </w:r>
            <w:r>
              <w:rPr>
                <w:szCs w:val="26"/>
              </w:rPr>
              <w:t>Kiểm tra OTP trong email và nhập OTP vào giao diện</w:t>
            </w:r>
          </w:p>
        </w:tc>
        <w:tc>
          <w:tcPr>
            <w:tcW w:w="4389" w:type="dxa"/>
          </w:tcPr>
          <w:p w14:paraId="464F3CC4" w14:textId="77777777" w:rsidR="008B12CA" w:rsidRDefault="008B12CA" w:rsidP="008B12CA">
            <w:pPr>
              <w:ind w:firstLine="0"/>
              <w:jc w:val="center"/>
            </w:pPr>
          </w:p>
        </w:tc>
      </w:tr>
      <w:tr w:rsidR="008B12CA" w14:paraId="5F2BA8B2" w14:textId="77777777" w:rsidTr="008B12CA">
        <w:tc>
          <w:tcPr>
            <w:tcW w:w="4389" w:type="dxa"/>
          </w:tcPr>
          <w:p w14:paraId="56C1A7EE" w14:textId="77777777" w:rsidR="008B12CA" w:rsidRDefault="008B12CA" w:rsidP="008B12CA">
            <w:pPr>
              <w:ind w:firstLine="0"/>
              <w:jc w:val="center"/>
            </w:pPr>
          </w:p>
        </w:tc>
        <w:tc>
          <w:tcPr>
            <w:tcW w:w="4389" w:type="dxa"/>
          </w:tcPr>
          <w:p w14:paraId="5E5432BF" w14:textId="461C9288" w:rsidR="008B12CA" w:rsidRDefault="00212BC5" w:rsidP="008B12CA">
            <w:pPr>
              <w:ind w:firstLine="0"/>
              <w:jc w:val="center"/>
            </w:pPr>
            <w:r>
              <w:rPr>
                <w:szCs w:val="26"/>
              </w:rPr>
              <w:t>6.Xác thực OTP thành công và chuyển về trang đăng nhập</w:t>
            </w:r>
          </w:p>
        </w:tc>
      </w:tr>
      <w:tr w:rsidR="008B12CA" w14:paraId="5535BDDF" w14:textId="77777777" w:rsidTr="008B12CA">
        <w:tc>
          <w:tcPr>
            <w:tcW w:w="4389" w:type="dxa"/>
          </w:tcPr>
          <w:p w14:paraId="7B1D9A88" w14:textId="77777777" w:rsidR="008B12CA" w:rsidRDefault="008B12CA" w:rsidP="008B12CA">
            <w:pPr>
              <w:ind w:firstLine="0"/>
              <w:jc w:val="center"/>
            </w:pPr>
          </w:p>
        </w:tc>
        <w:tc>
          <w:tcPr>
            <w:tcW w:w="4389" w:type="dxa"/>
          </w:tcPr>
          <w:p w14:paraId="39BE50FD" w14:textId="77777777" w:rsidR="008B12CA" w:rsidRDefault="008B12CA" w:rsidP="008B12CA">
            <w:pPr>
              <w:ind w:firstLine="0"/>
              <w:jc w:val="center"/>
            </w:pPr>
          </w:p>
        </w:tc>
      </w:tr>
      <w:tr w:rsidR="008B12CA" w14:paraId="5F8DAD13" w14:textId="77777777" w:rsidTr="008B12CA">
        <w:tc>
          <w:tcPr>
            <w:tcW w:w="8778" w:type="dxa"/>
            <w:gridSpan w:val="2"/>
            <w:shd w:val="clear" w:color="auto" w:fill="DBE5F1" w:themeFill="accent1" w:themeFillTint="33"/>
          </w:tcPr>
          <w:p w14:paraId="2202C6B4" w14:textId="2221D340" w:rsidR="008B12CA" w:rsidRDefault="008B12CA" w:rsidP="008B12CA">
            <w:pPr>
              <w:ind w:firstLine="0"/>
            </w:pPr>
            <w:r w:rsidRPr="00044658">
              <w:rPr>
                <w:b/>
                <w:szCs w:val="26"/>
              </w:rPr>
              <w:t>Luồng sự kiện thay thế (alternate flow)</w:t>
            </w:r>
          </w:p>
        </w:tc>
      </w:tr>
      <w:tr w:rsidR="008B12CA" w14:paraId="2B27BEAA" w14:textId="77777777" w:rsidTr="008B12CA">
        <w:tc>
          <w:tcPr>
            <w:tcW w:w="4389" w:type="dxa"/>
          </w:tcPr>
          <w:p w14:paraId="0358D336" w14:textId="77777777" w:rsidR="008B12CA" w:rsidRDefault="008B12CA" w:rsidP="008B12CA">
            <w:pPr>
              <w:ind w:firstLine="0"/>
              <w:jc w:val="center"/>
            </w:pPr>
          </w:p>
        </w:tc>
        <w:tc>
          <w:tcPr>
            <w:tcW w:w="4389" w:type="dxa"/>
          </w:tcPr>
          <w:p w14:paraId="01AB7EAF" w14:textId="37CC23FF" w:rsidR="008B12CA" w:rsidRDefault="00212BC5" w:rsidP="008B12CA">
            <w:pPr>
              <w:ind w:firstLine="0"/>
              <w:jc w:val="center"/>
            </w:pPr>
            <w:r>
              <w:t>4.1 Lưu thông tin thất bại, thông báo yêu cầu nhập lại thông tin.</w:t>
            </w:r>
          </w:p>
        </w:tc>
      </w:tr>
      <w:tr w:rsidR="008B12CA" w14:paraId="42DEF4CA" w14:textId="77777777" w:rsidTr="008B12CA">
        <w:tc>
          <w:tcPr>
            <w:tcW w:w="4389" w:type="dxa"/>
          </w:tcPr>
          <w:p w14:paraId="6433EA94" w14:textId="77777777" w:rsidR="008B12CA" w:rsidRDefault="008B12CA" w:rsidP="008B12CA">
            <w:pPr>
              <w:ind w:firstLine="0"/>
              <w:jc w:val="center"/>
            </w:pPr>
          </w:p>
        </w:tc>
        <w:tc>
          <w:tcPr>
            <w:tcW w:w="4389" w:type="dxa"/>
          </w:tcPr>
          <w:p w14:paraId="36BB19F1" w14:textId="3CB03473" w:rsidR="008B12CA" w:rsidRDefault="00212BC5" w:rsidP="008B12CA">
            <w:pPr>
              <w:ind w:firstLine="0"/>
              <w:jc w:val="center"/>
            </w:pPr>
            <w:r>
              <w:t xml:space="preserve">6.1 </w:t>
            </w:r>
            <w:r>
              <w:rPr>
                <w:bCs/>
                <w:szCs w:val="26"/>
              </w:rPr>
              <w:t>Xác thực OTP thất bại, thông báo yêu cầu nhập lại</w:t>
            </w:r>
          </w:p>
        </w:tc>
      </w:tr>
      <w:tr w:rsidR="008B12CA" w14:paraId="29A45DD6" w14:textId="77777777" w:rsidTr="008B12CA">
        <w:tc>
          <w:tcPr>
            <w:tcW w:w="4389" w:type="dxa"/>
          </w:tcPr>
          <w:p w14:paraId="3DBBE9D5" w14:textId="77777777" w:rsidR="008B12CA" w:rsidRDefault="008B12CA" w:rsidP="008B12CA">
            <w:pPr>
              <w:ind w:firstLine="0"/>
              <w:jc w:val="center"/>
            </w:pPr>
          </w:p>
        </w:tc>
        <w:tc>
          <w:tcPr>
            <w:tcW w:w="4389" w:type="dxa"/>
          </w:tcPr>
          <w:p w14:paraId="6D0666D8" w14:textId="77777777" w:rsidR="008B12CA" w:rsidRDefault="008B12CA" w:rsidP="008B12CA">
            <w:pPr>
              <w:ind w:firstLine="0"/>
              <w:jc w:val="center"/>
            </w:pPr>
          </w:p>
        </w:tc>
      </w:tr>
    </w:tbl>
    <w:p w14:paraId="55047D22" w14:textId="77777777" w:rsidR="008B12CA" w:rsidRPr="008B12CA" w:rsidRDefault="008B12CA" w:rsidP="008B12CA"/>
    <w:p w14:paraId="18FEC883" w14:textId="0BAAD92D" w:rsidR="00F11043" w:rsidRDefault="00BE5123" w:rsidP="001118E2">
      <w:pPr>
        <w:pStyle w:val="Heading3"/>
      </w:pPr>
      <w:bookmarkStart w:id="45" w:name="_Toc191711838"/>
      <w:r w:rsidRPr="00BE5123">
        <w:t>Cập nhật thông tin cá nhân</w:t>
      </w:r>
      <w:bookmarkEnd w:id="45"/>
    </w:p>
    <w:p w14:paraId="0769E105" w14:textId="6C3D1D1E" w:rsidR="005041AA" w:rsidRDefault="005041AA" w:rsidP="005041AA">
      <w:pPr>
        <w:pStyle w:val="Caption"/>
        <w:keepNext/>
      </w:pPr>
      <w:bookmarkStart w:id="46" w:name="_Toc191711949"/>
      <w:r>
        <w:t xml:space="preserve">Bảng </w:t>
      </w:r>
      <w:fldSimple w:instr=" SEQ Bảng \* ARABIC ">
        <w:r w:rsidR="00721F89">
          <w:rPr>
            <w:noProof/>
          </w:rPr>
          <w:t>5</w:t>
        </w:r>
      </w:fldSimple>
      <w:r>
        <w:t xml:space="preserve"> Cập nhật thông tin cá nhân</w:t>
      </w:r>
      <w:bookmarkEnd w:id="46"/>
    </w:p>
    <w:tbl>
      <w:tblPr>
        <w:tblStyle w:val="TableGrid"/>
        <w:tblW w:w="0" w:type="auto"/>
        <w:tblLook w:val="04A0" w:firstRow="1" w:lastRow="0" w:firstColumn="1" w:lastColumn="0" w:noHBand="0" w:noVBand="1"/>
      </w:tblPr>
      <w:tblGrid>
        <w:gridCol w:w="4389"/>
        <w:gridCol w:w="4389"/>
      </w:tblGrid>
      <w:tr w:rsidR="00BE5123" w14:paraId="262F2461" w14:textId="77777777" w:rsidTr="00BC6535">
        <w:tc>
          <w:tcPr>
            <w:tcW w:w="8778" w:type="dxa"/>
            <w:gridSpan w:val="2"/>
          </w:tcPr>
          <w:p w14:paraId="3ED90204" w14:textId="4B5CF458" w:rsidR="00BE5123" w:rsidRDefault="00BE5123" w:rsidP="00BC6535">
            <w:pPr>
              <w:ind w:firstLine="0"/>
            </w:pPr>
            <w:r w:rsidRPr="00044658">
              <w:rPr>
                <w:b/>
                <w:szCs w:val="26"/>
              </w:rPr>
              <w:t xml:space="preserve">Use case: </w:t>
            </w:r>
            <w:r w:rsidR="000271A6" w:rsidRPr="000271A6">
              <w:rPr>
                <w:b/>
                <w:bCs/>
              </w:rPr>
              <w:t>Cập nhật thông tin cá nhân</w:t>
            </w:r>
          </w:p>
        </w:tc>
      </w:tr>
      <w:tr w:rsidR="00BE5123" w14:paraId="40D36E16" w14:textId="77777777" w:rsidTr="00BC6535">
        <w:tc>
          <w:tcPr>
            <w:tcW w:w="4389" w:type="dxa"/>
          </w:tcPr>
          <w:p w14:paraId="7993574E" w14:textId="77777777" w:rsidR="00BE5123" w:rsidRDefault="00BE5123" w:rsidP="00BC6535">
            <w:pPr>
              <w:ind w:firstLine="0"/>
            </w:pPr>
            <w:r w:rsidRPr="00044658">
              <w:rPr>
                <w:b/>
                <w:szCs w:val="26"/>
              </w:rPr>
              <w:t>Mục đích:</w:t>
            </w:r>
          </w:p>
        </w:tc>
        <w:tc>
          <w:tcPr>
            <w:tcW w:w="4389" w:type="dxa"/>
          </w:tcPr>
          <w:p w14:paraId="248942C6" w14:textId="4F681328" w:rsidR="00BE5123" w:rsidRDefault="000271A6" w:rsidP="00BC6535">
            <w:pPr>
              <w:ind w:firstLine="0"/>
            </w:pPr>
            <w:r>
              <w:t>Cho phép người dùng chỉnh sửa thông tin cá nhân.</w:t>
            </w:r>
          </w:p>
        </w:tc>
      </w:tr>
      <w:tr w:rsidR="00BE5123" w14:paraId="5725B298" w14:textId="77777777" w:rsidTr="00BC6535">
        <w:tc>
          <w:tcPr>
            <w:tcW w:w="4389" w:type="dxa"/>
          </w:tcPr>
          <w:p w14:paraId="0A3318C3" w14:textId="77777777" w:rsidR="00BE5123" w:rsidRDefault="00BE5123" w:rsidP="00BC6535">
            <w:pPr>
              <w:ind w:firstLine="0"/>
            </w:pPr>
            <w:r w:rsidRPr="00044658">
              <w:rPr>
                <w:b/>
                <w:szCs w:val="26"/>
              </w:rPr>
              <w:t>Mô tả:</w:t>
            </w:r>
          </w:p>
        </w:tc>
        <w:tc>
          <w:tcPr>
            <w:tcW w:w="4389" w:type="dxa"/>
          </w:tcPr>
          <w:p w14:paraId="6549B15A" w14:textId="25DB521A" w:rsidR="00BE5123" w:rsidRDefault="000271A6" w:rsidP="00BC6535">
            <w:pPr>
              <w:ind w:firstLine="0"/>
            </w:pPr>
            <w:r>
              <w:t>Người dùng kiểm tra và thay đổi thông tin cá nhân.</w:t>
            </w:r>
          </w:p>
        </w:tc>
      </w:tr>
      <w:tr w:rsidR="00BE5123" w14:paraId="3E826E08" w14:textId="77777777" w:rsidTr="00BC6535">
        <w:tc>
          <w:tcPr>
            <w:tcW w:w="4389" w:type="dxa"/>
          </w:tcPr>
          <w:p w14:paraId="5C415672" w14:textId="77777777" w:rsidR="00BE5123" w:rsidRDefault="00BE5123" w:rsidP="00BC6535">
            <w:pPr>
              <w:ind w:firstLine="0"/>
            </w:pPr>
            <w:r w:rsidRPr="00044658">
              <w:rPr>
                <w:b/>
                <w:szCs w:val="26"/>
              </w:rPr>
              <w:t>Tác nhân:</w:t>
            </w:r>
          </w:p>
        </w:tc>
        <w:tc>
          <w:tcPr>
            <w:tcW w:w="4389" w:type="dxa"/>
          </w:tcPr>
          <w:p w14:paraId="519E3C76" w14:textId="41300E61" w:rsidR="00BE5123" w:rsidRDefault="00E329D3" w:rsidP="00BC6535">
            <w:pPr>
              <w:ind w:firstLine="0"/>
            </w:pPr>
            <w:r>
              <w:t>Người dùng</w:t>
            </w:r>
          </w:p>
        </w:tc>
      </w:tr>
      <w:tr w:rsidR="00BE5123" w14:paraId="08D72FAD" w14:textId="77777777" w:rsidTr="00BC6535">
        <w:tc>
          <w:tcPr>
            <w:tcW w:w="4389" w:type="dxa"/>
          </w:tcPr>
          <w:p w14:paraId="2CC409B7" w14:textId="77777777" w:rsidR="00BE5123" w:rsidRDefault="00BE5123" w:rsidP="00BC6535">
            <w:pPr>
              <w:ind w:firstLine="0"/>
            </w:pPr>
            <w:r w:rsidRPr="00044658">
              <w:rPr>
                <w:b/>
                <w:szCs w:val="26"/>
              </w:rPr>
              <w:t>Điều kiện trước:</w:t>
            </w:r>
          </w:p>
        </w:tc>
        <w:tc>
          <w:tcPr>
            <w:tcW w:w="4389" w:type="dxa"/>
          </w:tcPr>
          <w:p w14:paraId="77B57F07" w14:textId="2C72115C" w:rsidR="00BE5123" w:rsidRDefault="00611A37" w:rsidP="00BC6535">
            <w:pPr>
              <w:ind w:firstLine="0"/>
            </w:pPr>
            <w:r>
              <w:t>Đăng nhập thành công</w:t>
            </w:r>
          </w:p>
        </w:tc>
      </w:tr>
      <w:tr w:rsidR="00BE5123" w14:paraId="475BE5E9" w14:textId="77777777" w:rsidTr="00BC6535">
        <w:tc>
          <w:tcPr>
            <w:tcW w:w="4389" w:type="dxa"/>
          </w:tcPr>
          <w:p w14:paraId="424CA457" w14:textId="77777777" w:rsidR="00BE5123" w:rsidRDefault="00BE5123" w:rsidP="00BC6535">
            <w:pPr>
              <w:ind w:firstLine="0"/>
            </w:pPr>
            <w:r w:rsidRPr="00044658">
              <w:rPr>
                <w:b/>
                <w:szCs w:val="26"/>
              </w:rPr>
              <w:t>Điều kiện sau:</w:t>
            </w:r>
          </w:p>
        </w:tc>
        <w:tc>
          <w:tcPr>
            <w:tcW w:w="4389" w:type="dxa"/>
          </w:tcPr>
          <w:p w14:paraId="114962B1" w14:textId="05B46C7D" w:rsidR="00BE5123" w:rsidRDefault="00611A37" w:rsidP="00BC6535">
            <w:pPr>
              <w:ind w:firstLine="0"/>
            </w:pPr>
            <w:r>
              <w:t>Thông tin người dùng được cập nhật.</w:t>
            </w:r>
          </w:p>
        </w:tc>
      </w:tr>
      <w:tr w:rsidR="00BE5123" w14:paraId="4B50D8A9" w14:textId="77777777" w:rsidTr="00BC6535">
        <w:tc>
          <w:tcPr>
            <w:tcW w:w="8778" w:type="dxa"/>
            <w:gridSpan w:val="2"/>
            <w:shd w:val="clear" w:color="auto" w:fill="DBE5F1" w:themeFill="accent1" w:themeFillTint="33"/>
          </w:tcPr>
          <w:p w14:paraId="2B8FEBAB" w14:textId="77777777" w:rsidR="00BE5123" w:rsidRDefault="00BE5123" w:rsidP="00BC6535">
            <w:pPr>
              <w:ind w:firstLine="0"/>
            </w:pPr>
            <w:r w:rsidRPr="00044658">
              <w:rPr>
                <w:b/>
                <w:szCs w:val="26"/>
              </w:rPr>
              <w:t>Luồng sự kiện chính (Basic flows)</w:t>
            </w:r>
          </w:p>
        </w:tc>
      </w:tr>
      <w:tr w:rsidR="00BE5123" w14:paraId="45D267AB" w14:textId="77777777" w:rsidTr="00BC6535">
        <w:tc>
          <w:tcPr>
            <w:tcW w:w="4389" w:type="dxa"/>
          </w:tcPr>
          <w:p w14:paraId="7794A78E" w14:textId="77777777" w:rsidR="00BE5123" w:rsidRDefault="00BE5123" w:rsidP="00BC6535">
            <w:pPr>
              <w:ind w:firstLine="0"/>
              <w:jc w:val="center"/>
            </w:pPr>
            <w:r w:rsidRPr="001F7647">
              <w:rPr>
                <w:b/>
                <w:bCs/>
                <w:szCs w:val="26"/>
              </w:rPr>
              <w:t>Tác nhân</w:t>
            </w:r>
          </w:p>
        </w:tc>
        <w:tc>
          <w:tcPr>
            <w:tcW w:w="4389" w:type="dxa"/>
          </w:tcPr>
          <w:p w14:paraId="1CECDC76" w14:textId="77777777" w:rsidR="00BE5123" w:rsidRDefault="00BE5123" w:rsidP="00BC6535">
            <w:pPr>
              <w:ind w:firstLine="0"/>
              <w:jc w:val="center"/>
            </w:pPr>
            <w:r w:rsidRPr="001F7647">
              <w:rPr>
                <w:b/>
                <w:bCs/>
                <w:szCs w:val="26"/>
              </w:rPr>
              <w:t>Hệ thống</w:t>
            </w:r>
          </w:p>
        </w:tc>
      </w:tr>
      <w:tr w:rsidR="00BE5123" w14:paraId="0DC767DB" w14:textId="77777777" w:rsidTr="00BC6535">
        <w:tc>
          <w:tcPr>
            <w:tcW w:w="4389" w:type="dxa"/>
          </w:tcPr>
          <w:p w14:paraId="33DFEBEE" w14:textId="20C17736" w:rsidR="00BE5123" w:rsidRDefault="00611A37" w:rsidP="00611A37">
            <w:pPr>
              <w:pStyle w:val="ListParagraph"/>
              <w:numPr>
                <w:ilvl w:val="0"/>
                <w:numId w:val="19"/>
              </w:numPr>
              <w:jc w:val="center"/>
            </w:pPr>
            <w:r>
              <w:t>Người dùng truy cập trang "Cập nhật thông tin".</w:t>
            </w:r>
          </w:p>
        </w:tc>
        <w:tc>
          <w:tcPr>
            <w:tcW w:w="4389" w:type="dxa"/>
          </w:tcPr>
          <w:p w14:paraId="306AD703" w14:textId="77777777" w:rsidR="00BE5123" w:rsidRDefault="00BE5123" w:rsidP="00BC6535">
            <w:pPr>
              <w:ind w:firstLine="0"/>
              <w:jc w:val="center"/>
            </w:pPr>
          </w:p>
        </w:tc>
      </w:tr>
      <w:tr w:rsidR="00BE5123" w14:paraId="3221E30C" w14:textId="77777777" w:rsidTr="00BC6535">
        <w:tc>
          <w:tcPr>
            <w:tcW w:w="4389" w:type="dxa"/>
          </w:tcPr>
          <w:p w14:paraId="35E80743" w14:textId="77777777" w:rsidR="00BE5123" w:rsidRDefault="00BE5123" w:rsidP="00BC6535">
            <w:pPr>
              <w:ind w:firstLine="0"/>
              <w:jc w:val="center"/>
            </w:pPr>
          </w:p>
        </w:tc>
        <w:tc>
          <w:tcPr>
            <w:tcW w:w="4389" w:type="dxa"/>
          </w:tcPr>
          <w:p w14:paraId="216B72DA" w14:textId="3AB0F567" w:rsidR="00BE5123" w:rsidRDefault="00611A37" w:rsidP="00611A37">
            <w:pPr>
              <w:pStyle w:val="ListParagraph"/>
              <w:numPr>
                <w:ilvl w:val="0"/>
                <w:numId w:val="19"/>
              </w:numPr>
              <w:jc w:val="center"/>
            </w:pPr>
            <w:r>
              <w:t>Hệ thống hiển thị giao diện cập nhật thông tin.</w:t>
            </w:r>
          </w:p>
        </w:tc>
      </w:tr>
      <w:tr w:rsidR="00BE5123" w14:paraId="344ECE56" w14:textId="77777777" w:rsidTr="00BC6535">
        <w:tc>
          <w:tcPr>
            <w:tcW w:w="4389" w:type="dxa"/>
          </w:tcPr>
          <w:p w14:paraId="591012A2" w14:textId="64C02FA6" w:rsidR="00BE5123" w:rsidRDefault="00611A37" w:rsidP="00611A37">
            <w:pPr>
              <w:pStyle w:val="ListParagraph"/>
              <w:numPr>
                <w:ilvl w:val="0"/>
                <w:numId w:val="19"/>
              </w:numPr>
              <w:jc w:val="center"/>
            </w:pPr>
            <w:r>
              <w:t>Nhập thông tin cần thay đổi và bấm lưu</w:t>
            </w:r>
            <w:r w:rsidR="004F78F0">
              <w:t>.</w:t>
            </w:r>
          </w:p>
        </w:tc>
        <w:tc>
          <w:tcPr>
            <w:tcW w:w="4389" w:type="dxa"/>
          </w:tcPr>
          <w:p w14:paraId="58A7B16F" w14:textId="77777777" w:rsidR="00BE5123" w:rsidRDefault="00BE5123" w:rsidP="00BC6535">
            <w:pPr>
              <w:ind w:firstLine="0"/>
              <w:jc w:val="center"/>
            </w:pPr>
          </w:p>
        </w:tc>
      </w:tr>
      <w:tr w:rsidR="00BE5123" w14:paraId="120F976A" w14:textId="77777777" w:rsidTr="00BC6535">
        <w:tc>
          <w:tcPr>
            <w:tcW w:w="4389" w:type="dxa"/>
          </w:tcPr>
          <w:p w14:paraId="4E4E7901" w14:textId="77777777" w:rsidR="00BE5123" w:rsidRDefault="00BE5123" w:rsidP="00BC6535">
            <w:pPr>
              <w:ind w:firstLine="0"/>
              <w:jc w:val="center"/>
            </w:pPr>
          </w:p>
        </w:tc>
        <w:tc>
          <w:tcPr>
            <w:tcW w:w="4389" w:type="dxa"/>
          </w:tcPr>
          <w:p w14:paraId="33850B4F" w14:textId="2F03735D" w:rsidR="00BE5123" w:rsidRDefault="00611A37" w:rsidP="00BC6535">
            <w:pPr>
              <w:ind w:firstLine="0"/>
              <w:jc w:val="center"/>
            </w:pPr>
            <w:r>
              <w:t>4.Hệ thống kiểm tra và lưu thông tin mới.</w:t>
            </w:r>
          </w:p>
        </w:tc>
      </w:tr>
      <w:tr w:rsidR="00BE5123" w14:paraId="72609814" w14:textId="77777777" w:rsidTr="00BC6535">
        <w:tc>
          <w:tcPr>
            <w:tcW w:w="4389" w:type="dxa"/>
          </w:tcPr>
          <w:p w14:paraId="7B307C72" w14:textId="77777777" w:rsidR="00BE5123" w:rsidRDefault="00BE5123" w:rsidP="00BC6535">
            <w:pPr>
              <w:ind w:firstLine="0"/>
              <w:jc w:val="center"/>
            </w:pPr>
          </w:p>
        </w:tc>
        <w:tc>
          <w:tcPr>
            <w:tcW w:w="4389" w:type="dxa"/>
          </w:tcPr>
          <w:p w14:paraId="0E23116F" w14:textId="3BF0D5FC" w:rsidR="00BE5123" w:rsidRDefault="00611A37" w:rsidP="00611A37">
            <w:pPr>
              <w:pStyle w:val="ListParagraph"/>
              <w:numPr>
                <w:ilvl w:val="0"/>
                <w:numId w:val="20"/>
              </w:numPr>
            </w:pPr>
            <w:r>
              <w:t>Hệ thống thông báo cập nhật thành công</w:t>
            </w:r>
            <w:r w:rsidR="004F78F0">
              <w:t>.</w:t>
            </w:r>
          </w:p>
        </w:tc>
      </w:tr>
      <w:tr w:rsidR="00BE5123" w14:paraId="0BE5AB02" w14:textId="77777777" w:rsidTr="00BC6535">
        <w:tc>
          <w:tcPr>
            <w:tcW w:w="4389" w:type="dxa"/>
          </w:tcPr>
          <w:p w14:paraId="7EB71F6A" w14:textId="77777777" w:rsidR="00BE5123" w:rsidRDefault="00BE5123" w:rsidP="00BC6535">
            <w:pPr>
              <w:ind w:firstLine="0"/>
              <w:jc w:val="center"/>
            </w:pPr>
          </w:p>
        </w:tc>
        <w:tc>
          <w:tcPr>
            <w:tcW w:w="4389" w:type="dxa"/>
          </w:tcPr>
          <w:p w14:paraId="523D11EE" w14:textId="77777777" w:rsidR="00BE5123" w:rsidRDefault="00BE5123" w:rsidP="00BC6535">
            <w:pPr>
              <w:ind w:firstLine="0"/>
              <w:jc w:val="center"/>
            </w:pPr>
          </w:p>
        </w:tc>
      </w:tr>
      <w:tr w:rsidR="00BE5123" w14:paraId="2D9A8913" w14:textId="77777777" w:rsidTr="00BC6535">
        <w:tc>
          <w:tcPr>
            <w:tcW w:w="4389" w:type="dxa"/>
          </w:tcPr>
          <w:p w14:paraId="04DE3383" w14:textId="77777777" w:rsidR="00BE5123" w:rsidRDefault="00BE5123" w:rsidP="00BC6535">
            <w:pPr>
              <w:ind w:firstLine="0"/>
              <w:jc w:val="center"/>
            </w:pPr>
          </w:p>
        </w:tc>
        <w:tc>
          <w:tcPr>
            <w:tcW w:w="4389" w:type="dxa"/>
          </w:tcPr>
          <w:p w14:paraId="5B6ADC84" w14:textId="77777777" w:rsidR="00BE5123" w:rsidRDefault="00BE5123" w:rsidP="00BC6535">
            <w:pPr>
              <w:ind w:firstLine="0"/>
              <w:jc w:val="center"/>
            </w:pPr>
          </w:p>
        </w:tc>
      </w:tr>
      <w:tr w:rsidR="00BE5123" w14:paraId="5CFDB126" w14:textId="77777777" w:rsidTr="00BC6535">
        <w:tc>
          <w:tcPr>
            <w:tcW w:w="8778" w:type="dxa"/>
            <w:gridSpan w:val="2"/>
            <w:shd w:val="clear" w:color="auto" w:fill="DBE5F1" w:themeFill="accent1" w:themeFillTint="33"/>
          </w:tcPr>
          <w:p w14:paraId="1C895E91" w14:textId="77777777" w:rsidR="00BE5123" w:rsidRDefault="00BE5123" w:rsidP="00BC6535">
            <w:pPr>
              <w:ind w:firstLine="0"/>
            </w:pPr>
            <w:r w:rsidRPr="00044658">
              <w:rPr>
                <w:b/>
                <w:szCs w:val="26"/>
              </w:rPr>
              <w:t>Luồng sự kiện thay thế (alternate flow)</w:t>
            </w:r>
          </w:p>
        </w:tc>
      </w:tr>
      <w:tr w:rsidR="00BE5123" w14:paraId="2F61D6D5" w14:textId="77777777" w:rsidTr="00BC6535">
        <w:tc>
          <w:tcPr>
            <w:tcW w:w="4389" w:type="dxa"/>
          </w:tcPr>
          <w:p w14:paraId="0B81DBCB" w14:textId="77777777" w:rsidR="00BE5123" w:rsidRDefault="00BE5123" w:rsidP="00BC6535">
            <w:pPr>
              <w:ind w:firstLine="0"/>
              <w:jc w:val="center"/>
            </w:pPr>
          </w:p>
        </w:tc>
        <w:tc>
          <w:tcPr>
            <w:tcW w:w="4389" w:type="dxa"/>
          </w:tcPr>
          <w:p w14:paraId="0FD9BE2F" w14:textId="214E06DB" w:rsidR="00BE5123" w:rsidRDefault="00611A37" w:rsidP="00BC6535">
            <w:pPr>
              <w:ind w:firstLine="0"/>
              <w:jc w:val="center"/>
            </w:pPr>
            <w:r>
              <w:t>4.1 Lưu thông tin thất bại, yêu cầu nhập lại</w:t>
            </w:r>
            <w:r w:rsidR="004F78F0">
              <w:t>.</w:t>
            </w:r>
          </w:p>
        </w:tc>
      </w:tr>
      <w:tr w:rsidR="00BE5123" w14:paraId="6597ABD4" w14:textId="77777777" w:rsidTr="00BC6535">
        <w:tc>
          <w:tcPr>
            <w:tcW w:w="4389" w:type="dxa"/>
          </w:tcPr>
          <w:p w14:paraId="577B8756" w14:textId="77777777" w:rsidR="00BE5123" w:rsidRDefault="00BE5123" w:rsidP="00BC6535">
            <w:pPr>
              <w:ind w:firstLine="0"/>
              <w:jc w:val="center"/>
            </w:pPr>
          </w:p>
        </w:tc>
        <w:tc>
          <w:tcPr>
            <w:tcW w:w="4389" w:type="dxa"/>
          </w:tcPr>
          <w:p w14:paraId="3903E5E7" w14:textId="77777777" w:rsidR="00BE5123" w:rsidRDefault="00BE5123" w:rsidP="00BC6535">
            <w:pPr>
              <w:ind w:firstLine="0"/>
              <w:jc w:val="center"/>
            </w:pPr>
          </w:p>
        </w:tc>
      </w:tr>
      <w:tr w:rsidR="00BE5123" w14:paraId="0519EFB5" w14:textId="77777777" w:rsidTr="00BC6535">
        <w:tc>
          <w:tcPr>
            <w:tcW w:w="4389" w:type="dxa"/>
          </w:tcPr>
          <w:p w14:paraId="06A7C6DA" w14:textId="77777777" w:rsidR="00BE5123" w:rsidRDefault="00BE5123" w:rsidP="00BC6535">
            <w:pPr>
              <w:ind w:firstLine="0"/>
              <w:jc w:val="center"/>
            </w:pPr>
          </w:p>
        </w:tc>
        <w:tc>
          <w:tcPr>
            <w:tcW w:w="4389" w:type="dxa"/>
          </w:tcPr>
          <w:p w14:paraId="6D843CB5" w14:textId="77777777" w:rsidR="00BE5123" w:rsidRDefault="00BE5123" w:rsidP="00BC6535">
            <w:pPr>
              <w:ind w:firstLine="0"/>
              <w:jc w:val="center"/>
            </w:pPr>
          </w:p>
        </w:tc>
      </w:tr>
    </w:tbl>
    <w:p w14:paraId="07FAE2BC" w14:textId="77777777" w:rsidR="00BE5123" w:rsidRPr="00BE5123" w:rsidRDefault="00BE5123" w:rsidP="00BE5123"/>
    <w:p w14:paraId="0B7AA002" w14:textId="739B54BF" w:rsidR="00F11043" w:rsidRDefault="00BE5123" w:rsidP="001118E2">
      <w:pPr>
        <w:pStyle w:val="Heading3"/>
      </w:pPr>
      <w:bookmarkStart w:id="47" w:name="_Toc191711839"/>
      <w:r w:rsidRPr="00BE5123">
        <w:t>Đổi mật khẩu</w:t>
      </w:r>
      <w:bookmarkEnd w:id="47"/>
    </w:p>
    <w:p w14:paraId="3C86447D" w14:textId="403531B4" w:rsidR="005A4C02" w:rsidRDefault="005A4C02" w:rsidP="005A4C02">
      <w:pPr>
        <w:pStyle w:val="Caption"/>
        <w:keepNext/>
      </w:pPr>
      <w:bookmarkStart w:id="48" w:name="_Toc191711950"/>
      <w:r>
        <w:t xml:space="preserve">Bảng </w:t>
      </w:r>
      <w:fldSimple w:instr=" SEQ Bảng \* ARABIC ">
        <w:r w:rsidR="00721F89">
          <w:rPr>
            <w:noProof/>
          </w:rPr>
          <w:t>6</w:t>
        </w:r>
      </w:fldSimple>
      <w:r>
        <w:t xml:space="preserve"> Đổi mật khẩu</w:t>
      </w:r>
      <w:bookmarkEnd w:id="48"/>
    </w:p>
    <w:tbl>
      <w:tblPr>
        <w:tblStyle w:val="TableGrid"/>
        <w:tblW w:w="0" w:type="auto"/>
        <w:tblLook w:val="04A0" w:firstRow="1" w:lastRow="0" w:firstColumn="1" w:lastColumn="0" w:noHBand="0" w:noVBand="1"/>
      </w:tblPr>
      <w:tblGrid>
        <w:gridCol w:w="4389"/>
        <w:gridCol w:w="4389"/>
      </w:tblGrid>
      <w:tr w:rsidR="00BE5123" w14:paraId="7843E55E" w14:textId="77777777" w:rsidTr="00BC6535">
        <w:tc>
          <w:tcPr>
            <w:tcW w:w="8778" w:type="dxa"/>
            <w:gridSpan w:val="2"/>
          </w:tcPr>
          <w:p w14:paraId="3A23536A" w14:textId="48AD2737" w:rsidR="00BE5123" w:rsidRDefault="00BE5123" w:rsidP="00BC6535">
            <w:pPr>
              <w:ind w:firstLine="0"/>
            </w:pPr>
            <w:r w:rsidRPr="00044658">
              <w:rPr>
                <w:b/>
                <w:szCs w:val="26"/>
              </w:rPr>
              <w:t xml:space="preserve">Use case: </w:t>
            </w:r>
            <w:r w:rsidR="00E329D3" w:rsidRPr="00E329D3">
              <w:rPr>
                <w:b/>
                <w:bCs/>
              </w:rPr>
              <w:t>Đổi mật khẩu</w:t>
            </w:r>
          </w:p>
        </w:tc>
      </w:tr>
      <w:tr w:rsidR="00BE5123" w14:paraId="208889B0" w14:textId="77777777" w:rsidTr="00BC6535">
        <w:tc>
          <w:tcPr>
            <w:tcW w:w="4389" w:type="dxa"/>
          </w:tcPr>
          <w:p w14:paraId="5FC33B83" w14:textId="77777777" w:rsidR="00BE5123" w:rsidRDefault="00BE5123" w:rsidP="00BC6535">
            <w:pPr>
              <w:ind w:firstLine="0"/>
            </w:pPr>
            <w:r w:rsidRPr="00044658">
              <w:rPr>
                <w:b/>
                <w:szCs w:val="26"/>
              </w:rPr>
              <w:t>Mục đích:</w:t>
            </w:r>
          </w:p>
        </w:tc>
        <w:tc>
          <w:tcPr>
            <w:tcW w:w="4389" w:type="dxa"/>
          </w:tcPr>
          <w:p w14:paraId="5FCEEDE0" w14:textId="6449DD23" w:rsidR="00BE5123" w:rsidRDefault="00E329D3" w:rsidP="00BC6535">
            <w:pPr>
              <w:ind w:firstLine="0"/>
            </w:pPr>
            <w:r>
              <w:t>Cho phép người dùng đổi mật khẩu tài khoản</w:t>
            </w:r>
          </w:p>
        </w:tc>
      </w:tr>
      <w:tr w:rsidR="00E329D3" w14:paraId="1E3AA77B" w14:textId="77777777" w:rsidTr="00BC6535">
        <w:tc>
          <w:tcPr>
            <w:tcW w:w="4389" w:type="dxa"/>
          </w:tcPr>
          <w:p w14:paraId="3116DA36" w14:textId="77777777" w:rsidR="00E329D3" w:rsidRDefault="00E329D3" w:rsidP="00E329D3">
            <w:pPr>
              <w:ind w:firstLine="0"/>
            </w:pPr>
            <w:r w:rsidRPr="00044658">
              <w:rPr>
                <w:b/>
                <w:szCs w:val="26"/>
              </w:rPr>
              <w:t>Mô tả:</w:t>
            </w:r>
          </w:p>
        </w:tc>
        <w:tc>
          <w:tcPr>
            <w:tcW w:w="4389" w:type="dxa"/>
            <w:vAlign w:val="top"/>
          </w:tcPr>
          <w:p w14:paraId="54BE2913" w14:textId="6636C8A3" w:rsidR="00E329D3" w:rsidRDefault="00E329D3" w:rsidP="00E329D3">
            <w:pPr>
              <w:ind w:firstLine="0"/>
            </w:pPr>
            <w:r>
              <w:rPr>
                <w:bCs/>
                <w:szCs w:val="26"/>
              </w:rPr>
              <w:t>Đổi mật khẩu tài khoản người dùng bằng cách xác thực email</w:t>
            </w:r>
          </w:p>
        </w:tc>
      </w:tr>
      <w:tr w:rsidR="00E329D3" w14:paraId="62126CE4" w14:textId="77777777" w:rsidTr="00BC6535">
        <w:tc>
          <w:tcPr>
            <w:tcW w:w="4389" w:type="dxa"/>
          </w:tcPr>
          <w:p w14:paraId="4B37CA89" w14:textId="77777777" w:rsidR="00E329D3" w:rsidRDefault="00E329D3" w:rsidP="00E329D3">
            <w:pPr>
              <w:ind w:firstLine="0"/>
            </w:pPr>
            <w:r w:rsidRPr="00044658">
              <w:rPr>
                <w:b/>
                <w:szCs w:val="26"/>
              </w:rPr>
              <w:t>Tác nhân:</w:t>
            </w:r>
          </w:p>
        </w:tc>
        <w:tc>
          <w:tcPr>
            <w:tcW w:w="4389" w:type="dxa"/>
          </w:tcPr>
          <w:p w14:paraId="3661D418" w14:textId="68269536" w:rsidR="00E329D3" w:rsidRDefault="00E329D3" w:rsidP="00E329D3">
            <w:pPr>
              <w:ind w:firstLine="0"/>
            </w:pPr>
            <w:r>
              <w:t>Người dùng</w:t>
            </w:r>
          </w:p>
        </w:tc>
      </w:tr>
      <w:tr w:rsidR="00E329D3" w14:paraId="6F91DA3C" w14:textId="77777777" w:rsidTr="00BC6535">
        <w:tc>
          <w:tcPr>
            <w:tcW w:w="4389" w:type="dxa"/>
          </w:tcPr>
          <w:p w14:paraId="77E84E4D" w14:textId="77777777" w:rsidR="00E329D3" w:rsidRDefault="00E329D3" w:rsidP="00E329D3">
            <w:pPr>
              <w:ind w:firstLine="0"/>
            </w:pPr>
            <w:r w:rsidRPr="00044658">
              <w:rPr>
                <w:b/>
                <w:szCs w:val="26"/>
              </w:rPr>
              <w:t>Điều kiện trước:</w:t>
            </w:r>
          </w:p>
        </w:tc>
        <w:tc>
          <w:tcPr>
            <w:tcW w:w="4389" w:type="dxa"/>
          </w:tcPr>
          <w:p w14:paraId="2610DA42" w14:textId="7F666F26" w:rsidR="00E329D3" w:rsidRDefault="00E329D3" w:rsidP="00E329D3">
            <w:pPr>
              <w:ind w:firstLine="0"/>
            </w:pPr>
            <w:r>
              <w:rPr>
                <w:bCs/>
                <w:szCs w:val="26"/>
              </w:rPr>
              <w:t>Đăng nhập thành công</w:t>
            </w:r>
          </w:p>
        </w:tc>
      </w:tr>
      <w:tr w:rsidR="00E329D3" w14:paraId="46D0B807" w14:textId="77777777" w:rsidTr="00BC6535">
        <w:tc>
          <w:tcPr>
            <w:tcW w:w="4389" w:type="dxa"/>
          </w:tcPr>
          <w:p w14:paraId="496E1BD8" w14:textId="77777777" w:rsidR="00E329D3" w:rsidRDefault="00E329D3" w:rsidP="00E329D3">
            <w:pPr>
              <w:ind w:firstLine="0"/>
            </w:pPr>
            <w:r w:rsidRPr="00044658">
              <w:rPr>
                <w:b/>
                <w:szCs w:val="26"/>
              </w:rPr>
              <w:t>Điều kiện sau:</w:t>
            </w:r>
          </w:p>
        </w:tc>
        <w:tc>
          <w:tcPr>
            <w:tcW w:w="4389" w:type="dxa"/>
          </w:tcPr>
          <w:p w14:paraId="202F049D" w14:textId="1883F534" w:rsidR="00E329D3" w:rsidRDefault="00E329D3" w:rsidP="00E329D3">
            <w:pPr>
              <w:ind w:firstLine="0"/>
            </w:pPr>
            <w:r>
              <w:rPr>
                <w:bCs/>
                <w:szCs w:val="26"/>
              </w:rPr>
              <w:t>Cập nhật mật khẩu thành công</w:t>
            </w:r>
          </w:p>
        </w:tc>
      </w:tr>
      <w:tr w:rsidR="00E329D3" w14:paraId="782FD0D7" w14:textId="77777777" w:rsidTr="00BC6535">
        <w:tc>
          <w:tcPr>
            <w:tcW w:w="8778" w:type="dxa"/>
            <w:gridSpan w:val="2"/>
            <w:shd w:val="clear" w:color="auto" w:fill="DBE5F1" w:themeFill="accent1" w:themeFillTint="33"/>
          </w:tcPr>
          <w:p w14:paraId="5030B8D6" w14:textId="77777777" w:rsidR="00E329D3" w:rsidRDefault="00E329D3" w:rsidP="00E329D3">
            <w:pPr>
              <w:ind w:firstLine="0"/>
            </w:pPr>
            <w:r w:rsidRPr="00044658">
              <w:rPr>
                <w:b/>
                <w:szCs w:val="26"/>
              </w:rPr>
              <w:t>Luồng sự kiện chính (Basic flows)</w:t>
            </w:r>
          </w:p>
        </w:tc>
      </w:tr>
      <w:tr w:rsidR="00E329D3" w14:paraId="777DC944" w14:textId="77777777" w:rsidTr="00BC6535">
        <w:tc>
          <w:tcPr>
            <w:tcW w:w="4389" w:type="dxa"/>
          </w:tcPr>
          <w:p w14:paraId="5D6BC5E9" w14:textId="77777777" w:rsidR="00E329D3" w:rsidRDefault="00E329D3" w:rsidP="00E329D3">
            <w:pPr>
              <w:ind w:firstLine="0"/>
              <w:jc w:val="center"/>
            </w:pPr>
            <w:r w:rsidRPr="001F7647">
              <w:rPr>
                <w:b/>
                <w:bCs/>
                <w:szCs w:val="26"/>
              </w:rPr>
              <w:t>Tác nhân</w:t>
            </w:r>
          </w:p>
        </w:tc>
        <w:tc>
          <w:tcPr>
            <w:tcW w:w="4389" w:type="dxa"/>
          </w:tcPr>
          <w:p w14:paraId="0A945497" w14:textId="77777777" w:rsidR="00E329D3" w:rsidRDefault="00E329D3" w:rsidP="00E329D3">
            <w:pPr>
              <w:ind w:firstLine="0"/>
              <w:jc w:val="center"/>
            </w:pPr>
            <w:r w:rsidRPr="001F7647">
              <w:rPr>
                <w:b/>
                <w:bCs/>
                <w:szCs w:val="26"/>
              </w:rPr>
              <w:t>Hệ thống</w:t>
            </w:r>
          </w:p>
        </w:tc>
      </w:tr>
      <w:tr w:rsidR="00E329D3" w14:paraId="2FCBC460" w14:textId="77777777" w:rsidTr="00BC6535">
        <w:tc>
          <w:tcPr>
            <w:tcW w:w="4389" w:type="dxa"/>
          </w:tcPr>
          <w:p w14:paraId="2F9F408C" w14:textId="40BA5492" w:rsidR="00E329D3" w:rsidRDefault="00E329D3" w:rsidP="00E329D3">
            <w:pPr>
              <w:pStyle w:val="ListParagraph"/>
              <w:numPr>
                <w:ilvl w:val="0"/>
                <w:numId w:val="21"/>
              </w:numPr>
              <w:jc w:val="center"/>
            </w:pPr>
            <w:r>
              <w:rPr>
                <w:szCs w:val="26"/>
              </w:rPr>
              <w:t>Truy cập vào mục thông tin cá nhân.</w:t>
            </w:r>
          </w:p>
        </w:tc>
        <w:tc>
          <w:tcPr>
            <w:tcW w:w="4389" w:type="dxa"/>
          </w:tcPr>
          <w:p w14:paraId="0B7C04AB" w14:textId="77777777" w:rsidR="00E329D3" w:rsidRDefault="00E329D3" w:rsidP="00E329D3">
            <w:pPr>
              <w:ind w:firstLine="0"/>
              <w:jc w:val="center"/>
            </w:pPr>
          </w:p>
        </w:tc>
      </w:tr>
      <w:tr w:rsidR="00E329D3" w14:paraId="1A6130DF" w14:textId="77777777" w:rsidTr="00BC6535">
        <w:tc>
          <w:tcPr>
            <w:tcW w:w="4389" w:type="dxa"/>
          </w:tcPr>
          <w:p w14:paraId="37396FD1" w14:textId="77777777" w:rsidR="00E329D3" w:rsidRDefault="00E329D3" w:rsidP="00E329D3">
            <w:pPr>
              <w:ind w:firstLine="0"/>
              <w:jc w:val="center"/>
            </w:pPr>
          </w:p>
        </w:tc>
        <w:tc>
          <w:tcPr>
            <w:tcW w:w="4389" w:type="dxa"/>
          </w:tcPr>
          <w:p w14:paraId="31836FB5" w14:textId="4969BF06" w:rsidR="00E329D3" w:rsidRDefault="00E329D3" w:rsidP="00E329D3">
            <w:pPr>
              <w:pStyle w:val="ListParagraph"/>
              <w:numPr>
                <w:ilvl w:val="0"/>
                <w:numId w:val="21"/>
              </w:numPr>
              <w:jc w:val="center"/>
            </w:pPr>
            <w:r>
              <w:rPr>
                <w:szCs w:val="26"/>
              </w:rPr>
              <w:t>Hiển thị giao diện thông tin cá nhân</w:t>
            </w:r>
            <w:r w:rsidR="004F78F0">
              <w:rPr>
                <w:szCs w:val="26"/>
              </w:rPr>
              <w:t>.</w:t>
            </w:r>
          </w:p>
        </w:tc>
      </w:tr>
      <w:tr w:rsidR="00E329D3" w14:paraId="5AE68F8B" w14:textId="77777777" w:rsidTr="00BC6535">
        <w:tc>
          <w:tcPr>
            <w:tcW w:w="4389" w:type="dxa"/>
          </w:tcPr>
          <w:p w14:paraId="1D9CA4BE" w14:textId="78D21D3F" w:rsidR="00E329D3" w:rsidRDefault="00E329D3" w:rsidP="004F78F0">
            <w:pPr>
              <w:pStyle w:val="ListParagraph"/>
              <w:numPr>
                <w:ilvl w:val="0"/>
                <w:numId w:val="21"/>
              </w:numPr>
              <w:jc w:val="center"/>
            </w:pPr>
            <w:r w:rsidRPr="004F78F0">
              <w:rPr>
                <w:szCs w:val="26"/>
              </w:rPr>
              <w:t>Chọn “Đổi mật khẩu”</w:t>
            </w:r>
            <w:r w:rsidR="004F78F0">
              <w:rPr>
                <w:szCs w:val="26"/>
              </w:rPr>
              <w:t>.</w:t>
            </w:r>
          </w:p>
        </w:tc>
        <w:tc>
          <w:tcPr>
            <w:tcW w:w="4389" w:type="dxa"/>
          </w:tcPr>
          <w:p w14:paraId="1D68DCAD" w14:textId="77777777" w:rsidR="00E329D3" w:rsidRDefault="00E329D3" w:rsidP="00E329D3">
            <w:pPr>
              <w:ind w:firstLine="0"/>
              <w:jc w:val="center"/>
            </w:pPr>
          </w:p>
        </w:tc>
      </w:tr>
      <w:tr w:rsidR="00E329D3" w14:paraId="548949F0" w14:textId="77777777" w:rsidTr="00BC6535">
        <w:tc>
          <w:tcPr>
            <w:tcW w:w="4389" w:type="dxa"/>
          </w:tcPr>
          <w:p w14:paraId="5A1DB843" w14:textId="77777777" w:rsidR="00E329D3" w:rsidRDefault="00E329D3" w:rsidP="00E329D3">
            <w:pPr>
              <w:ind w:firstLine="0"/>
              <w:jc w:val="center"/>
            </w:pPr>
          </w:p>
        </w:tc>
        <w:tc>
          <w:tcPr>
            <w:tcW w:w="4389" w:type="dxa"/>
          </w:tcPr>
          <w:p w14:paraId="4132CA57" w14:textId="2FB8F273" w:rsidR="00E329D3" w:rsidRDefault="004F78F0" w:rsidP="004F78F0">
            <w:pPr>
              <w:pStyle w:val="ListParagraph"/>
              <w:numPr>
                <w:ilvl w:val="0"/>
                <w:numId w:val="21"/>
              </w:numPr>
              <w:jc w:val="center"/>
            </w:pPr>
            <w:r w:rsidRPr="004F78F0">
              <w:rPr>
                <w:szCs w:val="26"/>
              </w:rPr>
              <w:t>Gửi OTP đến email và hiển thị giao diện nhập mã OTP</w:t>
            </w:r>
            <w:r>
              <w:rPr>
                <w:szCs w:val="26"/>
              </w:rPr>
              <w:t>.</w:t>
            </w:r>
          </w:p>
        </w:tc>
      </w:tr>
      <w:tr w:rsidR="00E329D3" w14:paraId="15F572FF" w14:textId="77777777" w:rsidTr="00BC6535">
        <w:tc>
          <w:tcPr>
            <w:tcW w:w="4389" w:type="dxa"/>
          </w:tcPr>
          <w:p w14:paraId="31E67054" w14:textId="6539E34B" w:rsidR="00E329D3" w:rsidRDefault="004F78F0" w:rsidP="004F78F0">
            <w:pPr>
              <w:pStyle w:val="ListParagraph"/>
              <w:numPr>
                <w:ilvl w:val="0"/>
                <w:numId w:val="21"/>
              </w:numPr>
              <w:jc w:val="center"/>
            </w:pPr>
            <w:r w:rsidRPr="004F78F0">
              <w:rPr>
                <w:szCs w:val="26"/>
              </w:rPr>
              <w:t>Nhập mã OTP vào giao diện</w:t>
            </w:r>
            <w:r>
              <w:rPr>
                <w:szCs w:val="26"/>
              </w:rPr>
              <w:t>.</w:t>
            </w:r>
          </w:p>
        </w:tc>
        <w:tc>
          <w:tcPr>
            <w:tcW w:w="4389" w:type="dxa"/>
          </w:tcPr>
          <w:p w14:paraId="70700ED2" w14:textId="77777777" w:rsidR="00E329D3" w:rsidRDefault="00E329D3" w:rsidP="00E329D3">
            <w:pPr>
              <w:ind w:firstLine="0"/>
              <w:jc w:val="center"/>
            </w:pPr>
          </w:p>
        </w:tc>
      </w:tr>
      <w:tr w:rsidR="00E329D3" w14:paraId="3ABE79A5" w14:textId="77777777" w:rsidTr="00BC6535">
        <w:tc>
          <w:tcPr>
            <w:tcW w:w="4389" w:type="dxa"/>
          </w:tcPr>
          <w:p w14:paraId="044958E9" w14:textId="77777777" w:rsidR="00E329D3" w:rsidRDefault="00E329D3" w:rsidP="00E329D3">
            <w:pPr>
              <w:ind w:firstLine="0"/>
              <w:jc w:val="center"/>
            </w:pPr>
          </w:p>
        </w:tc>
        <w:tc>
          <w:tcPr>
            <w:tcW w:w="4389" w:type="dxa"/>
          </w:tcPr>
          <w:p w14:paraId="0CE4A5EF" w14:textId="0FD47604" w:rsidR="00E329D3" w:rsidRDefault="004F78F0" w:rsidP="004F78F0">
            <w:pPr>
              <w:pStyle w:val="ListParagraph"/>
              <w:numPr>
                <w:ilvl w:val="0"/>
                <w:numId w:val="21"/>
              </w:numPr>
              <w:jc w:val="center"/>
            </w:pPr>
            <w:r w:rsidRPr="004F78F0">
              <w:rPr>
                <w:szCs w:val="26"/>
              </w:rPr>
              <w:t>Xác thực OTP và hiển thị giao diện nhập mật khẩu mới</w:t>
            </w:r>
            <w:r>
              <w:rPr>
                <w:szCs w:val="26"/>
              </w:rPr>
              <w:t>.</w:t>
            </w:r>
          </w:p>
        </w:tc>
      </w:tr>
      <w:tr w:rsidR="00E329D3" w14:paraId="514AD9DD" w14:textId="77777777" w:rsidTr="00BC6535">
        <w:tc>
          <w:tcPr>
            <w:tcW w:w="4389" w:type="dxa"/>
          </w:tcPr>
          <w:p w14:paraId="384D9525" w14:textId="7C35EC39" w:rsidR="00E329D3" w:rsidRDefault="004F78F0" w:rsidP="004F78F0">
            <w:pPr>
              <w:pStyle w:val="ListParagraph"/>
              <w:numPr>
                <w:ilvl w:val="0"/>
                <w:numId w:val="21"/>
              </w:numPr>
              <w:jc w:val="center"/>
            </w:pPr>
            <w:r>
              <w:rPr>
                <w:szCs w:val="26"/>
              </w:rPr>
              <w:t>Nhập mật khẩu mới, nhập xác nhận mật khẩu mới và nhấn nút xác nhận.</w:t>
            </w:r>
          </w:p>
        </w:tc>
        <w:tc>
          <w:tcPr>
            <w:tcW w:w="4389" w:type="dxa"/>
          </w:tcPr>
          <w:p w14:paraId="135F7CFE" w14:textId="77777777" w:rsidR="00E329D3" w:rsidRDefault="00E329D3" w:rsidP="00E329D3">
            <w:pPr>
              <w:ind w:firstLine="0"/>
              <w:jc w:val="center"/>
            </w:pPr>
          </w:p>
        </w:tc>
      </w:tr>
      <w:tr w:rsidR="004F78F0" w14:paraId="521D7CAA" w14:textId="77777777" w:rsidTr="00BC6535">
        <w:tc>
          <w:tcPr>
            <w:tcW w:w="4389" w:type="dxa"/>
          </w:tcPr>
          <w:p w14:paraId="08C3AD1A" w14:textId="77777777" w:rsidR="004F78F0" w:rsidRDefault="004F78F0" w:rsidP="004F78F0">
            <w:pPr>
              <w:pStyle w:val="ListParagraph"/>
              <w:ind w:firstLine="0"/>
              <w:rPr>
                <w:szCs w:val="26"/>
              </w:rPr>
            </w:pPr>
          </w:p>
        </w:tc>
        <w:tc>
          <w:tcPr>
            <w:tcW w:w="4389" w:type="dxa"/>
          </w:tcPr>
          <w:p w14:paraId="55D471C5" w14:textId="3BB452AC" w:rsidR="004F78F0" w:rsidRDefault="004F78F0" w:rsidP="004F78F0">
            <w:pPr>
              <w:pStyle w:val="ListParagraph"/>
              <w:numPr>
                <w:ilvl w:val="0"/>
                <w:numId w:val="21"/>
              </w:numPr>
              <w:jc w:val="center"/>
            </w:pPr>
            <w:r>
              <w:rPr>
                <w:szCs w:val="26"/>
              </w:rPr>
              <w:t>Tiến hành cập nhật mật khẩu mới và thông báo đổi mật khẩu thành công.</w:t>
            </w:r>
          </w:p>
        </w:tc>
      </w:tr>
      <w:tr w:rsidR="00E329D3" w14:paraId="4C5441DD" w14:textId="77777777" w:rsidTr="00BC6535">
        <w:tc>
          <w:tcPr>
            <w:tcW w:w="8778" w:type="dxa"/>
            <w:gridSpan w:val="2"/>
            <w:shd w:val="clear" w:color="auto" w:fill="DBE5F1" w:themeFill="accent1" w:themeFillTint="33"/>
          </w:tcPr>
          <w:p w14:paraId="3F94D8F7" w14:textId="77777777" w:rsidR="00E329D3" w:rsidRDefault="00E329D3" w:rsidP="00E329D3">
            <w:pPr>
              <w:ind w:firstLine="0"/>
            </w:pPr>
            <w:r w:rsidRPr="00044658">
              <w:rPr>
                <w:b/>
                <w:szCs w:val="26"/>
              </w:rPr>
              <w:t>Luồng sự kiện thay thế (alternate flow)</w:t>
            </w:r>
          </w:p>
        </w:tc>
      </w:tr>
      <w:tr w:rsidR="00E329D3" w14:paraId="329C9220" w14:textId="77777777" w:rsidTr="00BC6535">
        <w:tc>
          <w:tcPr>
            <w:tcW w:w="4389" w:type="dxa"/>
          </w:tcPr>
          <w:p w14:paraId="576F95B9" w14:textId="77777777" w:rsidR="00E329D3" w:rsidRDefault="00E329D3" w:rsidP="00E329D3">
            <w:pPr>
              <w:ind w:firstLine="0"/>
              <w:jc w:val="center"/>
            </w:pPr>
          </w:p>
        </w:tc>
        <w:tc>
          <w:tcPr>
            <w:tcW w:w="4389" w:type="dxa"/>
          </w:tcPr>
          <w:p w14:paraId="6ECFBD42" w14:textId="3CC5680F" w:rsidR="00E329D3" w:rsidRDefault="004F78F0" w:rsidP="00E329D3">
            <w:pPr>
              <w:ind w:firstLine="0"/>
              <w:jc w:val="center"/>
            </w:pPr>
            <w:r w:rsidRPr="00E90326">
              <w:rPr>
                <w:bCs/>
                <w:szCs w:val="26"/>
              </w:rPr>
              <w:t xml:space="preserve">   6.1. Xác thực OTP th</w:t>
            </w:r>
            <w:r>
              <w:rPr>
                <w:bCs/>
                <w:szCs w:val="26"/>
              </w:rPr>
              <w:t>ất bại, yêu cầu nhập lại.</w:t>
            </w:r>
          </w:p>
        </w:tc>
      </w:tr>
      <w:tr w:rsidR="00E329D3" w14:paraId="6E6504C5" w14:textId="77777777" w:rsidTr="00BC6535">
        <w:tc>
          <w:tcPr>
            <w:tcW w:w="4389" w:type="dxa"/>
          </w:tcPr>
          <w:p w14:paraId="3B9EA6EC" w14:textId="77777777" w:rsidR="00E329D3" w:rsidRDefault="00E329D3" w:rsidP="00E329D3">
            <w:pPr>
              <w:ind w:firstLine="0"/>
              <w:jc w:val="center"/>
            </w:pPr>
          </w:p>
        </w:tc>
        <w:tc>
          <w:tcPr>
            <w:tcW w:w="4389" w:type="dxa"/>
          </w:tcPr>
          <w:p w14:paraId="507688A5" w14:textId="77777777" w:rsidR="00E329D3" w:rsidRDefault="00E329D3" w:rsidP="00E329D3">
            <w:pPr>
              <w:ind w:firstLine="0"/>
              <w:jc w:val="center"/>
            </w:pPr>
          </w:p>
        </w:tc>
      </w:tr>
      <w:tr w:rsidR="00E329D3" w14:paraId="547DBE94" w14:textId="77777777" w:rsidTr="00BC6535">
        <w:tc>
          <w:tcPr>
            <w:tcW w:w="4389" w:type="dxa"/>
          </w:tcPr>
          <w:p w14:paraId="3474E9CF" w14:textId="77777777" w:rsidR="00E329D3" w:rsidRDefault="00E329D3" w:rsidP="00E329D3">
            <w:pPr>
              <w:ind w:firstLine="0"/>
              <w:jc w:val="center"/>
            </w:pPr>
          </w:p>
        </w:tc>
        <w:tc>
          <w:tcPr>
            <w:tcW w:w="4389" w:type="dxa"/>
          </w:tcPr>
          <w:p w14:paraId="043A87F0" w14:textId="77777777" w:rsidR="00E329D3" w:rsidRDefault="00E329D3" w:rsidP="00E329D3">
            <w:pPr>
              <w:ind w:firstLine="0"/>
              <w:jc w:val="center"/>
            </w:pPr>
          </w:p>
        </w:tc>
      </w:tr>
    </w:tbl>
    <w:p w14:paraId="58F13FA4" w14:textId="77777777" w:rsidR="00BE5123" w:rsidRPr="00BE5123" w:rsidRDefault="00BE5123" w:rsidP="00BE5123"/>
    <w:p w14:paraId="66B7BDE2" w14:textId="6E1BEE44" w:rsidR="00F11043" w:rsidRDefault="00BE5123" w:rsidP="001118E2">
      <w:pPr>
        <w:pStyle w:val="Heading3"/>
      </w:pPr>
      <w:bookmarkStart w:id="49" w:name="_Toc191711840"/>
      <w:r w:rsidRPr="00BE5123">
        <w:t>Khôi phục mật khẩu</w:t>
      </w:r>
      <w:bookmarkEnd w:id="49"/>
    </w:p>
    <w:p w14:paraId="6F68CF04" w14:textId="134E5937" w:rsidR="007252C9" w:rsidRDefault="007252C9" w:rsidP="007252C9">
      <w:pPr>
        <w:pStyle w:val="Caption"/>
        <w:keepNext/>
      </w:pPr>
      <w:bookmarkStart w:id="50" w:name="_Toc191711951"/>
      <w:r>
        <w:t xml:space="preserve">Bảng </w:t>
      </w:r>
      <w:fldSimple w:instr=" SEQ Bảng \* ARABIC ">
        <w:r w:rsidR="00721F89">
          <w:rPr>
            <w:noProof/>
          </w:rPr>
          <w:t>7</w:t>
        </w:r>
      </w:fldSimple>
      <w:r>
        <w:t xml:space="preserve"> Khôi phục mật khẩu</w:t>
      </w:r>
      <w:bookmarkEnd w:id="50"/>
    </w:p>
    <w:tbl>
      <w:tblPr>
        <w:tblStyle w:val="TableGrid"/>
        <w:tblW w:w="0" w:type="auto"/>
        <w:tblLook w:val="04A0" w:firstRow="1" w:lastRow="0" w:firstColumn="1" w:lastColumn="0" w:noHBand="0" w:noVBand="1"/>
      </w:tblPr>
      <w:tblGrid>
        <w:gridCol w:w="4389"/>
        <w:gridCol w:w="4389"/>
      </w:tblGrid>
      <w:tr w:rsidR="00BE5123" w14:paraId="3E112166" w14:textId="77777777" w:rsidTr="00BC6535">
        <w:tc>
          <w:tcPr>
            <w:tcW w:w="8778" w:type="dxa"/>
            <w:gridSpan w:val="2"/>
          </w:tcPr>
          <w:p w14:paraId="6E25E00C" w14:textId="624CA378" w:rsidR="00BE5123" w:rsidRDefault="00BE5123" w:rsidP="00BC6535">
            <w:pPr>
              <w:ind w:firstLine="0"/>
            </w:pPr>
            <w:r w:rsidRPr="00044658">
              <w:rPr>
                <w:b/>
                <w:szCs w:val="26"/>
              </w:rPr>
              <w:t xml:space="preserve">Use case: </w:t>
            </w:r>
            <w:r w:rsidR="000F0100" w:rsidRPr="000F0100">
              <w:rPr>
                <w:b/>
                <w:bCs/>
              </w:rPr>
              <w:t>Khôi phục mật khẩu</w:t>
            </w:r>
          </w:p>
        </w:tc>
      </w:tr>
      <w:tr w:rsidR="00BE5123" w14:paraId="6325BFFB" w14:textId="77777777" w:rsidTr="00BC6535">
        <w:tc>
          <w:tcPr>
            <w:tcW w:w="4389" w:type="dxa"/>
          </w:tcPr>
          <w:p w14:paraId="323B1568" w14:textId="77777777" w:rsidR="00BE5123" w:rsidRDefault="00BE5123" w:rsidP="00BC6535">
            <w:pPr>
              <w:ind w:firstLine="0"/>
            </w:pPr>
            <w:r w:rsidRPr="00044658">
              <w:rPr>
                <w:b/>
                <w:szCs w:val="26"/>
              </w:rPr>
              <w:t>Mục đích:</w:t>
            </w:r>
          </w:p>
        </w:tc>
        <w:tc>
          <w:tcPr>
            <w:tcW w:w="4389" w:type="dxa"/>
          </w:tcPr>
          <w:p w14:paraId="1FB0F7F9" w14:textId="1588C515" w:rsidR="00BE5123" w:rsidRDefault="000F0100" w:rsidP="00BC6535">
            <w:pPr>
              <w:ind w:firstLine="0"/>
            </w:pPr>
            <w:r>
              <w:rPr>
                <w:bCs/>
                <w:szCs w:val="26"/>
              </w:rPr>
              <w:t>Khôi phục mật khẩu cho người dùng</w:t>
            </w:r>
          </w:p>
        </w:tc>
      </w:tr>
      <w:tr w:rsidR="00BE5123" w14:paraId="043E111C" w14:textId="77777777" w:rsidTr="00BC6535">
        <w:tc>
          <w:tcPr>
            <w:tcW w:w="4389" w:type="dxa"/>
          </w:tcPr>
          <w:p w14:paraId="3A42E6B0" w14:textId="77777777" w:rsidR="00BE5123" w:rsidRDefault="00BE5123" w:rsidP="00BC6535">
            <w:pPr>
              <w:ind w:firstLine="0"/>
            </w:pPr>
            <w:r w:rsidRPr="00044658">
              <w:rPr>
                <w:b/>
                <w:szCs w:val="26"/>
              </w:rPr>
              <w:t>Mô tả:</w:t>
            </w:r>
          </w:p>
        </w:tc>
        <w:tc>
          <w:tcPr>
            <w:tcW w:w="4389" w:type="dxa"/>
          </w:tcPr>
          <w:p w14:paraId="3398B3FF" w14:textId="5AAA62E9" w:rsidR="00BE5123" w:rsidRDefault="000F0100" w:rsidP="00BC6535">
            <w:pPr>
              <w:ind w:firstLine="0"/>
            </w:pPr>
            <w:r>
              <w:rPr>
                <w:bCs/>
                <w:szCs w:val="26"/>
              </w:rPr>
              <w:t>Khôi phục mật khẩu bằng cách xác thực email</w:t>
            </w:r>
          </w:p>
        </w:tc>
      </w:tr>
      <w:tr w:rsidR="00BE5123" w14:paraId="66F25FBF" w14:textId="77777777" w:rsidTr="00BC6535">
        <w:tc>
          <w:tcPr>
            <w:tcW w:w="4389" w:type="dxa"/>
          </w:tcPr>
          <w:p w14:paraId="5C231FFC" w14:textId="77777777" w:rsidR="00BE5123" w:rsidRDefault="00BE5123" w:rsidP="00BC6535">
            <w:pPr>
              <w:ind w:firstLine="0"/>
            </w:pPr>
            <w:r w:rsidRPr="00044658">
              <w:rPr>
                <w:b/>
                <w:szCs w:val="26"/>
              </w:rPr>
              <w:t>Tác nhân:</w:t>
            </w:r>
          </w:p>
        </w:tc>
        <w:tc>
          <w:tcPr>
            <w:tcW w:w="4389" w:type="dxa"/>
          </w:tcPr>
          <w:p w14:paraId="4A8EE4F5" w14:textId="5B57609A" w:rsidR="00BE5123" w:rsidRDefault="000F0100" w:rsidP="00BC6535">
            <w:pPr>
              <w:ind w:firstLine="0"/>
            </w:pPr>
            <w:r>
              <w:rPr>
                <w:bCs/>
                <w:szCs w:val="26"/>
              </w:rPr>
              <w:t>Người dùng</w:t>
            </w:r>
          </w:p>
        </w:tc>
      </w:tr>
      <w:tr w:rsidR="00BE5123" w14:paraId="1574A61C" w14:textId="77777777" w:rsidTr="00BC6535">
        <w:tc>
          <w:tcPr>
            <w:tcW w:w="4389" w:type="dxa"/>
          </w:tcPr>
          <w:p w14:paraId="7B500CEE" w14:textId="77777777" w:rsidR="00BE5123" w:rsidRDefault="00BE5123" w:rsidP="00BC6535">
            <w:pPr>
              <w:ind w:firstLine="0"/>
            </w:pPr>
            <w:r w:rsidRPr="00044658">
              <w:rPr>
                <w:b/>
                <w:szCs w:val="26"/>
              </w:rPr>
              <w:t>Điều kiện trước:</w:t>
            </w:r>
          </w:p>
        </w:tc>
        <w:tc>
          <w:tcPr>
            <w:tcW w:w="4389" w:type="dxa"/>
          </w:tcPr>
          <w:p w14:paraId="490D11E7" w14:textId="11E1F29E" w:rsidR="00BE5123" w:rsidRDefault="000F0100" w:rsidP="00BC6535">
            <w:pPr>
              <w:ind w:firstLine="0"/>
            </w:pPr>
            <w:r>
              <w:t>Tài khoản tồn tại trong hệ thống</w:t>
            </w:r>
          </w:p>
        </w:tc>
      </w:tr>
      <w:tr w:rsidR="00BE5123" w14:paraId="016FA70B" w14:textId="77777777" w:rsidTr="00BC6535">
        <w:tc>
          <w:tcPr>
            <w:tcW w:w="4389" w:type="dxa"/>
          </w:tcPr>
          <w:p w14:paraId="371535D2" w14:textId="77777777" w:rsidR="00BE5123" w:rsidRDefault="00BE5123" w:rsidP="00BC6535">
            <w:pPr>
              <w:ind w:firstLine="0"/>
            </w:pPr>
            <w:r w:rsidRPr="00044658">
              <w:rPr>
                <w:b/>
                <w:szCs w:val="26"/>
              </w:rPr>
              <w:t>Điều kiện sau:</w:t>
            </w:r>
          </w:p>
        </w:tc>
        <w:tc>
          <w:tcPr>
            <w:tcW w:w="4389" w:type="dxa"/>
          </w:tcPr>
          <w:p w14:paraId="43BE953A" w14:textId="178186F7" w:rsidR="00BE5123" w:rsidRDefault="000F0100" w:rsidP="00BC6535">
            <w:pPr>
              <w:ind w:firstLine="0"/>
            </w:pPr>
            <w:r>
              <w:rPr>
                <w:bCs/>
                <w:szCs w:val="26"/>
              </w:rPr>
              <w:t>Cập nhật thành mật khẩu mới sau khi khôi phục</w:t>
            </w:r>
          </w:p>
        </w:tc>
      </w:tr>
      <w:tr w:rsidR="00BE5123" w14:paraId="3863A8ED" w14:textId="77777777" w:rsidTr="00BC6535">
        <w:tc>
          <w:tcPr>
            <w:tcW w:w="8778" w:type="dxa"/>
            <w:gridSpan w:val="2"/>
            <w:shd w:val="clear" w:color="auto" w:fill="DBE5F1" w:themeFill="accent1" w:themeFillTint="33"/>
          </w:tcPr>
          <w:p w14:paraId="336803B9" w14:textId="77777777" w:rsidR="00BE5123" w:rsidRDefault="00BE5123" w:rsidP="00BC6535">
            <w:pPr>
              <w:ind w:firstLine="0"/>
            </w:pPr>
            <w:r w:rsidRPr="00044658">
              <w:rPr>
                <w:b/>
                <w:szCs w:val="26"/>
              </w:rPr>
              <w:t>Luồng sự kiện chính (Basic flows)</w:t>
            </w:r>
          </w:p>
        </w:tc>
      </w:tr>
      <w:tr w:rsidR="00BE5123" w14:paraId="729E28F1" w14:textId="77777777" w:rsidTr="00BC6535">
        <w:tc>
          <w:tcPr>
            <w:tcW w:w="4389" w:type="dxa"/>
          </w:tcPr>
          <w:p w14:paraId="62544D79" w14:textId="77777777" w:rsidR="00BE5123" w:rsidRDefault="00BE5123" w:rsidP="00BC6535">
            <w:pPr>
              <w:ind w:firstLine="0"/>
              <w:jc w:val="center"/>
            </w:pPr>
            <w:r w:rsidRPr="001F7647">
              <w:rPr>
                <w:b/>
                <w:bCs/>
                <w:szCs w:val="26"/>
              </w:rPr>
              <w:t>Tác nhân</w:t>
            </w:r>
          </w:p>
        </w:tc>
        <w:tc>
          <w:tcPr>
            <w:tcW w:w="4389" w:type="dxa"/>
          </w:tcPr>
          <w:p w14:paraId="572CF41F" w14:textId="77777777" w:rsidR="00BE5123" w:rsidRDefault="00BE5123" w:rsidP="00BC6535">
            <w:pPr>
              <w:ind w:firstLine="0"/>
              <w:jc w:val="center"/>
            </w:pPr>
            <w:r w:rsidRPr="001F7647">
              <w:rPr>
                <w:b/>
                <w:bCs/>
                <w:szCs w:val="26"/>
              </w:rPr>
              <w:t>Hệ thống</w:t>
            </w:r>
          </w:p>
        </w:tc>
      </w:tr>
      <w:tr w:rsidR="00BE5123" w14:paraId="465EAAEC" w14:textId="77777777" w:rsidTr="00BC6535">
        <w:tc>
          <w:tcPr>
            <w:tcW w:w="4389" w:type="dxa"/>
          </w:tcPr>
          <w:p w14:paraId="3895A408" w14:textId="04D0D6AF" w:rsidR="00BE5123" w:rsidRDefault="000F0100" w:rsidP="000F0100">
            <w:pPr>
              <w:pStyle w:val="ListParagraph"/>
              <w:numPr>
                <w:ilvl w:val="0"/>
                <w:numId w:val="22"/>
              </w:numPr>
              <w:jc w:val="center"/>
            </w:pPr>
            <w:r>
              <w:rPr>
                <w:szCs w:val="26"/>
              </w:rPr>
              <w:lastRenderedPageBreak/>
              <w:t>Chọn vào quên mật khẩu ở giao diện đăng nhập.</w:t>
            </w:r>
          </w:p>
        </w:tc>
        <w:tc>
          <w:tcPr>
            <w:tcW w:w="4389" w:type="dxa"/>
          </w:tcPr>
          <w:p w14:paraId="5FC291C2" w14:textId="77777777" w:rsidR="00BE5123" w:rsidRDefault="00BE5123" w:rsidP="00BC6535">
            <w:pPr>
              <w:ind w:firstLine="0"/>
              <w:jc w:val="center"/>
            </w:pPr>
          </w:p>
        </w:tc>
      </w:tr>
      <w:tr w:rsidR="00BE5123" w14:paraId="4E9E21D5" w14:textId="77777777" w:rsidTr="00BC6535">
        <w:tc>
          <w:tcPr>
            <w:tcW w:w="4389" w:type="dxa"/>
          </w:tcPr>
          <w:p w14:paraId="38D00BB5" w14:textId="77777777" w:rsidR="00BE5123" w:rsidRDefault="00BE5123" w:rsidP="00BC6535">
            <w:pPr>
              <w:ind w:firstLine="0"/>
              <w:jc w:val="center"/>
            </w:pPr>
          </w:p>
        </w:tc>
        <w:tc>
          <w:tcPr>
            <w:tcW w:w="4389" w:type="dxa"/>
          </w:tcPr>
          <w:p w14:paraId="205DEEC8" w14:textId="7F9B0784" w:rsidR="00BE5123" w:rsidRDefault="000F0100" w:rsidP="000F0100">
            <w:pPr>
              <w:pStyle w:val="ListParagraph"/>
              <w:numPr>
                <w:ilvl w:val="0"/>
                <w:numId w:val="22"/>
              </w:numPr>
              <w:jc w:val="center"/>
            </w:pPr>
            <w:r w:rsidRPr="000F0100">
              <w:rPr>
                <w:szCs w:val="26"/>
              </w:rPr>
              <w:t>Hiển thị giao diện nhập email</w:t>
            </w:r>
            <w:r>
              <w:rPr>
                <w:szCs w:val="26"/>
              </w:rPr>
              <w:t>.</w:t>
            </w:r>
          </w:p>
        </w:tc>
      </w:tr>
      <w:tr w:rsidR="00BE5123" w14:paraId="16C33575" w14:textId="77777777" w:rsidTr="00BC6535">
        <w:tc>
          <w:tcPr>
            <w:tcW w:w="4389" w:type="dxa"/>
          </w:tcPr>
          <w:p w14:paraId="2384C48B" w14:textId="797C600A" w:rsidR="00BE5123" w:rsidRDefault="000F0100" w:rsidP="000F0100">
            <w:pPr>
              <w:pStyle w:val="ListParagraph"/>
              <w:numPr>
                <w:ilvl w:val="0"/>
                <w:numId w:val="22"/>
              </w:numPr>
              <w:jc w:val="center"/>
            </w:pPr>
            <w:r>
              <w:rPr>
                <w:szCs w:val="26"/>
              </w:rPr>
              <w:t>Nhập email đã đăng kí tài khoản.</w:t>
            </w:r>
          </w:p>
        </w:tc>
        <w:tc>
          <w:tcPr>
            <w:tcW w:w="4389" w:type="dxa"/>
          </w:tcPr>
          <w:p w14:paraId="3774CC02" w14:textId="77777777" w:rsidR="00BE5123" w:rsidRDefault="00BE5123" w:rsidP="00BC6535">
            <w:pPr>
              <w:ind w:firstLine="0"/>
              <w:jc w:val="center"/>
            </w:pPr>
          </w:p>
        </w:tc>
      </w:tr>
      <w:tr w:rsidR="000F0100" w14:paraId="3C56FCF3" w14:textId="77777777" w:rsidTr="00BC6535">
        <w:tc>
          <w:tcPr>
            <w:tcW w:w="4389" w:type="dxa"/>
          </w:tcPr>
          <w:p w14:paraId="59E67CFA" w14:textId="77777777" w:rsidR="000F0100" w:rsidRDefault="000F0100" w:rsidP="000F0100">
            <w:pPr>
              <w:ind w:firstLine="0"/>
              <w:jc w:val="center"/>
            </w:pPr>
          </w:p>
        </w:tc>
        <w:tc>
          <w:tcPr>
            <w:tcW w:w="4389" w:type="dxa"/>
            <w:vAlign w:val="top"/>
          </w:tcPr>
          <w:p w14:paraId="7A557ADA" w14:textId="337D6109" w:rsidR="000F0100" w:rsidRDefault="000F0100" w:rsidP="000F0100">
            <w:pPr>
              <w:pStyle w:val="ListParagraph"/>
              <w:numPr>
                <w:ilvl w:val="0"/>
                <w:numId w:val="22"/>
              </w:numPr>
              <w:jc w:val="left"/>
            </w:pPr>
            <w:r w:rsidRPr="000F0100">
              <w:rPr>
                <w:szCs w:val="26"/>
              </w:rPr>
              <w:t>Gửi mã xác thực OTP về email và hiển thị giao diện nhập mã OTP</w:t>
            </w:r>
            <w:r>
              <w:rPr>
                <w:szCs w:val="26"/>
              </w:rPr>
              <w:t>.</w:t>
            </w:r>
          </w:p>
        </w:tc>
      </w:tr>
      <w:tr w:rsidR="000F0100" w14:paraId="77666743" w14:textId="77777777" w:rsidTr="00BC6535">
        <w:tc>
          <w:tcPr>
            <w:tcW w:w="4389" w:type="dxa"/>
          </w:tcPr>
          <w:p w14:paraId="7032C493" w14:textId="6C00646B" w:rsidR="000F0100" w:rsidRDefault="000F0100" w:rsidP="000F0100">
            <w:pPr>
              <w:ind w:firstLine="0"/>
              <w:jc w:val="center"/>
            </w:pPr>
            <w:r>
              <w:rPr>
                <w:szCs w:val="26"/>
              </w:rPr>
              <w:t>5.  Nhập mã OTP vào giao diện.</w:t>
            </w:r>
          </w:p>
        </w:tc>
        <w:tc>
          <w:tcPr>
            <w:tcW w:w="4389" w:type="dxa"/>
          </w:tcPr>
          <w:p w14:paraId="66AC347C" w14:textId="77777777" w:rsidR="000F0100" w:rsidRDefault="000F0100" w:rsidP="000F0100">
            <w:pPr>
              <w:ind w:firstLine="0"/>
              <w:jc w:val="left"/>
            </w:pPr>
          </w:p>
        </w:tc>
      </w:tr>
      <w:tr w:rsidR="000F0100" w14:paraId="122228EE" w14:textId="77777777" w:rsidTr="00BC6535">
        <w:tc>
          <w:tcPr>
            <w:tcW w:w="4389" w:type="dxa"/>
          </w:tcPr>
          <w:p w14:paraId="2E947CF6" w14:textId="77777777" w:rsidR="000F0100" w:rsidRDefault="000F0100" w:rsidP="000F0100">
            <w:pPr>
              <w:ind w:firstLine="0"/>
              <w:jc w:val="center"/>
            </w:pPr>
          </w:p>
        </w:tc>
        <w:tc>
          <w:tcPr>
            <w:tcW w:w="4389" w:type="dxa"/>
          </w:tcPr>
          <w:p w14:paraId="118ABA85" w14:textId="66194804" w:rsidR="000F0100" w:rsidRDefault="000F0100" w:rsidP="000F0100">
            <w:pPr>
              <w:pStyle w:val="ListParagraph"/>
              <w:numPr>
                <w:ilvl w:val="0"/>
                <w:numId w:val="20"/>
              </w:numPr>
              <w:jc w:val="left"/>
            </w:pPr>
            <w:r w:rsidRPr="000F0100">
              <w:rPr>
                <w:szCs w:val="26"/>
              </w:rPr>
              <w:t>Xác thực mã OTP và hiển thị giao diện nhập mật khẩu mới</w:t>
            </w:r>
            <w:r>
              <w:rPr>
                <w:szCs w:val="26"/>
              </w:rPr>
              <w:t>.</w:t>
            </w:r>
          </w:p>
        </w:tc>
      </w:tr>
      <w:tr w:rsidR="000F0100" w14:paraId="3F66692A" w14:textId="77777777" w:rsidTr="00BC6535">
        <w:tc>
          <w:tcPr>
            <w:tcW w:w="4389" w:type="dxa"/>
          </w:tcPr>
          <w:p w14:paraId="4388F72C" w14:textId="227863D8" w:rsidR="000F0100" w:rsidRDefault="000F0100" w:rsidP="000F0100">
            <w:pPr>
              <w:pStyle w:val="ListParagraph"/>
              <w:numPr>
                <w:ilvl w:val="0"/>
                <w:numId w:val="20"/>
              </w:numPr>
              <w:jc w:val="center"/>
            </w:pPr>
            <w:r>
              <w:rPr>
                <w:szCs w:val="26"/>
              </w:rPr>
              <w:t>Tiến hành nhập mật khẩu mới và nhập xác nhận.</w:t>
            </w:r>
          </w:p>
        </w:tc>
        <w:tc>
          <w:tcPr>
            <w:tcW w:w="4389" w:type="dxa"/>
          </w:tcPr>
          <w:p w14:paraId="787F1C1C" w14:textId="77777777" w:rsidR="000F0100" w:rsidRDefault="000F0100" w:rsidP="000F0100">
            <w:pPr>
              <w:ind w:firstLine="0"/>
              <w:jc w:val="center"/>
            </w:pPr>
          </w:p>
        </w:tc>
      </w:tr>
      <w:tr w:rsidR="000F0100" w14:paraId="00EE95C3" w14:textId="77777777" w:rsidTr="00BC6535">
        <w:tc>
          <w:tcPr>
            <w:tcW w:w="4389" w:type="dxa"/>
          </w:tcPr>
          <w:p w14:paraId="42D66A67" w14:textId="77777777" w:rsidR="000F0100" w:rsidRDefault="000F0100" w:rsidP="000F0100">
            <w:pPr>
              <w:pStyle w:val="ListParagraph"/>
              <w:ind w:firstLine="0"/>
              <w:rPr>
                <w:szCs w:val="26"/>
              </w:rPr>
            </w:pPr>
          </w:p>
        </w:tc>
        <w:tc>
          <w:tcPr>
            <w:tcW w:w="4389" w:type="dxa"/>
            <w:vAlign w:val="top"/>
          </w:tcPr>
          <w:p w14:paraId="36BCB814" w14:textId="6158DEB0" w:rsidR="000F0100" w:rsidRDefault="000F0100" w:rsidP="000F0100">
            <w:pPr>
              <w:pStyle w:val="ListParagraph"/>
              <w:numPr>
                <w:ilvl w:val="0"/>
                <w:numId w:val="20"/>
              </w:numPr>
              <w:jc w:val="center"/>
            </w:pPr>
            <w:r>
              <w:rPr>
                <w:szCs w:val="26"/>
              </w:rPr>
              <w:t>Cập nhật mật khẩu mới cho tài khoản và thông báo</w:t>
            </w:r>
          </w:p>
        </w:tc>
      </w:tr>
      <w:tr w:rsidR="000F0100" w14:paraId="021FF661" w14:textId="77777777" w:rsidTr="00BC6535">
        <w:tc>
          <w:tcPr>
            <w:tcW w:w="8778" w:type="dxa"/>
            <w:gridSpan w:val="2"/>
            <w:shd w:val="clear" w:color="auto" w:fill="DBE5F1" w:themeFill="accent1" w:themeFillTint="33"/>
          </w:tcPr>
          <w:p w14:paraId="56DD47FF" w14:textId="77777777" w:rsidR="000F0100" w:rsidRDefault="000F0100" w:rsidP="000F0100">
            <w:pPr>
              <w:ind w:firstLine="0"/>
            </w:pPr>
            <w:r w:rsidRPr="00044658">
              <w:rPr>
                <w:b/>
                <w:szCs w:val="26"/>
              </w:rPr>
              <w:t>Luồng sự kiện thay thế (alternate flow)</w:t>
            </w:r>
          </w:p>
        </w:tc>
      </w:tr>
      <w:tr w:rsidR="000F0100" w14:paraId="01D664C8" w14:textId="77777777" w:rsidTr="00BC6535">
        <w:tc>
          <w:tcPr>
            <w:tcW w:w="4389" w:type="dxa"/>
          </w:tcPr>
          <w:p w14:paraId="1F3B9A91" w14:textId="77777777" w:rsidR="000F0100" w:rsidRDefault="000F0100" w:rsidP="000F0100">
            <w:pPr>
              <w:ind w:firstLine="0"/>
              <w:jc w:val="center"/>
            </w:pPr>
          </w:p>
        </w:tc>
        <w:tc>
          <w:tcPr>
            <w:tcW w:w="4389" w:type="dxa"/>
          </w:tcPr>
          <w:p w14:paraId="4CA5706A" w14:textId="49780FF4" w:rsidR="000F0100" w:rsidRDefault="000F0100" w:rsidP="000F0100">
            <w:pPr>
              <w:ind w:firstLine="0"/>
              <w:jc w:val="center"/>
            </w:pPr>
            <w:r>
              <w:rPr>
                <w:bCs/>
                <w:szCs w:val="26"/>
              </w:rPr>
              <w:t>6.1.</w:t>
            </w:r>
            <w:r>
              <w:rPr>
                <w:szCs w:val="26"/>
              </w:rPr>
              <w:t xml:space="preserve"> Xác thực mã OTP thất bại, yêu cầu nhập lại</w:t>
            </w:r>
          </w:p>
        </w:tc>
      </w:tr>
      <w:tr w:rsidR="000F0100" w14:paraId="104253DD" w14:textId="77777777" w:rsidTr="00BC6535">
        <w:tc>
          <w:tcPr>
            <w:tcW w:w="4389" w:type="dxa"/>
          </w:tcPr>
          <w:p w14:paraId="18E51112" w14:textId="77777777" w:rsidR="000F0100" w:rsidRDefault="000F0100" w:rsidP="000F0100">
            <w:pPr>
              <w:ind w:firstLine="0"/>
              <w:jc w:val="center"/>
            </w:pPr>
          </w:p>
        </w:tc>
        <w:tc>
          <w:tcPr>
            <w:tcW w:w="4389" w:type="dxa"/>
          </w:tcPr>
          <w:p w14:paraId="26CC8CCD" w14:textId="77777777" w:rsidR="000F0100" w:rsidRDefault="000F0100" w:rsidP="000F0100">
            <w:pPr>
              <w:ind w:firstLine="0"/>
              <w:jc w:val="center"/>
            </w:pPr>
          </w:p>
        </w:tc>
      </w:tr>
      <w:tr w:rsidR="000F0100" w14:paraId="2D5D4B96" w14:textId="77777777" w:rsidTr="00BC6535">
        <w:tc>
          <w:tcPr>
            <w:tcW w:w="4389" w:type="dxa"/>
          </w:tcPr>
          <w:p w14:paraId="5B981263" w14:textId="77777777" w:rsidR="000F0100" w:rsidRDefault="000F0100" w:rsidP="000F0100">
            <w:pPr>
              <w:ind w:firstLine="0"/>
              <w:jc w:val="center"/>
            </w:pPr>
          </w:p>
        </w:tc>
        <w:tc>
          <w:tcPr>
            <w:tcW w:w="4389" w:type="dxa"/>
          </w:tcPr>
          <w:p w14:paraId="74063648" w14:textId="77777777" w:rsidR="000F0100" w:rsidRDefault="000F0100" w:rsidP="000F0100">
            <w:pPr>
              <w:ind w:firstLine="0"/>
              <w:jc w:val="center"/>
            </w:pPr>
          </w:p>
        </w:tc>
      </w:tr>
    </w:tbl>
    <w:p w14:paraId="1A37EA58" w14:textId="77777777" w:rsidR="00BE5123" w:rsidRPr="00BE5123" w:rsidRDefault="00BE5123" w:rsidP="00BE5123"/>
    <w:p w14:paraId="5934A627" w14:textId="5C0714B5" w:rsidR="00F11043" w:rsidRDefault="00BE5123" w:rsidP="001118E2">
      <w:pPr>
        <w:pStyle w:val="Heading3"/>
      </w:pPr>
      <w:bookmarkStart w:id="51" w:name="_Toc191711841"/>
      <w:r w:rsidRPr="00BE5123">
        <w:t>Tìm kiếm sản phẩm</w:t>
      </w:r>
      <w:bookmarkEnd w:id="51"/>
    </w:p>
    <w:p w14:paraId="0AE74698" w14:textId="34A10409" w:rsidR="006B0B32" w:rsidRDefault="006B0B32" w:rsidP="006B0B32">
      <w:pPr>
        <w:pStyle w:val="Caption"/>
        <w:keepNext/>
      </w:pPr>
      <w:bookmarkStart w:id="52" w:name="_Toc191711952"/>
      <w:r>
        <w:t xml:space="preserve">Bảng </w:t>
      </w:r>
      <w:fldSimple w:instr=" SEQ Bảng \* ARABIC ">
        <w:r w:rsidR="00721F89">
          <w:rPr>
            <w:noProof/>
          </w:rPr>
          <w:t>8</w:t>
        </w:r>
      </w:fldSimple>
      <w:r>
        <w:t xml:space="preserve"> Tìm kiếm sản phẩm</w:t>
      </w:r>
      <w:bookmarkEnd w:id="52"/>
    </w:p>
    <w:tbl>
      <w:tblPr>
        <w:tblStyle w:val="TableGrid"/>
        <w:tblW w:w="0" w:type="auto"/>
        <w:tblLook w:val="04A0" w:firstRow="1" w:lastRow="0" w:firstColumn="1" w:lastColumn="0" w:noHBand="0" w:noVBand="1"/>
      </w:tblPr>
      <w:tblGrid>
        <w:gridCol w:w="4389"/>
        <w:gridCol w:w="4389"/>
      </w:tblGrid>
      <w:tr w:rsidR="00BE5123" w14:paraId="2A22880F" w14:textId="77777777" w:rsidTr="00BC6535">
        <w:tc>
          <w:tcPr>
            <w:tcW w:w="8778" w:type="dxa"/>
            <w:gridSpan w:val="2"/>
          </w:tcPr>
          <w:p w14:paraId="022A4194" w14:textId="7988683E" w:rsidR="00BE5123" w:rsidRDefault="00BE5123" w:rsidP="00BC6535">
            <w:pPr>
              <w:ind w:firstLine="0"/>
            </w:pPr>
            <w:r w:rsidRPr="00044658">
              <w:rPr>
                <w:b/>
                <w:szCs w:val="26"/>
              </w:rPr>
              <w:t xml:space="preserve">Use case: </w:t>
            </w:r>
            <w:r w:rsidR="00946AA9" w:rsidRPr="00946AA9">
              <w:rPr>
                <w:b/>
                <w:bCs/>
              </w:rPr>
              <w:t>Tìm kiếm sản phẩm</w:t>
            </w:r>
          </w:p>
        </w:tc>
      </w:tr>
      <w:tr w:rsidR="00BE5123" w14:paraId="4413A5AC" w14:textId="77777777" w:rsidTr="00BC6535">
        <w:tc>
          <w:tcPr>
            <w:tcW w:w="4389" w:type="dxa"/>
          </w:tcPr>
          <w:p w14:paraId="09CA7142" w14:textId="77777777" w:rsidR="00BE5123" w:rsidRDefault="00BE5123" w:rsidP="00BC6535">
            <w:pPr>
              <w:ind w:firstLine="0"/>
            </w:pPr>
            <w:r w:rsidRPr="00044658">
              <w:rPr>
                <w:b/>
                <w:szCs w:val="26"/>
              </w:rPr>
              <w:t>Mục đích:</w:t>
            </w:r>
          </w:p>
        </w:tc>
        <w:tc>
          <w:tcPr>
            <w:tcW w:w="4389" w:type="dxa"/>
          </w:tcPr>
          <w:p w14:paraId="3667B83C" w14:textId="0E10BFB6" w:rsidR="00BE5123" w:rsidRDefault="00946AA9" w:rsidP="00BC6535">
            <w:pPr>
              <w:ind w:firstLine="0"/>
            </w:pPr>
            <w:r>
              <w:t>Cho phép nguời dùng tìm kiếm sản phẩm theo từ khóa.</w:t>
            </w:r>
          </w:p>
        </w:tc>
      </w:tr>
      <w:tr w:rsidR="00BE5123" w14:paraId="3C7A56D1" w14:textId="77777777" w:rsidTr="00BC6535">
        <w:tc>
          <w:tcPr>
            <w:tcW w:w="4389" w:type="dxa"/>
          </w:tcPr>
          <w:p w14:paraId="40C78316" w14:textId="77777777" w:rsidR="00BE5123" w:rsidRDefault="00BE5123" w:rsidP="00BC6535">
            <w:pPr>
              <w:ind w:firstLine="0"/>
            </w:pPr>
            <w:r w:rsidRPr="00044658">
              <w:rPr>
                <w:b/>
                <w:szCs w:val="26"/>
              </w:rPr>
              <w:t>Mô tả:</w:t>
            </w:r>
          </w:p>
        </w:tc>
        <w:tc>
          <w:tcPr>
            <w:tcW w:w="4389" w:type="dxa"/>
          </w:tcPr>
          <w:p w14:paraId="40FCC765" w14:textId="2CE10ED2" w:rsidR="00BE5123" w:rsidRDefault="00946AA9" w:rsidP="00BC6535">
            <w:pPr>
              <w:ind w:firstLine="0"/>
            </w:pPr>
            <w:r>
              <w:t>Người dùng nhập từ khóa và nhận danh sách sản phẩm phù hợp.</w:t>
            </w:r>
          </w:p>
        </w:tc>
      </w:tr>
      <w:tr w:rsidR="00BE5123" w14:paraId="025ACAA0" w14:textId="77777777" w:rsidTr="00BC6535">
        <w:tc>
          <w:tcPr>
            <w:tcW w:w="4389" w:type="dxa"/>
          </w:tcPr>
          <w:p w14:paraId="3C6163B2" w14:textId="77777777" w:rsidR="00BE5123" w:rsidRDefault="00BE5123" w:rsidP="00BC6535">
            <w:pPr>
              <w:ind w:firstLine="0"/>
            </w:pPr>
            <w:r w:rsidRPr="00044658">
              <w:rPr>
                <w:b/>
                <w:szCs w:val="26"/>
              </w:rPr>
              <w:t>Tác nhân:</w:t>
            </w:r>
          </w:p>
        </w:tc>
        <w:tc>
          <w:tcPr>
            <w:tcW w:w="4389" w:type="dxa"/>
          </w:tcPr>
          <w:p w14:paraId="7F3A8059" w14:textId="2697F41D" w:rsidR="00BE5123" w:rsidRDefault="00946AA9" w:rsidP="00BC6535">
            <w:pPr>
              <w:ind w:firstLine="0"/>
            </w:pPr>
            <w:r>
              <w:t>Người dùng</w:t>
            </w:r>
          </w:p>
        </w:tc>
      </w:tr>
      <w:tr w:rsidR="00BE5123" w14:paraId="0C13BB1E" w14:textId="77777777" w:rsidTr="00BC6535">
        <w:tc>
          <w:tcPr>
            <w:tcW w:w="4389" w:type="dxa"/>
          </w:tcPr>
          <w:p w14:paraId="701C0C00" w14:textId="77777777" w:rsidR="00BE5123" w:rsidRDefault="00BE5123" w:rsidP="00BC6535">
            <w:pPr>
              <w:ind w:firstLine="0"/>
            </w:pPr>
            <w:r w:rsidRPr="00044658">
              <w:rPr>
                <w:b/>
                <w:szCs w:val="26"/>
              </w:rPr>
              <w:t>Điều kiện trước:</w:t>
            </w:r>
          </w:p>
        </w:tc>
        <w:tc>
          <w:tcPr>
            <w:tcW w:w="4389" w:type="dxa"/>
          </w:tcPr>
          <w:p w14:paraId="7F055ED3" w14:textId="743D0FEC" w:rsidR="00BE5123" w:rsidRDefault="00946AA9" w:rsidP="00BC6535">
            <w:pPr>
              <w:ind w:firstLine="0"/>
            </w:pPr>
            <w:r>
              <w:t>Hệ thống có danh sách sản phẩm.</w:t>
            </w:r>
          </w:p>
        </w:tc>
      </w:tr>
      <w:tr w:rsidR="00BE5123" w14:paraId="4A61DB68" w14:textId="77777777" w:rsidTr="00BC6535">
        <w:tc>
          <w:tcPr>
            <w:tcW w:w="4389" w:type="dxa"/>
          </w:tcPr>
          <w:p w14:paraId="6BFE281E" w14:textId="77777777" w:rsidR="00BE5123" w:rsidRDefault="00BE5123" w:rsidP="00BC6535">
            <w:pPr>
              <w:ind w:firstLine="0"/>
            </w:pPr>
            <w:r w:rsidRPr="00044658">
              <w:rPr>
                <w:b/>
                <w:szCs w:val="26"/>
              </w:rPr>
              <w:lastRenderedPageBreak/>
              <w:t>Điều kiện sau:</w:t>
            </w:r>
          </w:p>
        </w:tc>
        <w:tc>
          <w:tcPr>
            <w:tcW w:w="4389" w:type="dxa"/>
          </w:tcPr>
          <w:p w14:paraId="1055E5E9" w14:textId="008DC2E4" w:rsidR="00BE5123" w:rsidRDefault="00946AA9" w:rsidP="00BC6535">
            <w:pPr>
              <w:ind w:firstLine="0"/>
            </w:pPr>
            <w:r>
              <w:t>Hiển thị danh sách sản phẩm phù hợp.</w:t>
            </w:r>
          </w:p>
        </w:tc>
      </w:tr>
      <w:tr w:rsidR="00BE5123" w14:paraId="3AC6E548" w14:textId="77777777" w:rsidTr="00BC6535">
        <w:tc>
          <w:tcPr>
            <w:tcW w:w="8778" w:type="dxa"/>
            <w:gridSpan w:val="2"/>
            <w:shd w:val="clear" w:color="auto" w:fill="DBE5F1" w:themeFill="accent1" w:themeFillTint="33"/>
          </w:tcPr>
          <w:p w14:paraId="272B14BA" w14:textId="77777777" w:rsidR="00BE5123" w:rsidRDefault="00BE5123" w:rsidP="00BC6535">
            <w:pPr>
              <w:ind w:firstLine="0"/>
            </w:pPr>
            <w:r w:rsidRPr="00044658">
              <w:rPr>
                <w:b/>
                <w:szCs w:val="26"/>
              </w:rPr>
              <w:t>Luồng sự kiện chính (Basic flows)</w:t>
            </w:r>
          </w:p>
        </w:tc>
      </w:tr>
      <w:tr w:rsidR="00BE5123" w14:paraId="15985570" w14:textId="77777777" w:rsidTr="00BC6535">
        <w:tc>
          <w:tcPr>
            <w:tcW w:w="4389" w:type="dxa"/>
          </w:tcPr>
          <w:p w14:paraId="7B56E075" w14:textId="77777777" w:rsidR="00BE5123" w:rsidRDefault="00BE5123" w:rsidP="00BC6535">
            <w:pPr>
              <w:ind w:firstLine="0"/>
              <w:jc w:val="center"/>
            </w:pPr>
            <w:r w:rsidRPr="001F7647">
              <w:rPr>
                <w:b/>
                <w:bCs/>
                <w:szCs w:val="26"/>
              </w:rPr>
              <w:t>Tác nhân</w:t>
            </w:r>
          </w:p>
        </w:tc>
        <w:tc>
          <w:tcPr>
            <w:tcW w:w="4389" w:type="dxa"/>
          </w:tcPr>
          <w:p w14:paraId="4EEDD885" w14:textId="77777777" w:rsidR="00BE5123" w:rsidRDefault="00BE5123" w:rsidP="00BC6535">
            <w:pPr>
              <w:ind w:firstLine="0"/>
              <w:jc w:val="center"/>
            </w:pPr>
            <w:r w:rsidRPr="001F7647">
              <w:rPr>
                <w:b/>
                <w:bCs/>
                <w:szCs w:val="26"/>
              </w:rPr>
              <w:t>Hệ thống</w:t>
            </w:r>
          </w:p>
        </w:tc>
      </w:tr>
      <w:tr w:rsidR="00BE5123" w14:paraId="1DE6B5F8" w14:textId="77777777" w:rsidTr="00BC6535">
        <w:tc>
          <w:tcPr>
            <w:tcW w:w="4389" w:type="dxa"/>
          </w:tcPr>
          <w:p w14:paraId="10126B7A" w14:textId="161515D9" w:rsidR="00BE5123" w:rsidRDefault="00946AA9" w:rsidP="00946AA9">
            <w:pPr>
              <w:pStyle w:val="ListParagraph"/>
              <w:numPr>
                <w:ilvl w:val="0"/>
                <w:numId w:val="23"/>
              </w:numPr>
              <w:jc w:val="center"/>
            </w:pPr>
            <w:r>
              <w:t>Người dùng truy cập vào giao diện danh sách sản phẩm</w:t>
            </w:r>
          </w:p>
        </w:tc>
        <w:tc>
          <w:tcPr>
            <w:tcW w:w="4389" w:type="dxa"/>
          </w:tcPr>
          <w:p w14:paraId="2DB1ED3B" w14:textId="77777777" w:rsidR="00BE5123" w:rsidRDefault="00BE5123" w:rsidP="00BC6535">
            <w:pPr>
              <w:ind w:firstLine="0"/>
              <w:jc w:val="center"/>
            </w:pPr>
          </w:p>
        </w:tc>
      </w:tr>
      <w:tr w:rsidR="00BE5123" w14:paraId="3B9EF805" w14:textId="77777777" w:rsidTr="00BC6535">
        <w:tc>
          <w:tcPr>
            <w:tcW w:w="4389" w:type="dxa"/>
          </w:tcPr>
          <w:p w14:paraId="36DFB426" w14:textId="77777777" w:rsidR="00BE5123" w:rsidRDefault="00BE5123" w:rsidP="00BC6535">
            <w:pPr>
              <w:ind w:firstLine="0"/>
              <w:jc w:val="center"/>
            </w:pPr>
          </w:p>
        </w:tc>
        <w:tc>
          <w:tcPr>
            <w:tcW w:w="4389" w:type="dxa"/>
          </w:tcPr>
          <w:p w14:paraId="3F0EF377" w14:textId="48695F18" w:rsidR="00BE5123" w:rsidRDefault="00946AA9" w:rsidP="00946AA9">
            <w:pPr>
              <w:pStyle w:val="ListParagraph"/>
              <w:numPr>
                <w:ilvl w:val="0"/>
                <w:numId w:val="23"/>
              </w:numPr>
              <w:jc w:val="center"/>
            </w:pPr>
            <w:r>
              <w:t>Hệ thống hiển thị giao diện danh sách sản phẩm</w:t>
            </w:r>
          </w:p>
        </w:tc>
      </w:tr>
      <w:tr w:rsidR="00BE5123" w14:paraId="2F1C3F3A" w14:textId="77777777" w:rsidTr="00BC6535">
        <w:tc>
          <w:tcPr>
            <w:tcW w:w="4389" w:type="dxa"/>
          </w:tcPr>
          <w:p w14:paraId="5C9D9ED9" w14:textId="130CC4CE" w:rsidR="00BE5123" w:rsidRDefault="00946AA9" w:rsidP="00946AA9">
            <w:pPr>
              <w:pStyle w:val="ListParagraph"/>
              <w:numPr>
                <w:ilvl w:val="0"/>
                <w:numId w:val="23"/>
              </w:numPr>
              <w:jc w:val="center"/>
            </w:pPr>
            <w:r>
              <w:t>Người dùng nhập từ khóa vào ô tìm kiếm và bấm nút tìm kiếm</w:t>
            </w:r>
          </w:p>
        </w:tc>
        <w:tc>
          <w:tcPr>
            <w:tcW w:w="4389" w:type="dxa"/>
          </w:tcPr>
          <w:p w14:paraId="25E3CC2A" w14:textId="77777777" w:rsidR="00BE5123" w:rsidRDefault="00BE5123" w:rsidP="00BC6535">
            <w:pPr>
              <w:ind w:firstLine="0"/>
              <w:jc w:val="center"/>
            </w:pPr>
          </w:p>
        </w:tc>
      </w:tr>
      <w:tr w:rsidR="00BE5123" w14:paraId="55BD3405" w14:textId="77777777" w:rsidTr="00BC6535">
        <w:tc>
          <w:tcPr>
            <w:tcW w:w="4389" w:type="dxa"/>
          </w:tcPr>
          <w:p w14:paraId="69B250FC" w14:textId="77777777" w:rsidR="00BE5123" w:rsidRDefault="00BE5123" w:rsidP="00BC6535">
            <w:pPr>
              <w:ind w:firstLine="0"/>
              <w:jc w:val="center"/>
            </w:pPr>
          </w:p>
        </w:tc>
        <w:tc>
          <w:tcPr>
            <w:tcW w:w="4389" w:type="dxa"/>
          </w:tcPr>
          <w:p w14:paraId="78D9C73C" w14:textId="7617B644" w:rsidR="00BE5123" w:rsidRDefault="00946AA9" w:rsidP="00946AA9">
            <w:pPr>
              <w:pStyle w:val="ListParagraph"/>
              <w:numPr>
                <w:ilvl w:val="0"/>
                <w:numId w:val="23"/>
              </w:numPr>
              <w:jc w:val="center"/>
            </w:pPr>
            <w:r>
              <w:t>Hệ thống hiển thị danh sách sản phẩm phù hợp.</w:t>
            </w:r>
          </w:p>
        </w:tc>
      </w:tr>
      <w:tr w:rsidR="00BE5123" w14:paraId="61B659B7" w14:textId="77777777" w:rsidTr="00BC6535">
        <w:tc>
          <w:tcPr>
            <w:tcW w:w="4389" w:type="dxa"/>
          </w:tcPr>
          <w:p w14:paraId="56817AF5" w14:textId="77777777" w:rsidR="00BE5123" w:rsidRDefault="00BE5123" w:rsidP="00BC6535">
            <w:pPr>
              <w:ind w:firstLine="0"/>
              <w:jc w:val="center"/>
            </w:pPr>
          </w:p>
        </w:tc>
        <w:tc>
          <w:tcPr>
            <w:tcW w:w="4389" w:type="dxa"/>
          </w:tcPr>
          <w:p w14:paraId="4056EC5C" w14:textId="77777777" w:rsidR="00BE5123" w:rsidRDefault="00BE5123" w:rsidP="00BC6535">
            <w:pPr>
              <w:ind w:firstLine="0"/>
              <w:jc w:val="center"/>
            </w:pPr>
          </w:p>
        </w:tc>
      </w:tr>
      <w:tr w:rsidR="00BE5123" w14:paraId="6D5340E7" w14:textId="77777777" w:rsidTr="00BC6535">
        <w:tc>
          <w:tcPr>
            <w:tcW w:w="4389" w:type="dxa"/>
          </w:tcPr>
          <w:p w14:paraId="2B9CA895" w14:textId="77777777" w:rsidR="00BE5123" w:rsidRDefault="00BE5123" w:rsidP="00BC6535">
            <w:pPr>
              <w:ind w:firstLine="0"/>
              <w:jc w:val="center"/>
            </w:pPr>
          </w:p>
        </w:tc>
        <w:tc>
          <w:tcPr>
            <w:tcW w:w="4389" w:type="dxa"/>
          </w:tcPr>
          <w:p w14:paraId="33FC3392" w14:textId="77777777" w:rsidR="00BE5123" w:rsidRDefault="00BE5123" w:rsidP="00BC6535">
            <w:pPr>
              <w:ind w:firstLine="0"/>
              <w:jc w:val="center"/>
            </w:pPr>
          </w:p>
        </w:tc>
      </w:tr>
      <w:tr w:rsidR="00BE5123" w14:paraId="31DB1A3B" w14:textId="77777777" w:rsidTr="00BC6535">
        <w:tc>
          <w:tcPr>
            <w:tcW w:w="4389" w:type="dxa"/>
          </w:tcPr>
          <w:p w14:paraId="2DEDC818" w14:textId="77777777" w:rsidR="00BE5123" w:rsidRDefault="00BE5123" w:rsidP="00BC6535">
            <w:pPr>
              <w:ind w:firstLine="0"/>
              <w:jc w:val="center"/>
            </w:pPr>
          </w:p>
        </w:tc>
        <w:tc>
          <w:tcPr>
            <w:tcW w:w="4389" w:type="dxa"/>
          </w:tcPr>
          <w:p w14:paraId="16220308" w14:textId="77777777" w:rsidR="00BE5123" w:rsidRDefault="00BE5123" w:rsidP="00BC6535">
            <w:pPr>
              <w:ind w:firstLine="0"/>
              <w:jc w:val="center"/>
            </w:pPr>
          </w:p>
        </w:tc>
      </w:tr>
      <w:tr w:rsidR="00BE5123" w14:paraId="75DA18B9" w14:textId="77777777" w:rsidTr="00BC6535">
        <w:tc>
          <w:tcPr>
            <w:tcW w:w="8778" w:type="dxa"/>
            <w:gridSpan w:val="2"/>
            <w:shd w:val="clear" w:color="auto" w:fill="DBE5F1" w:themeFill="accent1" w:themeFillTint="33"/>
          </w:tcPr>
          <w:p w14:paraId="3D8A187C" w14:textId="77777777" w:rsidR="00BE5123" w:rsidRDefault="00BE5123" w:rsidP="00BC6535">
            <w:pPr>
              <w:ind w:firstLine="0"/>
            </w:pPr>
            <w:r w:rsidRPr="00044658">
              <w:rPr>
                <w:b/>
                <w:szCs w:val="26"/>
              </w:rPr>
              <w:t>Luồng sự kiện thay thế (alternate flow)</w:t>
            </w:r>
          </w:p>
        </w:tc>
      </w:tr>
      <w:tr w:rsidR="00BE5123" w14:paraId="5395FF95" w14:textId="77777777" w:rsidTr="00BC6535">
        <w:tc>
          <w:tcPr>
            <w:tcW w:w="4389" w:type="dxa"/>
          </w:tcPr>
          <w:p w14:paraId="4AF35C94" w14:textId="77777777" w:rsidR="00BE5123" w:rsidRDefault="00BE5123" w:rsidP="00BC6535">
            <w:pPr>
              <w:ind w:firstLine="0"/>
              <w:jc w:val="center"/>
            </w:pPr>
          </w:p>
        </w:tc>
        <w:tc>
          <w:tcPr>
            <w:tcW w:w="4389" w:type="dxa"/>
          </w:tcPr>
          <w:p w14:paraId="75337ED7" w14:textId="310F84B0" w:rsidR="00BE5123" w:rsidRDefault="00946AA9" w:rsidP="00BC6535">
            <w:pPr>
              <w:ind w:firstLine="0"/>
              <w:jc w:val="center"/>
            </w:pPr>
            <w:r>
              <w:t>4.1 Không có sản phẩm khớp, hệ thống hiển thị thông báo</w:t>
            </w:r>
          </w:p>
        </w:tc>
      </w:tr>
      <w:tr w:rsidR="00BE5123" w14:paraId="2DF73E97" w14:textId="77777777" w:rsidTr="00BC6535">
        <w:tc>
          <w:tcPr>
            <w:tcW w:w="4389" w:type="dxa"/>
          </w:tcPr>
          <w:p w14:paraId="3C7ACC2C" w14:textId="77777777" w:rsidR="00BE5123" w:rsidRDefault="00BE5123" w:rsidP="00BC6535">
            <w:pPr>
              <w:ind w:firstLine="0"/>
              <w:jc w:val="center"/>
            </w:pPr>
          </w:p>
        </w:tc>
        <w:tc>
          <w:tcPr>
            <w:tcW w:w="4389" w:type="dxa"/>
          </w:tcPr>
          <w:p w14:paraId="4DF7940B" w14:textId="77777777" w:rsidR="00BE5123" w:rsidRDefault="00BE5123" w:rsidP="00BC6535">
            <w:pPr>
              <w:ind w:firstLine="0"/>
              <w:jc w:val="center"/>
            </w:pPr>
          </w:p>
        </w:tc>
      </w:tr>
      <w:tr w:rsidR="00BE5123" w14:paraId="7384D096" w14:textId="77777777" w:rsidTr="00BC6535">
        <w:tc>
          <w:tcPr>
            <w:tcW w:w="4389" w:type="dxa"/>
          </w:tcPr>
          <w:p w14:paraId="01290379" w14:textId="77777777" w:rsidR="00BE5123" w:rsidRDefault="00BE5123" w:rsidP="00BC6535">
            <w:pPr>
              <w:ind w:firstLine="0"/>
              <w:jc w:val="center"/>
            </w:pPr>
          </w:p>
        </w:tc>
        <w:tc>
          <w:tcPr>
            <w:tcW w:w="4389" w:type="dxa"/>
          </w:tcPr>
          <w:p w14:paraId="1D76D98E" w14:textId="77777777" w:rsidR="00BE5123" w:rsidRDefault="00BE5123" w:rsidP="00BC6535">
            <w:pPr>
              <w:ind w:firstLine="0"/>
              <w:jc w:val="center"/>
            </w:pPr>
          </w:p>
        </w:tc>
      </w:tr>
    </w:tbl>
    <w:p w14:paraId="293F72F7" w14:textId="77777777" w:rsidR="00BE5123" w:rsidRPr="00BE5123" w:rsidRDefault="00BE5123" w:rsidP="00BE5123"/>
    <w:p w14:paraId="61658948" w14:textId="33057743" w:rsidR="00F11043" w:rsidRDefault="00BE5123" w:rsidP="001118E2">
      <w:pPr>
        <w:pStyle w:val="Heading3"/>
      </w:pPr>
      <w:bookmarkStart w:id="53" w:name="_Toc191711842"/>
      <w:r w:rsidRPr="00BE5123">
        <w:t>Xem thông tin sản phẩm</w:t>
      </w:r>
      <w:bookmarkEnd w:id="53"/>
    </w:p>
    <w:p w14:paraId="051F4C99" w14:textId="5F035B12" w:rsidR="006B0B32" w:rsidRDefault="006B0B32" w:rsidP="006B0B32">
      <w:pPr>
        <w:pStyle w:val="Caption"/>
        <w:keepNext/>
      </w:pPr>
      <w:bookmarkStart w:id="54" w:name="_Toc191711953"/>
      <w:r>
        <w:t xml:space="preserve">Bảng </w:t>
      </w:r>
      <w:fldSimple w:instr=" SEQ Bảng \* ARABIC ">
        <w:r w:rsidR="00721F89">
          <w:rPr>
            <w:noProof/>
          </w:rPr>
          <w:t>9</w:t>
        </w:r>
      </w:fldSimple>
      <w:r>
        <w:t xml:space="preserve"> Xem thông tin sản phẩm</w:t>
      </w:r>
      <w:bookmarkEnd w:id="54"/>
    </w:p>
    <w:tbl>
      <w:tblPr>
        <w:tblStyle w:val="TableGrid"/>
        <w:tblW w:w="0" w:type="auto"/>
        <w:tblLook w:val="04A0" w:firstRow="1" w:lastRow="0" w:firstColumn="1" w:lastColumn="0" w:noHBand="0" w:noVBand="1"/>
      </w:tblPr>
      <w:tblGrid>
        <w:gridCol w:w="4389"/>
        <w:gridCol w:w="4389"/>
      </w:tblGrid>
      <w:tr w:rsidR="00BE5123" w14:paraId="778A354D" w14:textId="77777777" w:rsidTr="00BC6535">
        <w:tc>
          <w:tcPr>
            <w:tcW w:w="8778" w:type="dxa"/>
            <w:gridSpan w:val="2"/>
          </w:tcPr>
          <w:p w14:paraId="4DD4CB5B" w14:textId="5C3FA28A" w:rsidR="00BE5123" w:rsidRDefault="00BE5123" w:rsidP="00BC6535">
            <w:pPr>
              <w:ind w:firstLine="0"/>
            </w:pPr>
            <w:r w:rsidRPr="00044658">
              <w:rPr>
                <w:b/>
                <w:szCs w:val="26"/>
              </w:rPr>
              <w:t xml:space="preserve">Use case: </w:t>
            </w:r>
            <w:r w:rsidR="00CD4BDF" w:rsidRPr="00CD4BDF">
              <w:rPr>
                <w:b/>
                <w:bCs/>
              </w:rPr>
              <w:t>Xem thông tin sản phẩm</w:t>
            </w:r>
          </w:p>
        </w:tc>
      </w:tr>
      <w:tr w:rsidR="00BE5123" w14:paraId="2F0844FE" w14:textId="77777777" w:rsidTr="00BC6535">
        <w:tc>
          <w:tcPr>
            <w:tcW w:w="4389" w:type="dxa"/>
          </w:tcPr>
          <w:p w14:paraId="0C2BC39C" w14:textId="77777777" w:rsidR="00BE5123" w:rsidRDefault="00BE5123" w:rsidP="00BC6535">
            <w:pPr>
              <w:ind w:firstLine="0"/>
            </w:pPr>
            <w:r w:rsidRPr="00044658">
              <w:rPr>
                <w:b/>
                <w:szCs w:val="26"/>
              </w:rPr>
              <w:t>Mục đích:</w:t>
            </w:r>
          </w:p>
        </w:tc>
        <w:tc>
          <w:tcPr>
            <w:tcW w:w="4389" w:type="dxa"/>
          </w:tcPr>
          <w:p w14:paraId="05FBFC3C" w14:textId="18BFBE51" w:rsidR="00BE5123" w:rsidRDefault="00CD4BDF" w:rsidP="00BC6535">
            <w:pPr>
              <w:ind w:firstLine="0"/>
            </w:pPr>
            <w:r>
              <w:t>Cung cấp thông tin chi tiết về sản phẩm.</w:t>
            </w:r>
          </w:p>
        </w:tc>
      </w:tr>
      <w:tr w:rsidR="00BE5123" w14:paraId="4D9B62DA" w14:textId="77777777" w:rsidTr="00BC6535">
        <w:tc>
          <w:tcPr>
            <w:tcW w:w="4389" w:type="dxa"/>
          </w:tcPr>
          <w:p w14:paraId="6B4B8AC7" w14:textId="77777777" w:rsidR="00BE5123" w:rsidRDefault="00BE5123" w:rsidP="00BC6535">
            <w:pPr>
              <w:ind w:firstLine="0"/>
            </w:pPr>
            <w:r w:rsidRPr="00044658">
              <w:rPr>
                <w:b/>
                <w:szCs w:val="26"/>
              </w:rPr>
              <w:t>Mô tả:</w:t>
            </w:r>
          </w:p>
        </w:tc>
        <w:tc>
          <w:tcPr>
            <w:tcW w:w="4389" w:type="dxa"/>
          </w:tcPr>
          <w:p w14:paraId="4C17F193" w14:textId="6984701C" w:rsidR="00BE5123" w:rsidRDefault="00CD4BDF" w:rsidP="00BC6535">
            <w:pPr>
              <w:ind w:firstLine="0"/>
            </w:pPr>
            <w:r>
              <w:t>Người dùng chọn một sản phẩm để xem thông tin chi tiết.</w:t>
            </w:r>
          </w:p>
        </w:tc>
      </w:tr>
      <w:tr w:rsidR="00BE5123" w14:paraId="182133FE" w14:textId="77777777" w:rsidTr="00BC6535">
        <w:tc>
          <w:tcPr>
            <w:tcW w:w="4389" w:type="dxa"/>
          </w:tcPr>
          <w:p w14:paraId="5D2C25DA" w14:textId="77777777" w:rsidR="00BE5123" w:rsidRDefault="00BE5123" w:rsidP="00BC6535">
            <w:pPr>
              <w:ind w:firstLine="0"/>
            </w:pPr>
            <w:r w:rsidRPr="00044658">
              <w:rPr>
                <w:b/>
                <w:szCs w:val="26"/>
              </w:rPr>
              <w:t>Tác nhân:</w:t>
            </w:r>
          </w:p>
        </w:tc>
        <w:tc>
          <w:tcPr>
            <w:tcW w:w="4389" w:type="dxa"/>
          </w:tcPr>
          <w:p w14:paraId="01B5022D" w14:textId="1975257C" w:rsidR="00BE5123" w:rsidRDefault="00CD4BDF" w:rsidP="00BC6535">
            <w:pPr>
              <w:ind w:firstLine="0"/>
            </w:pPr>
            <w:r>
              <w:t>Người dùng</w:t>
            </w:r>
          </w:p>
        </w:tc>
      </w:tr>
      <w:tr w:rsidR="00BE5123" w14:paraId="26E98D1F" w14:textId="77777777" w:rsidTr="00BC6535">
        <w:tc>
          <w:tcPr>
            <w:tcW w:w="4389" w:type="dxa"/>
          </w:tcPr>
          <w:p w14:paraId="4CD4613B" w14:textId="77777777" w:rsidR="00BE5123" w:rsidRDefault="00BE5123" w:rsidP="00BC6535">
            <w:pPr>
              <w:ind w:firstLine="0"/>
            </w:pPr>
            <w:r w:rsidRPr="00044658">
              <w:rPr>
                <w:b/>
                <w:szCs w:val="26"/>
              </w:rPr>
              <w:t>Điều kiện trước:</w:t>
            </w:r>
          </w:p>
        </w:tc>
        <w:tc>
          <w:tcPr>
            <w:tcW w:w="4389" w:type="dxa"/>
          </w:tcPr>
          <w:p w14:paraId="0AA2E9A1" w14:textId="3EB097F1" w:rsidR="00BE5123" w:rsidRDefault="00CD4BDF" w:rsidP="00BC6535">
            <w:pPr>
              <w:ind w:firstLine="0"/>
            </w:pPr>
            <w:r>
              <w:t>Sản phẩm có sẵn trong hệ thống.</w:t>
            </w:r>
          </w:p>
        </w:tc>
      </w:tr>
      <w:tr w:rsidR="00BE5123" w14:paraId="3E02D6F8" w14:textId="77777777" w:rsidTr="00BC6535">
        <w:tc>
          <w:tcPr>
            <w:tcW w:w="4389" w:type="dxa"/>
          </w:tcPr>
          <w:p w14:paraId="68D7AA9D" w14:textId="77777777" w:rsidR="00BE5123" w:rsidRDefault="00BE5123" w:rsidP="00BC6535">
            <w:pPr>
              <w:ind w:firstLine="0"/>
            </w:pPr>
            <w:r w:rsidRPr="00044658">
              <w:rPr>
                <w:b/>
                <w:szCs w:val="26"/>
              </w:rPr>
              <w:t>Điều kiện sau:</w:t>
            </w:r>
          </w:p>
        </w:tc>
        <w:tc>
          <w:tcPr>
            <w:tcW w:w="4389" w:type="dxa"/>
          </w:tcPr>
          <w:p w14:paraId="34B92666" w14:textId="1B37B73B" w:rsidR="00BE5123" w:rsidRDefault="00CD4BDF" w:rsidP="00BC6535">
            <w:pPr>
              <w:ind w:firstLine="0"/>
            </w:pPr>
            <w:r>
              <w:t>Thông tin chi tiết của sản phẩm được hiển thị.</w:t>
            </w:r>
          </w:p>
        </w:tc>
      </w:tr>
      <w:tr w:rsidR="00BE5123" w14:paraId="5AACA381" w14:textId="77777777" w:rsidTr="00BC6535">
        <w:tc>
          <w:tcPr>
            <w:tcW w:w="8778" w:type="dxa"/>
            <w:gridSpan w:val="2"/>
            <w:shd w:val="clear" w:color="auto" w:fill="DBE5F1" w:themeFill="accent1" w:themeFillTint="33"/>
          </w:tcPr>
          <w:p w14:paraId="0DFDBF9D" w14:textId="77777777" w:rsidR="00BE5123" w:rsidRDefault="00BE5123" w:rsidP="00BC6535">
            <w:pPr>
              <w:ind w:firstLine="0"/>
            </w:pPr>
            <w:r w:rsidRPr="00044658">
              <w:rPr>
                <w:b/>
                <w:szCs w:val="26"/>
              </w:rPr>
              <w:lastRenderedPageBreak/>
              <w:t>Luồng sự kiện chính (Basic flows)</w:t>
            </w:r>
          </w:p>
        </w:tc>
      </w:tr>
      <w:tr w:rsidR="00BE5123" w14:paraId="756CB761" w14:textId="77777777" w:rsidTr="00BC6535">
        <w:tc>
          <w:tcPr>
            <w:tcW w:w="4389" w:type="dxa"/>
          </w:tcPr>
          <w:p w14:paraId="2C0971EB" w14:textId="77777777" w:rsidR="00BE5123" w:rsidRDefault="00BE5123" w:rsidP="00BC6535">
            <w:pPr>
              <w:ind w:firstLine="0"/>
              <w:jc w:val="center"/>
            </w:pPr>
            <w:r w:rsidRPr="001F7647">
              <w:rPr>
                <w:b/>
                <w:bCs/>
                <w:szCs w:val="26"/>
              </w:rPr>
              <w:t>Tác nhân</w:t>
            </w:r>
          </w:p>
        </w:tc>
        <w:tc>
          <w:tcPr>
            <w:tcW w:w="4389" w:type="dxa"/>
          </w:tcPr>
          <w:p w14:paraId="016406FD" w14:textId="77777777" w:rsidR="00BE5123" w:rsidRDefault="00BE5123" w:rsidP="00BC6535">
            <w:pPr>
              <w:ind w:firstLine="0"/>
              <w:jc w:val="center"/>
            </w:pPr>
            <w:r w:rsidRPr="001F7647">
              <w:rPr>
                <w:b/>
                <w:bCs/>
                <w:szCs w:val="26"/>
              </w:rPr>
              <w:t>Hệ thống</w:t>
            </w:r>
          </w:p>
        </w:tc>
      </w:tr>
      <w:tr w:rsidR="00BE5123" w14:paraId="77F17259" w14:textId="77777777" w:rsidTr="00BC6535">
        <w:tc>
          <w:tcPr>
            <w:tcW w:w="4389" w:type="dxa"/>
          </w:tcPr>
          <w:p w14:paraId="66C3E92A" w14:textId="6E7B00B2" w:rsidR="00BE5123" w:rsidRDefault="00CD4BDF" w:rsidP="00CD4BDF">
            <w:pPr>
              <w:pStyle w:val="ListParagraph"/>
              <w:numPr>
                <w:ilvl w:val="0"/>
                <w:numId w:val="24"/>
              </w:numPr>
              <w:jc w:val="center"/>
            </w:pPr>
            <w:r>
              <w:t>Người dùng truy cập vào giao diện danh sách sản phẩm</w:t>
            </w:r>
          </w:p>
        </w:tc>
        <w:tc>
          <w:tcPr>
            <w:tcW w:w="4389" w:type="dxa"/>
          </w:tcPr>
          <w:p w14:paraId="04D4EF6A" w14:textId="77777777" w:rsidR="00BE5123" w:rsidRDefault="00BE5123" w:rsidP="00BC6535">
            <w:pPr>
              <w:ind w:firstLine="0"/>
              <w:jc w:val="center"/>
            </w:pPr>
          </w:p>
        </w:tc>
      </w:tr>
      <w:tr w:rsidR="00BE5123" w14:paraId="3BE331BD" w14:textId="77777777" w:rsidTr="00BC6535">
        <w:tc>
          <w:tcPr>
            <w:tcW w:w="4389" w:type="dxa"/>
          </w:tcPr>
          <w:p w14:paraId="04BCAD0F" w14:textId="77777777" w:rsidR="00BE5123" w:rsidRDefault="00BE5123" w:rsidP="00BC6535">
            <w:pPr>
              <w:ind w:firstLine="0"/>
              <w:jc w:val="center"/>
            </w:pPr>
          </w:p>
        </w:tc>
        <w:tc>
          <w:tcPr>
            <w:tcW w:w="4389" w:type="dxa"/>
          </w:tcPr>
          <w:p w14:paraId="5547BB24" w14:textId="294E2032" w:rsidR="00BE5123" w:rsidRDefault="00CD4BDF" w:rsidP="00CD4BDF">
            <w:pPr>
              <w:pStyle w:val="ListParagraph"/>
              <w:numPr>
                <w:ilvl w:val="0"/>
                <w:numId w:val="24"/>
              </w:numPr>
              <w:jc w:val="center"/>
            </w:pPr>
            <w:r>
              <w:t>Hệ thống hiển thị danh sách sản phẩm</w:t>
            </w:r>
          </w:p>
        </w:tc>
      </w:tr>
      <w:tr w:rsidR="00BE5123" w14:paraId="0261B389" w14:textId="77777777" w:rsidTr="00BC6535">
        <w:tc>
          <w:tcPr>
            <w:tcW w:w="4389" w:type="dxa"/>
          </w:tcPr>
          <w:p w14:paraId="15F7FB73" w14:textId="49639B7E" w:rsidR="00BE5123" w:rsidRDefault="00CD4BDF" w:rsidP="00CD4BDF">
            <w:pPr>
              <w:pStyle w:val="ListParagraph"/>
              <w:numPr>
                <w:ilvl w:val="0"/>
                <w:numId w:val="24"/>
              </w:numPr>
              <w:jc w:val="center"/>
            </w:pPr>
            <w:r>
              <w:t>Người dùng nhấn vào sản phẩm muốn xem.</w:t>
            </w:r>
          </w:p>
        </w:tc>
        <w:tc>
          <w:tcPr>
            <w:tcW w:w="4389" w:type="dxa"/>
          </w:tcPr>
          <w:p w14:paraId="657631CF" w14:textId="77777777" w:rsidR="00BE5123" w:rsidRDefault="00BE5123" w:rsidP="00BC6535">
            <w:pPr>
              <w:ind w:firstLine="0"/>
              <w:jc w:val="center"/>
            </w:pPr>
          </w:p>
        </w:tc>
      </w:tr>
      <w:tr w:rsidR="00BE5123" w14:paraId="3E8AD313" w14:textId="77777777" w:rsidTr="00BC6535">
        <w:tc>
          <w:tcPr>
            <w:tcW w:w="4389" w:type="dxa"/>
          </w:tcPr>
          <w:p w14:paraId="7931405E" w14:textId="77777777" w:rsidR="00BE5123" w:rsidRDefault="00BE5123" w:rsidP="00BC6535">
            <w:pPr>
              <w:ind w:firstLine="0"/>
              <w:jc w:val="center"/>
            </w:pPr>
          </w:p>
        </w:tc>
        <w:tc>
          <w:tcPr>
            <w:tcW w:w="4389" w:type="dxa"/>
          </w:tcPr>
          <w:p w14:paraId="717F5FCB" w14:textId="25595745" w:rsidR="00BE5123" w:rsidRDefault="00CD4BDF" w:rsidP="00CD4BDF">
            <w:pPr>
              <w:pStyle w:val="ListParagraph"/>
              <w:numPr>
                <w:ilvl w:val="0"/>
                <w:numId w:val="24"/>
              </w:numPr>
              <w:jc w:val="center"/>
            </w:pPr>
            <w:r>
              <w:t>Hệ thống hiển thị thông tin chi tiết của sản phẩm (tên, giá, mô tả, hình ảnh, đánh giá, v.v.).</w:t>
            </w:r>
          </w:p>
        </w:tc>
      </w:tr>
      <w:tr w:rsidR="00BE5123" w14:paraId="133C9CF6" w14:textId="77777777" w:rsidTr="00BC6535">
        <w:tc>
          <w:tcPr>
            <w:tcW w:w="4389" w:type="dxa"/>
          </w:tcPr>
          <w:p w14:paraId="6ED06221" w14:textId="77777777" w:rsidR="00BE5123" w:rsidRDefault="00BE5123" w:rsidP="00BC6535">
            <w:pPr>
              <w:ind w:firstLine="0"/>
              <w:jc w:val="center"/>
            </w:pPr>
          </w:p>
        </w:tc>
        <w:tc>
          <w:tcPr>
            <w:tcW w:w="4389" w:type="dxa"/>
          </w:tcPr>
          <w:p w14:paraId="4B519136" w14:textId="77777777" w:rsidR="00BE5123" w:rsidRDefault="00BE5123" w:rsidP="00BC6535">
            <w:pPr>
              <w:ind w:firstLine="0"/>
              <w:jc w:val="center"/>
            </w:pPr>
          </w:p>
        </w:tc>
      </w:tr>
      <w:tr w:rsidR="00BE5123" w14:paraId="074B0FED" w14:textId="77777777" w:rsidTr="00BC6535">
        <w:tc>
          <w:tcPr>
            <w:tcW w:w="8778" w:type="dxa"/>
            <w:gridSpan w:val="2"/>
            <w:shd w:val="clear" w:color="auto" w:fill="DBE5F1" w:themeFill="accent1" w:themeFillTint="33"/>
          </w:tcPr>
          <w:p w14:paraId="3D15C59E" w14:textId="77777777" w:rsidR="00BE5123" w:rsidRDefault="00BE5123" w:rsidP="00BC6535">
            <w:pPr>
              <w:ind w:firstLine="0"/>
            </w:pPr>
            <w:r w:rsidRPr="00044658">
              <w:rPr>
                <w:b/>
                <w:szCs w:val="26"/>
              </w:rPr>
              <w:t>Luồng sự kiện thay thế (alternate flow)</w:t>
            </w:r>
          </w:p>
        </w:tc>
      </w:tr>
      <w:tr w:rsidR="00BE5123" w14:paraId="0DC4964A" w14:textId="77777777" w:rsidTr="00BC6535">
        <w:tc>
          <w:tcPr>
            <w:tcW w:w="4389" w:type="dxa"/>
          </w:tcPr>
          <w:p w14:paraId="65AE9C2F" w14:textId="77777777" w:rsidR="00BE5123" w:rsidRDefault="00BE5123" w:rsidP="00BC6535">
            <w:pPr>
              <w:ind w:firstLine="0"/>
              <w:jc w:val="center"/>
            </w:pPr>
          </w:p>
        </w:tc>
        <w:tc>
          <w:tcPr>
            <w:tcW w:w="4389" w:type="dxa"/>
          </w:tcPr>
          <w:p w14:paraId="76AAB3E7" w14:textId="77777777" w:rsidR="00BE5123" w:rsidRDefault="00BE5123" w:rsidP="00BC6535">
            <w:pPr>
              <w:ind w:firstLine="0"/>
              <w:jc w:val="center"/>
            </w:pPr>
          </w:p>
        </w:tc>
      </w:tr>
      <w:tr w:rsidR="00BE5123" w14:paraId="29D20EF3" w14:textId="77777777" w:rsidTr="00BC6535">
        <w:tc>
          <w:tcPr>
            <w:tcW w:w="4389" w:type="dxa"/>
          </w:tcPr>
          <w:p w14:paraId="49C6419D" w14:textId="77777777" w:rsidR="00BE5123" w:rsidRDefault="00BE5123" w:rsidP="00BC6535">
            <w:pPr>
              <w:ind w:firstLine="0"/>
              <w:jc w:val="center"/>
            </w:pPr>
          </w:p>
        </w:tc>
        <w:tc>
          <w:tcPr>
            <w:tcW w:w="4389" w:type="dxa"/>
          </w:tcPr>
          <w:p w14:paraId="55D00EBB" w14:textId="77777777" w:rsidR="00BE5123" w:rsidRDefault="00BE5123" w:rsidP="00BC6535">
            <w:pPr>
              <w:ind w:firstLine="0"/>
              <w:jc w:val="center"/>
            </w:pPr>
          </w:p>
        </w:tc>
      </w:tr>
      <w:tr w:rsidR="00BE5123" w14:paraId="5DA4FCAC" w14:textId="77777777" w:rsidTr="00BC6535">
        <w:tc>
          <w:tcPr>
            <w:tcW w:w="4389" w:type="dxa"/>
          </w:tcPr>
          <w:p w14:paraId="7A945325" w14:textId="77777777" w:rsidR="00BE5123" w:rsidRDefault="00BE5123" w:rsidP="00BC6535">
            <w:pPr>
              <w:ind w:firstLine="0"/>
              <w:jc w:val="center"/>
            </w:pPr>
          </w:p>
        </w:tc>
        <w:tc>
          <w:tcPr>
            <w:tcW w:w="4389" w:type="dxa"/>
          </w:tcPr>
          <w:p w14:paraId="2746AE99" w14:textId="77777777" w:rsidR="00BE5123" w:rsidRDefault="00BE5123" w:rsidP="00BC6535">
            <w:pPr>
              <w:ind w:firstLine="0"/>
              <w:jc w:val="center"/>
            </w:pPr>
          </w:p>
        </w:tc>
      </w:tr>
    </w:tbl>
    <w:p w14:paraId="284DDAEF" w14:textId="77777777" w:rsidR="00BE5123" w:rsidRPr="00BE5123" w:rsidRDefault="00BE5123" w:rsidP="00BE5123"/>
    <w:p w14:paraId="4365C601" w14:textId="385E372A" w:rsidR="00F11043" w:rsidRDefault="00BE5123" w:rsidP="001118E2">
      <w:pPr>
        <w:pStyle w:val="Heading3"/>
      </w:pPr>
      <w:bookmarkStart w:id="55" w:name="_Toc191711843"/>
      <w:r w:rsidRPr="00BE5123">
        <w:t>Thêm sản phẩm vào giỏ hàng</w:t>
      </w:r>
      <w:bookmarkEnd w:id="55"/>
    </w:p>
    <w:p w14:paraId="1B502B25" w14:textId="4F73A751" w:rsidR="006B0B32" w:rsidRDefault="006B0B32" w:rsidP="006B0B32">
      <w:pPr>
        <w:pStyle w:val="Caption"/>
        <w:keepNext/>
      </w:pPr>
      <w:bookmarkStart w:id="56" w:name="_Toc191711954"/>
      <w:r>
        <w:t xml:space="preserve">Bảng </w:t>
      </w:r>
      <w:fldSimple w:instr=" SEQ Bảng \* ARABIC ">
        <w:r w:rsidR="00721F89">
          <w:rPr>
            <w:noProof/>
          </w:rPr>
          <w:t>10</w:t>
        </w:r>
      </w:fldSimple>
      <w:r>
        <w:t xml:space="preserve"> Thêm sản phẩm vào giỏ hàng</w:t>
      </w:r>
      <w:bookmarkEnd w:id="56"/>
    </w:p>
    <w:tbl>
      <w:tblPr>
        <w:tblStyle w:val="TableGrid"/>
        <w:tblW w:w="0" w:type="auto"/>
        <w:tblLook w:val="04A0" w:firstRow="1" w:lastRow="0" w:firstColumn="1" w:lastColumn="0" w:noHBand="0" w:noVBand="1"/>
      </w:tblPr>
      <w:tblGrid>
        <w:gridCol w:w="4389"/>
        <w:gridCol w:w="4389"/>
      </w:tblGrid>
      <w:tr w:rsidR="00BE5123" w14:paraId="37353E2E" w14:textId="77777777" w:rsidTr="00BC6535">
        <w:tc>
          <w:tcPr>
            <w:tcW w:w="8778" w:type="dxa"/>
            <w:gridSpan w:val="2"/>
          </w:tcPr>
          <w:p w14:paraId="5F6B6CAE" w14:textId="5B78656A" w:rsidR="00BE5123" w:rsidRDefault="00BE5123" w:rsidP="00BC6535">
            <w:pPr>
              <w:ind w:firstLine="0"/>
            </w:pPr>
            <w:r w:rsidRPr="00044658">
              <w:rPr>
                <w:b/>
                <w:szCs w:val="26"/>
              </w:rPr>
              <w:t xml:space="preserve">Use case: </w:t>
            </w:r>
            <w:r w:rsidR="00777047" w:rsidRPr="00777047">
              <w:rPr>
                <w:b/>
                <w:bCs/>
              </w:rPr>
              <w:t>Thêm sản phẩm vào giỏ hàng</w:t>
            </w:r>
          </w:p>
        </w:tc>
      </w:tr>
      <w:tr w:rsidR="00BE5123" w14:paraId="06108A0A" w14:textId="77777777" w:rsidTr="00BC6535">
        <w:tc>
          <w:tcPr>
            <w:tcW w:w="4389" w:type="dxa"/>
          </w:tcPr>
          <w:p w14:paraId="109F44EE" w14:textId="77777777" w:rsidR="00BE5123" w:rsidRDefault="00BE5123" w:rsidP="00BC6535">
            <w:pPr>
              <w:ind w:firstLine="0"/>
            </w:pPr>
            <w:r w:rsidRPr="00044658">
              <w:rPr>
                <w:b/>
                <w:szCs w:val="26"/>
              </w:rPr>
              <w:t>Mục đích:</w:t>
            </w:r>
          </w:p>
        </w:tc>
        <w:tc>
          <w:tcPr>
            <w:tcW w:w="4389" w:type="dxa"/>
          </w:tcPr>
          <w:p w14:paraId="4924063F" w14:textId="5B90CDFD" w:rsidR="00BE5123" w:rsidRDefault="00777047" w:rsidP="00BC6535">
            <w:pPr>
              <w:ind w:firstLine="0"/>
            </w:pPr>
            <w:r>
              <w:t>Cho phép khách hàng lưu sản phẩm vào giỏ để mua sau.</w:t>
            </w:r>
          </w:p>
        </w:tc>
      </w:tr>
      <w:tr w:rsidR="00BE5123" w14:paraId="05FB4613" w14:textId="77777777" w:rsidTr="00BC6535">
        <w:tc>
          <w:tcPr>
            <w:tcW w:w="4389" w:type="dxa"/>
          </w:tcPr>
          <w:p w14:paraId="438C4B5E" w14:textId="77777777" w:rsidR="00BE5123" w:rsidRDefault="00BE5123" w:rsidP="00BC6535">
            <w:pPr>
              <w:ind w:firstLine="0"/>
            </w:pPr>
            <w:r w:rsidRPr="00044658">
              <w:rPr>
                <w:b/>
                <w:szCs w:val="26"/>
              </w:rPr>
              <w:t>Mô tả:</w:t>
            </w:r>
          </w:p>
        </w:tc>
        <w:tc>
          <w:tcPr>
            <w:tcW w:w="4389" w:type="dxa"/>
          </w:tcPr>
          <w:p w14:paraId="783435A7" w14:textId="0DF64844" w:rsidR="00BE5123" w:rsidRDefault="00777047" w:rsidP="00BC6535">
            <w:pPr>
              <w:ind w:firstLine="0"/>
            </w:pPr>
            <w:r>
              <w:t>Khách hàng chọn sản phẩm, số lượng sẩn phẩm và thêm vào giỏ hàng.</w:t>
            </w:r>
          </w:p>
        </w:tc>
      </w:tr>
      <w:tr w:rsidR="00BE5123" w14:paraId="1427BFFC" w14:textId="77777777" w:rsidTr="00BC6535">
        <w:tc>
          <w:tcPr>
            <w:tcW w:w="4389" w:type="dxa"/>
          </w:tcPr>
          <w:p w14:paraId="13BC0ADE" w14:textId="77777777" w:rsidR="00BE5123" w:rsidRDefault="00BE5123" w:rsidP="00BC6535">
            <w:pPr>
              <w:ind w:firstLine="0"/>
            </w:pPr>
            <w:r w:rsidRPr="00044658">
              <w:rPr>
                <w:b/>
                <w:szCs w:val="26"/>
              </w:rPr>
              <w:t>Tác nhân:</w:t>
            </w:r>
          </w:p>
        </w:tc>
        <w:tc>
          <w:tcPr>
            <w:tcW w:w="4389" w:type="dxa"/>
          </w:tcPr>
          <w:p w14:paraId="2FF99076" w14:textId="2795DE7D" w:rsidR="00BE5123" w:rsidRDefault="00777047" w:rsidP="00BC6535">
            <w:pPr>
              <w:ind w:firstLine="0"/>
            </w:pPr>
            <w:r>
              <w:t>Khách hàng</w:t>
            </w:r>
          </w:p>
        </w:tc>
      </w:tr>
      <w:tr w:rsidR="00BE5123" w14:paraId="35117C39" w14:textId="77777777" w:rsidTr="00BC6535">
        <w:tc>
          <w:tcPr>
            <w:tcW w:w="4389" w:type="dxa"/>
          </w:tcPr>
          <w:p w14:paraId="53FCD41A" w14:textId="77777777" w:rsidR="00BE5123" w:rsidRDefault="00BE5123" w:rsidP="00BC6535">
            <w:pPr>
              <w:ind w:firstLine="0"/>
            </w:pPr>
            <w:r w:rsidRPr="00044658">
              <w:rPr>
                <w:b/>
                <w:szCs w:val="26"/>
              </w:rPr>
              <w:t>Điều kiện trước:</w:t>
            </w:r>
          </w:p>
        </w:tc>
        <w:tc>
          <w:tcPr>
            <w:tcW w:w="4389" w:type="dxa"/>
          </w:tcPr>
          <w:p w14:paraId="2561D412" w14:textId="2B2E5983" w:rsidR="00BE5123" w:rsidRDefault="00777047" w:rsidP="00BC6535">
            <w:pPr>
              <w:ind w:firstLine="0"/>
            </w:pPr>
            <w:r>
              <w:t>Sản phẩm còn hàng.</w:t>
            </w:r>
          </w:p>
        </w:tc>
      </w:tr>
      <w:tr w:rsidR="00BE5123" w14:paraId="2D138EF4" w14:textId="77777777" w:rsidTr="00BC6535">
        <w:tc>
          <w:tcPr>
            <w:tcW w:w="4389" w:type="dxa"/>
          </w:tcPr>
          <w:p w14:paraId="7AD76DB2" w14:textId="77777777" w:rsidR="00BE5123" w:rsidRDefault="00BE5123" w:rsidP="00BC6535">
            <w:pPr>
              <w:ind w:firstLine="0"/>
            </w:pPr>
            <w:r w:rsidRPr="00044658">
              <w:rPr>
                <w:b/>
                <w:szCs w:val="26"/>
              </w:rPr>
              <w:t>Điều kiện sau:</w:t>
            </w:r>
          </w:p>
        </w:tc>
        <w:tc>
          <w:tcPr>
            <w:tcW w:w="4389" w:type="dxa"/>
          </w:tcPr>
          <w:p w14:paraId="35984172" w14:textId="2DC8425C" w:rsidR="00BE5123" w:rsidRDefault="00777047" w:rsidP="00BC6535">
            <w:pPr>
              <w:ind w:firstLine="0"/>
            </w:pPr>
            <w:r>
              <w:t>Sản phẩm được thêm vào giỏ hàng thành công.</w:t>
            </w:r>
          </w:p>
        </w:tc>
      </w:tr>
      <w:tr w:rsidR="00BE5123" w14:paraId="141F8CFA" w14:textId="77777777" w:rsidTr="00BC6535">
        <w:tc>
          <w:tcPr>
            <w:tcW w:w="8778" w:type="dxa"/>
            <w:gridSpan w:val="2"/>
            <w:shd w:val="clear" w:color="auto" w:fill="DBE5F1" w:themeFill="accent1" w:themeFillTint="33"/>
          </w:tcPr>
          <w:p w14:paraId="625FE6A1" w14:textId="77777777" w:rsidR="00BE5123" w:rsidRDefault="00BE5123" w:rsidP="00BC6535">
            <w:pPr>
              <w:ind w:firstLine="0"/>
            </w:pPr>
            <w:r w:rsidRPr="00044658">
              <w:rPr>
                <w:b/>
                <w:szCs w:val="26"/>
              </w:rPr>
              <w:t>Luồng sự kiện chính (Basic flows)</w:t>
            </w:r>
          </w:p>
        </w:tc>
      </w:tr>
      <w:tr w:rsidR="00BE5123" w14:paraId="7703F1CF" w14:textId="77777777" w:rsidTr="00BC6535">
        <w:tc>
          <w:tcPr>
            <w:tcW w:w="4389" w:type="dxa"/>
          </w:tcPr>
          <w:p w14:paraId="1970082C" w14:textId="77777777" w:rsidR="00BE5123" w:rsidRDefault="00BE5123" w:rsidP="00BC6535">
            <w:pPr>
              <w:ind w:firstLine="0"/>
              <w:jc w:val="center"/>
            </w:pPr>
            <w:r w:rsidRPr="001F7647">
              <w:rPr>
                <w:b/>
                <w:bCs/>
                <w:szCs w:val="26"/>
              </w:rPr>
              <w:t>Tác nhân</w:t>
            </w:r>
          </w:p>
        </w:tc>
        <w:tc>
          <w:tcPr>
            <w:tcW w:w="4389" w:type="dxa"/>
          </w:tcPr>
          <w:p w14:paraId="79F6400B" w14:textId="77777777" w:rsidR="00BE5123" w:rsidRDefault="00BE5123" w:rsidP="00BC6535">
            <w:pPr>
              <w:ind w:firstLine="0"/>
              <w:jc w:val="center"/>
            </w:pPr>
            <w:r w:rsidRPr="001F7647">
              <w:rPr>
                <w:b/>
                <w:bCs/>
                <w:szCs w:val="26"/>
              </w:rPr>
              <w:t>Hệ thống</w:t>
            </w:r>
          </w:p>
        </w:tc>
      </w:tr>
      <w:tr w:rsidR="00BE5123" w14:paraId="30E5D5C1" w14:textId="77777777" w:rsidTr="00BC6535">
        <w:tc>
          <w:tcPr>
            <w:tcW w:w="4389" w:type="dxa"/>
          </w:tcPr>
          <w:p w14:paraId="6D60904D" w14:textId="7E9BD1CB" w:rsidR="00BE5123" w:rsidRDefault="00777047" w:rsidP="00777047">
            <w:pPr>
              <w:pStyle w:val="ListParagraph"/>
              <w:numPr>
                <w:ilvl w:val="0"/>
                <w:numId w:val="25"/>
              </w:numPr>
              <w:jc w:val="center"/>
            </w:pPr>
            <w:r>
              <w:lastRenderedPageBreak/>
              <w:t>Khách hàng truy cập vào giao diện danh sách sản phẩm</w:t>
            </w:r>
          </w:p>
        </w:tc>
        <w:tc>
          <w:tcPr>
            <w:tcW w:w="4389" w:type="dxa"/>
          </w:tcPr>
          <w:p w14:paraId="2C8CCECA" w14:textId="77777777" w:rsidR="00BE5123" w:rsidRDefault="00BE5123" w:rsidP="00BC6535">
            <w:pPr>
              <w:ind w:firstLine="0"/>
              <w:jc w:val="center"/>
            </w:pPr>
          </w:p>
        </w:tc>
      </w:tr>
      <w:tr w:rsidR="00BE5123" w14:paraId="5306F8A0" w14:textId="77777777" w:rsidTr="00BC6535">
        <w:tc>
          <w:tcPr>
            <w:tcW w:w="4389" w:type="dxa"/>
          </w:tcPr>
          <w:p w14:paraId="7C4613B1" w14:textId="77777777" w:rsidR="00BE5123" w:rsidRDefault="00BE5123" w:rsidP="00BC6535">
            <w:pPr>
              <w:ind w:firstLine="0"/>
              <w:jc w:val="center"/>
            </w:pPr>
          </w:p>
        </w:tc>
        <w:tc>
          <w:tcPr>
            <w:tcW w:w="4389" w:type="dxa"/>
          </w:tcPr>
          <w:p w14:paraId="276E718D" w14:textId="58664BEC" w:rsidR="00BE5123" w:rsidRDefault="00777047" w:rsidP="00777047">
            <w:pPr>
              <w:pStyle w:val="ListParagraph"/>
              <w:numPr>
                <w:ilvl w:val="0"/>
                <w:numId w:val="25"/>
              </w:numPr>
              <w:jc w:val="center"/>
            </w:pPr>
            <w:r>
              <w:t>Hệ thống hiển thị danh sách sản phẩm</w:t>
            </w:r>
          </w:p>
        </w:tc>
      </w:tr>
      <w:tr w:rsidR="00BE5123" w14:paraId="31645A25" w14:textId="77777777" w:rsidTr="00BC6535">
        <w:tc>
          <w:tcPr>
            <w:tcW w:w="4389" w:type="dxa"/>
          </w:tcPr>
          <w:p w14:paraId="4D7CFA20" w14:textId="2CEA113B" w:rsidR="00BE5123" w:rsidRDefault="00777047" w:rsidP="00777047">
            <w:pPr>
              <w:pStyle w:val="ListParagraph"/>
              <w:numPr>
                <w:ilvl w:val="0"/>
                <w:numId w:val="25"/>
              </w:numPr>
              <w:jc w:val="center"/>
            </w:pPr>
            <w:r>
              <w:t>Khách hàng chọn sản phẩm muốn mua, chọn số lượng và nhấn nút "Thêm vào giỏ hàng".</w:t>
            </w:r>
          </w:p>
        </w:tc>
        <w:tc>
          <w:tcPr>
            <w:tcW w:w="4389" w:type="dxa"/>
          </w:tcPr>
          <w:p w14:paraId="4E947BF6" w14:textId="77777777" w:rsidR="00BE5123" w:rsidRDefault="00BE5123" w:rsidP="00BC6535">
            <w:pPr>
              <w:ind w:firstLine="0"/>
              <w:jc w:val="center"/>
            </w:pPr>
          </w:p>
        </w:tc>
      </w:tr>
      <w:tr w:rsidR="00BE5123" w14:paraId="63AD31FD" w14:textId="77777777" w:rsidTr="00BC6535">
        <w:tc>
          <w:tcPr>
            <w:tcW w:w="4389" w:type="dxa"/>
          </w:tcPr>
          <w:p w14:paraId="71E305BF" w14:textId="77777777" w:rsidR="00BE5123" w:rsidRDefault="00BE5123" w:rsidP="00BC6535">
            <w:pPr>
              <w:ind w:firstLine="0"/>
              <w:jc w:val="center"/>
            </w:pPr>
          </w:p>
        </w:tc>
        <w:tc>
          <w:tcPr>
            <w:tcW w:w="4389" w:type="dxa"/>
          </w:tcPr>
          <w:p w14:paraId="2D605518" w14:textId="167FA22F" w:rsidR="00BE5123" w:rsidRDefault="00777047" w:rsidP="00777047">
            <w:pPr>
              <w:pStyle w:val="ListParagraph"/>
              <w:numPr>
                <w:ilvl w:val="0"/>
                <w:numId w:val="25"/>
              </w:numPr>
              <w:jc w:val="center"/>
            </w:pPr>
            <w:r>
              <w:t>Hệ thống thêm sản phẩm vào giỏ hàng và thông báo thêm vào giỏ hàng thành công.</w:t>
            </w:r>
          </w:p>
        </w:tc>
      </w:tr>
      <w:tr w:rsidR="00BE5123" w14:paraId="7F283A8D" w14:textId="77777777" w:rsidTr="00BC6535">
        <w:tc>
          <w:tcPr>
            <w:tcW w:w="4389" w:type="dxa"/>
          </w:tcPr>
          <w:p w14:paraId="0663A090" w14:textId="77777777" w:rsidR="00BE5123" w:rsidRDefault="00BE5123" w:rsidP="00BC6535">
            <w:pPr>
              <w:ind w:firstLine="0"/>
              <w:jc w:val="center"/>
            </w:pPr>
          </w:p>
        </w:tc>
        <w:tc>
          <w:tcPr>
            <w:tcW w:w="4389" w:type="dxa"/>
          </w:tcPr>
          <w:p w14:paraId="37136C23" w14:textId="77777777" w:rsidR="00BE5123" w:rsidRDefault="00BE5123" w:rsidP="00BC6535">
            <w:pPr>
              <w:ind w:firstLine="0"/>
              <w:jc w:val="center"/>
            </w:pPr>
          </w:p>
        </w:tc>
      </w:tr>
      <w:tr w:rsidR="00BE5123" w14:paraId="7A470609" w14:textId="77777777" w:rsidTr="00BC6535">
        <w:tc>
          <w:tcPr>
            <w:tcW w:w="8778" w:type="dxa"/>
            <w:gridSpan w:val="2"/>
            <w:shd w:val="clear" w:color="auto" w:fill="DBE5F1" w:themeFill="accent1" w:themeFillTint="33"/>
          </w:tcPr>
          <w:p w14:paraId="497DCDA5" w14:textId="77777777" w:rsidR="00BE5123" w:rsidRDefault="00BE5123" w:rsidP="00BC6535">
            <w:pPr>
              <w:ind w:firstLine="0"/>
            </w:pPr>
            <w:r w:rsidRPr="00044658">
              <w:rPr>
                <w:b/>
                <w:szCs w:val="26"/>
              </w:rPr>
              <w:t>Luồng sự kiện thay thế (alternate flow)</w:t>
            </w:r>
          </w:p>
        </w:tc>
      </w:tr>
      <w:tr w:rsidR="00BE5123" w14:paraId="7B908941" w14:textId="77777777" w:rsidTr="00BC6535">
        <w:tc>
          <w:tcPr>
            <w:tcW w:w="4389" w:type="dxa"/>
          </w:tcPr>
          <w:p w14:paraId="11BF71F8" w14:textId="77777777" w:rsidR="00BE5123" w:rsidRDefault="00BE5123" w:rsidP="00BC6535">
            <w:pPr>
              <w:ind w:firstLine="0"/>
              <w:jc w:val="center"/>
            </w:pPr>
          </w:p>
        </w:tc>
        <w:tc>
          <w:tcPr>
            <w:tcW w:w="4389" w:type="dxa"/>
          </w:tcPr>
          <w:p w14:paraId="788403BE" w14:textId="379DEF0E" w:rsidR="00BE5123" w:rsidRDefault="00777047" w:rsidP="00BC6535">
            <w:pPr>
              <w:ind w:firstLine="0"/>
              <w:jc w:val="center"/>
            </w:pPr>
            <w:r>
              <w:t>4.1 Nếu sản phẩm hết hàng, hiển thị thông báo.</w:t>
            </w:r>
          </w:p>
        </w:tc>
      </w:tr>
      <w:tr w:rsidR="00BE5123" w14:paraId="7251ED9A" w14:textId="77777777" w:rsidTr="00BC6535">
        <w:tc>
          <w:tcPr>
            <w:tcW w:w="4389" w:type="dxa"/>
          </w:tcPr>
          <w:p w14:paraId="72EE7EEB" w14:textId="77777777" w:rsidR="00BE5123" w:rsidRDefault="00BE5123" w:rsidP="00BC6535">
            <w:pPr>
              <w:ind w:firstLine="0"/>
              <w:jc w:val="center"/>
            </w:pPr>
          </w:p>
        </w:tc>
        <w:tc>
          <w:tcPr>
            <w:tcW w:w="4389" w:type="dxa"/>
          </w:tcPr>
          <w:p w14:paraId="4287E466" w14:textId="77777777" w:rsidR="00BE5123" w:rsidRDefault="00BE5123" w:rsidP="00BC6535">
            <w:pPr>
              <w:ind w:firstLine="0"/>
              <w:jc w:val="center"/>
            </w:pPr>
          </w:p>
        </w:tc>
      </w:tr>
      <w:tr w:rsidR="00BE5123" w14:paraId="3C77DCAC" w14:textId="77777777" w:rsidTr="00BC6535">
        <w:tc>
          <w:tcPr>
            <w:tcW w:w="4389" w:type="dxa"/>
          </w:tcPr>
          <w:p w14:paraId="4C1510E6" w14:textId="77777777" w:rsidR="00BE5123" w:rsidRDefault="00BE5123" w:rsidP="00BC6535">
            <w:pPr>
              <w:ind w:firstLine="0"/>
              <w:jc w:val="center"/>
            </w:pPr>
          </w:p>
        </w:tc>
        <w:tc>
          <w:tcPr>
            <w:tcW w:w="4389" w:type="dxa"/>
          </w:tcPr>
          <w:p w14:paraId="5F362D61" w14:textId="77777777" w:rsidR="00BE5123" w:rsidRDefault="00BE5123" w:rsidP="00BC6535">
            <w:pPr>
              <w:ind w:firstLine="0"/>
              <w:jc w:val="center"/>
            </w:pPr>
          </w:p>
        </w:tc>
      </w:tr>
    </w:tbl>
    <w:p w14:paraId="0C4C1FC4" w14:textId="77777777" w:rsidR="00BE5123" w:rsidRPr="00BE5123" w:rsidRDefault="00BE5123" w:rsidP="00BE5123"/>
    <w:p w14:paraId="5EAEF8DF" w14:textId="00AE05D4" w:rsidR="00F11043" w:rsidRDefault="00BE5123" w:rsidP="001118E2">
      <w:pPr>
        <w:pStyle w:val="Heading3"/>
      </w:pPr>
      <w:bookmarkStart w:id="57" w:name="_Toc191711844"/>
      <w:r w:rsidRPr="00BE5123">
        <w:t>Mua sản phẩm</w:t>
      </w:r>
      <w:bookmarkEnd w:id="57"/>
    </w:p>
    <w:p w14:paraId="008285D4" w14:textId="02851BFE" w:rsidR="006B0B32" w:rsidRDefault="006B0B32" w:rsidP="006B0B32">
      <w:pPr>
        <w:pStyle w:val="Caption"/>
        <w:keepNext/>
      </w:pPr>
      <w:bookmarkStart w:id="58" w:name="_Toc191711955"/>
      <w:r>
        <w:t xml:space="preserve">Bảng </w:t>
      </w:r>
      <w:fldSimple w:instr=" SEQ Bảng \* ARABIC ">
        <w:r w:rsidR="00721F89">
          <w:rPr>
            <w:noProof/>
          </w:rPr>
          <w:t>11</w:t>
        </w:r>
      </w:fldSimple>
      <w:r>
        <w:t xml:space="preserve"> Mua sản phẩm</w:t>
      </w:r>
      <w:bookmarkEnd w:id="58"/>
    </w:p>
    <w:tbl>
      <w:tblPr>
        <w:tblStyle w:val="TableGrid"/>
        <w:tblW w:w="0" w:type="auto"/>
        <w:tblLook w:val="04A0" w:firstRow="1" w:lastRow="0" w:firstColumn="1" w:lastColumn="0" w:noHBand="0" w:noVBand="1"/>
      </w:tblPr>
      <w:tblGrid>
        <w:gridCol w:w="4389"/>
        <w:gridCol w:w="4389"/>
      </w:tblGrid>
      <w:tr w:rsidR="00BE5123" w14:paraId="5A8EDC8A" w14:textId="77777777" w:rsidTr="00BC6535">
        <w:tc>
          <w:tcPr>
            <w:tcW w:w="8778" w:type="dxa"/>
            <w:gridSpan w:val="2"/>
          </w:tcPr>
          <w:p w14:paraId="1E9BD032" w14:textId="73AD345B" w:rsidR="00BE5123" w:rsidRDefault="00BE5123" w:rsidP="00BC6535">
            <w:pPr>
              <w:ind w:firstLine="0"/>
            </w:pPr>
            <w:r w:rsidRPr="00044658">
              <w:rPr>
                <w:b/>
                <w:szCs w:val="26"/>
              </w:rPr>
              <w:t xml:space="preserve">Use case: </w:t>
            </w:r>
            <w:r w:rsidR="00777047" w:rsidRPr="00777047">
              <w:rPr>
                <w:b/>
                <w:bCs/>
              </w:rPr>
              <w:t>Mua sản phẩm</w:t>
            </w:r>
          </w:p>
        </w:tc>
      </w:tr>
      <w:tr w:rsidR="00BE5123" w14:paraId="0C6F9C9A" w14:textId="77777777" w:rsidTr="00BC6535">
        <w:tc>
          <w:tcPr>
            <w:tcW w:w="4389" w:type="dxa"/>
          </w:tcPr>
          <w:p w14:paraId="35AF73D3" w14:textId="77777777" w:rsidR="00BE5123" w:rsidRDefault="00BE5123" w:rsidP="00BC6535">
            <w:pPr>
              <w:ind w:firstLine="0"/>
            </w:pPr>
            <w:r w:rsidRPr="00044658">
              <w:rPr>
                <w:b/>
                <w:szCs w:val="26"/>
              </w:rPr>
              <w:t>Mục đích:</w:t>
            </w:r>
          </w:p>
        </w:tc>
        <w:tc>
          <w:tcPr>
            <w:tcW w:w="4389" w:type="dxa"/>
          </w:tcPr>
          <w:p w14:paraId="26FB2964" w14:textId="3704860F" w:rsidR="00BE5123" w:rsidRDefault="00777047" w:rsidP="00BC6535">
            <w:pPr>
              <w:ind w:firstLine="0"/>
            </w:pPr>
            <w:r>
              <w:t>Cho phép khách hàng hoàn tất quá trình mua hàng.</w:t>
            </w:r>
          </w:p>
        </w:tc>
      </w:tr>
      <w:tr w:rsidR="00BE5123" w14:paraId="6566A8B6" w14:textId="77777777" w:rsidTr="00BC6535">
        <w:tc>
          <w:tcPr>
            <w:tcW w:w="4389" w:type="dxa"/>
          </w:tcPr>
          <w:p w14:paraId="30D7670F" w14:textId="77777777" w:rsidR="00BE5123" w:rsidRDefault="00BE5123" w:rsidP="00BC6535">
            <w:pPr>
              <w:ind w:firstLine="0"/>
            </w:pPr>
            <w:r w:rsidRPr="00044658">
              <w:rPr>
                <w:b/>
                <w:szCs w:val="26"/>
              </w:rPr>
              <w:t>Mô tả:</w:t>
            </w:r>
          </w:p>
        </w:tc>
        <w:tc>
          <w:tcPr>
            <w:tcW w:w="4389" w:type="dxa"/>
          </w:tcPr>
          <w:p w14:paraId="52997D3F" w14:textId="21784E91" w:rsidR="00BE5123" w:rsidRDefault="00777047" w:rsidP="00BC6535">
            <w:pPr>
              <w:ind w:firstLine="0"/>
            </w:pPr>
            <w:r>
              <w:t>Khách hàng xác nhận giỏ hàng và tiến hành thanh toán.</w:t>
            </w:r>
          </w:p>
        </w:tc>
      </w:tr>
      <w:tr w:rsidR="00BE5123" w14:paraId="0314006E" w14:textId="77777777" w:rsidTr="00BC6535">
        <w:tc>
          <w:tcPr>
            <w:tcW w:w="4389" w:type="dxa"/>
          </w:tcPr>
          <w:p w14:paraId="2E632B41" w14:textId="77777777" w:rsidR="00BE5123" w:rsidRDefault="00BE5123" w:rsidP="00BC6535">
            <w:pPr>
              <w:ind w:firstLine="0"/>
            </w:pPr>
            <w:r w:rsidRPr="00044658">
              <w:rPr>
                <w:b/>
                <w:szCs w:val="26"/>
              </w:rPr>
              <w:t>Tác nhân:</w:t>
            </w:r>
          </w:p>
        </w:tc>
        <w:tc>
          <w:tcPr>
            <w:tcW w:w="4389" w:type="dxa"/>
          </w:tcPr>
          <w:p w14:paraId="2D7F2DFD" w14:textId="623D463C" w:rsidR="00BE5123" w:rsidRDefault="00777047" w:rsidP="00BC6535">
            <w:pPr>
              <w:ind w:firstLine="0"/>
            </w:pPr>
            <w:r>
              <w:t>Khách hàng</w:t>
            </w:r>
          </w:p>
        </w:tc>
      </w:tr>
      <w:tr w:rsidR="00BE5123" w14:paraId="6F9975B4" w14:textId="77777777" w:rsidTr="00BC6535">
        <w:tc>
          <w:tcPr>
            <w:tcW w:w="4389" w:type="dxa"/>
          </w:tcPr>
          <w:p w14:paraId="3161344F" w14:textId="77777777" w:rsidR="00BE5123" w:rsidRDefault="00BE5123" w:rsidP="00BC6535">
            <w:pPr>
              <w:ind w:firstLine="0"/>
            </w:pPr>
            <w:r w:rsidRPr="00044658">
              <w:rPr>
                <w:b/>
                <w:szCs w:val="26"/>
              </w:rPr>
              <w:t>Điều kiện trước:</w:t>
            </w:r>
          </w:p>
        </w:tc>
        <w:tc>
          <w:tcPr>
            <w:tcW w:w="4389" w:type="dxa"/>
          </w:tcPr>
          <w:p w14:paraId="792084F4" w14:textId="33FAC7DD" w:rsidR="00BE5123" w:rsidRDefault="00777047" w:rsidP="00BC6535">
            <w:pPr>
              <w:ind w:firstLine="0"/>
            </w:pPr>
            <w:r>
              <w:t>Có ít nhất một sản phẩm trong giỏ hàng.</w:t>
            </w:r>
          </w:p>
        </w:tc>
      </w:tr>
      <w:tr w:rsidR="00BE5123" w14:paraId="660F94B2" w14:textId="77777777" w:rsidTr="00BC6535">
        <w:tc>
          <w:tcPr>
            <w:tcW w:w="4389" w:type="dxa"/>
          </w:tcPr>
          <w:p w14:paraId="6D457E56" w14:textId="77777777" w:rsidR="00BE5123" w:rsidRDefault="00BE5123" w:rsidP="00BC6535">
            <w:pPr>
              <w:ind w:firstLine="0"/>
            </w:pPr>
            <w:r w:rsidRPr="00044658">
              <w:rPr>
                <w:b/>
                <w:szCs w:val="26"/>
              </w:rPr>
              <w:t>Điều kiện sau:</w:t>
            </w:r>
          </w:p>
        </w:tc>
        <w:tc>
          <w:tcPr>
            <w:tcW w:w="4389" w:type="dxa"/>
          </w:tcPr>
          <w:p w14:paraId="1E0CA480" w14:textId="49D65F11" w:rsidR="00BE5123" w:rsidRDefault="00777047" w:rsidP="00BC6535">
            <w:pPr>
              <w:ind w:firstLine="0"/>
            </w:pPr>
            <w:r>
              <w:t>Đơn hàng được đặt thành công.</w:t>
            </w:r>
          </w:p>
        </w:tc>
      </w:tr>
      <w:tr w:rsidR="00BE5123" w14:paraId="665D5755" w14:textId="77777777" w:rsidTr="00BC6535">
        <w:tc>
          <w:tcPr>
            <w:tcW w:w="8778" w:type="dxa"/>
            <w:gridSpan w:val="2"/>
            <w:shd w:val="clear" w:color="auto" w:fill="DBE5F1" w:themeFill="accent1" w:themeFillTint="33"/>
          </w:tcPr>
          <w:p w14:paraId="7EC85477" w14:textId="77777777" w:rsidR="00BE5123" w:rsidRDefault="00BE5123" w:rsidP="00BC6535">
            <w:pPr>
              <w:ind w:firstLine="0"/>
            </w:pPr>
            <w:r w:rsidRPr="00044658">
              <w:rPr>
                <w:b/>
                <w:szCs w:val="26"/>
              </w:rPr>
              <w:t>Luồng sự kiện chính (Basic flows)</w:t>
            </w:r>
          </w:p>
        </w:tc>
      </w:tr>
      <w:tr w:rsidR="00BE5123" w14:paraId="404956FB" w14:textId="77777777" w:rsidTr="00BC6535">
        <w:tc>
          <w:tcPr>
            <w:tcW w:w="4389" w:type="dxa"/>
          </w:tcPr>
          <w:p w14:paraId="25EC4CB2" w14:textId="77777777" w:rsidR="00BE5123" w:rsidRDefault="00BE5123" w:rsidP="00BC6535">
            <w:pPr>
              <w:ind w:firstLine="0"/>
              <w:jc w:val="center"/>
            </w:pPr>
            <w:r w:rsidRPr="001F7647">
              <w:rPr>
                <w:b/>
                <w:bCs/>
                <w:szCs w:val="26"/>
              </w:rPr>
              <w:t>Tác nhân</w:t>
            </w:r>
          </w:p>
        </w:tc>
        <w:tc>
          <w:tcPr>
            <w:tcW w:w="4389" w:type="dxa"/>
          </w:tcPr>
          <w:p w14:paraId="754702F5" w14:textId="77777777" w:rsidR="00BE5123" w:rsidRDefault="00BE5123" w:rsidP="00BC6535">
            <w:pPr>
              <w:ind w:firstLine="0"/>
              <w:jc w:val="center"/>
            </w:pPr>
            <w:r w:rsidRPr="001F7647">
              <w:rPr>
                <w:b/>
                <w:bCs/>
                <w:szCs w:val="26"/>
              </w:rPr>
              <w:t>Hệ thống</w:t>
            </w:r>
          </w:p>
        </w:tc>
      </w:tr>
      <w:tr w:rsidR="00BE5123" w14:paraId="2EAD9C8F" w14:textId="77777777" w:rsidTr="00BC6535">
        <w:tc>
          <w:tcPr>
            <w:tcW w:w="4389" w:type="dxa"/>
          </w:tcPr>
          <w:p w14:paraId="589ABD43" w14:textId="26BBB1F5" w:rsidR="00BE5123" w:rsidRDefault="00777047" w:rsidP="00777047">
            <w:pPr>
              <w:pStyle w:val="ListParagraph"/>
              <w:numPr>
                <w:ilvl w:val="0"/>
                <w:numId w:val="26"/>
              </w:numPr>
              <w:jc w:val="center"/>
            </w:pPr>
            <w:r>
              <w:lastRenderedPageBreak/>
              <w:t>Khách hàng vào giao diện giỏ hàng.</w:t>
            </w:r>
          </w:p>
        </w:tc>
        <w:tc>
          <w:tcPr>
            <w:tcW w:w="4389" w:type="dxa"/>
          </w:tcPr>
          <w:p w14:paraId="435BAAA0" w14:textId="77777777" w:rsidR="00BE5123" w:rsidRDefault="00BE5123" w:rsidP="00BC6535">
            <w:pPr>
              <w:ind w:firstLine="0"/>
              <w:jc w:val="center"/>
            </w:pPr>
          </w:p>
        </w:tc>
      </w:tr>
      <w:tr w:rsidR="00BE5123" w14:paraId="2D8AB345" w14:textId="77777777" w:rsidTr="00BC6535">
        <w:tc>
          <w:tcPr>
            <w:tcW w:w="4389" w:type="dxa"/>
          </w:tcPr>
          <w:p w14:paraId="555BEB05" w14:textId="77777777" w:rsidR="00BE5123" w:rsidRDefault="00BE5123" w:rsidP="00BC6535">
            <w:pPr>
              <w:ind w:firstLine="0"/>
              <w:jc w:val="center"/>
            </w:pPr>
          </w:p>
        </w:tc>
        <w:tc>
          <w:tcPr>
            <w:tcW w:w="4389" w:type="dxa"/>
          </w:tcPr>
          <w:p w14:paraId="42540D30" w14:textId="698FED28" w:rsidR="00BE5123" w:rsidRDefault="00777047" w:rsidP="00777047">
            <w:pPr>
              <w:pStyle w:val="ListParagraph"/>
              <w:numPr>
                <w:ilvl w:val="0"/>
                <w:numId w:val="26"/>
              </w:numPr>
              <w:jc w:val="center"/>
            </w:pPr>
            <w:r>
              <w:t>Hệ thống hiển thị giao diện giỏ hàng</w:t>
            </w:r>
          </w:p>
        </w:tc>
      </w:tr>
      <w:tr w:rsidR="00BE5123" w14:paraId="51146AF5" w14:textId="77777777" w:rsidTr="00BC6535">
        <w:tc>
          <w:tcPr>
            <w:tcW w:w="4389" w:type="dxa"/>
          </w:tcPr>
          <w:p w14:paraId="3D0C26D3" w14:textId="597FE6B6" w:rsidR="00BE5123" w:rsidRDefault="00777047" w:rsidP="00777047">
            <w:pPr>
              <w:pStyle w:val="ListParagraph"/>
              <w:numPr>
                <w:ilvl w:val="0"/>
                <w:numId w:val="26"/>
              </w:numPr>
              <w:jc w:val="center"/>
            </w:pPr>
            <w:r>
              <w:t>Khách hàng kiểm tra lại và xác nhận danh sách sản phẩm, bấm nút thanh toán và chọn phương thức thanh toán</w:t>
            </w:r>
          </w:p>
        </w:tc>
        <w:tc>
          <w:tcPr>
            <w:tcW w:w="4389" w:type="dxa"/>
          </w:tcPr>
          <w:p w14:paraId="163A2E71" w14:textId="77777777" w:rsidR="00BE5123" w:rsidRDefault="00BE5123" w:rsidP="00BC6535">
            <w:pPr>
              <w:ind w:firstLine="0"/>
              <w:jc w:val="center"/>
            </w:pPr>
          </w:p>
        </w:tc>
      </w:tr>
      <w:tr w:rsidR="00BE5123" w14:paraId="4756801E" w14:textId="77777777" w:rsidTr="00BC6535">
        <w:tc>
          <w:tcPr>
            <w:tcW w:w="4389" w:type="dxa"/>
          </w:tcPr>
          <w:p w14:paraId="175824E7" w14:textId="77777777" w:rsidR="00BE5123" w:rsidRDefault="00BE5123" w:rsidP="00BC6535">
            <w:pPr>
              <w:ind w:firstLine="0"/>
              <w:jc w:val="center"/>
            </w:pPr>
          </w:p>
        </w:tc>
        <w:tc>
          <w:tcPr>
            <w:tcW w:w="4389" w:type="dxa"/>
          </w:tcPr>
          <w:p w14:paraId="2B8C7AFA" w14:textId="77B4DE82" w:rsidR="00BE5123" w:rsidRDefault="00777047" w:rsidP="00777047">
            <w:pPr>
              <w:pStyle w:val="ListParagraph"/>
              <w:numPr>
                <w:ilvl w:val="0"/>
                <w:numId w:val="26"/>
              </w:numPr>
              <w:jc w:val="center"/>
            </w:pPr>
            <w:r>
              <w:t>Hệ thống xử lý thanh toán và tạo đơn hàng, hiển thị thông báo đặt hàng thành công.</w:t>
            </w:r>
          </w:p>
        </w:tc>
      </w:tr>
      <w:tr w:rsidR="00BE5123" w14:paraId="76D1036C" w14:textId="77777777" w:rsidTr="00BC6535">
        <w:tc>
          <w:tcPr>
            <w:tcW w:w="4389" w:type="dxa"/>
          </w:tcPr>
          <w:p w14:paraId="5C7DDAAF" w14:textId="77777777" w:rsidR="00BE5123" w:rsidRDefault="00BE5123" w:rsidP="00BC6535">
            <w:pPr>
              <w:ind w:firstLine="0"/>
              <w:jc w:val="center"/>
            </w:pPr>
          </w:p>
        </w:tc>
        <w:tc>
          <w:tcPr>
            <w:tcW w:w="4389" w:type="dxa"/>
          </w:tcPr>
          <w:p w14:paraId="633B58F8" w14:textId="77777777" w:rsidR="00BE5123" w:rsidRDefault="00BE5123" w:rsidP="00BC6535">
            <w:pPr>
              <w:ind w:firstLine="0"/>
              <w:jc w:val="center"/>
            </w:pPr>
          </w:p>
        </w:tc>
      </w:tr>
      <w:tr w:rsidR="00BE5123" w14:paraId="7D9521D2" w14:textId="77777777" w:rsidTr="00BC6535">
        <w:tc>
          <w:tcPr>
            <w:tcW w:w="8778" w:type="dxa"/>
            <w:gridSpan w:val="2"/>
            <w:shd w:val="clear" w:color="auto" w:fill="DBE5F1" w:themeFill="accent1" w:themeFillTint="33"/>
          </w:tcPr>
          <w:p w14:paraId="383FAB23" w14:textId="77777777" w:rsidR="00BE5123" w:rsidRDefault="00BE5123" w:rsidP="00BC6535">
            <w:pPr>
              <w:ind w:firstLine="0"/>
            </w:pPr>
            <w:r w:rsidRPr="00044658">
              <w:rPr>
                <w:b/>
                <w:szCs w:val="26"/>
              </w:rPr>
              <w:t>Luồng sự kiện thay thế (alternate flow)</w:t>
            </w:r>
          </w:p>
        </w:tc>
      </w:tr>
      <w:tr w:rsidR="00BE5123" w14:paraId="13156693" w14:textId="77777777" w:rsidTr="00BC6535">
        <w:tc>
          <w:tcPr>
            <w:tcW w:w="4389" w:type="dxa"/>
          </w:tcPr>
          <w:p w14:paraId="5D3F79C3" w14:textId="77777777" w:rsidR="00BE5123" w:rsidRDefault="00BE5123" w:rsidP="00BC6535">
            <w:pPr>
              <w:ind w:firstLine="0"/>
              <w:jc w:val="center"/>
            </w:pPr>
          </w:p>
        </w:tc>
        <w:tc>
          <w:tcPr>
            <w:tcW w:w="4389" w:type="dxa"/>
          </w:tcPr>
          <w:p w14:paraId="672F0D12" w14:textId="3A2549F9" w:rsidR="00BE5123" w:rsidRDefault="00777047" w:rsidP="00BC6535">
            <w:pPr>
              <w:ind w:firstLine="0"/>
              <w:jc w:val="center"/>
            </w:pPr>
            <w:r>
              <w:t>4.1 Thanh toán thất bại, quay trở lại giao diện thanh toán.</w:t>
            </w:r>
          </w:p>
        </w:tc>
      </w:tr>
      <w:tr w:rsidR="00BE5123" w14:paraId="43CD2852" w14:textId="77777777" w:rsidTr="00BC6535">
        <w:tc>
          <w:tcPr>
            <w:tcW w:w="4389" w:type="dxa"/>
          </w:tcPr>
          <w:p w14:paraId="370CD29F" w14:textId="77777777" w:rsidR="00BE5123" w:rsidRDefault="00BE5123" w:rsidP="00BC6535">
            <w:pPr>
              <w:ind w:firstLine="0"/>
              <w:jc w:val="center"/>
            </w:pPr>
          </w:p>
        </w:tc>
        <w:tc>
          <w:tcPr>
            <w:tcW w:w="4389" w:type="dxa"/>
          </w:tcPr>
          <w:p w14:paraId="01F8E09A" w14:textId="77777777" w:rsidR="00BE5123" w:rsidRDefault="00BE5123" w:rsidP="00BC6535">
            <w:pPr>
              <w:ind w:firstLine="0"/>
              <w:jc w:val="center"/>
            </w:pPr>
          </w:p>
        </w:tc>
      </w:tr>
      <w:tr w:rsidR="00BE5123" w14:paraId="29059B71" w14:textId="77777777" w:rsidTr="00BC6535">
        <w:tc>
          <w:tcPr>
            <w:tcW w:w="4389" w:type="dxa"/>
          </w:tcPr>
          <w:p w14:paraId="3090AA5C" w14:textId="77777777" w:rsidR="00BE5123" w:rsidRDefault="00BE5123" w:rsidP="00BC6535">
            <w:pPr>
              <w:ind w:firstLine="0"/>
              <w:jc w:val="center"/>
            </w:pPr>
          </w:p>
        </w:tc>
        <w:tc>
          <w:tcPr>
            <w:tcW w:w="4389" w:type="dxa"/>
          </w:tcPr>
          <w:p w14:paraId="38E44A5D" w14:textId="77777777" w:rsidR="00BE5123" w:rsidRDefault="00BE5123" w:rsidP="00BC6535">
            <w:pPr>
              <w:ind w:firstLine="0"/>
              <w:jc w:val="center"/>
            </w:pPr>
          </w:p>
        </w:tc>
      </w:tr>
    </w:tbl>
    <w:p w14:paraId="4E43EB04" w14:textId="77777777" w:rsidR="00BE5123" w:rsidRPr="00BE5123" w:rsidRDefault="00BE5123" w:rsidP="00BE5123"/>
    <w:p w14:paraId="3C1E1702" w14:textId="6D7455E3" w:rsidR="00F11043" w:rsidRDefault="00BE5123" w:rsidP="001118E2">
      <w:pPr>
        <w:pStyle w:val="Heading3"/>
      </w:pPr>
      <w:bookmarkStart w:id="59" w:name="_Toc191711845"/>
      <w:r w:rsidRPr="00BE5123">
        <w:t>Thêm sản phẩm kinh doanh mới</w:t>
      </w:r>
      <w:bookmarkEnd w:id="59"/>
    </w:p>
    <w:p w14:paraId="7A94F2EF" w14:textId="5DB359BD" w:rsidR="006B0B32" w:rsidRDefault="006B0B32" w:rsidP="006B0B32">
      <w:pPr>
        <w:pStyle w:val="Caption"/>
        <w:keepNext/>
      </w:pPr>
      <w:bookmarkStart w:id="60" w:name="_Toc191711956"/>
      <w:r>
        <w:t xml:space="preserve">Bảng </w:t>
      </w:r>
      <w:fldSimple w:instr=" SEQ Bảng \* ARABIC ">
        <w:r w:rsidR="00721F89">
          <w:rPr>
            <w:noProof/>
          </w:rPr>
          <w:t>12</w:t>
        </w:r>
      </w:fldSimple>
      <w:r>
        <w:t xml:space="preserve"> Thêm sản phẩm kinh doanh mới</w:t>
      </w:r>
      <w:bookmarkEnd w:id="60"/>
    </w:p>
    <w:tbl>
      <w:tblPr>
        <w:tblStyle w:val="TableGrid"/>
        <w:tblW w:w="0" w:type="auto"/>
        <w:tblLook w:val="04A0" w:firstRow="1" w:lastRow="0" w:firstColumn="1" w:lastColumn="0" w:noHBand="0" w:noVBand="1"/>
      </w:tblPr>
      <w:tblGrid>
        <w:gridCol w:w="4389"/>
        <w:gridCol w:w="4389"/>
      </w:tblGrid>
      <w:tr w:rsidR="00BE5123" w14:paraId="124D149F" w14:textId="77777777" w:rsidTr="00BC6535">
        <w:tc>
          <w:tcPr>
            <w:tcW w:w="8778" w:type="dxa"/>
            <w:gridSpan w:val="2"/>
          </w:tcPr>
          <w:p w14:paraId="3DDAE9EE" w14:textId="75B73BB0" w:rsidR="00BE5123" w:rsidRDefault="00BE5123" w:rsidP="00BC6535">
            <w:pPr>
              <w:ind w:firstLine="0"/>
            </w:pPr>
            <w:r w:rsidRPr="00044658">
              <w:rPr>
                <w:b/>
                <w:szCs w:val="26"/>
              </w:rPr>
              <w:t xml:space="preserve">Use case: </w:t>
            </w:r>
            <w:r w:rsidR="0089352D" w:rsidRPr="0089352D">
              <w:rPr>
                <w:b/>
                <w:bCs/>
              </w:rPr>
              <w:t>Thêm sản phẩm kinh doanh mới</w:t>
            </w:r>
          </w:p>
        </w:tc>
      </w:tr>
      <w:tr w:rsidR="00BE5123" w14:paraId="1223BA25" w14:textId="77777777" w:rsidTr="00BC6535">
        <w:tc>
          <w:tcPr>
            <w:tcW w:w="4389" w:type="dxa"/>
          </w:tcPr>
          <w:p w14:paraId="321CE457" w14:textId="77777777" w:rsidR="00BE5123" w:rsidRDefault="00BE5123" w:rsidP="00BC6535">
            <w:pPr>
              <w:ind w:firstLine="0"/>
            </w:pPr>
            <w:r w:rsidRPr="00044658">
              <w:rPr>
                <w:b/>
                <w:szCs w:val="26"/>
              </w:rPr>
              <w:t>Mục đích:</w:t>
            </w:r>
          </w:p>
        </w:tc>
        <w:tc>
          <w:tcPr>
            <w:tcW w:w="4389" w:type="dxa"/>
          </w:tcPr>
          <w:p w14:paraId="1970A983" w14:textId="6031C57A" w:rsidR="00BE5123" w:rsidRDefault="0089352D" w:rsidP="00BC6535">
            <w:pPr>
              <w:ind w:firstLine="0"/>
            </w:pPr>
            <w:r>
              <w:t>Người dùng thêm sản phẩm mới vào hệ thống.</w:t>
            </w:r>
          </w:p>
        </w:tc>
      </w:tr>
      <w:tr w:rsidR="00BE5123" w14:paraId="458C7649" w14:textId="77777777" w:rsidTr="00BC6535">
        <w:tc>
          <w:tcPr>
            <w:tcW w:w="4389" w:type="dxa"/>
          </w:tcPr>
          <w:p w14:paraId="7FA8CFB7" w14:textId="77777777" w:rsidR="00BE5123" w:rsidRDefault="00BE5123" w:rsidP="00BC6535">
            <w:pPr>
              <w:ind w:firstLine="0"/>
            </w:pPr>
            <w:r w:rsidRPr="00044658">
              <w:rPr>
                <w:b/>
                <w:szCs w:val="26"/>
              </w:rPr>
              <w:t>Mô tả:</w:t>
            </w:r>
          </w:p>
        </w:tc>
        <w:tc>
          <w:tcPr>
            <w:tcW w:w="4389" w:type="dxa"/>
          </w:tcPr>
          <w:p w14:paraId="0A359B1E" w14:textId="0B7CC1F5" w:rsidR="00BE5123" w:rsidRDefault="0089352D" w:rsidP="00BC6535">
            <w:pPr>
              <w:ind w:firstLine="0"/>
            </w:pPr>
            <w:r>
              <w:t>Cho phép thêm sản phẩm kinh doanh mới</w:t>
            </w:r>
          </w:p>
        </w:tc>
      </w:tr>
      <w:tr w:rsidR="00BE5123" w14:paraId="31006478" w14:textId="77777777" w:rsidTr="00BC6535">
        <w:tc>
          <w:tcPr>
            <w:tcW w:w="4389" w:type="dxa"/>
          </w:tcPr>
          <w:p w14:paraId="38A2A4B0" w14:textId="77777777" w:rsidR="00BE5123" w:rsidRDefault="00BE5123" w:rsidP="00BC6535">
            <w:pPr>
              <w:ind w:firstLine="0"/>
            </w:pPr>
            <w:r w:rsidRPr="00044658">
              <w:rPr>
                <w:b/>
                <w:szCs w:val="26"/>
              </w:rPr>
              <w:t>Tác nhân:</w:t>
            </w:r>
          </w:p>
        </w:tc>
        <w:tc>
          <w:tcPr>
            <w:tcW w:w="4389" w:type="dxa"/>
          </w:tcPr>
          <w:p w14:paraId="5294C96E" w14:textId="432EABEA" w:rsidR="00BE5123" w:rsidRDefault="0089352D" w:rsidP="00BC6535">
            <w:pPr>
              <w:ind w:firstLine="0"/>
            </w:pPr>
            <w:r>
              <w:t>Quản lý</w:t>
            </w:r>
          </w:p>
        </w:tc>
      </w:tr>
      <w:tr w:rsidR="00BE5123" w14:paraId="2E8A93EA" w14:textId="77777777" w:rsidTr="00BC6535">
        <w:tc>
          <w:tcPr>
            <w:tcW w:w="4389" w:type="dxa"/>
          </w:tcPr>
          <w:p w14:paraId="771B0B75" w14:textId="77777777" w:rsidR="00BE5123" w:rsidRDefault="00BE5123" w:rsidP="00BC6535">
            <w:pPr>
              <w:ind w:firstLine="0"/>
            </w:pPr>
            <w:r w:rsidRPr="00044658">
              <w:rPr>
                <w:b/>
                <w:szCs w:val="26"/>
              </w:rPr>
              <w:t>Điều kiện trước:</w:t>
            </w:r>
          </w:p>
        </w:tc>
        <w:tc>
          <w:tcPr>
            <w:tcW w:w="4389" w:type="dxa"/>
          </w:tcPr>
          <w:p w14:paraId="63938CB9" w14:textId="66161CB2" w:rsidR="00BE5123" w:rsidRDefault="0089352D" w:rsidP="00BC6535">
            <w:pPr>
              <w:ind w:firstLine="0"/>
            </w:pPr>
            <w:r>
              <w:t>Đăng nhập thành công với tài khoản quản lý</w:t>
            </w:r>
          </w:p>
        </w:tc>
      </w:tr>
      <w:tr w:rsidR="00BE5123" w14:paraId="5330EA98" w14:textId="77777777" w:rsidTr="00BC6535">
        <w:tc>
          <w:tcPr>
            <w:tcW w:w="4389" w:type="dxa"/>
          </w:tcPr>
          <w:p w14:paraId="15593168" w14:textId="77777777" w:rsidR="00BE5123" w:rsidRDefault="00BE5123" w:rsidP="00BC6535">
            <w:pPr>
              <w:ind w:firstLine="0"/>
            </w:pPr>
            <w:r w:rsidRPr="00044658">
              <w:rPr>
                <w:b/>
                <w:szCs w:val="26"/>
              </w:rPr>
              <w:t>Điều kiện sau:</w:t>
            </w:r>
          </w:p>
        </w:tc>
        <w:tc>
          <w:tcPr>
            <w:tcW w:w="4389" w:type="dxa"/>
          </w:tcPr>
          <w:p w14:paraId="19C91B81" w14:textId="4964E6C7" w:rsidR="00BE5123" w:rsidRDefault="0089352D" w:rsidP="00BC6535">
            <w:pPr>
              <w:ind w:firstLine="0"/>
            </w:pPr>
            <w:r>
              <w:t>Sản phẩm mới được thêm vào danh mục</w:t>
            </w:r>
          </w:p>
        </w:tc>
      </w:tr>
      <w:tr w:rsidR="00BE5123" w14:paraId="47C22915" w14:textId="77777777" w:rsidTr="00BC6535">
        <w:tc>
          <w:tcPr>
            <w:tcW w:w="8778" w:type="dxa"/>
            <w:gridSpan w:val="2"/>
            <w:shd w:val="clear" w:color="auto" w:fill="DBE5F1" w:themeFill="accent1" w:themeFillTint="33"/>
          </w:tcPr>
          <w:p w14:paraId="16A4B50B" w14:textId="77777777" w:rsidR="00BE5123" w:rsidRDefault="00BE5123" w:rsidP="00BC6535">
            <w:pPr>
              <w:ind w:firstLine="0"/>
            </w:pPr>
            <w:r w:rsidRPr="00044658">
              <w:rPr>
                <w:b/>
                <w:szCs w:val="26"/>
              </w:rPr>
              <w:t>Luồng sự kiện chính (Basic flows)</w:t>
            </w:r>
          </w:p>
        </w:tc>
      </w:tr>
      <w:tr w:rsidR="00BE5123" w14:paraId="62825F80" w14:textId="77777777" w:rsidTr="00BC6535">
        <w:tc>
          <w:tcPr>
            <w:tcW w:w="4389" w:type="dxa"/>
          </w:tcPr>
          <w:p w14:paraId="7EAEEC68" w14:textId="77777777" w:rsidR="00BE5123" w:rsidRDefault="00BE5123" w:rsidP="00BC6535">
            <w:pPr>
              <w:ind w:firstLine="0"/>
              <w:jc w:val="center"/>
            </w:pPr>
            <w:r w:rsidRPr="001F7647">
              <w:rPr>
                <w:b/>
                <w:bCs/>
                <w:szCs w:val="26"/>
              </w:rPr>
              <w:t>Tác nhân</w:t>
            </w:r>
          </w:p>
        </w:tc>
        <w:tc>
          <w:tcPr>
            <w:tcW w:w="4389" w:type="dxa"/>
          </w:tcPr>
          <w:p w14:paraId="17B0538F" w14:textId="77777777" w:rsidR="00BE5123" w:rsidRDefault="00BE5123" w:rsidP="00BC6535">
            <w:pPr>
              <w:ind w:firstLine="0"/>
              <w:jc w:val="center"/>
            </w:pPr>
            <w:r w:rsidRPr="001F7647">
              <w:rPr>
                <w:b/>
                <w:bCs/>
                <w:szCs w:val="26"/>
              </w:rPr>
              <w:t>Hệ thống</w:t>
            </w:r>
          </w:p>
        </w:tc>
      </w:tr>
      <w:tr w:rsidR="00BE5123" w14:paraId="50F54C2E" w14:textId="77777777" w:rsidTr="00BC6535">
        <w:tc>
          <w:tcPr>
            <w:tcW w:w="4389" w:type="dxa"/>
          </w:tcPr>
          <w:p w14:paraId="3E96A770" w14:textId="130E2E01" w:rsidR="00BE5123" w:rsidRDefault="0089352D" w:rsidP="0089352D">
            <w:pPr>
              <w:pStyle w:val="ListParagraph"/>
              <w:numPr>
                <w:ilvl w:val="0"/>
                <w:numId w:val="27"/>
              </w:numPr>
              <w:jc w:val="center"/>
            </w:pPr>
            <w:r>
              <w:lastRenderedPageBreak/>
              <w:t>Người dùng truy cập vào giao diện quản lý sản phẩm</w:t>
            </w:r>
          </w:p>
        </w:tc>
        <w:tc>
          <w:tcPr>
            <w:tcW w:w="4389" w:type="dxa"/>
          </w:tcPr>
          <w:p w14:paraId="34A249C8" w14:textId="77777777" w:rsidR="00BE5123" w:rsidRDefault="00BE5123" w:rsidP="00BC6535">
            <w:pPr>
              <w:ind w:firstLine="0"/>
              <w:jc w:val="center"/>
            </w:pPr>
          </w:p>
        </w:tc>
      </w:tr>
      <w:tr w:rsidR="00BE5123" w14:paraId="36FCDA9D" w14:textId="77777777" w:rsidTr="00BC6535">
        <w:tc>
          <w:tcPr>
            <w:tcW w:w="4389" w:type="dxa"/>
          </w:tcPr>
          <w:p w14:paraId="6D786856" w14:textId="77777777" w:rsidR="00BE5123" w:rsidRDefault="00BE5123" w:rsidP="00BC6535">
            <w:pPr>
              <w:ind w:firstLine="0"/>
              <w:jc w:val="center"/>
            </w:pPr>
          </w:p>
        </w:tc>
        <w:tc>
          <w:tcPr>
            <w:tcW w:w="4389" w:type="dxa"/>
          </w:tcPr>
          <w:p w14:paraId="3F478D19" w14:textId="1DB0A860" w:rsidR="00BE5123" w:rsidRDefault="0089352D" w:rsidP="0089352D">
            <w:pPr>
              <w:pStyle w:val="ListParagraph"/>
              <w:numPr>
                <w:ilvl w:val="0"/>
                <w:numId w:val="27"/>
              </w:numPr>
              <w:jc w:val="center"/>
            </w:pPr>
            <w:r>
              <w:t>Hệ thống hiển thị giao diện quản lý sản phẩm</w:t>
            </w:r>
          </w:p>
        </w:tc>
      </w:tr>
      <w:tr w:rsidR="00BE5123" w14:paraId="01360CBC" w14:textId="77777777" w:rsidTr="00BC6535">
        <w:tc>
          <w:tcPr>
            <w:tcW w:w="4389" w:type="dxa"/>
          </w:tcPr>
          <w:p w14:paraId="1D5B8D68" w14:textId="0EE144A1" w:rsidR="00BE5123" w:rsidRDefault="0089352D" w:rsidP="0089352D">
            <w:pPr>
              <w:pStyle w:val="ListParagraph"/>
              <w:numPr>
                <w:ilvl w:val="0"/>
                <w:numId w:val="27"/>
              </w:numPr>
              <w:jc w:val="center"/>
            </w:pPr>
            <w:r>
              <w:t>Người dùng chọn "Thêm sản phẩm mới".</w:t>
            </w:r>
          </w:p>
        </w:tc>
        <w:tc>
          <w:tcPr>
            <w:tcW w:w="4389" w:type="dxa"/>
          </w:tcPr>
          <w:p w14:paraId="5C4C967C" w14:textId="77777777" w:rsidR="00BE5123" w:rsidRDefault="00BE5123" w:rsidP="00BC6535">
            <w:pPr>
              <w:ind w:firstLine="0"/>
              <w:jc w:val="center"/>
            </w:pPr>
          </w:p>
        </w:tc>
      </w:tr>
      <w:tr w:rsidR="00BE5123" w14:paraId="5A1665B6" w14:textId="77777777" w:rsidTr="00BC6535">
        <w:tc>
          <w:tcPr>
            <w:tcW w:w="4389" w:type="dxa"/>
          </w:tcPr>
          <w:p w14:paraId="11933B2D" w14:textId="77777777" w:rsidR="00BE5123" w:rsidRDefault="00BE5123" w:rsidP="00BC6535">
            <w:pPr>
              <w:ind w:firstLine="0"/>
              <w:jc w:val="center"/>
            </w:pPr>
          </w:p>
        </w:tc>
        <w:tc>
          <w:tcPr>
            <w:tcW w:w="4389" w:type="dxa"/>
          </w:tcPr>
          <w:p w14:paraId="5851EDA3" w14:textId="031EF50B" w:rsidR="00BE5123" w:rsidRDefault="0089352D" w:rsidP="0089352D">
            <w:pPr>
              <w:pStyle w:val="ListParagraph"/>
              <w:numPr>
                <w:ilvl w:val="0"/>
                <w:numId w:val="27"/>
              </w:numPr>
              <w:jc w:val="center"/>
            </w:pPr>
            <w:r>
              <w:t>Hệ thống hiển thị giao diện thêm sản phẩm mới.</w:t>
            </w:r>
          </w:p>
        </w:tc>
      </w:tr>
      <w:tr w:rsidR="00BE5123" w14:paraId="5756E820" w14:textId="77777777" w:rsidTr="00BC6535">
        <w:tc>
          <w:tcPr>
            <w:tcW w:w="4389" w:type="dxa"/>
          </w:tcPr>
          <w:p w14:paraId="2848D108" w14:textId="628A9297" w:rsidR="00BE5123" w:rsidRDefault="0089352D" w:rsidP="0089352D">
            <w:pPr>
              <w:pStyle w:val="ListParagraph"/>
              <w:numPr>
                <w:ilvl w:val="0"/>
                <w:numId w:val="27"/>
              </w:numPr>
              <w:jc w:val="center"/>
            </w:pPr>
            <w:r>
              <w:t>Nhập thông tin sản phẩm (tên, giá, danh mục, hình ảnh, mô tả, v.v.) và bấm lưu.</w:t>
            </w:r>
          </w:p>
        </w:tc>
        <w:tc>
          <w:tcPr>
            <w:tcW w:w="4389" w:type="dxa"/>
          </w:tcPr>
          <w:p w14:paraId="0C87F88D" w14:textId="77777777" w:rsidR="00BE5123" w:rsidRDefault="00BE5123" w:rsidP="00BC6535">
            <w:pPr>
              <w:ind w:firstLine="0"/>
              <w:jc w:val="center"/>
            </w:pPr>
          </w:p>
        </w:tc>
      </w:tr>
      <w:tr w:rsidR="00BE5123" w14:paraId="262596BB" w14:textId="77777777" w:rsidTr="00BC6535">
        <w:tc>
          <w:tcPr>
            <w:tcW w:w="4389" w:type="dxa"/>
          </w:tcPr>
          <w:p w14:paraId="3C140897" w14:textId="77777777" w:rsidR="00BE5123" w:rsidRDefault="00BE5123" w:rsidP="00BC6535">
            <w:pPr>
              <w:ind w:firstLine="0"/>
              <w:jc w:val="center"/>
            </w:pPr>
          </w:p>
        </w:tc>
        <w:tc>
          <w:tcPr>
            <w:tcW w:w="4389" w:type="dxa"/>
          </w:tcPr>
          <w:p w14:paraId="679A5116" w14:textId="141AC880" w:rsidR="00BE5123" w:rsidRDefault="0089352D" w:rsidP="0089352D">
            <w:pPr>
              <w:pStyle w:val="ListParagraph"/>
              <w:numPr>
                <w:ilvl w:val="0"/>
                <w:numId w:val="27"/>
              </w:numPr>
              <w:jc w:val="center"/>
            </w:pPr>
            <w:r>
              <w:t>Hệ thống kiểm tra thông tin và lưu sản phẩm vào danh sách, thông báo lưu thành công.</w:t>
            </w:r>
          </w:p>
        </w:tc>
      </w:tr>
      <w:tr w:rsidR="00BE5123" w14:paraId="1CAECC4E" w14:textId="77777777" w:rsidTr="00BC6535">
        <w:tc>
          <w:tcPr>
            <w:tcW w:w="4389" w:type="dxa"/>
          </w:tcPr>
          <w:p w14:paraId="0B144054" w14:textId="77777777" w:rsidR="00BE5123" w:rsidRDefault="00BE5123" w:rsidP="00BC6535">
            <w:pPr>
              <w:ind w:firstLine="0"/>
              <w:jc w:val="center"/>
            </w:pPr>
          </w:p>
        </w:tc>
        <w:tc>
          <w:tcPr>
            <w:tcW w:w="4389" w:type="dxa"/>
          </w:tcPr>
          <w:p w14:paraId="22F4996E" w14:textId="77777777" w:rsidR="00BE5123" w:rsidRDefault="00BE5123" w:rsidP="00BC6535">
            <w:pPr>
              <w:ind w:firstLine="0"/>
              <w:jc w:val="center"/>
            </w:pPr>
          </w:p>
        </w:tc>
      </w:tr>
      <w:tr w:rsidR="00BE5123" w14:paraId="5C84E754" w14:textId="77777777" w:rsidTr="00BC6535">
        <w:tc>
          <w:tcPr>
            <w:tcW w:w="8778" w:type="dxa"/>
            <w:gridSpan w:val="2"/>
            <w:shd w:val="clear" w:color="auto" w:fill="DBE5F1" w:themeFill="accent1" w:themeFillTint="33"/>
          </w:tcPr>
          <w:p w14:paraId="78E0A0C7" w14:textId="77777777" w:rsidR="00BE5123" w:rsidRDefault="00BE5123" w:rsidP="00BC6535">
            <w:pPr>
              <w:ind w:firstLine="0"/>
            </w:pPr>
            <w:r w:rsidRPr="00044658">
              <w:rPr>
                <w:b/>
                <w:szCs w:val="26"/>
              </w:rPr>
              <w:t>Luồng sự kiện thay thế (alternate flow)</w:t>
            </w:r>
          </w:p>
        </w:tc>
      </w:tr>
      <w:tr w:rsidR="00BE5123" w14:paraId="460855CD" w14:textId="77777777" w:rsidTr="00BC6535">
        <w:tc>
          <w:tcPr>
            <w:tcW w:w="4389" w:type="dxa"/>
          </w:tcPr>
          <w:p w14:paraId="71AB773A" w14:textId="77777777" w:rsidR="00BE5123" w:rsidRDefault="00BE5123" w:rsidP="00BC6535">
            <w:pPr>
              <w:ind w:firstLine="0"/>
              <w:jc w:val="center"/>
            </w:pPr>
          </w:p>
        </w:tc>
        <w:tc>
          <w:tcPr>
            <w:tcW w:w="4389" w:type="dxa"/>
          </w:tcPr>
          <w:p w14:paraId="5A09D39F" w14:textId="76912B1A" w:rsidR="00BE5123" w:rsidRDefault="0089352D" w:rsidP="00BC6535">
            <w:pPr>
              <w:ind w:firstLine="0"/>
              <w:jc w:val="center"/>
            </w:pPr>
            <w:r>
              <w:t>6.1 Lưu thông tin sản phẩm thất bại, quay trở lại giao diện thêm sản phẩm mới.</w:t>
            </w:r>
          </w:p>
        </w:tc>
      </w:tr>
      <w:tr w:rsidR="00BE5123" w14:paraId="5E2235DA" w14:textId="77777777" w:rsidTr="00BC6535">
        <w:tc>
          <w:tcPr>
            <w:tcW w:w="4389" w:type="dxa"/>
          </w:tcPr>
          <w:p w14:paraId="48D0678C" w14:textId="77777777" w:rsidR="00BE5123" w:rsidRDefault="00BE5123" w:rsidP="00BC6535">
            <w:pPr>
              <w:ind w:firstLine="0"/>
              <w:jc w:val="center"/>
            </w:pPr>
          </w:p>
        </w:tc>
        <w:tc>
          <w:tcPr>
            <w:tcW w:w="4389" w:type="dxa"/>
          </w:tcPr>
          <w:p w14:paraId="7E214A09" w14:textId="77777777" w:rsidR="00BE5123" w:rsidRDefault="00BE5123" w:rsidP="00BC6535">
            <w:pPr>
              <w:ind w:firstLine="0"/>
              <w:jc w:val="center"/>
            </w:pPr>
          </w:p>
        </w:tc>
      </w:tr>
      <w:tr w:rsidR="00BE5123" w14:paraId="24AE6DC2" w14:textId="77777777" w:rsidTr="00BC6535">
        <w:tc>
          <w:tcPr>
            <w:tcW w:w="4389" w:type="dxa"/>
          </w:tcPr>
          <w:p w14:paraId="6178CC54" w14:textId="77777777" w:rsidR="00BE5123" w:rsidRDefault="00BE5123" w:rsidP="00BC6535">
            <w:pPr>
              <w:ind w:firstLine="0"/>
              <w:jc w:val="center"/>
            </w:pPr>
          </w:p>
        </w:tc>
        <w:tc>
          <w:tcPr>
            <w:tcW w:w="4389" w:type="dxa"/>
          </w:tcPr>
          <w:p w14:paraId="72438E13" w14:textId="77777777" w:rsidR="00BE5123" w:rsidRDefault="00BE5123" w:rsidP="00BC6535">
            <w:pPr>
              <w:ind w:firstLine="0"/>
              <w:jc w:val="center"/>
            </w:pPr>
          </w:p>
        </w:tc>
      </w:tr>
    </w:tbl>
    <w:p w14:paraId="5BF4151D" w14:textId="77777777" w:rsidR="00BE5123" w:rsidRPr="00BE5123" w:rsidRDefault="00BE5123" w:rsidP="00BE5123"/>
    <w:p w14:paraId="63CC0B65" w14:textId="59C0244F" w:rsidR="00F11043" w:rsidRDefault="00BE5123" w:rsidP="001118E2">
      <w:pPr>
        <w:pStyle w:val="Heading3"/>
      </w:pPr>
      <w:bookmarkStart w:id="61" w:name="_Toc191711846"/>
      <w:r w:rsidRPr="00BE5123">
        <w:t>Ngừng kinh doanh sản phẩm</w:t>
      </w:r>
      <w:bookmarkEnd w:id="61"/>
    </w:p>
    <w:p w14:paraId="56843AC0" w14:textId="0A3F5B83" w:rsidR="006B0B32" w:rsidRDefault="006B0B32" w:rsidP="006B0B32">
      <w:pPr>
        <w:pStyle w:val="Caption"/>
        <w:keepNext/>
      </w:pPr>
      <w:bookmarkStart w:id="62" w:name="_Toc191711957"/>
      <w:r>
        <w:t xml:space="preserve">Bảng </w:t>
      </w:r>
      <w:fldSimple w:instr=" SEQ Bảng \* ARABIC ">
        <w:r w:rsidR="00721F89">
          <w:rPr>
            <w:noProof/>
          </w:rPr>
          <w:t>13</w:t>
        </w:r>
      </w:fldSimple>
      <w:r>
        <w:t xml:space="preserve"> Ngừng kinh doanh sản phẩm</w:t>
      </w:r>
      <w:bookmarkEnd w:id="62"/>
    </w:p>
    <w:tbl>
      <w:tblPr>
        <w:tblStyle w:val="TableGrid"/>
        <w:tblW w:w="0" w:type="auto"/>
        <w:tblLook w:val="04A0" w:firstRow="1" w:lastRow="0" w:firstColumn="1" w:lastColumn="0" w:noHBand="0" w:noVBand="1"/>
      </w:tblPr>
      <w:tblGrid>
        <w:gridCol w:w="4389"/>
        <w:gridCol w:w="4389"/>
      </w:tblGrid>
      <w:tr w:rsidR="00BE5123" w14:paraId="464E0C4D" w14:textId="77777777" w:rsidTr="00BC6535">
        <w:tc>
          <w:tcPr>
            <w:tcW w:w="8778" w:type="dxa"/>
            <w:gridSpan w:val="2"/>
          </w:tcPr>
          <w:p w14:paraId="5E8C455E" w14:textId="61C9A912" w:rsidR="00BE5123" w:rsidRDefault="00BE5123" w:rsidP="00BC6535">
            <w:pPr>
              <w:ind w:firstLine="0"/>
            </w:pPr>
            <w:r w:rsidRPr="00044658">
              <w:rPr>
                <w:b/>
                <w:szCs w:val="26"/>
              </w:rPr>
              <w:t xml:space="preserve">Use case: </w:t>
            </w:r>
            <w:r w:rsidR="00D86CE9" w:rsidRPr="00D86CE9">
              <w:rPr>
                <w:b/>
                <w:bCs/>
              </w:rPr>
              <w:t>Ngừng kinh doanh sản phẩm</w:t>
            </w:r>
          </w:p>
        </w:tc>
      </w:tr>
      <w:tr w:rsidR="00BE5123" w14:paraId="45033729" w14:textId="77777777" w:rsidTr="00BC6535">
        <w:tc>
          <w:tcPr>
            <w:tcW w:w="4389" w:type="dxa"/>
          </w:tcPr>
          <w:p w14:paraId="3B3AC80E" w14:textId="77777777" w:rsidR="00BE5123" w:rsidRDefault="00BE5123" w:rsidP="00BC6535">
            <w:pPr>
              <w:ind w:firstLine="0"/>
            </w:pPr>
            <w:r w:rsidRPr="00044658">
              <w:rPr>
                <w:b/>
                <w:szCs w:val="26"/>
              </w:rPr>
              <w:t>Mục đích:</w:t>
            </w:r>
          </w:p>
        </w:tc>
        <w:tc>
          <w:tcPr>
            <w:tcW w:w="4389" w:type="dxa"/>
          </w:tcPr>
          <w:p w14:paraId="59199202" w14:textId="20B72C0F" w:rsidR="00BE5123" w:rsidRDefault="00D86CE9" w:rsidP="00BC6535">
            <w:pPr>
              <w:ind w:firstLine="0"/>
            </w:pPr>
            <w:r>
              <w:t>Thay đổi trạng thái sản phẩm thành không còn kinh doanh.</w:t>
            </w:r>
          </w:p>
        </w:tc>
      </w:tr>
      <w:tr w:rsidR="00BE5123" w14:paraId="22ED0847" w14:textId="77777777" w:rsidTr="00BC6535">
        <w:tc>
          <w:tcPr>
            <w:tcW w:w="4389" w:type="dxa"/>
          </w:tcPr>
          <w:p w14:paraId="2767F0F8" w14:textId="77777777" w:rsidR="00BE5123" w:rsidRDefault="00BE5123" w:rsidP="00BC6535">
            <w:pPr>
              <w:ind w:firstLine="0"/>
            </w:pPr>
            <w:r w:rsidRPr="00044658">
              <w:rPr>
                <w:b/>
                <w:szCs w:val="26"/>
              </w:rPr>
              <w:t>Mô tả:</w:t>
            </w:r>
          </w:p>
        </w:tc>
        <w:tc>
          <w:tcPr>
            <w:tcW w:w="4389" w:type="dxa"/>
          </w:tcPr>
          <w:p w14:paraId="59942219" w14:textId="15E70EC1" w:rsidR="00BE5123" w:rsidRDefault="00D86CE9" w:rsidP="00BC6535">
            <w:pPr>
              <w:ind w:firstLine="0"/>
            </w:pPr>
            <w:r>
              <w:t>Quản lý chọn sản phẩm và tắt trạng thái kinh doanh.</w:t>
            </w:r>
          </w:p>
        </w:tc>
      </w:tr>
      <w:tr w:rsidR="00BE5123" w14:paraId="170FA427" w14:textId="77777777" w:rsidTr="00BC6535">
        <w:tc>
          <w:tcPr>
            <w:tcW w:w="4389" w:type="dxa"/>
          </w:tcPr>
          <w:p w14:paraId="7A63548C" w14:textId="77777777" w:rsidR="00BE5123" w:rsidRDefault="00BE5123" w:rsidP="00BC6535">
            <w:pPr>
              <w:ind w:firstLine="0"/>
            </w:pPr>
            <w:r w:rsidRPr="00044658">
              <w:rPr>
                <w:b/>
                <w:szCs w:val="26"/>
              </w:rPr>
              <w:lastRenderedPageBreak/>
              <w:t>Tác nhân:</w:t>
            </w:r>
          </w:p>
        </w:tc>
        <w:tc>
          <w:tcPr>
            <w:tcW w:w="4389" w:type="dxa"/>
          </w:tcPr>
          <w:p w14:paraId="4FAF6702" w14:textId="6EAE05AD" w:rsidR="00BE5123" w:rsidRDefault="00D86CE9" w:rsidP="00BC6535">
            <w:pPr>
              <w:ind w:firstLine="0"/>
            </w:pPr>
            <w:r>
              <w:t>Quản lý</w:t>
            </w:r>
          </w:p>
        </w:tc>
      </w:tr>
      <w:tr w:rsidR="00BE5123" w14:paraId="6BA50DB7" w14:textId="77777777" w:rsidTr="00BC6535">
        <w:tc>
          <w:tcPr>
            <w:tcW w:w="4389" w:type="dxa"/>
          </w:tcPr>
          <w:p w14:paraId="4E191946" w14:textId="77777777" w:rsidR="00BE5123" w:rsidRDefault="00BE5123" w:rsidP="00BC6535">
            <w:pPr>
              <w:ind w:firstLine="0"/>
            </w:pPr>
            <w:r w:rsidRPr="00044658">
              <w:rPr>
                <w:b/>
                <w:szCs w:val="26"/>
              </w:rPr>
              <w:t>Điều kiện trước:</w:t>
            </w:r>
          </w:p>
        </w:tc>
        <w:tc>
          <w:tcPr>
            <w:tcW w:w="4389" w:type="dxa"/>
          </w:tcPr>
          <w:p w14:paraId="33EB799B" w14:textId="344725B1" w:rsidR="00BE5123" w:rsidRDefault="00D86CE9" w:rsidP="00BC6535">
            <w:pPr>
              <w:ind w:firstLine="0"/>
            </w:pPr>
            <w:r>
              <w:t>Sản phẩm đang có trong hệ thống.</w:t>
            </w:r>
          </w:p>
        </w:tc>
      </w:tr>
      <w:tr w:rsidR="00BE5123" w14:paraId="7B101594" w14:textId="77777777" w:rsidTr="00BC6535">
        <w:tc>
          <w:tcPr>
            <w:tcW w:w="4389" w:type="dxa"/>
          </w:tcPr>
          <w:p w14:paraId="360C2097" w14:textId="77777777" w:rsidR="00BE5123" w:rsidRDefault="00BE5123" w:rsidP="00BC6535">
            <w:pPr>
              <w:ind w:firstLine="0"/>
            </w:pPr>
            <w:r w:rsidRPr="00044658">
              <w:rPr>
                <w:b/>
                <w:szCs w:val="26"/>
              </w:rPr>
              <w:t>Điều kiện sau:</w:t>
            </w:r>
          </w:p>
        </w:tc>
        <w:tc>
          <w:tcPr>
            <w:tcW w:w="4389" w:type="dxa"/>
          </w:tcPr>
          <w:p w14:paraId="0A4B051E" w14:textId="7BBF8D9D" w:rsidR="00BE5123" w:rsidRDefault="00D86CE9" w:rsidP="00BC6535">
            <w:pPr>
              <w:ind w:firstLine="0"/>
            </w:pPr>
            <w:r>
              <w:t>Sản phẩm đổi trạng thái kinh doanh và không còn xuất hiện trong danh sách bán.</w:t>
            </w:r>
          </w:p>
        </w:tc>
      </w:tr>
      <w:tr w:rsidR="00BE5123" w14:paraId="595B96C1" w14:textId="77777777" w:rsidTr="00BC6535">
        <w:tc>
          <w:tcPr>
            <w:tcW w:w="8778" w:type="dxa"/>
            <w:gridSpan w:val="2"/>
            <w:shd w:val="clear" w:color="auto" w:fill="DBE5F1" w:themeFill="accent1" w:themeFillTint="33"/>
          </w:tcPr>
          <w:p w14:paraId="3318CC1F" w14:textId="77777777" w:rsidR="00BE5123" w:rsidRDefault="00BE5123" w:rsidP="00BC6535">
            <w:pPr>
              <w:ind w:firstLine="0"/>
            </w:pPr>
            <w:r w:rsidRPr="00044658">
              <w:rPr>
                <w:b/>
                <w:szCs w:val="26"/>
              </w:rPr>
              <w:t>Luồng sự kiện chính (Basic flows)</w:t>
            </w:r>
          </w:p>
        </w:tc>
      </w:tr>
      <w:tr w:rsidR="00BE5123" w14:paraId="75476758" w14:textId="77777777" w:rsidTr="00BC6535">
        <w:tc>
          <w:tcPr>
            <w:tcW w:w="4389" w:type="dxa"/>
          </w:tcPr>
          <w:p w14:paraId="29B34D9F" w14:textId="77777777" w:rsidR="00BE5123" w:rsidRDefault="00BE5123" w:rsidP="00BC6535">
            <w:pPr>
              <w:ind w:firstLine="0"/>
              <w:jc w:val="center"/>
            </w:pPr>
            <w:r w:rsidRPr="001F7647">
              <w:rPr>
                <w:b/>
                <w:bCs/>
                <w:szCs w:val="26"/>
              </w:rPr>
              <w:t>Tác nhân</w:t>
            </w:r>
          </w:p>
        </w:tc>
        <w:tc>
          <w:tcPr>
            <w:tcW w:w="4389" w:type="dxa"/>
          </w:tcPr>
          <w:p w14:paraId="5EB588A1" w14:textId="77777777" w:rsidR="00BE5123" w:rsidRDefault="00BE5123" w:rsidP="00BC6535">
            <w:pPr>
              <w:ind w:firstLine="0"/>
              <w:jc w:val="center"/>
            </w:pPr>
            <w:r w:rsidRPr="001F7647">
              <w:rPr>
                <w:b/>
                <w:bCs/>
                <w:szCs w:val="26"/>
              </w:rPr>
              <w:t>Hệ thống</w:t>
            </w:r>
          </w:p>
        </w:tc>
      </w:tr>
      <w:tr w:rsidR="00BE5123" w14:paraId="3D9BA4B2" w14:textId="77777777" w:rsidTr="00BC6535">
        <w:tc>
          <w:tcPr>
            <w:tcW w:w="4389" w:type="dxa"/>
          </w:tcPr>
          <w:p w14:paraId="4F549986" w14:textId="425AA5ED" w:rsidR="00BE5123" w:rsidRDefault="00D86CE9" w:rsidP="00D86CE9">
            <w:pPr>
              <w:pStyle w:val="ListParagraph"/>
              <w:numPr>
                <w:ilvl w:val="0"/>
                <w:numId w:val="28"/>
              </w:numPr>
              <w:jc w:val="center"/>
            </w:pPr>
            <w:r>
              <w:t>Quản lý truy cập giao diện quản lý sản phẩm.</w:t>
            </w:r>
          </w:p>
        </w:tc>
        <w:tc>
          <w:tcPr>
            <w:tcW w:w="4389" w:type="dxa"/>
          </w:tcPr>
          <w:p w14:paraId="7B927B93" w14:textId="77777777" w:rsidR="00BE5123" w:rsidRDefault="00BE5123" w:rsidP="00BC6535">
            <w:pPr>
              <w:ind w:firstLine="0"/>
              <w:jc w:val="center"/>
            </w:pPr>
          </w:p>
        </w:tc>
      </w:tr>
      <w:tr w:rsidR="00BE5123" w14:paraId="6263042A" w14:textId="77777777" w:rsidTr="00BC6535">
        <w:tc>
          <w:tcPr>
            <w:tcW w:w="4389" w:type="dxa"/>
          </w:tcPr>
          <w:p w14:paraId="170A28E4" w14:textId="77777777" w:rsidR="00BE5123" w:rsidRDefault="00BE5123" w:rsidP="00BC6535">
            <w:pPr>
              <w:ind w:firstLine="0"/>
              <w:jc w:val="center"/>
            </w:pPr>
          </w:p>
        </w:tc>
        <w:tc>
          <w:tcPr>
            <w:tcW w:w="4389" w:type="dxa"/>
          </w:tcPr>
          <w:p w14:paraId="7BCF7FB4" w14:textId="70BF3B10" w:rsidR="00BE5123" w:rsidRDefault="00D86CE9" w:rsidP="00D86CE9">
            <w:pPr>
              <w:pStyle w:val="ListParagraph"/>
              <w:numPr>
                <w:ilvl w:val="0"/>
                <w:numId w:val="28"/>
              </w:numPr>
              <w:jc w:val="center"/>
            </w:pPr>
            <w:r>
              <w:t>Hệ thống hiển thị giao diện quản lý sản phẩm</w:t>
            </w:r>
            <w:r w:rsidR="008A412F">
              <w:t>.</w:t>
            </w:r>
          </w:p>
        </w:tc>
      </w:tr>
      <w:tr w:rsidR="00BE5123" w14:paraId="1CD3D25C" w14:textId="77777777" w:rsidTr="00BC6535">
        <w:tc>
          <w:tcPr>
            <w:tcW w:w="4389" w:type="dxa"/>
          </w:tcPr>
          <w:p w14:paraId="0BA3AF21" w14:textId="316AF87E" w:rsidR="00BE5123" w:rsidRDefault="008A412F" w:rsidP="008A412F">
            <w:pPr>
              <w:pStyle w:val="ListParagraph"/>
              <w:numPr>
                <w:ilvl w:val="0"/>
                <w:numId w:val="28"/>
              </w:numPr>
              <w:jc w:val="center"/>
            </w:pPr>
            <w:r>
              <w:t>Chọn sản phẩm cần ngừng kinh doanh, thay đổi trạng thái “Đang kinh doanh” thành “Ngừng kinh doanh” và bấm lưu</w:t>
            </w:r>
          </w:p>
        </w:tc>
        <w:tc>
          <w:tcPr>
            <w:tcW w:w="4389" w:type="dxa"/>
          </w:tcPr>
          <w:p w14:paraId="21823FBC" w14:textId="77777777" w:rsidR="00BE5123" w:rsidRDefault="00BE5123" w:rsidP="00BC6535">
            <w:pPr>
              <w:ind w:firstLine="0"/>
              <w:jc w:val="center"/>
            </w:pPr>
          </w:p>
        </w:tc>
      </w:tr>
      <w:tr w:rsidR="00BE5123" w14:paraId="55ADE3A4" w14:textId="77777777" w:rsidTr="00BC6535">
        <w:tc>
          <w:tcPr>
            <w:tcW w:w="4389" w:type="dxa"/>
          </w:tcPr>
          <w:p w14:paraId="0539DCB5" w14:textId="77777777" w:rsidR="00BE5123" w:rsidRDefault="00BE5123" w:rsidP="00BC6535">
            <w:pPr>
              <w:ind w:firstLine="0"/>
              <w:jc w:val="center"/>
            </w:pPr>
          </w:p>
        </w:tc>
        <w:tc>
          <w:tcPr>
            <w:tcW w:w="4389" w:type="dxa"/>
          </w:tcPr>
          <w:p w14:paraId="17D4B198" w14:textId="1B8091DF" w:rsidR="00BE5123" w:rsidRDefault="008A412F" w:rsidP="008A412F">
            <w:pPr>
              <w:pStyle w:val="ListParagraph"/>
              <w:numPr>
                <w:ilvl w:val="0"/>
                <w:numId w:val="28"/>
              </w:numPr>
              <w:jc w:val="center"/>
            </w:pPr>
            <w:r>
              <w:t>Hệ thống kiểm tra và cập nhật trạng thái sản phẩm.</w:t>
            </w:r>
          </w:p>
        </w:tc>
      </w:tr>
      <w:tr w:rsidR="00BE5123" w14:paraId="047C0DB6" w14:textId="77777777" w:rsidTr="00BC6535">
        <w:tc>
          <w:tcPr>
            <w:tcW w:w="4389" w:type="dxa"/>
          </w:tcPr>
          <w:p w14:paraId="0B02F91A" w14:textId="77777777" w:rsidR="00BE5123" w:rsidRDefault="00BE5123" w:rsidP="00BC6535">
            <w:pPr>
              <w:ind w:firstLine="0"/>
              <w:jc w:val="center"/>
            </w:pPr>
          </w:p>
        </w:tc>
        <w:tc>
          <w:tcPr>
            <w:tcW w:w="4389" w:type="dxa"/>
          </w:tcPr>
          <w:p w14:paraId="0C1B0ADA" w14:textId="77777777" w:rsidR="00BE5123" w:rsidRDefault="00BE5123" w:rsidP="00BC6535">
            <w:pPr>
              <w:ind w:firstLine="0"/>
              <w:jc w:val="center"/>
            </w:pPr>
          </w:p>
        </w:tc>
      </w:tr>
      <w:tr w:rsidR="00BE5123" w14:paraId="7F8B615C" w14:textId="77777777" w:rsidTr="00BC6535">
        <w:tc>
          <w:tcPr>
            <w:tcW w:w="8778" w:type="dxa"/>
            <w:gridSpan w:val="2"/>
            <w:shd w:val="clear" w:color="auto" w:fill="DBE5F1" w:themeFill="accent1" w:themeFillTint="33"/>
          </w:tcPr>
          <w:p w14:paraId="62F8D835" w14:textId="77777777" w:rsidR="00BE5123" w:rsidRDefault="00BE5123" w:rsidP="00BC6535">
            <w:pPr>
              <w:ind w:firstLine="0"/>
            </w:pPr>
            <w:r w:rsidRPr="00044658">
              <w:rPr>
                <w:b/>
                <w:szCs w:val="26"/>
              </w:rPr>
              <w:t>Luồng sự kiện thay thế (alternate flow)</w:t>
            </w:r>
          </w:p>
        </w:tc>
      </w:tr>
      <w:tr w:rsidR="00BE5123" w14:paraId="418C9CBA" w14:textId="77777777" w:rsidTr="00BC6535">
        <w:tc>
          <w:tcPr>
            <w:tcW w:w="4389" w:type="dxa"/>
          </w:tcPr>
          <w:p w14:paraId="21230D25" w14:textId="77777777" w:rsidR="00BE5123" w:rsidRDefault="00BE5123" w:rsidP="00BC6535">
            <w:pPr>
              <w:ind w:firstLine="0"/>
              <w:jc w:val="center"/>
            </w:pPr>
          </w:p>
        </w:tc>
        <w:tc>
          <w:tcPr>
            <w:tcW w:w="4389" w:type="dxa"/>
          </w:tcPr>
          <w:p w14:paraId="58BC0EB2" w14:textId="6AF0488F" w:rsidR="00BE5123" w:rsidRDefault="008A412F" w:rsidP="00BC6535">
            <w:pPr>
              <w:ind w:firstLine="0"/>
              <w:jc w:val="center"/>
            </w:pPr>
            <w:r>
              <w:t>4.1 Nếu sản phẩm có đơn hàng đang xử lý, cảnh báo trước khi ngừng kinh doanh.</w:t>
            </w:r>
          </w:p>
        </w:tc>
      </w:tr>
      <w:tr w:rsidR="00BE5123" w14:paraId="0C6902BB" w14:textId="77777777" w:rsidTr="00BC6535">
        <w:tc>
          <w:tcPr>
            <w:tcW w:w="4389" w:type="dxa"/>
          </w:tcPr>
          <w:p w14:paraId="4A657226" w14:textId="77777777" w:rsidR="00BE5123" w:rsidRDefault="00BE5123" w:rsidP="00BC6535">
            <w:pPr>
              <w:ind w:firstLine="0"/>
              <w:jc w:val="center"/>
            </w:pPr>
          </w:p>
        </w:tc>
        <w:tc>
          <w:tcPr>
            <w:tcW w:w="4389" w:type="dxa"/>
          </w:tcPr>
          <w:p w14:paraId="30D8E8D5" w14:textId="77777777" w:rsidR="00BE5123" w:rsidRDefault="00BE5123" w:rsidP="00BC6535">
            <w:pPr>
              <w:ind w:firstLine="0"/>
              <w:jc w:val="center"/>
            </w:pPr>
          </w:p>
        </w:tc>
      </w:tr>
      <w:tr w:rsidR="00BE5123" w14:paraId="5DFA614E" w14:textId="77777777" w:rsidTr="00BC6535">
        <w:tc>
          <w:tcPr>
            <w:tcW w:w="4389" w:type="dxa"/>
          </w:tcPr>
          <w:p w14:paraId="339A811F" w14:textId="77777777" w:rsidR="00BE5123" w:rsidRDefault="00BE5123" w:rsidP="00BC6535">
            <w:pPr>
              <w:ind w:firstLine="0"/>
              <w:jc w:val="center"/>
            </w:pPr>
          </w:p>
        </w:tc>
        <w:tc>
          <w:tcPr>
            <w:tcW w:w="4389" w:type="dxa"/>
          </w:tcPr>
          <w:p w14:paraId="49585D26" w14:textId="77777777" w:rsidR="00BE5123" w:rsidRDefault="00BE5123" w:rsidP="00BC6535">
            <w:pPr>
              <w:ind w:firstLine="0"/>
              <w:jc w:val="center"/>
            </w:pPr>
          </w:p>
        </w:tc>
      </w:tr>
    </w:tbl>
    <w:p w14:paraId="160525EA" w14:textId="77777777" w:rsidR="00BE5123" w:rsidRPr="00BE5123" w:rsidRDefault="00BE5123" w:rsidP="00BE5123"/>
    <w:p w14:paraId="4FCCE6F9" w14:textId="4089F4C2" w:rsidR="00F11043" w:rsidRDefault="00BE5123" w:rsidP="001118E2">
      <w:pPr>
        <w:pStyle w:val="Heading3"/>
      </w:pPr>
      <w:bookmarkStart w:id="63" w:name="_Toc191711847"/>
      <w:r w:rsidRPr="00BE5123">
        <w:t>Cập nhật thông tin sản phẩm</w:t>
      </w:r>
      <w:bookmarkEnd w:id="63"/>
    </w:p>
    <w:p w14:paraId="1E29E7FC" w14:textId="70E93332" w:rsidR="004C3200" w:rsidRDefault="004C3200" w:rsidP="004C3200">
      <w:pPr>
        <w:pStyle w:val="Caption"/>
        <w:keepNext/>
      </w:pPr>
      <w:bookmarkStart w:id="64" w:name="_Toc191711958"/>
      <w:r>
        <w:t xml:space="preserve">Bảng </w:t>
      </w:r>
      <w:fldSimple w:instr=" SEQ Bảng \* ARABIC ">
        <w:r w:rsidR="00721F89">
          <w:rPr>
            <w:noProof/>
          </w:rPr>
          <w:t>14</w:t>
        </w:r>
      </w:fldSimple>
      <w:r>
        <w:t xml:space="preserve"> Cập nhật thông tin sản phẩm</w:t>
      </w:r>
      <w:bookmarkEnd w:id="64"/>
    </w:p>
    <w:tbl>
      <w:tblPr>
        <w:tblStyle w:val="TableGrid"/>
        <w:tblW w:w="0" w:type="auto"/>
        <w:tblLook w:val="04A0" w:firstRow="1" w:lastRow="0" w:firstColumn="1" w:lastColumn="0" w:noHBand="0" w:noVBand="1"/>
      </w:tblPr>
      <w:tblGrid>
        <w:gridCol w:w="4389"/>
        <w:gridCol w:w="4389"/>
      </w:tblGrid>
      <w:tr w:rsidR="00BE5123" w14:paraId="510FF9C4" w14:textId="77777777" w:rsidTr="00BC6535">
        <w:tc>
          <w:tcPr>
            <w:tcW w:w="8778" w:type="dxa"/>
            <w:gridSpan w:val="2"/>
          </w:tcPr>
          <w:p w14:paraId="6B91BD17" w14:textId="00C31465" w:rsidR="00BE5123" w:rsidRDefault="00BE5123" w:rsidP="00BC6535">
            <w:pPr>
              <w:ind w:firstLine="0"/>
            </w:pPr>
            <w:r w:rsidRPr="00044658">
              <w:rPr>
                <w:b/>
                <w:szCs w:val="26"/>
              </w:rPr>
              <w:t xml:space="preserve">Use case: </w:t>
            </w:r>
            <w:r w:rsidR="000B4FCC" w:rsidRPr="000B4FCC">
              <w:rPr>
                <w:b/>
                <w:bCs/>
              </w:rPr>
              <w:t>Cập nhật thông tin sản phẩm</w:t>
            </w:r>
          </w:p>
        </w:tc>
      </w:tr>
      <w:tr w:rsidR="00BE5123" w14:paraId="1C713219" w14:textId="77777777" w:rsidTr="00BC6535">
        <w:tc>
          <w:tcPr>
            <w:tcW w:w="4389" w:type="dxa"/>
          </w:tcPr>
          <w:p w14:paraId="6CEDA8F2" w14:textId="77777777" w:rsidR="00BE5123" w:rsidRDefault="00BE5123" w:rsidP="00BC6535">
            <w:pPr>
              <w:ind w:firstLine="0"/>
            </w:pPr>
            <w:r w:rsidRPr="00044658">
              <w:rPr>
                <w:b/>
                <w:szCs w:val="26"/>
              </w:rPr>
              <w:t>Mục đích:</w:t>
            </w:r>
          </w:p>
        </w:tc>
        <w:tc>
          <w:tcPr>
            <w:tcW w:w="4389" w:type="dxa"/>
          </w:tcPr>
          <w:p w14:paraId="74773676" w14:textId="08301A3B" w:rsidR="00BE5123" w:rsidRDefault="000B4FCC" w:rsidP="00BC6535">
            <w:pPr>
              <w:ind w:firstLine="0"/>
            </w:pPr>
            <w:r>
              <w:t>Chỉnh sửa thông tin sản phẩm hiện có.</w:t>
            </w:r>
          </w:p>
        </w:tc>
      </w:tr>
      <w:tr w:rsidR="00BE5123" w14:paraId="11656DDA" w14:textId="77777777" w:rsidTr="00BC6535">
        <w:tc>
          <w:tcPr>
            <w:tcW w:w="4389" w:type="dxa"/>
          </w:tcPr>
          <w:p w14:paraId="3D9BABD8" w14:textId="77777777" w:rsidR="00BE5123" w:rsidRDefault="00BE5123" w:rsidP="00BC6535">
            <w:pPr>
              <w:ind w:firstLine="0"/>
            </w:pPr>
            <w:r w:rsidRPr="00044658">
              <w:rPr>
                <w:b/>
                <w:szCs w:val="26"/>
              </w:rPr>
              <w:t>Mô tả:</w:t>
            </w:r>
          </w:p>
        </w:tc>
        <w:tc>
          <w:tcPr>
            <w:tcW w:w="4389" w:type="dxa"/>
          </w:tcPr>
          <w:p w14:paraId="181C513E" w14:textId="4BF55980" w:rsidR="00BE5123" w:rsidRDefault="000B4FCC" w:rsidP="00BC6535">
            <w:pPr>
              <w:ind w:firstLine="0"/>
            </w:pPr>
            <w:r>
              <w:t>Quản lý cập nhật thông tin sản phẩm.</w:t>
            </w:r>
          </w:p>
        </w:tc>
      </w:tr>
      <w:tr w:rsidR="00BE5123" w14:paraId="17143A62" w14:textId="77777777" w:rsidTr="00BC6535">
        <w:tc>
          <w:tcPr>
            <w:tcW w:w="4389" w:type="dxa"/>
          </w:tcPr>
          <w:p w14:paraId="7B33EBC1" w14:textId="77777777" w:rsidR="00BE5123" w:rsidRDefault="00BE5123" w:rsidP="00BC6535">
            <w:pPr>
              <w:ind w:firstLine="0"/>
            </w:pPr>
            <w:r w:rsidRPr="00044658">
              <w:rPr>
                <w:b/>
                <w:szCs w:val="26"/>
              </w:rPr>
              <w:t>Tác nhân:</w:t>
            </w:r>
          </w:p>
        </w:tc>
        <w:tc>
          <w:tcPr>
            <w:tcW w:w="4389" w:type="dxa"/>
          </w:tcPr>
          <w:p w14:paraId="11E847B9" w14:textId="2F9EFC33" w:rsidR="00BE5123" w:rsidRDefault="000B4FCC" w:rsidP="00BC6535">
            <w:pPr>
              <w:ind w:firstLine="0"/>
            </w:pPr>
            <w:r>
              <w:t>Quản lý</w:t>
            </w:r>
          </w:p>
        </w:tc>
      </w:tr>
      <w:tr w:rsidR="00BE5123" w14:paraId="250B5165" w14:textId="77777777" w:rsidTr="00BC6535">
        <w:tc>
          <w:tcPr>
            <w:tcW w:w="4389" w:type="dxa"/>
          </w:tcPr>
          <w:p w14:paraId="7E108196" w14:textId="77777777" w:rsidR="00BE5123" w:rsidRDefault="00BE5123" w:rsidP="00BC6535">
            <w:pPr>
              <w:ind w:firstLine="0"/>
            </w:pPr>
            <w:r w:rsidRPr="00044658">
              <w:rPr>
                <w:b/>
                <w:szCs w:val="26"/>
              </w:rPr>
              <w:lastRenderedPageBreak/>
              <w:t>Điều kiện trước:</w:t>
            </w:r>
          </w:p>
        </w:tc>
        <w:tc>
          <w:tcPr>
            <w:tcW w:w="4389" w:type="dxa"/>
          </w:tcPr>
          <w:p w14:paraId="5A485C57" w14:textId="68794DB3" w:rsidR="00BE5123" w:rsidRDefault="000B4FCC" w:rsidP="00BC6535">
            <w:pPr>
              <w:ind w:firstLine="0"/>
            </w:pPr>
            <w:r>
              <w:t>Sản phẩm tồn tại trong hệ thống.</w:t>
            </w:r>
          </w:p>
        </w:tc>
      </w:tr>
      <w:tr w:rsidR="00BE5123" w14:paraId="0E2CFE1A" w14:textId="77777777" w:rsidTr="00BC6535">
        <w:tc>
          <w:tcPr>
            <w:tcW w:w="4389" w:type="dxa"/>
          </w:tcPr>
          <w:p w14:paraId="3E3E56B9" w14:textId="77777777" w:rsidR="00BE5123" w:rsidRDefault="00BE5123" w:rsidP="00BC6535">
            <w:pPr>
              <w:ind w:firstLine="0"/>
            </w:pPr>
            <w:r w:rsidRPr="00044658">
              <w:rPr>
                <w:b/>
                <w:szCs w:val="26"/>
              </w:rPr>
              <w:t>Điều kiện sau:</w:t>
            </w:r>
          </w:p>
        </w:tc>
        <w:tc>
          <w:tcPr>
            <w:tcW w:w="4389" w:type="dxa"/>
          </w:tcPr>
          <w:p w14:paraId="7891D889" w14:textId="18709554" w:rsidR="00BE5123" w:rsidRDefault="000B4FCC" w:rsidP="00BC6535">
            <w:pPr>
              <w:ind w:firstLine="0"/>
            </w:pPr>
            <w:r>
              <w:t>Thông tin sản phẩm được cập nhật.</w:t>
            </w:r>
          </w:p>
        </w:tc>
      </w:tr>
      <w:tr w:rsidR="00BE5123" w14:paraId="4310C4DA" w14:textId="77777777" w:rsidTr="00BC6535">
        <w:tc>
          <w:tcPr>
            <w:tcW w:w="8778" w:type="dxa"/>
            <w:gridSpan w:val="2"/>
            <w:shd w:val="clear" w:color="auto" w:fill="DBE5F1" w:themeFill="accent1" w:themeFillTint="33"/>
          </w:tcPr>
          <w:p w14:paraId="6F1CE882" w14:textId="77777777" w:rsidR="00BE5123" w:rsidRDefault="00BE5123" w:rsidP="00BC6535">
            <w:pPr>
              <w:ind w:firstLine="0"/>
            </w:pPr>
            <w:r w:rsidRPr="00044658">
              <w:rPr>
                <w:b/>
                <w:szCs w:val="26"/>
              </w:rPr>
              <w:t>Luồng sự kiện chính (Basic flows)</w:t>
            </w:r>
          </w:p>
        </w:tc>
      </w:tr>
      <w:tr w:rsidR="00BE5123" w14:paraId="150FC489" w14:textId="77777777" w:rsidTr="00BC6535">
        <w:tc>
          <w:tcPr>
            <w:tcW w:w="4389" w:type="dxa"/>
          </w:tcPr>
          <w:p w14:paraId="755CC253" w14:textId="77777777" w:rsidR="00BE5123" w:rsidRDefault="00BE5123" w:rsidP="00BC6535">
            <w:pPr>
              <w:ind w:firstLine="0"/>
              <w:jc w:val="center"/>
            </w:pPr>
            <w:r w:rsidRPr="001F7647">
              <w:rPr>
                <w:b/>
                <w:bCs/>
                <w:szCs w:val="26"/>
              </w:rPr>
              <w:t>Tác nhân</w:t>
            </w:r>
          </w:p>
        </w:tc>
        <w:tc>
          <w:tcPr>
            <w:tcW w:w="4389" w:type="dxa"/>
          </w:tcPr>
          <w:p w14:paraId="0297CFE9" w14:textId="77777777" w:rsidR="00BE5123" w:rsidRDefault="00BE5123" w:rsidP="00BC6535">
            <w:pPr>
              <w:ind w:firstLine="0"/>
              <w:jc w:val="center"/>
            </w:pPr>
            <w:r w:rsidRPr="001F7647">
              <w:rPr>
                <w:b/>
                <w:bCs/>
                <w:szCs w:val="26"/>
              </w:rPr>
              <w:t>Hệ thống</w:t>
            </w:r>
          </w:p>
        </w:tc>
      </w:tr>
      <w:tr w:rsidR="00BE5123" w14:paraId="44C75F70" w14:textId="77777777" w:rsidTr="00BC6535">
        <w:tc>
          <w:tcPr>
            <w:tcW w:w="4389" w:type="dxa"/>
          </w:tcPr>
          <w:p w14:paraId="18F379AA" w14:textId="7DEC4BC6" w:rsidR="00BE5123" w:rsidRDefault="000B4FCC" w:rsidP="000B4FCC">
            <w:pPr>
              <w:pStyle w:val="ListParagraph"/>
              <w:numPr>
                <w:ilvl w:val="0"/>
                <w:numId w:val="29"/>
              </w:numPr>
              <w:jc w:val="center"/>
            </w:pPr>
            <w:r>
              <w:t>Quản lý truy cập giao diện quản lý sản phẩm.</w:t>
            </w:r>
          </w:p>
        </w:tc>
        <w:tc>
          <w:tcPr>
            <w:tcW w:w="4389" w:type="dxa"/>
          </w:tcPr>
          <w:p w14:paraId="4F8F3A96" w14:textId="77777777" w:rsidR="00BE5123" w:rsidRDefault="00BE5123" w:rsidP="00BC6535">
            <w:pPr>
              <w:ind w:firstLine="0"/>
              <w:jc w:val="center"/>
            </w:pPr>
          </w:p>
        </w:tc>
      </w:tr>
      <w:tr w:rsidR="00BE5123" w14:paraId="1AA6D09C" w14:textId="77777777" w:rsidTr="00BC6535">
        <w:tc>
          <w:tcPr>
            <w:tcW w:w="4389" w:type="dxa"/>
          </w:tcPr>
          <w:p w14:paraId="2FA52873" w14:textId="77777777" w:rsidR="00BE5123" w:rsidRDefault="00BE5123" w:rsidP="00BC6535">
            <w:pPr>
              <w:ind w:firstLine="0"/>
              <w:jc w:val="center"/>
            </w:pPr>
          </w:p>
        </w:tc>
        <w:tc>
          <w:tcPr>
            <w:tcW w:w="4389" w:type="dxa"/>
          </w:tcPr>
          <w:p w14:paraId="6E0D98AB" w14:textId="69645ED6" w:rsidR="00BE5123" w:rsidRDefault="000B4FCC" w:rsidP="000B4FCC">
            <w:pPr>
              <w:pStyle w:val="ListParagraph"/>
              <w:numPr>
                <w:ilvl w:val="0"/>
                <w:numId w:val="29"/>
              </w:numPr>
              <w:jc w:val="center"/>
            </w:pPr>
            <w:r>
              <w:t>Hệ thống hiển thị giao diện quản lý sản phẩm.</w:t>
            </w:r>
          </w:p>
        </w:tc>
      </w:tr>
      <w:tr w:rsidR="00BE5123" w14:paraId="11250857" w14:textId="77777777" w:rsidTr="00BC6535">
        <w:tc>
          <w:tcPr>
            <w:tcW w:w="4389" w:type="dxa"/>
          </w:tcPr>
          <w:p w14:paraId="0C9DA726" w14:textId="72F8BBA4" w:rsidR="00BE5123" w:rsidRDefault="000B4FCC" w:rsidP="000B4FCC">
            <w:pPr>
              <w:pStyle w:val="ListParagraph"/>
              <w:numPr>
                <w:ilvl w:val="0"/>
                <w:numId w:val="29"/>
              </w:numPr>
              <w:jc w:val="center"/>
            </w:pPr>
            <w:r>
              <w:t>Quản lý chọn sản phẩm cần chỉnh sửa, thay đổi thông tin sản phẩm và bấm lưu.</w:t>
            </w:r>
          </w:p>
        </w:tc>
        <w:tc>
          <w:tcPr>
            <w:tcW w:w="4389" w:type="dxa"/>
          </w:tcPr>
          <w:p w14:paraId="1722124E" w14:textId="77777777" w:rsidR="00BE5123" w:rsidRDefault="00BE5123" w:rsidP="00BC6535">
            <w:pPr>
              <w:ind w:firstLine="0"/>
              <w:jc w:val="center"/>
            </w:pPr>
          </w:p>
        </w:tc>
      </w:tr>
      <w:tr w:rsidR="00BE5123" w14:paraId="57A74871" w14:textId="77777777" w:rsidTr="00BC6535">
        <w:tc>
          <w:tcPr>
            <w:tcW w:w="4389" w:type="dxa"/>
          </w:tcPr>
          <w:p w14:paraId="54BDA874" w14:textId="77777777" w:rsidR="00BE5123" w:rsidRDefault="00BE5123" w:rsidP="00BC6535">
            <w:pPr>
              <w:ind w:firstLine="0"/>
              <w:jc w:val="center"/>
            </w:pPr>
          </w:p>
        </w:tc>
        <w:tc>
          <w:tcPr>
            <w:tcW w:w="4389" w:type="dxa"/>
          </w:tcPr>
          <w:p w14:paraId="0AF4427C" w14:textId="3E571B28" w:rsidR="00BE5123" w:rsidRDefault="000B4FCC" w:rsidP="000B4FCC">
            <w:pPr>
              <w:pStyle w:val="ListParagraph"/>
              <w:numPr>
                <w:ilvl w:val="0"/>
                <w:numId w:val="29"/>
              </w:numPr>
              <w:jc w:val="center"/>
            </w:pPr>
            <w:r>
              <w:t>Hệ thống kiểm tra và cập nhật dữ liệu, thông báo cập nhật thành công.</w:t>
            </w:r>
          </w:p>
        </w:tc>
      </w:tr>
      <w:tr w:rsidR="00BE5123" w14:paraId="5968F83C" w14:textId="77777777" w:rsidTr="00BC6535">
        <w:tc>
          <w:tcPr>
            <w:tcW w:w="4389" w:type="dxa"/>
          </w:tcPr>
          <w:p w14:paraId="4792F622" w14:textId="77777777" w:rsidR="00BE5123" w:rsidRDefault="00BE5123" w:rsidP="00BC6535">
            <w:pPr>
              <w:ind w:firstLine="0"/>
              <w:jc w:val="center"/>
            </w:pPr>
          </w:p>
        </w:tc>
        <w:tc>
          <w:tcPr>
            <w:tcW w:w="4389" w:type="dxa"/>
          </w:tcPr>
          <w:p w14:paraId="6BF96372" w14:textId="77777777" w:rsidR="00BE5123" w:rsidRDefault="00BE5123" w:rsidP="00BC6535">
            <w:pPr>
              <w:ind w:firstLine="0"/>
              <w:jc w:val="center"/>
            </w:pPr>
          </w:p>
        </w:tc>
      </w:tr>
      <w:tr w:rsidR="00BE5123" w14:paraId="3FAB5F13" w14:textId="77777777" w:rsidTr="00BC6535">
        <w:tc>
          <w:tcPr>
            <w:tcW w:w="8778" w:type="dxa"/>
            <w:gridSpan w:val="2"/>
            <w:shd w:val="clear" w:color="auto" w:fill="DBE5F1" w:themeFill="accent1" w:themeFillTint="33"/>
          </w:tcPr>
          <w:p w14:paraId="752C4DA3" w14:textId="77777777" w:rsidR="00BE5123" w:rsidRDefault="00BE5123" w:rsidP="00BC6535">
            <w:pPr>
              <w:ind w:firstLine="0"/>
            </w:pPr>
            <w:r w:rsidRPr="00044658">
              <w:rPr>
                <w:b/>
                <w:szCs w:val="26"/>
              </w:rPr>
              <w:t>Luồng sự kiện thay thế (alternate flow)</w:t>
            </w:r>
          </w:p>
        </w:tc>
      </w:tr>
      <w:tr w:rsidR="00BE5123" w14:paraId="15CA89B6" w14:textId="77777777" w:rsidTr="00BC6535">
        <w:tc>
          <w:tcPr>
            <w:tcW w:w="4389" w:type="dxa"/>
          </w:tcPr>
          <w:p w14:paraId="2C6B354B" w14:textId="77777777" w:rsidR="00BE5123" w:rsidRDefault="00BE5123" w:rsidP="00BC6535">
            <w:pPr>
              <w:ind w:firstLine="0"/>
              <w:jc w:val="center"/>
            </w:pPr>
          </w:p>
        </w:tc>
        <w:tc>
          <w:tcPr>
            <w:tcW w:w="4389" w:type="dxa"/>
          </w:tcPr>
          <w:p w14:paraId="27E84C79" w14:textId="79CEB4C0" w:rsidR="00BE5123" w:rsidRDefault="000B4FCC" w:rsidP="00BC6535">
            <w:pPr>
              <w:ind w:firstLine="0"/>
              <w:jc w:val="center"/>
            </w:pPr>
            <w:r>
              <w:t>4.1 Cập nhật dữ liệu thất bại, yêu cầu nhập lại thông tin.</w:t>
            </w:r>
          </w:p>
        </w:tc>
      </w:tr>
      <w:tr w:rsidR="00BE5123" w14:paraId="4AD2AC77" w14:textId="77777777" w:rsidTr="00BC6535">
        <w:tc>
          <w:tcPr>
            <w:tcW w:w="4389" w:type="dxa"/>
          </w:tcPr>
          <w:p w14:paraId="1611D719" w14:textId="77777777" w:rsidR="00BE5123" w:rsidRDefault="00BE5123" w:rsidP="00BC6535">
            <w:pPr>
              <w:ind w:firstLine="0"/>
              <w:jc w:val="center"/>
            </w:pPr>
          </w:p>
        </w:tc>
        <w:tc>
          <w:tcPr>
            <w:tcW w:w="4389" w:type="dxa"/>
          </w:tcPr>
          <w:p w14:paraId="4575949A" w14:textId="77777777" w:rsidR="00BE5123" w:rsidRDefault="00BE5123" w:rsidP="00BC6535">
            <w:pPr>
              <w:ind w:firstLine="0"/>
              <w:jc w:val="center"/>
            </w:pPr>
          </w:p>
        </w:tc>
      </w:tr>
      <w:tr w:rsidR="00BE5123" w14:paraId="71B07E20" w14:textId="77777777" w:rsidTr="00BC6535">
        <w:tc>
          <w:tcPr>
            <w:tcW w:w="4389" w:type="dxa"/>
          </w:tcPr>
          <w:p w14:paraId="0F2F26E0" w14:textId="77777777" w:rsidR="00BE5123" w:rsidRDefault="00BE5123" w:rsidP="00BC6535">
            <w:pPr>
              <w:ind w:firstLine="0"/>
              <w:jc w:val="center"/>
            </w:pPr>
          </w:p>
        </w:tc>
        <w:tc>
          <w:tcPr>
            <w:tcW w:w="4389" w:type="dxa"/>
          </w:tcPr>
          <w:p w14:paraId="1EF32A75" w14:textId="77777777" w:rsidR="00BE5123" w:rsidRDefault="00BE5123" w:rsidP="00BC6535">
            <w:pPr>
              <w:ind w:firstLine="0"/>
              <w:jc w:val="center"/>
            </w:pPr>
          </w:p>
        </w:tc>
      </w:tr>
    </w:tbl>
    <w:p w14:paraId="1C75BAF3" w14:textId="77777777" w:rsidR="00BE5123" w:rsidRPr="00BE5123" w:rsidRDefault="00BE5123" w:rsidP="00BE5123"/>
    <w:p w14:paraId="531E4B68" w14:textId="3C149813" w:rsidR="00F11043" w:rsidRDefault="00BE5123" w:rsidP="001118E2">
      <w:pPr>
        <w:pStyle w:val="Heading3"/>
      </w:pPr>
      <w:bookmarkStart w:id="65" w:name="_Toc191711848"/>
      <w:r w:rsidRPr="00BE5123">
        <w:t>Thêm sản phẩm lên quầy bán</w:t>
      </w:r>
      <w:bookmarkEnd w:id="65"/>
    </w:p>
    <w:p w14:paraId="124994C4" w14:textId="0F77913E" w:rsidR="00900F25" w:rsidRDefault="00900F25" w:rsidP="00900F25">
      <w:pPr>
        <w:pStyle w:val="Caption"/>
        <w:keepNext/>
      </w:pPr>
      <w:bookmarkStart w:id="66" w:name="_Toc191711959"/>
      <w:r>
        <w:t xml:space="preserve">Bảng </w:t>
      </w:r>
      <w:fldSimple w:instr=" SEQ Bảng \* ARABIC ">
        <w:r w:rsidR="00721F89">
          <w:rPr>
            <w:noProof/>
          </w:rPr>
          <w:t>15</w:t>
        </w:r>
      </w:fldSimple>
      <w:r>
        <w:t xml:space="preserve"> Thêm sản phẩm lên quầy bán</w:t>
      </w:r>
      <w:bookmarkEnd w:id="66"/>
    </w:p>
    <w:tbl>
      <w:tblPr>
        <w:tblStyle w:val="TableGrid"/>
        <w:tblW w:w="0" w:type="auto"/>
        <w:tblLook w:val="04A0" w:firstRow="1" w:lastRow="0" w:firstColumn="1" w:lastColumn="0" w:noHBand="0" w:noVBand="1"/>
      </w:tblPr>
      <w:tblGrid>
        <w:gridCol w:w="4389"/>
        <w:gridCol w:w="4389"/>
      </w:tblGrid>
      <w:tr w:rsidR="00BE5123" w14:paraId="463CD45B" w14:textId="77777777" w:rsidTr="00BC6535">
        <w:tc>
          <w:tcPr>
            <w:tcW w:w="8778" w:type="dxa"/>
            <w:gridSpan w:val="2"/>
          </w:tcPr>
          <w:p w14:paraId="118569E9" w14:textId="000D9EEA" w:rsidR="00BE5123" w:rsidRDefault="00BE5123" w:rsidP="00BC6535">
            <w:pPr>
              <w:ind w:firstLine="0"/>
            </w:pPr>
            <w:r w:rsidRPr="00044658">
              <w:rPr>
                <w:b/>
                <w:szCs w:val="26"/>
              </w:rPr>
              <w:t xml:space="preserve">Use case: </w:t>
            </w:r>
            <w:r w:rsidR="00BC6535" w:rsidRPr="00BC6535">
              <w:rPr>
                <w:b/>
                <w:bCs/>
              </w:rPr>
              <w:t>Thêm sản phẩm lên quầy bán</w:t>
            </w:r>
          </w:p>
        </w:tc>
      </w:tr>
      <w:tr w:rsidR="00BE5123" w14:paraId="6AEA51D7" w14:textId="77777777" w:rsidTr="00BC6535">
        <w:tc>
          <w:tcPr>
            <w:tcW w:w="4389" w:type="dxa"/>
          </w:tcPr>
          <w:p w14:paraId="26AB7031" w14:textId="77777777" w:rsidR="00BE5123" w:rsidRDefault="00BE5123" w:rsidP="00BC6535">
            <w:pPr>
              <w:ind w:firstLine="0"/>
            </w:pPr>
            <w:r w:rsidRPr="00044658">
              <w:rPr>
                <w:b/>
                <w:szCs w:val="26"/>
              </w:rPr>
              <w:t>Mục đích:</w:t>
            </w:r>
          </w:p>
        </w:tc>
        <w:tc>
          <w:tcPr>
            <w:tcW w:w="4389" w:type="dxa"/>
          </w:tcPr>
          <w:p w14:paraId="19FBC612" w14:textId="6F669DC3" w:rsidR="00BE5123" w:rsidRDefault="00BC6535" w:rsidP="00BC6535">
            <w:pPr>
              <w:ind w:firstLine="0"/>
            </w:pPr>
            <w:r>
              <w:t>Đưa sản phẩm từ kho lên kệ bán</w:t>
            </w:r>
          </w:p>
        </w:tc>
      </w:tr>
      <w:tr w:rsidR="00BE5123" w14:paraId="0E0DC9AC" w14:textId="77777777" w:rsidTr="00BC6535">
        <w:tc>
          <w:tcPr>
            <w:tcW w:w="4389" w:type="dxa"/>
          </w:tcPr>
          <w:p w14:paraId="3A5292E0" w14:textId="77777777" w:rsidR="00BE5123" w:rsidRDefault="00BE5123" w:rsidP="00BC6535">
            <w:pPr>
              <w:ind w:firstLine="0"/>
            </w:pPr>
            <w:r w:rsidRPr="00044658">
              <w:rPr>
                <w:b/>
                <w:szCs w:val="26"/>
              </w:rPr>
              <w:t>Mô tả:</w:t>
            </w:r>
          </w:p>
        </w:tc>
        <w:tc>
          <w:tcPr>
            <w:tcW w:w="4389" w:type="dxa"/>
          </w:tcPr>
          <w:p w14:paraId="0CD97943" w14:textId="412C33E5" w:rsidR="00BE5123" w:rsidRDefault="00BC6535" w:rsidP="00BC6535">
            <w:pPr>
              <w:ind w:firstLine="0"/>
            </w:pPr>
            <w:r>
              <w:t>Người dùng cập nhật số lượng sản phẩm có sẵn để bán.</w:t>
            </w:r>
          </w:p>
        </w:tc>
      </w:tr>
      <w:tr w:rsidR="00BE5123" w14:paraId="6C538F86" w14:textId="77777777" w:rsidTr="00BC6535">
        <w:tc>
          <w:tcPr>
            <w:tcW w:w="4389" w:type="dxa"/>
          </w:tcPr>
          <w:p w14:paraId="41FE8627" w14:textId="77777777" w:rsidR="00BE5123" w:rsidRDefault="00BE5123" w:rsidP="00BC6535">
            <w:pPr>
              <w:ind w:firstLine="0"/>
            </w:pPr>
            <w:r w:rsidRPr="00044658">
              <w:rPr>
                <w:b/>
                <w:szCs w:val="26"/>
              </w:rPr>
              <w:t>Tác nhân:</w:t>
            </w:r>
          </w:p>
        </w:tc>
        <w:tc>
          <w:tcPr>
            <w:tcW w:w="4389" w:type="dxa"/>
          </w:tcPr>
          <w:p w14:paraId="5C6D689F" w14:textId="0CBD3898" w:rsidR="00BE5123" w:rsidRDefault="00BC6535" w:rsidP="00BC6535">
            <w:pPr>
              <w:ind w:firstLine="0"/>
            </w:pPr>
            <w:r>
              <w:t>Nhân viên, quản lý</w:t>
            </w:r>
          </w:p>
        </w:tc>
      </w:tr>
      <w:tr w:rsidR="00BE5123" w14:paraId="42C13DC4" w14:textId="77777777" w:rsidTr="00BC6535">
        <w:tc>
          <w:tcPr>
            <w:tcW w:w="4389" w:type="dxa"/>
          </w:tcPr>
          <w:p w14:paraId="5CB5F9DE" w14:textId="77777777" w:rsidR="00BE5123" w:rsidRDefault="00BE5123" w:rsidP="00BC6535">
            <w:pPr>
              <w:ind w:firstLine="0"/>
            </w:pPr>
            <w:r w:rsidRPr="00044658">
              <w:rPr>
                <w:b/>
                <w:szCs w:val="26"/>
              </w:rPr>
              <w:t>Điều kiện trước:</w:t>
            </w:r>
          </w:p>
        </w:tc>
        <w:tc>
          <w:tcPr>
            <w:tcW w:w="4389" w:type="dxa"/>
          </w:tcPr>
          <w:p w14:paraId="4C3FB2F5" w14:textId="4ED2FEDF" w:rsidR="00BE5123" w:rsidRDefault="00BC6535" w:rsidP="00BC6535">
            <w:pPr>
              <w:ind w:firstLine="0"/>
            </w:pPr>
            <w:r>
              <w:t>Sản phẩm có sẵn trong kho, trạng thái đang kinh doanh.</w:t>
            </w:r>
          </w:p>
        </w:tc>
      </w:tr>
      <w:tr w:rsidR="00BE5123" w14:paraId="3A9459BA" w14:textId="77777777" w:rsidTr="00BC6535">
        <w:tc>
          <w:tcPr>
            <w:tcW w:w="4389" w:type="dxa"/>
          </w:tcPr>
          <w:p w14:paraId="0A6B5D1A" w14:textId="77777777" w:rsidR="00BE5123" w:rsidRDefault="00BE5123" w:rsidP="00BC6535">
            <w:pPr>
              <w:ind w:firstLine="0"/>
            </w:pPr>
            <w:r w:rsidRPr="00044658">
              <w:rPr>
                <w:b/>
                <w:szCs w:val="26"/>
              </w:rPr>
              <w:lastRenderedPageBreak/>
              <w:t>Điều kiện sau:</w:t>
            </w:r>
          </w:p>
        </w:tc>
        <w:tc>
          <w:tcPr>
            <w:tcW w:w="4389" w:type="dxa"/>
          </w:tcPr>
          <w:p w14:paraId="53DF5A34" w14:textId="3044C420" w:rsidR="00BE5123" w:rsidRDefault="00BC6535" w:rsidP="00BC6535">
            <w:pPr>
              <w:ind w:firstLine="0"/>
            </w:pPr>
            <w:r>
              <w:t>Sản phẩm xuất hiện trên quầy bán.</w:t>
            </w:r>
          </w:p>
        </w:tc>
      </w:tr>
      <w:tr w:rsidR="00BE5123" w14:paraId="6FDA4052" w14:textId="77777777" w:rsidTr="00BC6535">
        <w:tc>
          <w:tcPr>
            <w:tcW w:w="8778" w:type="dxa"/>
            <w:gridSpan w:val="2"/>
            <w:shd w:val="clear" w:color="auto" w:fill="DBE5F1" w:themeFill="accent1" w:themeFillTint="33"/>
          </w:tcPr>
          <w:p w14:paraId="6843106E" w14:textId="77777777" w:rsidR="00BE5123" w:rsidRDefault="00BE5123" w:rsidP="00BC6535">
            <w:pPr>
              <w:ind w:firstLine="0"/>
            </w:pPr>
            <w:r w:rsidRPr="00044658">
              <w:rPr>
                <w:b/>
                <w:szCs w:val="26"/>
              </w:rPr>
              <w:t>Luồng sự kiện chính (Basic flows)</w:t>
            </w:r>
          </w:p>
        </w:tc>
      </w:tr>
      <w:tr w:rsidR="00BE5123" w14:paraId="46760862" w14:textId="77777777" w:rsidTr="00BC6535">
        <w:tc>
          <w:tcPr>
            <w:tcW w:w="4389" w:type="dxa"/>
          </w:tcPr>
          <w:p w14:paraId="22E28D5E" w14:textId="77777777" w:rsidR="00BE5123" w:rsidRDefault="00BE5123" w:rsidP="00BC6535">
            <w:pPr>
              <w:ind w:firstLine="0"/>
              <w:jc w:val="center"/>
            </w:pPr>
            <w:r w:rsidRPr="001F7647">
              <w:rPr>
                <w:b/>
                <w:bCs/>
                <w:szCs w:val="26"/>
              </w:rPr>
              <w:t>Tác nhân</w:t>
            </w:r>
          </w:p>
        </w:tc>
        <w:tc>
          <w:tcPr>
            <w:tcW w:w="4389" w:type="dxa"/>
          </w:tcPr>
          <w:p w14:paraId="68560120" w14:textId="77777777" w:rsidR="00BE5123" w:rsidRDefault="00BE5123" w:rsidP="00BC6535">
            <w:pPr>
              <w:ind w:firstLine="0"/>
              <w:jc w:val="center"/>
            </w:pPr>
            <w:r w:rsidRPr="001F7647">
              <w:rPr>
                <w:b/>
                <w:bCs/>
                <w:szCs w:val="26"/>
              </w:rPr>
              <w:t>Hệ thống</w:t>
            </w:r>
          </w:p>
        </w:tc>
      </w:tr>
      <w:tr w:rsidR="00BE5123" w14:paraId="0909FFF2" w14:textId="77777777" w:rsidTr="00BC6535">
        <w:tc>
          <w:tcPr>
            <w:tcW w:w="4389" w:type="dxa"/>
          </w:tcPr>
          <w:p w14:paraId="392C76B0" w14:textId="77777777" w:rsidR="00BE5123" w:rsidRDefault="00BE5123" w:rsidP="00BC6535">
            <w:pPr>
              <w:ind w:firstLine="0"/>
              <w:jc w:val="center"/>
            </w:pPr>
          </w:p>
        </w:tc>
        <w:tc>
          <w:tcPr>
            <w:tcW w:w="4389" w:type="dxa"/>
          </w:tcPr>
          <w:p w14:paraId="79D204AB" w14:textId="77777777" w:rsidR="00BE5123" w:rsidRDefault="00BE5123" w:rsidP="00BC6535">
            <w:pPr>
              <w:ind w:firstLine="0"/>
              <w:jc w:val="center"/>
            </w:pPr>
          </w:p>
        </w:tc>
      </w:tr>
      <w:tr w:rsidR="00BE5123" w14:paraId="74DAABF5" w14:textId="77777777" w:rsidTr="00BC6535">
        <w:tc>
          <w:tcPr>
            <w:tcW w:w="4389" w:type="dxa"/>
          </w:tcPr>
          <w:p w14:paraId="5FACA913" w14:textId="66D8B7DF" w:rsidR="00BE5123" w:rsidRDefault="00BC6535" w:rsidP="00BC6535">
            <w:pPr>
              <w:pStyle w:val="ListParagraph"/>
              <w:numPr>
                <w:ilvl w:val="0"/>
                <w:numId w:val="30"/>
              </w:numPr>
              <w:jc w:val="center"/>
            </w:pPr>
            <w:r>
              <w:t>Người dùng truy cập giao diện quản lý sản phẩm.</w:t>
            </w:r>
          </w:p>
        </w:tc>
        <w:tc>
          <w:tcPr>
            <w:tcW w:w="4389" w:type="dxa"/>
          </w:tcPr>
          <w:p w14:paraId="7DDF26A6" w14:textId="77777777" w:rsidR="00BE5123" w:rsidRDefault="00BE5123" w:rsidP="00BC6535">
            <w:pPr>
              <w:ind w:firstLine="0"/>
              <w:jc w:val="center"/>
            </w:pPr>
          </w:p>
        </w:tc>
      </w:tr>
      <w:tr w:rsidR="00BE5123" w14:paraId="6214D701" w14:textId="77777777" w:rsidTr="00BC6535">
        <w:tc>
          <w:tcPr>
            <w:tcW w:w="4389" w:type="dxa"/>
          </w:tcPr>
          <w:p w14:paraId="0403C760" w14:textId="77777777" w:rsidR="00BE5123" w:rsidRDefault="00BE5123" w:rsidP="00BC6535">
            <w:pPr>
              <w:ind w:firstLine="0"/>
              <w:jc w:val="center"/>
            </w:pPr>
          </w:p>
        </w:tc>
        <w:tc>
          <w:tcPr>
            <w:tcW w:w="4389" w:type="dxa"/>
          </w:tcPr>
          <w:p w14:paraId="20045A9C" w14:textId="3F77F35B" w:rsidR="00BE5123" w:rsidRDefault="00207E0F" w:rsidP="00207E0F">
            <w:pPr>
              <w:pStyle w:val="ListParagraph"/>
              <w:numPr>
                <w:ilvl w:val="0"/>
                <w:numId w:val="30"/>
              </w:numPr>
              <w:jc w:val="center"/>
            </w:pPr>
            <w:r>
              <w:t>Hệ thống hiển thị giao diện quản lý sản phẩm.</w:t>
            </w:r>
          </w:p>
        </w:tc>
      </w:tr>
      <w:tr w:rsidR="00BE5123" w14:paraId="7AC747F6" w14:textId="77777777" w:rsidTr="00BC6535">
        <w:tc>
          <w:tcPr>
            <w:tcW w:w="4389" w:type="dxa"/>
          </w:tcPr>
          <w:p w14:paraId="54893461" w14:textId="4CFF91C6" w:rsidR="00BE5123" w:rsidRDefault="00207E0F" w:rsidP="00207E0F">
            <w:pPr>
              <w:pStyle w:val="ListParagraph"/>
              <w:numPr>
                <w:ilvl w:val="0"/>
                <w:numId w:val="30"/>
              </w:numPr>
              <w:jc w:val="center"/>
            </w:pPr>
            <w:r>
              <w:t>Người dùng chọn sản phẩm cần đưa lên quầy và nhập số lượng, sau đó cập nhật.</w:t>
            </w:r>
          </w:p>
        </w:tc>
        <w:tc>
          <w:tcPr>
            <w:tcW w:w="4389" w:type="dxa"/>
          </w:tcPr>
          <w:p w14:paraId="2EAB401C" w14:textId="77777777" w:rsidR="00BE5123" w:rsidRDefault="00BE5123" w:rsidP="00BC6535">
            <w:pPr>
              <w:ind w:firstLine="0"/>
              <w:jc w:val="center"/>
            </w:pPr>
          </w:p>
        </w:tc>
      </w:tr>
      <w:tr w:rsidR="00BE5123" w14:paraId="07D424B7" w14:textId="77777777" w:rsidTr="00BC6535">
        <w:tc>
          <w:tcPr>
            <w:tcW w:w="4389" w:type="dxa"/>
          </w:tcPr>
          <w:p w14:paraId="4A20A7BF" w14:textId="77777777" w:rsidR="00BE5123" w:rsidRDefault="00BE5123" w:rsidP="00BC6535">
            <w:pPr>
              <w:ind w:firstLine="0"/>
              <w:jc w:val="center"/>
            </w:pPr>
          </w:p>
        </w:tc>
        <w:tc>
          <w:tcPr>
            <w:tcW w:w="4389" w:type="dxa"/>
          </w:tcPr>
          <w:p w14:paraId="61D01C22" w14:textId="7240DFD7" w:rsidR="00BE5123" w:rsidRDefault="00207E0F" w:rsidP="00207E0F">
            <w:pPr>
              <w:pStyle w:val="ListParagraph"/>
              <w:numPr>
                <w:ilvl w:val="0"/>
                <w:numId w:val="30"/>
              </w:numPr>
              <w:jc w:val="center"/>
            </w:pPr>
            <w:r>
              <w:t>Hệ thống kiểm tra và cập nhật số lượng trên quầy và trong kho</w:t>
            </w:r>
            <w:r w:rsidR="00D643E3">
              <w:t>, tạo phiếu lưu và lưu vào hệ thống.</w:t>
            </w:r>
          </w:p>
        </w:tc>
      </w:tr>
      <w:tr w:rsidR="00BE5123" w14:paraId="023A5C34" w14:textId="77777777" w:rsidTr="00BC6535">
        <w:tc>
          <w:tcPr>
            <w:tcW w:w="4389" w:type="dxa"/>
          </w:tcPr>
          <w:p w14:paraId="70912438" w14:textId="77777777" w:rsidR="00BE5123" w:rsidRDefault="00BE5123" w:rsidP="00BC6535">
            <w:pPr>
              <w:ind w:firstLine="0"/>
              <w:jc w:val="center"/>
            </w:pPr>
          </w:p>
        </w:tc>
        <w:tc>
          <w:tcPr>
            <w:tcW w:w="4389" w:type="dxa"/>
          </w:tcPr>
          <w:p w14:paraId="0B276AD6" w14:textId="77777777" w:rsidR="00BE5123" w:rsidRDefault="00BE5123" w:rsidP="00BC6535">
            <w:pPr>
              <w:ind w:firstLine="0"/>
              <w:jc w:val="center"/>
            </w:pPr>
          </w:p>
        </w:tc>
      </w:tr>
      <w:tr w:rsidR="00BE5123" w14:paraId="47FA0DF5" w14:textId="77777777" w:rsidTr="00BC6535">
        <w:tc>
          <w:tcPr>
            <w:tcW w:w="8778" w:type="dxa"/>
            <w:gridSpan w:val="2"/>
            <w:shd w:val="clear" w:color="auto" w:fill="DBE5F1" w:themeFill="accent1" w:themeFillTint="33"/>
          </w:tcPr>
          <w:p w14:paraId="6AEE031B" w14:textId="77777777" w:rsidR="00BE5123" w:rsidRDefault="00BE5123" w:rsidP="00BC6535">
            <w:pPr>
              <w:ind w:firstLine="0"/>
            </w:pPr>
            <w:r w:rsidRPr="00044658">
              <w:rPr>
                <w:b/>
                <w:szCs w:val="26"/>
              </w:rPr>
              <w:t>Luồng sự kiện thay thế (alternate flow)</w:t>
            </w:r>
          </w:p>
        </w:tc>
      </w:tr>
      <w:tr w:rsidR="00BE5123" w14:paraId="66AC0D76" w14:textId="77777777" w:rsidTr="00BC6535">
        <w:tc>
          <w:tcPr>
            <w:tcW w:w="4389" w:type="dxa"/>
          </w:tcPr>
          <w:p w14:paraId="5EF64040" w14:textId="77777777" w:rsidR="00BE5123" w:rsidRDefault="00BE5123" w:rsidP="00BC6535">
            <w:pPr>
              <w:ind w:firstLine="0"/>
              <w:jc w:val="center"/>
            </w:pPr>
          </w:p>
        </w:tc>
        <w:tc>
          <w:tcPr>
            <w:tcW w:w="4389" w:type="dxa"/>
          </w:tcPr>
          <w:p w14:paraId="280BC5B2" w14:textId="76BD42B8" w:rsidR="00BE5123" w:rsidRDefault="00207E0F" w:rsidP="00BC6535">
            <w:pPr>
              <w:ind w:firstLine="0"/>
              <w:jc w:val="center"/>
            </w:pPr>
            <w:r>
              <w:t>4.1 Không đủ số lượng sản phẩm, yêu cầu nhập lại.</w:t>
            </w:r>
          </w:p>
        </w:tc>
      </w:tr>
      <w:tr w:rsidR="00BE5123" w14:paraId="7B477E05" w14:textId="77777777" w:rsidTr="00BC6535">
        <w:tc>
          <w:tcPr>
            <w:tcW w:w="4389" w:type="dxa"/>
          </w:tcPr>
          <w:p w14:paraId="718D52DD" w14:textId="77777777" w:rsidR="00BE5123" w:rsidRDefault="00BE5123" w:rsidP="00BC6535">
            <w:pPr>
              <w:ind w:firstLine="0"/>
              <w:jc w:val="center"/>
            </w:pPr>
          </w:p>
        </w:tc>
        <w:tc>
          <w:tcPr>
            <w:tcW w:w="4389" w:type="dxa"/>
          </w:tcPr>
          <w:p w14:paraId="55B0D0CF" w14:textId="77777777" w:rsidR="00BE5123" w:rsidRDefault="00BE5123" w:rsidP="00BC6535">
            <w:pPr>
              <w:ind w:firstLine="0"/>
              <w:jc w:val="center"/>
            </w:pPr>
          </w:p>
        </w:tc>
      </w:tr>
      <w:tr w:rsidR="00BE5123" w14:paraId="1E349F18" w14:textId="77777777" w:rsidTr="00BC6535">
        <w:tc>
          <w:tcPr>
            <w:tcW w:w="4389" w:type="dxa"/>
          </w:tcPr>
          <w:p w14:paraId="00BA8A72" w14:textId="77777777" w:rsidR="00BE5123" w:rsidRDefault="00BE5123" w:rsidP="00BC6535">
            <w:pPr>
              <w:ind w:firstLine="0"/>
              <w:jc w:val="center"/>
            </w:pPr>
          </w:p>
        </w:tc>
        <w:tc>
          <w:tcPr>
            <w:tcW w:w="4389" w:type="dxa"/>
          </w:tcPr>
          <w:p w14:paraId="0F5DD803" w14:textId="77777777" w:rsidR="00BE5123" w:rsidRDefault="00BE5123" w:rsidP="00BC6535">
            <w:pPr>
              <w:ind w:firstLine="0"/>
              <w:jc w:val="center"/>
            </w:pPr>
          </w:p>
        </w:tc>
      </w:tr>
    </w:tbl>
    <w:p w14:paraId="283B99BB" w14:textId="77777777" w:rsidR="00BE5123" w:rsidRPr="00BE5123" w:rsidRDefault="00BE5123" w:rsidP="00BE5123"/>
    <w:p w14:paraId="34CF4060" w14:textId="029D3E33" w:rsidR="00F11043" w:rsidRDefault="00BE5123" w:rsidP="001118E2">
      <w:pPr>
        <w:pStyle w:val="Heading3"/>
      </w:pPr>
      <w:bookmarkStart w:id="67" w:name="_Toc191711849"/>
      <w:r w:rsidRPr="00BE5123">
        <w:t>Nhập thêm lô hàng</w:t>
      </w:r>
      <w:bookmarkEnd w:id="67"/>
    </w:p>
    <w:p w14:paraId="4571DCD8" w14:textId="354630E8" w:rsidR="00900F25" w:rsidRDefault="00900F25" w:rsidP="00900F25">
      <w:pPr>
        <w:pStyle w:val="Caption"/>
        <w:keepNext/>
      </w:pPr>
      <w:bookmarkStart w:id="68" w:name="_Toc191711960"/>
      <w:r>
        <w:t xml:space="preserve">Bảng </w:t>
      </w:r>
      <w:fldSimple w:instr=" SEQ Bảng \* ARABIC ">
        <w:r w:rsidR="00721F89">
          <w:rPr>
            <w:noProof/>
          </w:rPr>
          <w:t>16</w:t>
        </w:r>
      </w:fldSimple>
      <w:r>
        <w:t xml:space="preserve"> Nhập thêm lô hàng</w:t>
      </w:r>
      <w:bookmarkEnd w:id="68"/>
    </w:p>
    <w:tbl>
      <w:tblPr>
        <w:tblStyle w:val="TableGrid"/>
        <w:tblW w:w="0" w:type="auto"/>
        <w:tblLook w:val="04A0" w:firstRow="1" w:lastRow="0" w:firstColumn="1" w:lastColumn="0" w:noHBand="0" w:noVBand="1"/>
      </w:tblPr>
      <w:tblGrid>
        <w:gridCol w:w="4389"/>
        <w:gridCol w:w="4389"/>
      </w:tblGrid>
      <w:tr w:rsidR="00BE5123" w14:paraId="105CA4DA" w14:textId="77777777" w:rsidTr="00BC6535">
        <w:tc>
          <w:tcPr>
            <w:tcW w:w="8778" w:type="dxa"/>
            <w:gridSpan w:val="2"/>
          </w:tcPr>
          <w:p w14:paraId="3CE74C08" w14:textId="0B40B4E0" w:rsidR="00BE5123" w:rsidRDefault="00BE5123" w:rsidP="00BC6535">
            <w:pPr>
              <w:ind w:firstLine="0"/>
            </w:pPr>
            <w:r w:rsidRPr="00044658">
              <w:rPr>
                <w:b/>
                <w:szCs w:val="26"/>
              </w:rPr>
              <w:t xml:space="preserve">Use case: </w:t>
            </w:r>
            <w:r w:rsidR="008D5EBB" w:rsidRPr="008D5EBB">
              <w:rPr>
                <w:b/>
                <w:bCs/>
              </w:rPr>
              <w:t>Nhập thêm lô hàng</w:t>
            </w:r>
          </w:p>
        </w:tc>
      </w:tr>
      <w:tr w:rsidR="00BE5123" w14:paraId="69BE74C9" w14:textId="77777777" w:rsidTr="00BC6535">
        <w:tc>
          <w:tcPr>
            <w:tcW w:w="4389" w:type="dxa"/>
          </w:tcPr>
          <w:p w14:paraId="4D2CFFC8" w14:textId="77777777" w:rsidR="00BE5123" w:rsidRDefault="00BE5123" w:rsidP="00BC6535">
            <w:pPr>
              <w:ind w:firstLine="0"/>
            </w:pPr>
            <w:r w:rsidRPr="00044658">
              <w:rPr>
                <w:b/>
                <w:szCs w:val="26"/>
              </w:rPr>
              <w:t>Mục đích:</w:t>
            </w:r>
          </w:p>
        </w:tc>
        <w:tc>
          <w:tcPr>
            <w:tcW w:w="4389" w:type="dxa"/>
          </w:tcPr>
          <w:p w14:paraId="525D8B86" w14:textId="36D03A6B" w:rsidR="00BE5123" w:rsidRDefault="008D5EBB" w:rsidP="00BC6535">
            <w:pPr>
              <w:ind w:firstLine="0"/>
            </w:pPr>
            <w:r>
              <w:t>Cập nhật kho hàng khi có lô hàng mới nhập về.</w:t>
            </w:r>
          </w:p>
        </w:tc>
      </w:tr>
      <w:tr w:rsidR="00BE5123" w14:paraId="6CFEAADD" w14:textId="77777777" w:rsidTr="00BC6535">
        <w:tc>
          <w:tcPr>
            <w:tcW w:w="4389" w:type="dxa"/>
          </w:tcPr>
          <w:p w14:paraId="4A932C71" w14:textId="77777777" w:rsidR="00BE5123" w:rsidRDefault="00BE5123" w:rsidP="00BC6535">
            <w:pPr>
              <w:ind w:firstLine="0"/>
            </w:pPr>
            <w:r w:rsidRPr="00044658">
              <w:rPr>
                <w:b/>
                <w:szCs w:val="26"/>
              </w:rPr>
              <w:t>Mô tả:</w:t>
            </w:r>
          </w:p>
        </w:tc>
        <w:tc>
          <w:tcPr>
            <w:tcW w:w="4389" w:type="dxa"/>
          </w:tcPr>
          <w:p w14:paraId="0B1CDAB3" w14:textId="7A7F502F" w:rsidR="00BE5123" w:rsidRDefault="008D5EBB" w:rsidP="00BC6535">
            <w:pPr>
              <w:ind w:firstLine="0"/>
            </w:pPr>
            <w:r>
              <w:t>Người dùng thêm thông tin lô hàng mới.</w:t>
            </w:r>
          </w:p>
        </w:tc>
      </w:tr>
      <w:tr w:rsidR="00BE5123" w14:paraId="3D5D9938" w14:textId="77777777" w:rsidTr="00BC6535">
        <w:tc>
          <w:tcPr>
            <w:tcW w:w="4389" w:type="dxa"/>
          </w:tcPr>
          <w:p w14:paraId="00EDD614" w14:textId="77777777" w:rsidR="00BE5123" w:rsidRDefault="00BE5123" w:rsidP="00BC6535">
            <w:pPr>
              <w:ind w:firstLine="0"/>
            </w:pPr>
            <w:r w:rsidRPr="00044658">
              <w:rPr>
                <w:b/>
                <w:szCs w:val="26"/>
              </w:rPr>
              <w:t>Tác nhân:</w:t>
            </w:r>
          </w:p>
        </w:tc>
        <w:tc>
          <w:tcPr>
            <w:tcW w:w="4389" w:type="dxa"/>
          </w:tcPr>
          <w:p w14:paraId="3F3A5F0F" w14:textId="28E06111" w:rsidR="00BE5123" w:rsidRDefault="006A6A3C" w:rsidP="00BC6535">
            <w:pPr>
              <w:ind w:firstLine="0"/>
            </w:pPr>
            <w:r>
              <w:t>Quản lý.</w:t>
            </w:r>
          </w:p>
        </w:tc>
      </w:tr>
      <w:tr w:rsidR="00BE5123" w14:paraId="54F58A01" w14:textId="77777777" w:rsidTr="00BC6535">
        <w:tc>
          <w:tcPr>
            <w:tcW w:w="4389" w:type="dxa"/>
          </w:tcPr>
          <w:p w14:paraId="4ACBC552" w14:textId="77777777" w:rsidR="00BE5123" w:rsidRDefault="00BE5123" w:rsidP="00BC6535">
            <w:pPr>
              <w:ind w:firstLine="0"/>
            </w:pPr>
            <w:r w:rsidRPr="00044658">
              <w:rPr>
                <w:b/>
                <w:szCs w:val="26"/>
              </w:rPr>
              <w:t>Điều kiện trước:</w:t>
            </w:r>
          </w:p>
        </w:tc>
        <w:tc>
          <w:tcPr>
            <w:tcW w:w="4389" w:type="dxa"/>
          </w:tcPr>
          <w:p w14:paraId="065DBBAD" w14:textId="404C59F7" w:rsidR="00BE5123" w:rsidRDefault="006A6A3C" w:rsidP="00BC6535">
            <w:pPr>
              <w:ind w:firstLine="0"/>
            </w:pPr>
            <w:r>
              <w:t>Có đơn nhập hàng từ nhà cung cấp.</w:t>
            </w:r>
          </w:p>
        </w:tc>
      </w:tr>
      <w:tr w:rsidR="00BE5123" w14:paraId="7230A1D2" w14:textId="77777777" w:rsidTr="00BC6535">
        <w:tc>
          <w:tcPr>
            <w:tcW w:w="4389" w:type="dxa"/>
          </w:tcPr>
          <w:p w14:paraId="6ABC1E01" w14:textId="77777777" w:rsidR="00BE5123" w:rsidRDefault="00BE5123" w:rsidP="00BC6535">
            <w:pPr>
              <w:ind w:firstLine="0"/>
            </w:pPr>
            <w:r w:rsidRPr="00044658">
              <w:rPr>
                <w:b/>
                <w:szCs w:val="26"/>
              </w:rPr>
              <w:t>Điều kiện sau:</w:t>
            </w:r>
          </w:p>
        </w:tc>
        <w:tc>
          <w:tcPr>
            <w:tcW w:w="4389" w:type="dxa"/>
          </w:tcPr>
          <w:p w14:paraId="4DD7FDCE" w14:textId="48DA16F4" w:rsidR="00BE5123" w:rsidRDefault="006A6A3C" w:rsidP="00BC6535">
            <w:pPr>
              <w:ind w:firstLine="0"/>
            </w:pPr>
            <w:r>
              <w:t>Kho hàng được cập nhật.</w:t>
            </w:r>
          </w:p>
        </w:tc>
      </w:tr>
      <w:tr w:rsidR="00BE5123" w14:paraId="43000A7D" w14:textId="77777777" w:rsidTr="00BC6535">
        <w:tc>
          <w:tcPr>
            <w:tcW w:w="8778" w:type="dxa"/>
            <w:gridSpan w:val="2"/>
            <w:shd w:val="clear" w:color="auto" w:fill="DBE5F1" w:themeFill="accent1" w:themeFillTint="33"/>
          </w:tcPr>
          <w:p w14:paraId="4EBCFB43" w14:textId="77777777" w:rsidR="00BE5123" w:rsidRDefault="00BE5123" w:rsidP="00BC6535">
            <w:pPr>
              <w:ind w:firstLine="0"/>
            </w:pPr>
            <w:r w:rsidRPr="00044658">
              <w:rPr>
                <w:b/>
                <w:szCs w:val="26"/>
              </w:rPr>
              <w:lastRenderedPageBreak/>
              <w:t>Luồng sự kiện chính (Basic flows)</w:t>
            </w:r>
          </w:p>
        </w:tc>
      </w:tr>
      <w:tr w:rsidR="00BE5123" w14:paraId="2C7F340E" w14:textId="77777777" w:rsidTr="00BC6535">
        <w:tc>
          <w:tcPr>
            <w:tcW w:w="4389" w:type="dxa"/>
          </w:tcPr>
          <w:p w14:paraId="739F2C62" w14:textId="77777777" w:rsidR="00BE5123" w:rsidRDefault="00BE5123" w:rsidP="00BC6535">
            <w:pPr>
              <w:ind w:firstLine="0"/>
              <w:jc w:val="center"/>
            </w:pPr>
            <w:r w:rsidRPr="001F7647">
              <w:rPr>
                <w:b/>
                <w:bCs/>
                <w:szCs w:val="26"/>
              </w:rPr>
              <w:t>Tác nhân</w:t>
            </w:r>
          </w:p>
        </w:tc>
        <w:tc>
          <w:tcPr>
            <w:tcW w:w="4389" w:type="dxa"/>
          </w:tcPr>
          <w:p w14:paraId="3C7696AD" w14:textId="77777777" w:rsidR="00BE5123" w:rsidRDefault="00BE5123" w:rsidP="00BC6535">
            <w:pPr>
              <w:ind w:firstLine="0"/>
              <w:jc w:val="center"/>
            </w:pPr>
            <w:r w:rsidRPr="001F7647">
              <w:rPr>
                <w:b/>
                <w:bCs/>
                <w:szCs w:val="26"/>
              </w:rPr>
              <w:t>Hệ thống</w:t>
            </w:r>
          </w:p>
        </w:tc>
      </w:tr>
      <w:tr w:rsidR="00BE5123" w14:paraId="23358607" w14:textId="77777777" w:rsidTr="00BC6535">
        <w:tc>
          <w:tcPr>
            <w:tcW w:w="4389" w:type="dxa"/>
          </w:tcPr>
          <w:p w14:paraId="26FCC252" w14:textId="0F4C2BF7" w:rsidR="00BE5123" w:rsidRDefault="006A6A3C" w:rsidP="00B73884">
            <w:pPr>
              <w:pStyle w:val="ListParagraph"/>
              <w:numPr>
                <w:ilvl w:val="0"/>
                <w:numId w:val="31"/>
              </w:numPr>
              <w:jc w:val="left"/>
            </w:pPr>
            <w:r>
              <w:t>Người dùng truy cập vào giao diện quản lý kho hàng.</w:t>
            </w:r>
          </w:p>
        </w:tc>
        <w:tc>
          <w:tcPr>
            <w:tcW w:w="4389" w:type="dxa"/>
          </w:tcPr>
          <w:p w14:paraId="49B79755" w14:textId="77777777" w:rsidR="00BE5123" w:rsidRDefault="00BE5123" w:rsidP="00B73884">
            <w:pPr>
              <w:ind w:firstLine="0"/>
              <w:jc w:val="left"/>
            </w:pPr>
          </w:p>
        </w:tc>
      </w:tr>
      <w:tr w:rsidR="00BE5123" w14:paraId="1F811B25" w14:textId="77777777" w:rsidTr="00BC6535">
        <w:tc>
          <w:tcPr>
            <w:tcW w:w="4389" w:type="dxa"/>
          </w:tcPr>
          <w:p w14:paraId="57636E78" w14:textId="77777777" w:rsidR="00BE5123" w:rsidRDefault="00BE5123" w:rsidP="00B73884">
            <w:pPr>
              <w:ind w:firstLine="0"/>
              <w:jc w:val="left"/>
            </w:pPr>
          </w:p>
        </w:tc>
        <w:tc>
          <w:tcPr>
            <w:tcW w:w="4389" w:type="dxa"/>
          </w:tcPr>
          <w:p w14:paraId="1C91C6B7" w14:textId="5E80B13F" w:rsidR="00BE5123" w:rsidRDefault="006A6A3C" w:rsidP="00B73884">
            <w:pPr>
              <w:pStyle w:val="ListParagraph"/>
              <w:numPr>
                <w:ilvl w:val="0"/>
                <w:numId w:val="31"/>
              </w:numPr>
              <w:jc w:val="left"/>
            </w:pPr>
            <w:r>
              <w:t>Hệ thống hiển thị giao diện quản lý lô hàng.</w:t>
            </w:r>
          </w:p>
        </w:tc>
      </w:tr>
      <w:tr w:rsidR="00BE5123" w14:paraId="08000D13" w14:textId="77777777" w:rsidTr="00BC6535">
        <w:tc>
          <w:tcPr>
            <w:tcW w:w="4389" w:type="dxa"/>
          </w:tcPr>
          <w:p w14:paraId="36FB2AEA" w14:textId="7F09AD1C" w:rsidR="00BE5123" w:rsidRDefault="006A6A3C" w:rsidP="00B73884">
            <w:pPr>
              <w:pStyle w:val="ListParagraph"/>
              <w:numPr>
                <w:ilvl w:val="0"/>
                <w:numId w:val="31"/>
              </w:numPr>
              <w:jc w:val="left"/>
            </w:pPr>
            <w:r>
              <w:t>Người dùng chọn thêm lô hàng mới, nhập thông</w:t>
            </w:r>
            <w:r w:rsidR="00B73884">
              <w:t xml:space="preserve"> **</w:t>
            </w:r>
            <w:r>
              <w:t xml:space="preserve"> tin sau đó xác nhận.</w:t>
            </w:r>
          </w:p>
        </w:tc>
        <w:tc>
          <w:tcPr>
            <w:tcW w:w="4389" w:type="dxa"/>
          </w:tcPr>
          <w:p w14:paraId="5CAA2FFE" w14:textId="77777777" w:rsidR="00BE5123" w:rsidRDefault="00BE5123" w:rsidP="00B73884">
            <w:pPr>
              <w:ind w:firstLine="0"/>
              <w:jc w:val="left"/>
            </w:pPr>
          </w:p>
        </w:tc>
      </w:tr>
      <w:tr w:rsidR="00B73884" w14:paraId="20F5A473" w14:textId="77777777" w:rsidTr="00BC6535">
        <w:tc>
          <w:tcPr>
            <w:tcW w:w="4389" w:type="dxa"/>
          </w:tcPr>
          <w:p w14:paraId="384046C6" w14:textId="39917801" w:rsidR="00B73884" w:rsidRPr="000C0775" w:rsidRDefault="00B73884" w:rsidP="00B73884">
            <w:pPr>
              <w:pStyle w:val="ListParagraph"/>
              <w:numPr>
                <w:ilvl w:val="0"/>
                <w:numId w:val="31"/>
              </w:numPr>
              <w:jc w:val="left"/>
              <w:rPr>
                <w:highlight w:val="yellow"/>
              </w:rPr>
            </w:pPr>
            <w:r w:rsidRPr="000C0775">
              <w:rPr>
                <w:highlight w:val="yellow"/>
              </w:rPr>
              <w:t>**</w:t>
            </w:r>
            <w:r w:rsidR="000C0775" w:rsidRPr="000C0775">
              <w:rPr>
                <w:highlight w:val="yellow"/>
              </w:rPr>
              <w:t xml:space="preserve"> Phiếu đặt hàng, phiếu nhập (kiểm hàng kho, kệ)</w:t>
            </w:r>
          </w:p>
        </w:tc>
        <w:tc>
          <w:tcPr>
            <w:tcW w:w="4389" w:type="dxa"/>
          </w:tcPr>
          <w:p w14:paraId="14E7F02D" w14:textId="299A314D" w:rsidR="00B73884" w:rsidRPr="000C0775" w:rsidRDefault="000C0775" w:rsidP="00B73884">
            <w:pPr>
              <w:ind w:firstLine="0"/>
              <w:jc w:val="left"/>
              <w:rPr>
                <w:highlight w:val="yellow"/>
              </w:rPr>
            </w:pPr>
            <w:r w:rsidRPr="000C0775">
              <w:rPr>
                <w:highlight w:val="yellow"/>
              </w:rPr>
              <w:t>** đặt hàng-&gt; nhập hàng (nhiều lô hàng, mặt hàng) -&gt; bán hàng**</w:t>
            </w:r>
          </w:p>
        </w:tc>
      </w:tr>
      <w:tr w:rsidR="00B73884" w14:paraId="3A01BEF1" w14:textId="77777777" w:rsidTr="00BC6535">
        <w:tc>
          <w:tcPr>
            <w:tcW w:w="4389" w:type="dxa"/>
          </w:tcPr>
          <w:p w14:paraId="19BE33D2" w14:textId="65C92DE7" w:rsidR="00B73884" w:rsidRPr="000C0775" w:rsidRDefault="00B73884" w:rsidP="00B73884">
            <w:pPr>
              <w:pStyle w:val="ListParagraph"/>
              <w:numPr>
                <w:ilvl w:val="0"/>
                <w:numId w:val="31"/>
              </w:numPr>
              <w:jc w:val="left"/>
              <w:rPr>
                <w:highlight w:val="yellow"/>
              </w:rPr>
            </w:pPr>
            <w:r w:rsidRPr="000C0775">
              <w:rPr>
                <w:highlight w:val="yellow"/>
              </w:rPr>
              <w:t>**</w:t>
            </w:r>
          </w:p>
        </w:tc>
        <w:tc>
          <w:tcPr>
            <w:tcW w:w="4389" w:type="dxa"/>
          </w:tcPr>
          <w:p w14:paraId="30D6C2F3" w14:textId="77777777" w:rsidR="00B73884" w:rsidRDefault="00B73884" w:rsidP="00B73884">
            <w:pPr>
              <w:ind w:firstLine="0"/>
              <w:jc w:val="left"/>
            </w:pPr>
          </w:p>
        </w:tc>
      </w:tr>
      <w:tr w:rsidR="00B73884" w14:paraId="4B5FDEC0" w14:textId="77777777" w:rsidTr="00BC6535">
        <w:tc>
          <w:tcPr>
            <w:tcW w:w="4389" w:type="dxa"/>
          </w:tcPr>
          <w:p w14:paraId="13BED46B" w14:textId="06AC4DC5" w:rsidR="00B73884" w:rsidRPr="000C0775" w:rsidRDefault="00B73884" w:rsidP="00B73884">
            <w:pPr>
              <w:pStyle w:val="ListParagraph"/>
              <w:numPr>
                <w:ilvl w:val="0"/>
                <w:numId w:val="31"/>
              </w:numPr>
              <w:jc w:val="left"/>
              <w:rPr>
                <w:highlight w:val="yellow"/>
              </w:rPr>
            </w:pPr>
            <w:r w:rsidRPr="000C0775">
              <w:rPr>
                <w:highlight w:val="yellow"/>
              </w:rPr>
              <w:t>**</w:t>
            </w:r>
            <w:r w:rsidR="000C0775" w:rsidRPr="000C0775">
              <w:rPr>
                <w:highlight w:val="yellow"/>
              </w:rPr>
              <w:t xml:space="preserve"> Tạo mã lô </w:t>
            </w:r>
            <w:proofErr w:type="gramStart"/>
            <w:r w:rsidR="000C0775" w:rsidRPr="000C0775">
              <w:rPr>
                <w:highlight w:val="yellow"/>
              </w:rPr>
              <w:t>hàng,…</w:t>
            </w:r>
            <w:proofErr w:type="gramEnd"/>
            <w:r w:rsidR="000C0775" w:rsidRPr="000C0775">
              <w:rPr>
                <w:highlight w:val="yellow"/>
              </w:rPr>
              <w:t>lô nào, nsx,vv</w:t>
            </w:r>
          </w:p>
        </w:tc>
        <w:tc>
          <w:tcPr>
            <w:tcW w:w="4389" w:type="dxa"/>
          </w:tcPr>
          <w:p w14:paraId="1AE7D840" w14:textId="77777777" w:rsidR="00B73884" w:rsidRDefault="00B73884" w:rsidP="00B73884">
            <w:pPr>
              <w:ind w:firstLine="0"/>
              <w:jc w:val="left"/>
            </w:pPr>
          </w:p>
        </w:tc>
      </w:tr>
      <w:tr w:rsidR="00BE5123" w14:paraId="3551905B" w14:textId="77777777" w:rsidTr="00BC6535">
        <w:tc>
          <w:tcPr>
            <w:tcW w:w="4389" w:type="dxa"/>
          </w:tcPr>
          <w:p w14:paraId="050257AA" w14:textId="77777777" w:rsidR="00BE5123" w:rsidRDefault="00BE5123" w:rsidP="00B73884">
            <w:pPr>
              <w:ind w:firstLine="0"/>
              <w:jc w:val="left"/>
            </w:pPr>
          </w:p>
        </w:tc>
        <w:tc>
          <w:tcPr>
            <w:tcW w:w="4389" w:type="dxa"/>
          </w:tcPr>
          <w:p w14:paraId="45E9CC5B" w14:textId="1519D9DF" w:rsidR="00BE5123" w:rsidRDefault="006A6A3C" w:rsidP="00B73884">
            <w:pPr>
              <w:pStyle w:val="ListParagraph"/>
              <w:numPr>
                <w:ilvl w:val="0"/>
                <w:numId w:val="31"/>
              </w:numPr>
              <w:jc w:val="left"/>
            </w:pPr>
            <w:r>
              <w:t>Hệ thống kiểm tra thông tin và cập nhật lô hàng mới, đồng thời gửi phiếu mua tới nhà cung cấp, lưu thông tin phiếu mua vào hệ thống.</w:t>
            </w:r>
          </w:p>
        </w:tc>
      </w:tr>
      <w:tr w:rsidR="00BE5123" w14:paraId="75CF30F9" w14:textId="77777777" w:rsidTr="00BC6535">
        <w:tc>
          <w:tcPr>
            <w:tcW w:w="4389" w:type="dxa"/>
          </w:tcPr>
          <w:p w14:paraId="151BCFF9" w14:textId="77777777" w:rsidR="00BE5123" w:rsidRDefault="00BE5123" w:rsidP="00BC6535">
            <w:pPr>
              <w:ind w:firstLine="0"/>
              <w:jc w:val="center"/>
            </w:pPr>
          </w:p>
        </w:tc>
        <w:tc>
          <w:tcPr>
            <w:tcW w:w="4389" w:type="dxa"/>
          </w:tcPr>
          <w:p w14:paraId="67063FEC" w14:textId="77777777" w:rsidR="00BE5123" w:rsidRDefault="00BE5123" w:rsidP="00BC6535">
            <w:pPr>
              <w:ind w:firstLine="0"/>
              <w:jc w:val="center"/>
            </w:pPr>
          </w:p>
        </w:tc>
      </w:tr>
      <w:tr w:rsidR="00BE5123" w14:paraId="3D698873" w14:textId="77777777" w:rsidTr="00BC6535">
        <w:tc>
          <w:tcPr>
            <w:tcW w:w="8778" w:type="dxa"/>
            <w:gridSpan w:val="2"/>
            <w:shd w:val="clear" w:color="auto" w:fill="DBE5F1" w:themeFill="accent1" w:themeFillTint="33"/>
          </w:tcPr>
          <w:p w14:paraId="3555F374" w14:textId="77777777" w:rsidR="00BE5123" w:rsidRDefault="00BE5123" w:rsidP="00BC6535">
            <w:pPr>
              <w:ind w:firstLine="0"/>
            </w:pPr>
            <w:r w:rsidRPr="00044658">
              <w:rPr>
                <w:b/>
                <w:szCs w:val="26"/>
              </w:rPr>
              <w:t>Luồng sự kiện thay thế (alternate flow)</w:t>
            </w:r>
          </w:p>
        </w:tc>
      </w:tr>
      <w:tr w:rsidR="00BE5123" w14:paraId="2134C14E" w14:textId="77777777" w:rsidTr="00BC6535">
        <w:tc>
          <w:tcPr>
            <w:tcW w:w="4389" w:type="dxa"/>
          </w:tcPr>
          <w:p w14:paraId="14A47F6B" w14:textId="77777777" w:rsidR="00BE5123" w:rsidRDefault="00BE5123" w:rsidP="00BC6535">
            <w:pPr>
              <w:ind w:firstLine="0"/>
              <w:jc w:val="center"/>
            </w:pPr>
          </w:p>
        </w:tc>
        <w:tc>
          <w:tcPr>
            <w:tcW w:w="4389" w:type="dxa"/>
          </w:tcPr>
          <w:p w14:paraId="05B8E4F8" w14:textId="16BFA06D" w:rsidR="00BE5123" w:rsidRDefault="00D6169B" w:rsidP="00BC6535">
            <w:pPr>
              <w:ind w:firstLine="0"/>
              <w:jc w:val="center"/>
            </w:pPr>
            <w:r>
              <w:t>4.1 Kiểm tra thông tin thất bại, yêu cầu nhập lại thông tin.</w:t>
            </w:r>
          </w:p>
        </w:tc>
      </w:tr>
      <w:tr w:rsidR="00BE5123" w14:paraId="0EDE8E1C" w14:textId="77777777" w:rsidTr="00BC6535">
        <w:tc>
          <w:tcPr>
            <w:tcW w:w="4389" w:type="dxa"/>
          </w:tcPr>
          <w:p w14:paraId="7FE8A48D" w14:textId="77777777" w:rsidR="00BE5123" w:rsidRDefault="00BE5123" w:rsidP="00BC6535">
            <w:pPr>
              <w:ind w:firstLine="0"/>
              <w:jc w:val="center"/>
            </w:pPr>
          </w:p>
        </w:tc>
        <w:tc>
          <w:tcPr>
            <w:tcW w:w="4389" w:type="dxa"/>
          </w:tcPr>
          <w:p w14:paraId="1AFD9F8C" w14:textId="77777777" w:rsidR="00BE5123" w:rsidRDefault="00BE5123" w:rsidP="00BC6535">
            <w:pPr>
              <w:ind w:firstLine="0"/>
              <w:jc w:val="center"/>
            </w:pPr>
          </w:p>
        </w:tc>
      </w:tr>
      <w:tr w:rsidR="00BE5123" w14:paraId="4D6AF024" w14:textId="77777777" w:rsidTr="00BC6535">
        <w:tc>
          <w:tcPr>
            <w:tcW w:w="4389" w:type="dxa"/>
          </w:tcPr>
          <w:p w14:paraId="0AFE9042" w14:textId="77777777" w:rsidR="00BE5123" w:rsidRDefault="00BE5123" w:rsidP="00BC6535">
            <w:pPr>
              <w:ind w:firstLine="0"/>
              <w:jc w:val="center"/>
            </w:pPr>
          </w:p>
        </w:tc>
        <w:tc>
          <w:tcPr>
            <w:tcW w:w="4389" w:type="dxa"/>
          </w:tcPr>
          <w:p w14:paraId="62F0DD69" w14:textId="77777777" w:rsidR="00BE5123" w:rsidRDefault="00BE5123" w:rsidP="00BC6535">
            <w:pPr>
              <w:ind w:firstLine="0"/>
              <w:jc w:val="center"/>
            </w:pPr>
          </w:p>
        </w:tc>
      </w:tr>
    </w:tbl>
    <w:p w14:paraId="0F0B3B1C" w14:textId="77777777" w:rsidR="00BE5123" w:rsidRPr="00BE5123" w:rsidRDefault="00BE5123" w:rsidP="00BE5123"/>
    <w:p w14:paraId="4EE7D0E2" w14:textId="3977729D" w:rsidR="00F11043" w:rsidRDefault="00BE5123" w:rsidP="001118E2">
      <w:pPr>
        <w:pStyle w:val="Heading3"/>
      </w:pPr>
      <w:bookmarkStart w:id="69" w:name="_Toc191711850"/>
      <w:r w:rsidRPr="00BE5123">
        <w:lastRenderedPageBreak/>
        <w:t>Kiểm tra hàng tồn kho, hết hạn</w:t>
      </w:r>
      <w:bookmarkEnd w:id="69"/>
    </w:p>
    <w:p w14:paraId="43D1C06B" w14:textId="4F1626C7" w:rsidR="00900F25" w:rsidRDefault="00900F25" w:rsidP="00900F25">
      <w:pPr>
        <w:pStyle w:val="Caption"/>
        <w:keepNext/>
      </w:pPr>
      <w:bookmarkStart w:id="70" w:name="_Toc191711961"/>
      <w:r>
        <w:t xml:space="preserve">Bảng </w:t>
      </w:r>
      <w:fldSimple w:instr=" SEQ Bảng \* ARABIC ">
        <w:r w:rsidR="00721F89">
          <w:rPr>
            <w:noProof/>
          </w:rPr>
          <w:t>17</w:t>
        </w:r>
      </w:fldSimple>
      <w:r>
        <w:t xml:space="preserve"> Kiểm tra hàng tồn kho, hết hạn</w:t>
      </w:r>
      <w:bookmarkEnd w:id="70"/>
    </w:p>
    <w:tbl>
      <w:tblPr>
        <w:tblStyle w:val="TableGrid"/>
        <w:tblW w:w="0" w:type="auto"/>
        <w:tblLook w:val="04A0" w:firstRow="1" w:lastRow="0" w:firstColumn="1" w:lastColumn="0" w:noHBand="0" w:noVBand="1"/>
      </w:tblPr>
      <w:tblGrid>
        <w:gridCol w:w="4389"/>
        <w:gridCol w:w="4389"/>
      </w:tblGrid>
      <w:tr w:rsidR="00BE5123" w14:paraId="3FAC6602" w14:textId="77777777" w:rsidTr="00BC6535">
        <w:tc>
          <w:tcPr>
            <w:tcW w:w="8778" w:type="dxa"/>
            <w:gridSpan w:val="2"/>
          </w:tcPr>
          <w:p w14:paraId="647034F4" w14:textId="38127034" w:rsidR="00BE5123" w:rsidRDefault="00BE5123" w:rsidP="00BC6535">
            <w:pPr>
              <w:ind w:firstLine="0"/>
            </w:pPr>
            <w:r w:rsidRPr="00044658">
              <w:rPr>
                <w:b/>
                <w:szCs w:val="26"/>
              </w:rPr>
              <w:t xml:space="preserve">Use case: </w:t>
            </w:r>
            <w:r w:rsidR="008F065F" w:rsidRPr="008F065F">
              <w:rPr>
                <w:b/>
                <w:bCs/>
              </w:rPr>
              <w:t>Kiểm tra hàng tồn kho, hết hạn</w:t>
            </w:r>
          </w:p>
        </w:tc>
      </w:tr>
      <w:tr w:rsidR="00BE5123" w14:paraId="30D63BAC" w14:textId="77777777" w:rsidTr="00BC6535">
        <w:tc>
          <w:tcPr>
            <w:tcW w:w="4389" w:type="dxa"/>
          </w:tcPr>
          <w:p w14:paraId="53D22DBF" w14:textId="77777777" w:rsidR="00BE5123" w:rsidRDefault="00BE5123" w:rsidP="00BC6535">
            <w:pPr>
              <w:ind w:firstLine="0"/>
            </w:pPr>
            <w:r w:rsidRPr="00044658">
              <w:rPr>
                <w:b/>
                <w:szCs w:val="26"/>
              </w:rPr>
              <w:t>Mục đích:</w:t>
            </w:r>
          </w:p>
        </w:tc>
        <w:tc>
          <w:tcPr>
            <w:tcW w:w="4389" w:type="dxa"/>
          </w:tcPr>
          <w:p w14:paraId="4131DC1E" w14:textId="1D5BE27A" w:rsidR="00BE5123" w:rsidRDefault="008F065F" w:rsidP="00BC6535">
            <w:pPr>
              <w:ind w:firstLine="0"/>
            </w:pPr>
            <w:r>
              <w:t>Xác định sản phẩm hết hàng hoặc sắp hết hạn.</w:t>
            </w:r>
          </w:p>
        </w:tc>
      </w:tr>
      <w:tr w:rsidR="00BE5123" w14:paraId="24C552C2" w14:textId="77777777" w:rsidTr="00BC6535">
        <w:tc>
          <w:tcPr>
            <w:tcW w:w="4389" w:type="dxa"/>
          </w:tcPr>
          <w:p w14:paraId="25BC07FB" w14:textId="77777777" w:rsidR="00BE5123" w:rsidRDefault="00BE5123" w:rsidP="00BC6535">
            <w:pPr>
              <w:ind w:firstLine="0"/>
            </w:pPr>
            <w:r w:rsidRPr="00044658">
              <w:rPr>
                <w:b/>
                <w:szCs w:val="26"/>
              </w:rPr>
              <w:t>Mô tả:</w:t>
            </w:r>
          </w:p>
        </w:tc>
        <w:tc>
          <w:tcPr>
            <w:tcW w:w="4389" w:type="dxa"/>
          </w:tcPr>
          <w:p w14:paraId="398B0180" w14:textId="45C947C5" w:rsidR="00BE5123" w:rsidRDefault="008F065F" w:rsidP="00BC6535">
            <w:pPr>
              <w:ind w:firstLine="0"/>
            </w:pPr>
            <w:r>
              <w:t>Người dùng kiểm tra tồn kho qua hệ thống.</w:t>
            </w:r>
          </w:p>
        </w:tc>
      </w:tr>
      <w:tr w:rsidR="00BE5123" w14:paraId="2DFB7C04" w14:textId="77777777" w:rsidTr="00BC6535">
        <w:tc>
          <w:tcPr>
            <w:tcW w:w="4389" w:type="dxa"/>
          </w:tcPr>
          <w:p w14:paraId="4104AC5A" w14:textId="77777777" w:rsidR="00BE5123" w:rsidRDefault="00BE5123" w:rsidP="00BC6535">
            <w:pPr>
              <w:ind w:firstLine="0"/>
            </w:pPr>
            <w:r w:rsidRPr="00044658">
              <w:rPr>
                <w:b/>
                <w:szCs w:val="26"/>
              </w:rPr>
              <w:t>Tác nhân:</w:t>
            </w:r>
          </w:p>
        </w:tc>
        <w:tc>
          <w:tcPr>
            <w:tcW w:w="4389" w:type="dxa"/>
          </w:tcPr>
          <w:p w14:paraId="6B54C44C" w14:textId="0F1EFBB2" w:rsidR="00BE5123" w:rsidRDefault="009B05E9" w:rsidP="00BC6535">
            <w:pPr>
              <w:ind w:firstLine="0"/>
            </w:pPr>
            <w:r>
              <w:t>Nhân viên, quản lý</w:t>
            </w:r>
          </w:p>
        </w:tc>
      </w:tr>
      <w:tr w:rsidR="00BE5123" w14:paraId="6389776F" w14:textId="77777777" w:rsidTr="00BC6535">
        <w:tc>
          <w:tcPr>
            <w:tcW w:w="4389" w:type="dxa"/>
          </w:tcPr>
          <w:p w14:paraId="23D16837" w14:textId="77777777" w:rsidR="00BE5123" w:rsidRDefault="00BE5123" w:rsidP="00BC6535">
            <w:pPr>
              <w:ind w:firstLine="0"/>
            </w:pPr>
            <w:r w:rsidRPr="00044658">
              <w:rPr>
                <w:b/>
                <w:szCs w:val="26"/>
              </w:rPr>
              <w:t>Điều kiện trước:</w:t>
            </w:r>
          </w:p>
        </w:tc>
        <w:tc>
          <w:tcPr>
            <w:tcW w:w="4389" w:type="dxa"/>
          </w:tcPr>
          <w:p w14:paraId="3397D9C0" w14:textId="64FCCED6" w:rsidR="00BE5123" w:rsidRDefault="009B05E9" w:rsidP="00BC6535">
            <w:pPr>
              <w:ind w:firstLine="0"/>
            </w:pPr>
            <w:r>
              <w:t>Hệ thống có dữ liệu tồn kho.</w:t>
            </w:r>
          </w:p>
        </w:tc>
      </w:tr>
      <w:tr w:rsidR="00BE5123" w14:paraId="54BB6241" w14:textId="77777777" w:rsidTr="00BC6535">
        <w:tc>
          <w:tcPr>
            <w:tcW w:w="4389" w:type="dxa"/>
          </w:tcPr>
          <w:p w14:paraId="2BB7D19D" w14:textId="77777777" w:rsidR="00BE5123" w:rsidRDefault="00BE5123" w:rsidP="00BC6535">
            <w:pPr>
              <w:ind w:firstLine="0"/>
            </w:pPr>
            <w:r w:rsidRPr="00044658">
              <w:rPr>
                <w:b/>
                <w:szCs w:val="26"/>
              </w:rPr>
              <w:t>Điều kiện sau:</w:t>
            </w:r>
          </w:p>
        </w:tc>
        <w:tc>
          <w:tcPr>
            <w:tcW w:w="4389" w:type="dxa"/>
          </w:tcPr>
          <w:p w14:paraId="45F14A47" w14:textId="74EA2C27" w:rsidR="00BE5123" w:rsidRDefault="009B05E9" w:rsidP="00BC6535">
            <w:pPr>
              <w:ind w:firstLine="0"/>
            </w:pPr>
            <w:r>
              <w:t>Báo cáo tình trạng hàng tồn kho được hiển thị.</w:t>
            </w:r>
          </w:p>
        </w:tc>
      </w:tr>
      <w:tr w:rsidR="00BE5123" w14:paraId="4A0BB73E" w14:textId="77777777" w:rsidTr="00BC6535">
        <w:tc>
          <w:tcPr>
            <w:tcW w:w="8778" w:type="dxa"/>
            <w:gridSpan w:val="2"/>
            <w:shd w:val="clear" w:color="auto" w:fill="DBE5F1" w:themeFill="accent1" w:themeFillTint="33"/>
          </w:tcPr>
          <w:p w14:paraId="33B53700" w14:textId="77777777" w:rsidR="00BE5123" w:rsidRDefault="00BE5123" w:rsidP="00BC6535">
            <w:pPr>
              <w:ind w:firstLine="0"/>
            </w:pPr>
            <w:r w:rsidRPr="00044658">
              <w:rPr>
                <w:b/>
                <w:szCs w:val="26"/>
              </w:rPr>
              <w:t>Luồng sự kiện chính (Basic flows)</w:t>
            </w:r>
          </w:p>
        </w:tc>
      </w:tr>
      <w:tr w:rsidR="00BE5123" w14:paraId="71259BB4" w14:textId="77777777" w:rsidTr="00BC6535">
        <w:tc>
          <w:tcPr>
            <w:tcW w:w="4389" w:type="dxa"/>
          </w:tcPr>
          <w:p w14:paraId="3E81A0DD" w14:textId="77777777" w:rsidR="00BE5123" w:rsidRDefault="00BE5123" w:rsidP="00BC6535">
            <w:pPr>
              <w:ind w:firstLine="0"/>
              <w:jc w:val="center"/>
            </w:pPr>
            <w:r w:rsidRPr="001F7647">
              <w:rPr>
                <w:b/>
                <w:bCs/>
                <w:szCs w:val="26"/>
              </w:rPr>
              <w:t>Tác nhân</w:t>
            </w:r>
          </w:p>
        </w:tc>
        <w:tc>
          <w:tcPr>
            <w:tcW w:w="4389" w:type="dxa"/>
          </w:tcPr>
          <w:p w14:paraId="0E0501E0" w14:textId="77777777" w:rsidR="00BE5123" w:rsidRDefault="00BE5123" w:rsidP="00BC6535">
            <w:pPr>
              <w:ind w:firstLine="0"/>
              <w:jc w:val="center"/>
            </w:pPr>
            <w:r w:rsidRPr="001F7647">
              <w:rPr>
                <w:b/>
                <w:bCs/>
                <w:szCs w:val="26"/>
              </w:rPr>
              <w:t>Hệ thống</w:t>
            </w:r>
          </w:p>
        </w:tc>
      </w:tr>
      <w:tr w:rsidR="00BE5123" w14:paraId="0298043C" w14:textId="77777777" w:rsidTr="00BC6535">
        <w:tc>
          <w:tcPr>
            <w:tcW w:w="4389" w:type="dxa"/>
          </w:tcPr>
          <w:p w14:paraId="4AD34479" w14:textId="79059532" w:rsidR="00BE5123" w:rsidRDefault="009B05E9" w:rsidP="009B05E9">
            <w:pPr>
              <w:pStyle w:val="ListParagraph"/>
              <w:numPr>
                <w:ilvl w:val="0"/>
                <w:numId w:val="32"/>
              </w:numPr>
              <w:jc w:val="center"/>
            </w:pPr>
            <w:r>
              <w:t>Người dùng truy cập vào giao diện quản lý kho hàng.</w:t>
            </w:r>
          </w:p>
        </w:tc>
        <w:tc>
          <w:tcPr>
            <w:tcW w:w="4389" w:type="dxa"/>
          </w:tcPr>
          <w:p w14:paraId="25F6A801" w14:textId="77777777" w:rsidR="00BE5123" w:rsidRDefault="00BE5123" w:rsidP="00BC6535">
            <w:pPr>
              <w:ind w:firstLine="0"/>
              <w:jc w:val="center"/>
            </w:pPr>
          </w:p>
        </w:tc>
      </w:tr>
      <w:tr w:rsidR="00BE5123" w14:paraId="2D9D80E0" w14:textId="77777777" w:rsidTr="00BC6535">
        <w:tc>
          <w:tcPr>
            <w:tcW w:w="4389" w:type="dxa"/>
          </w:tcPr>
          <w:p w14:paraId="1CE72B6B" w14:textId="77777777" w:rsidR="00BE5123" w:rsidRDefault="00BE5123" w:rsidP="00BC6535">
            <w:pPr>
              <w:ind w:firstLine="0"/>
              <w:jc w:val="center"/>
            </w:pPr>
          </w:p>
        </w:tc>
        <w:tc>
          <w:tcPr>
            <w:tcW w:w="4389" w:type="dxa"/>
          </w:tcPr>
          <w:p w14:paraId="6B79757F" w14:textId="671427D4" w:rsidR="00BE5123" w:rsidRDefault="009B05E9" w:rsidP="009B05E9">
            <w:pPr>
              <w:pStyle w:val="ListParagraph"/>
              <w:numPr>
                <w:ilvl w:val="0"/>
                <w:numId w:val="32"/>
              </w:numPr>
              <w:jc w:val="center"/>
            </w:pPr>
            <w:r>
              <w:t>Hệ thống hiển thị giao diện quản lý lô hàng.</w:t>
            </w:r>
          </w:p>
        </w:tc>
      </w:tr>
      <w:tr w:rsidR="00BE5123" w14:paraId="7C1F4F2A" w14:textId="77777777" w:rsidTr="00BC6535">
        <w:tc>
          <w:tcPr>
            <w:tcW w:w="4389" w:type="dxa"/>
          </w:tcPr>
          <w:p w14:paraId="0E65CF0B" w14:textId="24261FCF" w:rsidR="00BE5123" w:rsidRDefault="009B05E9" w:rsidP="009B05E9">
            <w:pPr>
              <w:pStyle w:val="ListParagraph"/>
              <w:numPr>
                <w:ilvl w:val="0"/>
                <w:numId w:val="32"/>
              </w:numPr>
              <w:jc w:val="center"/>
            </w:pPr>
            <w:r>
              <w:t>Người dùng chọn chọn "Kiểm tra tồn kho".</w:t>
            </w:r>
          </w:p>
        </w:tc>
        <w:tc>
          <w:tcPr>
            <w:tcW w:w="4389" w:type="dxa"/>
          </w:tcPr>
          <w:p w14:paraId="72C49F47" w14:textId="77777777" w:rsidR="00BE5123" w:rsidRDefault="00BE5123" w:rsidP="00BC6535">
            <w:pPr>
              <w:ind w:firstLine="0"/>
              <w:jc w:val="center"/>
            </w:pPr>
          </w:p>
        </w:tc>
      </w:tr>
      <w:tr w:rsidR="00BE5123" w14:paraId="78EC1FDC" w14:textId="77777777" w:rsidTr="00BC6535">
        <w:tc>
          <w:tcPr>
            <w:tcW w:w="4389" w:type="dxa"/>
          </w:tcPr>
          <w:p w14:paraId="582CFF82" w14:textId="77777777" w:rsidR="00BE5123" w:rsidRDefault="00BE5123" w:rsidP="00BC6535">
            <w:pPr>
              <w:ind w:firstLine="0"/>
              <w:jc w:val="center"/>
            </w:pPr>
          </w:p>
        </w:tc>
        <w:tc>
          <w:tcPr>
            <w:tcW w:w="4389" w:type="dxa"/>
          </w:tcPr>
          <w:p w14:paraId="515304CD" w14:textId="26ADA602" w:rsidR="00BE5123" w:rsidRDefault="009B05E9" w:rsidP="009B05E9">
            <w:pPr>
              <w:pStyle w:val="ListParagraph"/>
              <w:numPr>
                <w:ilvl w:val="0"/>
                <w:numId w:val="32"/>
              </w:numPr>
              <w:jc w:val="center"/>
            </w:pPr>
            <w:r>
              <w:t>Hệ thống hiển thị danh sách hàng tồn kho.</w:t>
            </w:r>
          </w:p>
        </w:tc>
      </w:tr>
      <w:tr w:rsidR="00BE5123" w14:paraId="7051902D" w14:textId="77777777" w:rsidTr="00BC6535">
        <w:tc>
          <w:tcPr>
            <w:tcW w:w="4389" w:type="dxa"/>
          </w:tcPr>
          <w:p w14:paraId="158F30A3" w14:textId="00163F12" w:rsidR="00BE5123" w:rsidRDefault="009B05E9" w:rsidP="009B05E9">
            <w:pPr>
              <w:pStyle w:val="ListParagraph"/>
              <w:numPr>
                <w:ilvl w:val="0"/>
                <w:numId w:val="32"/>
              </w:numPr>
              <w:jc w:val="center"/>
            </w:pPr>
            <w:r>
              <w:t>Người dùng lọc theo trạng thái (hết hàng, sắp hết hạn).</w:t>
            </w:r>
          </w:p>
        </w:tc>
        <w:tc>
          <w:tcPr>
            <w:tcW w:w="4389" w:type="dxa"/>
          </w:tcPr>
          <w:p w14:paraId="31499E7B" w14:textId="77777777" w:rsidR="00BE5123" w:rsidRDefault="00BE5123" w:rsidP="00BC6535">
            <w:pPr>
              <w:ind w:firstLine="0"/>
              <w:jc w:val="center"/>
            </w:pPr>
          </w:p>
        </w:tc>
      </w:tr>
      <w:tr w:rsidR="00BE5123" w14:paraId="40D851F8" w14:textId="77777777" w:rsidTr="00BC6535">
        <w:tc>
          <w:tcPr>
            <w:tcW w:w="4389" w:type="dxa"/>
          </w:tcPr>
          <w:p w14:paraId="0414F0BC" w14:textId="77777777" w:rsidR="00BE5123" w:rsidRDefault="00BE5123" w:rsidP="00BC6535">
            <w:pPr>
              <w:ind w:firstLine="0"/>
              <w:jc w:val="center"/>
            </w:pPr>
          </w:p>
        </w:tc>
        <w:tc>
          <w:tcPr>
            <w:tcW w:w="4389" w:type="dxa"/>
          </w:tcPr>
          <w:p w14:paraId="3263FC71" w14:textId="2AF4DD25" w:rsidR="00BE5123" w:rsidRDefault="009B05E9" w:rsidP="009B05E9">
            <w:pPr>
              <w:pStyle w:val="ListParagraph"/>
              <w:numPr>
                <w:ilvl w:val="0"/>
                <w:numId w:val="32"/>
              </w:numPr>
              <w:jc w:val="center"/>
            </w:pPr>
            <w:r>
              <w:t>Hệ thống hiển thị danh sách lô hàng theo yêu cầu.</w:t>
            </w:r>
          </w:p>
        </w:tc>
      </w:tr>
      <w:tr w:rsidR="00BE5123" w14:paraId="4404CC25" w14:textId="77777777" w:rsidTr="00BC6535">
        <w:tc>
          <w:tcPr>
            <w:tcW w:w="4389" w:type="dxa"/>
          </w:tcPr>
          <w:p w14:paraId="45CD658B" w14:textId="77777777" w:rsidR="00BE5123" w:rsidRDefault="00BE5123" w:rsidP="00BC6535">
            <w:pPr>
              <w:ind w:firstLine="0"/>
              <w:jc w:val="center"/>
            </w:pPr>
          </w:p>
        </w:tc>
        <w:tc>
          <w:tcPr>
            <w:tcW w:w="4389" w:type="dxa"/>
          </w:tcPr>
          <w:p w14:paraId="73BD6627" w14:textId="77777777" w:rsidR="00BE5123" w:rsidRDefault="00BE5123" w:rsidP="00BC6535">
            <w:pPr>
              <w:ind w:firstLine="0"/>
              <w:jc w:val="center"/>
            </w:pPr>
          </w:p>
        </w:tc>
      </w:tr>
      <w:tr w:rsidR="00BE5123" w14:paraId="5360AA9A" w14:textId="77777777" w:rsidTr="00BC6535">
        <w:tc>
          <w:tcPr>
            <w:tcW w:w="8778" w:type="dxa"/>
            <w:gridSpan w:val="2"/>
            <w:shd w:val="clear" w:color="auto" w:fill="DBE5F1" w:themeFill="accent1" w:themeFillTint="33"/>
          </w:tcPr>
          <w:p w14:paraId="07188987" w14:textId="77777777" w:rsidR="00BE5123" w:rsidRDefault="00BE5123" w:rsidP="00BC6535">
            <w:pPr>
              <w:ind w:firstLine="0"/>
            </w:pPr>
            <w:r w:rsidRPr="00044658">
              <w:rPr>
                <w:b/>
                <w:szCs w:val="26"/>
              </w:rPr>
              <w:t>Luồng sự kiện thay thế (alternate flow)</w:t>
            </w:r>
          </w:p>
        </w:tc>
      </w:tr>
      <w:tr w:rsidR="00BE5123" w14:paraId="2D765D12" w14:textId="77777777" w:rsidTr="00BC6535">
        <w:tc>
          <w:tcPr>
            <w:tcW w:w="4389" w:type="dxa"/>
          </w:tcPr>
          <w:p w14:paraId="3E7DB661" w14:textId="77777777" w:rsidR="00BE5123" w:rsidRDefault="00BE5123" w:rsidP="00BC6535">
            <w:pPr>
              <w:ind w:firstLine="0"/>
              <w:jc w:val="center"/>
            </w:pPr>
          </w:p>
        </w:tc>
        <w:tc>
          <w:tcPr>
            <w:tcW w:w="4389" w:type="dxa"/>
          </w:tcPr>
          <w:p w14:paraId="77CA784F" w14:textId="77777777" w:rsidR="00BE5123" w:rsidRDefault="00BE5123" w:rsidP="00BC6535">
            <w:pPr>
              <w:ind w:firstLine="0"/>
              <w:jc w:val="center"/>
            </w:pPr>
          </w:p>
        </w:tc>
      </w:tr>
      <w:tr w:rsidR="00BE5123" w14:paraId="59DAB7BE" w14:textId="77777777" w:rsidTr="00BC6535">
        <w:tc>
          <w:tcPr>
            <w:tcW w:w="4389" w:type="dxa"/>
          </w:tcPr>
          <w:p w14:paraId="30DD4472" w14:textId="77777777" w:rsidR="00BE5123" w:rsidRDefault="00BE5123" w:rsidP="00BC6535">
            <w:pPr>
              <w:ind w:firstLine="0"/>
              <w:jc w:val="center"/>
            </w:pPr>
          </w:p>
        </w:tc>
        <w:tc>
          <w:tcPr>
            <w:tcW w:w="4389" w:type="dxa"/>
          </w:tcPr>
          <w:p w14:paraId="33979924" w14:textId="77777777" w:rsidR="00BE5123" w:rsidRDefault="00BE5123" w:rsidP="00BC6535">
            <w:pPr>
              <w:ind w:firstLine="0"/>
              <w:jc w:val="center"/>
            </w:pPr>
          </w:p>
        </w:tc>
      </w:tr>
      <w:tr w:rsidR="00BE5123" w14:paraId="639E2AF3" w14:textId="77777777" w:rsidTr="00BC6535">
        <w:tc>
          <w:tcPr>
            <w:tcW w:w="4389" w:type="dxa"/>
          </w:tcPr>
          <w:p w14:paraId="36C7E0AC" w14:textId="77777777" w:rsidR="00BE5123" w:rsidRDefault="00BE5123" w:rsidP="00BC6535">
            <w:pPr>
              <w:ind w:firstLine="0"/>
              <w:jc w:val="center"/>
            </w:pPr>
          </w:p>
        </w:tc>
        <w:tc>
          <w:tcPr>
            <w:tcW w:w="4389" w:type="dxa"/>
          </w:tcPr>
          <w:p w14:paraId="2D02E87F" w14:textId="77777777" w:rsidR="00BE5123" w:rsidRDefault="00BE5123" w:rsidP="00BC6535">
            <w:pPr>
              <w:ind w:firstLine="0"/>
              <w:jc w:val="center"/>
            </w:pPr>
          </w:p>
        </w:tc>
      </w:tr>
    </w:tbl>
    <w:p w14:paraId="745E65B1" w14:textId="77777777" w:rsidR="00BE5123" w:rsidRPr="00BE5123" w:rsidRDefault="00BE5123" w:rsidP="00BE5123"/>
    <w:p w14:paraId="29CFB734" w14:textId="3A57BEF9" w:rsidR="00F11043" w:rsidRDefault="00BE5123" w:rsidP="001118E2">
      <w:pPr>
        <w:pStyle w:val="Heading3"/>
      </w:pPr>
      <w:bookmarkStart w:id="71" w:name="_Toc191711851"/>
      <w:r w:rsidRPr="00BE5123">
        <w:t>Cập nhật thông tin tồn kho cho sản phẩm</w:t>
      </w:r>
      <w:bookmarkEnd w:id="71"/>
    </w:p>
    <w:p w14:paraId="1F5BD48B" w14:textId="47277C0D" w:rsidR="00900F25" w:rsidRDefault="00900F25" w:rsidP="00900F25">
      <w:pPr>
        <w:pStyle w:val="Caption"/>
        <w:keepNext/>
      </w:pPr>
      <w:bookmarkStart w:id="72" w:name="_Toc191711962"/>
      <w:r>
        <w:t xml:space="preserve">Bảng </w:t>
      </w:r>
      <w:fldSimple w:instr=" SEQ Bảng \* ARABIC ">
        <w:r w:rsidR="00721F89">
          <w:rPr>
            <w:noProof/>
          </w:rPr>
          <w:t>18</w:t>
        </w:r>
      </w:fldSimple>
      <w:r>
        <w:t xml:space="preserve"> Cập nhật thông tin tồn kho cho sản phẩm</w:t>
      </w:r>
      <w:bookmarkEnd w:id="72"/>
    </w:p>
    <w:tbl>
      <w:tblPr>
        <w:tblStyle w:val="TableGrid"/>
        <w:tblW w:w="0" w:type="auto"/>
        <w:tblLook w:val="04A0" w:firstRow="1" w:lastRow="0" w:firstColumn="1" w:lastColumn="0" w:noHBand="0" w:noVBand="1"/>
      </w:tblPr>
      <w:tblGrid>
        <w:gridCol w:w="4389"/>
        <w:gridCol w:w="4389"/>
      </w:tblGrid>
      <w:tr w:rsidR="00BE5123" w14:paraId="6CB9CF3B" w14:textId="77777777" w:rsidTr="00BC6535">
        <w:tc>
          <w:tcPr>
            <w:tcW w:w="8778" w:type="dxa"/>
            <w:gridSpan w:val="2"/>
          </w:tcPr>
          <w:p w14:paraId="19C31999" w14:textId="67145F4A" w:rsidR="00BE5123" w:rsidRDefault="00BE5123" w:rsidP="00BC6535">
            <w:pPr>
              <w:ind w:firstLine="0"/>
            </w:pPr>
            <w:r w:rsidRPr="00044658">
              <w:rPr>
                <w:b/>
                <w:szCs w:val="26"/>
              </w:rPr>
              <w:t xml:space="preserve">Use case: </w:t>
            </w:r>
            <w:r w:rsidR="00C61E1F" w:rsidRPr="00C61E1F">
              <w:rPr>
                <w:b/>
                <w:bCs/>
              </w:rPr>
              <w:t>Cập nhật thông tin tồn kho cho sản phẩm</w:t>
            </w:r>
          </w:p>
        </w:tc>
      </w:tr>
      <w:tr w:rsidR="00BE5123" w14:paraId="229585C4" w14:textId="77777777" w:rsidTr="00BC6535">
        <w:tc>
          <w:tcPr>
            <w:tcW w:w="4389" w:type="dxa"/>
          </w:tcPr>
          <w:p w14:paraId="2F5003AB" w14:textId="77777777" w:rsidR="00BE5123" w:rsidRDefault="00BE5123" w:rsidP="00BC6535">
            <w:pPr>
              <w:ind w:firstLine="0"/>
            </w:pPr>
            <w:r w:rsidRPr="00044658">
              <w:rPr>
                <w:b/>
                <w:szCs w:val="26"/>
              </w:rPr>
              <w:t>Mục đích:</w:t>
            </w:r>
          </w:p>
        </w:tc>
        <w:tc>
          <w:tcPr>
            <w:tcW w:w="4389" w:type="dxa"/>
          </w:tcPr>
          <w:p w14:paraId="2BA98D11" w14:textId="1545666B" w:rsidR="00BE5123" w:rsidRDefault="00C61E1F" w:rsidP="00BC6535">
            <w:pPr>
              <w:ind w:firstLine="0"/>
            </w:pPr>
            <w:r>
              <w:t>Điều chỉnh số lượng hàng tồn kho.</w:t>
            </w:r>
          </w:p>
        </w:tc>
      </w:tr>
      <w:tr w:rsidR="00BE5123" w14:paraId="502AE258" w14:textId="77777777" w:rsidTr="00BC6535">
        <w:tc>
          <w:tcPr>
            <w:tcW w:w="4389" w:type="dxa"/>
          </w:tcPr>
          <w:p w14:paraId="5D3979B5" w14:textId="77777777" w:rsidR="00BE5123" w:rsidRDefault="00BE5123" w:rsidP="00BC6535">
            <w:pPr>
              <w:ind w:firstLine="0"/>
            </w:pPr>
            <w:r w:rsidRPr="00044658">
              <w:rPr>
                <w:b/>
                <w:szCs w:val="26"/>
              </w:rPr>
              <w:t>Mô tả:</w:t>
            </w:r>
          </w:p>
        </w:tc>
        <w:tc>
          <w:tcPr>
            <w:tcW w:w="4389" w:type="dxa"/>
          </w:tcPr>
          <w:p w14:paraId="00FEF5DD" w14:textId="2F498A6A" w:rsidR="00BE5123" w:rsidRDefault="00C61E1F" w:rsidP="00BC6535">
            <w:pPr>
              <w:ind w:firstLine="0"/>
            </w:pPr>
            <w:r>
              <w:t>Người dùng nhập số lượng mới khi có thay đổi.</w:t>
            </w:r>
          </w:p>
        </w:tc>
      </w:tr>
      <w:tr w:rsidR="00C61E1F" w14:paraId="661DA7CC" w14:textId="77777777" w:rsidTr="00BC6535">
        <w:tc>
          <w:tcPr>
            <w:tcW w:w="4389" w:type="dxa"/>
          </w:tcPr>
          <w:p w14:paraId="183A399E" w14:textId="77777777" w:rsidR="00C61E1F" w:rsidRDefault="00C61E1F" w:rsidP="00C61E1F">
            <w:pPr>
              <w:ind w:firstLine="0"/>
            </w:pPr>
            <w:r w:rsidRPr="00044658">
              <w:rPr>
                <w:b/>
                <w:szCs w:val="26"/>
              </w:rPr>
              <w:t>Tác nhân:</w:t>
            </w:r>
          </w:p>
        </w:tc>
        <w:tc>
          <w:tcPr>
            <w:tcW w:w="4389" w:type="dxa"/>
          </w:tcPr>
          <w:p w14:paraId="0CC113B4" w14:textId="1FC0A8F2" w:rsidR="00C61E1F" w:rsidRDefault="00C61E1F" w:rsidP="00C61E1F">
            <w:pPr>
              <w:ind w:firstLine="0"/>
            </w:pPr>
            <w:r>
              <w:t>Nhân viên, quản lý</w:t>
            </w:r>
          </w:p>
        </w:tc>
      </w:tr>
      <w:tr w:rsidR="00C61E1F" w14:paraId="258BE4E0" w14:textId="77777777" w:rsidTr="00BC6535">
        <w:tc>
          <w:tcPr>
            <w:tcW w:w="4389" w:type="dxa"/>
          </w:tcPr>
          <w:p w14:paraId="1ABB1AEC" w14:textId="77777777" w:rsidR="00C61E1F" w:rsidRDefault="00C61E1F" w:rsidP="00C61E1F">
            <w:pPr>
              <w:ind w:firstLine="0"/>
            </w:pPr>
            <w:r w:rsidRPr="00044658">
              <w:rPr>
                <w:b/>
                <w:szCs w:val="26"/>
              </w:rPr>
              <w:t>Điều kiện trước:</w:t>
            </w:r>
          </w:p>
        </w:tc>
        <w:tc>
          <w:tcPr>
            <w:tcW w:w="4389" w:type="dxa"/>
          </w:tcPr>
          <w:p w14:paraId="17049319" w14:textId="308C12B2" w:rsidR="00C61E1F" w:rsidRDefault="00C61E1F" w:rsidP="00C61E1F">
            <w:pPr>
              <w:ind w:firstLine="0"/>
            </w:pPr>
            <w:r>
              <w:t>Hệ thống có dữ liệu tồn kho.</w:t>
            </w:r>
          </w:p>
        </w:tc>
      </w:tr>
      <w:tr w:rsidR="00C61E1F" w14:paraId="4AC08203" w14:textId="77777777" w:rsidTr="00BC6535">
        <w:tc>
          <w:tcPr>
            <w:tcW w:w="4389" w:type="dxa"/>
          </w:tcPr>
          <w:p w14:paraId="02D82119" w14:textId="77777777" w:rsidR="00C61E1F" w:rsidRDefault="00C61E1F" w:rsidP="00C61E1F">
            <w:pPr>
              <w:ind w:firstLine="0"/>
            </w:pPr>
            <w:r w:rsidRPr="00044658">
              <w:rPr>
                <w:b/>
                <w:szCs w:val="26"/>
              </w:rPr>
              <w:t>Điều kiện sau:</w:t>
            </w:r>
          </w:p>
        </w:tc>
        <w:tc>
          <w:tcPr>
            <w:tcW w:w="4389" w:type="dxa"/>
          </w:tcPr>
          <w:p w14:paraId="387A66A4" w14:textId="58B3E407" w:rsidR="00C61E1F" w:rsidRDefault="00C61E1F" w:rsidP="00C61E1F">
            <w:pPr>
              <w:ind w:firstLine="0"/>
            </w:pPr>
            <w:r>
              <w:t>Hệ thống cập nhật dữ liệu tồn kho.</w:t>
            </w:r>
          </w:p>
        </w:tc>
      </w:tr>
      <w:tr w:rsidR="00C61E1F" w14:paraId="398F5190" w14:textId="77777777" w:rsidTr="00BC6535">
        <w:tc>
          <w:tcPr>
            <w:tcW w:w="8778" w:type="dxa"/>
            <w:gridSpan w:val="2"/>
            <w:shd w:val="clear" w:color="auto" w:fill="DBE5F1" w:themeFill="accent1" w:themeFillTint="33"/>
          </w:tcPr>
          <w:p w14:paraId="5648952A" w14:textId="77777777" w:rsidR="00C61E1F" w:rsidRDefault="00C61E1F" w:rsidP="00C61E1F">
            <w:pPr>
              <w:ind w:firstLine="0"/>
            </w:pPr>
            <w:r w:rsidRPr="00044658">
              <w:rPr>
                <w:b/>
                <w:szCs w:val="26"/>
              </w:rPr>
              <w:t>Luồng sự kiện chính (Basic flows)</w:t>
            </w:r>
          </w:p>
        </w:tc>
      </w:tr>
      <w:tr w:rsidR="00C61E1F" w14:paraId="4FF4111C" w14:textId="77777777" w:rsidTr="00BC6535">
        <w:tc>
          <w:tcPr>
            <w:tcW w:w="4389" w:type="dxa"/>
          </w:tcPr>
          <w:p w14:paraId="4A38CAF7" w14:textId="77777777" w:rsidR="00C61E1F" w:rsidRDefault="00C61E1F" w:rsidP="00C61E1F">
            <w:pPr>
              <w:ind w:firstLine="0"/>
              <w:jc w:val="center"/>
            </w:pPr>
            <w:r w:rsidRPr="001F7647">
              <w:rPr>
                <w:b/>
                <w:bCs/>
                <w:szCs w:val="26"/>
              </w:rPr>
              <w:t>Tác nhân</w:t>
            </w:r>
          </w:p>
        </w:tc>
        <w:tc>
          <w:tcPr>
            <w:tcW w:w="4389" w:type="dxa"/>
          </w:tcPr>
          <w:p w14:paraId="7FCF54C5" w14:textId="77777777" w:rsidR="00C61E1F" w:rsidRDefault="00C61E1F" w:rsidP="00C61E1F">
            <w:pPr>
              <w:ind w:firstLine="0"/>
              <w:jc w:val="center"/>
            </w:pPr>
            <w:r w:rsidRPr="001F7647">
              <w:rPr>
                <w:b/>
                <w:bCs/>
                <w:szCs w:val="26"/>
              </w:rPr>
              <w:t>Hệ thống</w:t>
            </w:r>
          </w:p>
        </w:tc>
      </w:tr>
      <w:tr w:rsidR="00C61E1F" w14:paraId="086F7237" w14:textId="77777777" w:rsidTr="00BC6535">
        <w:tc>
          <w:tcPr>
            <w:tcW w:w="4389" w:type="dxa"/>
          </w:tcPr>
          <w:p w14:paraId="61414FA3" w14:textId="4B1B6D81" w:rsidR="00C61E1F" w:rsidRDefault="00C61E1F" w:rsidP="00C61E1F">
            <w:pPr>
              <w:pStyle w:val="ListParagraph"/>
              <w:numPr>
                <w:ilvl w:val="0"/>
                <w:numId w:val="33"/>
              </w:numPr>
              <w:jc w:val="center"/>
            </w:pPr>
            <w:r>
              <w:t>Người dùng truy cập vào giao diện quản lý kho hàng.</w:t>
            </w:r>
          </w:p>
        </w:tc>
        <w:tc>
          <w:tcPr>
            <w:tcW w:w="4389" w:type="dxa"/>
          </w:tcPr>
          <w:p w14:paraId="219912B5" w14:textId="77777777" w:rsidR="00C61E1F" w:rsidRDefault="00C61E1F" w:rsidP="00C61E1F">
            <w:pPr>
              <w:ind w:firstLine="0"/>
              <w:jc w:val="center"/>
            </w:pPr>
          </w:p>
        </w:tc>
      </w:tr>
      <w:tr w:rsidR="00C61E1F" w14:paraId="3848DE87" w14:textId="77777777" w:rsidTr="00BC6535">
        <w:tc>
          <w:tcPr>
            <w:tcW w:w="4389" w:type="dxa"/>
          </w:tcPr>
          <w:p w14:paraId="367D4DE5" w14:textId="77777777" w:rsidR="00C61E1F" w:rsidRDefault="00C61E1F" w:rsidP="00C61E1F">
            <w:pPr>
              <w:ind w:firstLine="0"/>
              <w:jc w:val="center"/>
            </w:pPr>
          </w:p>
        </w:tc>
        <w:tc>
          <w:tcPr>
            <w:tcW w:w="4389" w:type="dxa"/>
          </w:tcPr>
          <w:p w14:paraId="00222097" w14:textId="67FB5B69" w:rsidR="00C61E1F" w:rsidRDefault="00C61E1F" w:rsidP="00C61E1F">
            <w:pPr>
              <w:pStyle w:val="ListParagraph"/>
              <w:numPr>
                <w:ilvl w:val="0"/>
                <w:numId w:val="33"/>
              </w:numPr>
              <w:jc w:val="center"/>
            </w:pPr>
            <w:r>
              <w:t>Hệ thống hiển thị giao diện quản lý lô hàng.</w:t>
            </w:r>
          </w:p>
        </w:tc>
      </w:tr>
      <w:tr w:rsidR="00C61E1F" w14:paraId="0EF4256E" w14:textId="77777777" w:rsidTr="00BC6535">
        <w:tc>
          <w:tcPr>
            <w:tcW w:w="4389" w:type="dxa"/>
          </w:tcPr>
          <w:p w14:paraId="5E8DB82F" w14:textId="06763588" w:rsidR="00C61E1F" w:rsidRDefault="00C61E1F" w:rsidP="00C61E1F">
            <w:pPr>
              <w:pStyle w:val="ListParagraph"/>
              <w:numPr>
                <w:ilvl w:val="0"/>
                <w:numId w:val="33"/>
              </w:numPr>
              <w:jc w:val="center"/>
            </w:pPr>
            <w:r>
              <w:t>Người dùng truy cập danh sách tồn kho.</w:t>
            </w:r>
          </w:p>
        </w:tc>
        <w:tc>
          <w:tcPr>
            <w:tcW w:w="4389" w:type="dxa"/>
          </w:tcPr>
          <w:p w14:paraId="7DDFD4D0" w14:textId="77777777" w:rsidR="00C61E1F" w:rsidRDefault="00C61E1F" w:rsidP="00C61E1F">
            <w:pPr>
              <w:ind w:firstLine="0"/>
              <w:jc w:val="center"/>
            </w:pPr>
          </w:p>
        </w:tc>
      </w:tr>
      <w:tr w:rsidR="00C61E1F" w14:paraId="1BF27857" w14:textId="77777777" w:rsidTr="00BC6535">
        <w:tc>
          <w:tcPr>
            <w:tcW w:w="4389" w:type="dxa"/>
          </w:tcPr>
          <w:p w14:paraId="474C95CC" w14:textId="77777777" w:rsidR="00C61E1F" w:rsidRDefault="00C61E1F" w:rsidP="00C61E1F">
            <w:pPr>
              <w:ind w:firstLine="0"/>
              <w:jc w:val="center"/>
            </w:pPr>
          </w:p>
        </w:tc>
        <w:tc>
          <w:tcPr>
            <w:tcW w:w="4389" w:type="dxa"/>
          </w:tcPr>
          <w:p w14:paraId="601B8CB9" w14:textId="761091C9" w:rsidR="00C61E1F" w:rsidRDefault="00C61E1F" w:rsidP="00C61E1F">
            <w:pPr>
              <w:pStyle w:val="ListParagraph"/>
              <w:numPr>
                <w:ilvl w:val="0"/>
                <w:numId w:val="33"/>
              </w:numPr>
              <w:jc w:val="center"/>
            </w:pPr>
            <w:r>
              <w:t>Hệ thống hiển thị danh sách tồn kho.</w:t>
            </w:r>
          </w:p>
        </w:tc>
      </w:tr>
      <w:tr w:rsidR="00C61E1F" w14:paraId="78859FF9" w14:textId="77777777" w:rsidTr="00BC6535">
        <w:tc>
          <w:tcPr>
            <w:tcW w:w="4389" w:type="dxa"/>
          </w:tcPr>
          <w:p w14:paraId="3FFF60FF" w14:textId="25331B38" w:rsidR="00C61E1F" w:rsidRDefault="00C61E1F" w:rsidP="00C61E1F">
            <w:pPr>
              <w:pStyle w:val="ListParagraph"/>
              <w:numPr>
                <w:ilvl w:val="0"/>
                <w:numId w:val="33"/>
              </w:numPr>
              <w:jc w:val="center"/>
            </w:pPr>
            <w:r>
              <w:t>Người dùng chọn lô hàng cần cập nhật, chỉnh sửa thông tin và bấm lưu.</w:t>
            </w:r>
          </w:p>
        </w:tc>
        <w:tc>
          <w:tcPr>
            <w:tcW w:w="4389" w:type="dxa"/>
          </w:tcPr>
          <w:p w14:paraId="4338E3BD" w14:textId="77777777" w:rsidR="00C61E1F" w:rsidRDefault="00C61E1F" w:rsidP="00C61E1F">
            <w:pPr>
              <w:ind w:firstLine="0"/>
              <w:jc w:val="center"/>
            </w:pPr>
          </w:p>
        </w:tc>
      </w:tr>
      <w:tr w:rsidR="00C61E1F" w14:paraId="40059371" w14:textId="77777777" w:rsidTr="00BC6535">
        <w:tc>
          <w:tcPr>
            <w:tcW w:w="4389" w:type="dxa"/>
          </w:tcPr>
          <w:p w14:paraId="39571D40" w14:textId="77777777" w:rsidR="00C61E1F" w:rsidRDefault="00C61E1F" w:rsidP="00C61E1F">
            <w:pPr>
              <w:ind w:firstLine="0"/>
              <w:jc w:val="center"/>
            </w:pPr>
          </w:p>
        </w:tc>
        <w:tc>
          <w:tcPr>
            <w:tcW w:w="4389" w:type="dxa"/>
          </w:tcPr>
          <w:p w14:paraId="5E09FB96" w14:textId="408A15CB" w:rsidR="00C61E1F" w:rsidRDefault="00C61E1F" w:rsidP="00C61E1F">
            <w:pPr>
              <w:pStyle w:val="ListParagraph"/>
              <w:numPr>
                <w:ilvl w:val="0"/>
                <w:numId w:val="33"/>
              </w:numPr>
              <w:jc w:val="center"/>
            </w:pPr>
            <w:r>
              <w:t>Hệ thống kiểm tra thông tin và cập nhật lô hàng, thông báo cập nhật thành công</w:t>
            </w:r>
          </w:p>
        </w:tc>
      </w:tr>
      <w:tr w:rsidR="00C61E1F" w14:paraId="65098FDA" w14:textId="77777777" w:rsidTr="00BC6535">
        <w:tc>
          <w:tcPr>
            <w:tcW w:w="4389" w:type="dxa"/>
          </w:tcPr>
          <w:p w14:paraId="30F629BF" w14:textId="77777777" w:rsidR="00C61E1F" w:rsidRDefault="00C61E1F" w:rsidP="00C61E1F">
            <w:pPr>
              <w:ind w:firstLine="0"/>
              <w:jc w:val="center"/>
            </w:pPr>
          </w:p>
        </w:tc>
        <w:tc>
          <w:tcPr>
            <w:tcW w:w="4389" w:type="dxa"/>
          </w:tcPr>
          <w:p w14:paraId="6EAC5A1A" w14:textId="77777777" w:rsidR="00C61E1F" w:rsidRDefault="00C61E1F" w:rsidP="00C61E1F">
            <w:pPr>
              <w:ind w:firstLine="0"/>
              <w:jc w:val="center"/>
            </w:pPr>
          </w:p>
        </w:tc>
      </w:tr>
      <w:tr w:rsidR="00C61E1F" w14:paraId="55940773" w14:textId="77777777" w:rsidTr="00BC6535">
        <w:tc>
          <w:tcPr>
            <w:tcW w:w="8778" w:type="dxa"/>
            <w:gridSpan w:val="2"/>
            <w:shd w:val="clear" w:color="auto" w:fill="DBE5F1" w:themeFill="accent1" w:themeFillTint="33"/>
          </w:tcPr>
          <w:p w14:paraId="3AE09A81" w14:textId="77777777" w:rsidR="00C61E1F" w:rsidRDefault="00C61E1F" w:rsidP="00C61E1F">
            <w:pPr>
              <w:ind w:firstLine="0"/>
            </w:pPr>
            <w:r w:rsidRPr="00044658">
              <w:rPr>
                <w:b/>
                <w:szCs w:val="26"/>
              </w:rPr>
              <w:t>Luồng sự kiện thay thế (alternate flow)</w:t>
            </w:r>
          </w:p>
        </w:tc>
      </w:tr>
      <w:tr w:rsidR="00C61E1F" w14:paraId="4884EAC9" w14:textId="77777777" w:rsidTr="00BC6535">
        <w:tc>
          <w:tcPr>
            <w:tcW w:w="4389" w:type="dxa"/>
          </w:tcPr>
          <w:p w14:paraId="2AEEB6A6" w14:textId="77777777" w:rsidR="00C61E1F" w:rsidRDefault="00C61E1F" w:rsidP="00C61E1F">
            <w:pPr>
              <w:ind w:firstLine="0"/>
              <w:jc w:val="center"/>
            </w:pPr>
          </w:p>
        </w:tc>
        <w:tc>
          <w:tcPr>
            <w:tcW w:w="4389" w:type="dxa"/>
          </w:tcPr>
          <w:p w14:paraId="22E1B90D" w14:textId="4D9A90C2" w:rsidR="00C61E1F" w:rsidRDefault="00C61E1F" w:rsidP="00C61E1F">
            <w:pPr>
              <w:ind w:firstLine="0"/>
              <w:jc w:val="center"/>
            </w:pPr>
            <w:r>
              <w:t>6.1 Kiểm tra thông tin lô hàng thất bại, yêu cầu nhập lại thông tin.</w:t>
            </w:r>
          </w:p>
        </w:tc>
      </w:tr>
      <w:tr w:rsidR="00C61E1F" w14:paraId="490F85C5" w14:textId="77777777" w:rsidTr="00BC6535">
        <w:tc>
          <w:tcPr>
            <w:tcW w:w="4389" w:type="dxa"/>
          </w:tcPr>
          <w:p w14:paraId="2E2FEA4D" w14:textId="77777777" w:rsidR="00C61E1F" w:rsidRDefault="00C61E1F" w:rsidP="00C61E1F">
            <w:pPr>
              <w:ind w:firstLine="0"/>
              <w:jc w:val="center"/>
            </w:pPr>
          </w:p>
        </w:tc>
        <w:tc>
          <w:tcPr>
            <w:tcW w:w="4389" w:type="dxa"/>
          </w:tcPr>
          <w:p w14:paraId="7F3C582C" w14:textId="77777777" w:rsidR="00C61E1F" w:rsidRDefault="00C61E1F" w:rsidP="00C61E1F">
            <w:pPr>
              <w:ind w:firstLine="0"/>
              <w:jc w:val="center"/>
            </w:pPr>
          </w:p>
        </w:tc>
      </w:tr>
      <w:tr w:rsidR="00C61E1F" w14:paraId="39410081" w14:textId="77777777" w:rsidTr="00BC6535">
        <w:tc>
          <w:tcPr>
            <w:tcW w:w="4389" w:type="dxa"/>
          </w:tcPr>
          <w:p w14:paraId="738BC515" w14:textId="77777777" w:rsidR="00C61E1F" w:rsidRDefault="00C61E1F" w:rsidP="00C61E1F">
            <w:pPr>
              <w:ind w:firstLine="0"/>
              <w:jc w:val="center"/>
            </w:pPr>
          </w:p>
        </w:tc>
        <w:tc>
          <w:tcPr>
            <w:tcW w:w="4389" w:type="dxa"/>
          </w:tcPr>
          <w:p w14:paraId="5414B3C2" w14:textId="77777777" w:rsidR="00C61E1F" w:rsidRDefault="00C61E1F" w:rsidP="00C61E1F">
            <w:pPr>
              <w:ind w:firstLine="0"/>
              <w:jc w:val="center"/>
            </w:pPr>
          </w:p>
        </w:tc>
      </w:tr>
    </w:tbl>
    <w:p w14:paraId="54FD701E" w14:textId="77777777" w:rsidR="00BE5123" w:rsidRPr="00BE5123" w:rsidRDefault="00BE5123" w:rsidP="00BE5123"/>
    <w:p w14:paraId="3D66D61A" w14:textId="4C11E7C6" w:rsidR="00F11043" w:rsidRDefault="00BE5123" w:rsidP="001118E2">
      <w:pPr>
        <w:pStyle w:val="Heading3"/>
      </w:pPr>
      <w:bookmarkStart w:id="73" w:name="_Toc191711852"/>
      <w:r w:rsidRPr="00BE5123">
        <w:t>Bán hàng (tạo hóa đơn)</w:t>
      </w:r>
      <w:bookmarkEnd w:id="73"/>
    </w:p>
    <w:p w14:paraId="03C4D473" w14:textId="55B69EF7" w:rsidR="00900F25" w:rsidRDefault="00900F25" w:rsidP="00900F25">
      <w:pPr>
        <w:pStyle w:val="Caption"/>
        <w:keepNext/>
      </w:pPr>
      <w:bookmarkStart w:id="74" w:name="_Toc191711963"/>
      <w:r>
        <w:t xml:space="preserve">Bảng </w:t>
      </w:r>
      <w:fldSimple w:instr=" SEQ Bảng \* ARABIC ">
        <w:r w:rsidR="00721F89">
          <w:rPr>
            <w:noProof/>
          </w:rPr>
          <w:t>19</w:t>
        </w:r>
      </w:fldSimple>
      <w:r>
        <w:t xml:space="preserve"> Tạo hóa đơn</w:t>
      </w:r>
      <w:bookmarkEnd w:id="74"/>
    </w:p>
    <w:tbl>
      <w:tblPr>
        <w:tblStyle w:val="TableGrid"/>
        <w:tblW w:w="0" w:type="auto"/>
        <w:tblLook w:val="04A0" w:firstRow="1" w:lastRow="0" w:firstColumn="1" w:lastColumn="0" w:noHBand="0" w:noVBand="1"/>
      </w:tblPr>
      <w:tblGrid>
        <w:gridCol w:w="4389"/>
        <w:gridCol w:w="4389"/>
      </w:tblGrid>
      <w:tr w:rsidR="008B12CA" w14:paraId="55F8EF79" w14:textId="77777777" w:rsidTr="009B249D">
        <w:tc>
          <w:tcPr>
            <w:tcW w:w="8778" w:type="dxa"/>
            <w:gridSpan w:val="2"/>
          </w:tcPr>
          <w:p w14:paraId="7B7516CF" w14:textId="3EFB1346" w:rsidR="008B12CA" w:rsidRPr="009B249D" w:rsidRDefault="008B12CA" w:rsidP="009B249D">
            <w:pPr>
              <w:spacing w:before="100"/>
              <w:ind w:firstLine="0"/>
              <w:rPr>
                <w:b/>
              </w:rPr>
            </w:pPr>
            <w:r w:rsidRPr="009B249D">
              <w:rPr>
                <w:b/>
                <w:szCs w:val="26"/>
              </w:rPr>
              <w:t xml:space="preserve">Use case: </w:t>
            </w:r>
            <w:r w:rsidR="00165D84" w:rsidRPr="00165D84">
              <w:rPr>
                <w:b/>
                <w:bCs/>
              </w:rPr>
              <w:t>Bán hàng (tạo hóa đơn)</w:t>
            </w:r>
          </w:p>
        </w:tc>
      </w:tr>
      <w:tr w:rsidR="008B12CA" w14:paraId="07EE8BBC" w14:textId="77777777" w:rsidTr="009B249D">
        <w:tc>
          <w:tcPr>
            <w:tcW w:w="4389" w:type="dxa"/>
          </w:tcPr>
          <w:p w14:paraId="4A07C61B" w14:textId="77777777" w:rsidR="008B12CA" w:rsidRDefault="008B12CA" w:rsidP="009B249D">
            <w:pPr>
              <w:spacing w:before="100"/>
              <w:ind w:firstLine="0"/>
            </w:pPr>
            <w:r w:rsidRPr="00044658">
              <w:rPr>
                <w:b/>
                <w:szCs w:val="26"/>
              </w:rPr>
              <w:t>Mục đích:</w:t>
            </w:r>
          </w:p>
        </w:tc>
        <w:tc>
          <w:tcPr>
            <w:tcW w:w="4389" w:type="dxa"/>
          </w:tcPr>
          <w:p w14:paraId="2747C8C9" w14:textId="5F67A762" w:rsidR="008B12CA" w:rsidRDefault="00165D84" w:rsidP="009B249D">
            <w:pPr>
              <w:spacing w:before="100"/>
              <w:ind w:firstLine="0"/>
              <w:jc w:val="left"/>
            </w:pPr>
            <w:r>
              <w:t>Xử lý giao dịch mua hàng và tạo hóa đơn.</w:t>
            </w:r>
          </w:p>
        </w:tc>
      </w:tr>
      <w:tr w:rsidR="008B12CA" w14:paraId="2EC5E6B8" w14:textId="77777777" w:rsidTr="009B249D">
        <w:tc>
          <w:tcPr>
            <w:tcW w:w="4389" w:type="dxa"/>
          </w:tcPr>
          <w:p w14:paraId="65734E10" w14:textId="77777777" w:rsidR="008B12CA" w:rsidRDefault="008B12CA" w:rsidP="009B249D">
            <w:pPr>
              <w:spacing w:before="100"/>
              <w:ind w:firstLine="0"/>
            </w:pPr>
            <w:r w:rsidRPr="00044658">
              <w:rPr>
                <w:b/>
                <w:szCs w:val="26"/>
              </w:rPr>
              <w:t>Mô tả:</w:t>
            </w:r>
          </w:p>
        </w:tc>
        <w:tc>
          <w:tcPr>
            <w:tcW w:w="4389" w:type="dxa"/>
          </w:tcPr>
          <w:p w14:paraId="1386A072" w14:textId="52A6AFD4" w:rsidR="008B12CA" w:rsidRDefault="00165D84" w:rsidP="009B249D">
            <w:pPr>
              <w:spacing w:before="100"/>
              <w:ind w:firstLine="0"/>
              <w:jc w:val="left"/>
            </w:pPr>
            <w:r>
              <w:t>Người dùng xác nhận đơn hàng và tạo hóa đơn cho khách</w:t>
            </w:r>
            <w:r w:rsidR="005B6044">
              <w:t xml:space="preserve"> hàng.</w:t>
            </w:r>
          </w:p>
        </w:tc>
      </w:tr>
      <w:tr w:rsidR="008B12CA" w14:paraId="2243D22D" w14:textId="77777777" w:rsidTr="009B249D">
        <w:tc>
          <w:tcPr>
            <w:tcW w:w="4389" w:type="dxa"/>
          </w:tcPr>
          <w:p w14:paraId="7930E83F" w14:textId="77777777" w:rsidR="008B12CA" w:rsidRDefault="008B12CA" w:rsidP="009B249D">
            <w:pPr>
              <w:spacing w:before="100"/>
              <w:ind w:firstLine="0"/>
            </w:pPr>
            <w:r w:rsidRPr="00044658">
              <w:rPr>
                <w:b/>
                <w:szCs w:val="26"/>
              </w:rPr>
              <w:t>Tác nhân:</w:t>
            </w:r>
          </w:p>
        </w:tc>
        <w:tc>
          <w:tcPr>
            <w:tcW w:w="4389" w:type="dxa"/>
          </w:tcPr>
          <w:p w14:paraId="644ABD0F" w14:textId="1E22D415" w:rsidR="008B12CA" w:rsidRDefault="005B6044" w:rsidP="009B249D">
            <w:pPr>
              <w:spacing w:before="100"/>
              <w:ind w:firstLine="0"/>
              <w:jc w:val="left"/>
            </w:pPr>
            <w:r>
              <w:t>Nhân viên, quản lý.</w:t>
            </w:r>
          </w:p>
        </w:tc>
      </w:tr>
      <w:tr w:rsidR="008B12CA" w14:paraId="477A4208" w14:textId="77777777" w:rsidTr="009B249D">
        <w:tc>
          <w:tcPr>
            <w:tcW w:w="4389" w:type="dxa"/>
          </w:tcPr>
          <w:p w14:paraId="1EE2C724" w14:textId="77777777" w:rsidR="008B12CA" w:rsidRDefault="008B12CA" w:rsidP="009B249D">
            <w:pPr>
              <w:spacing w:before="100"/>
              <w:ind w:firstLine="0"/>
            </w:pPr>
            <w:r w:rsidRPr="00044658">
              <w:rPr>
                <w:b/>
                <w:szCs w:val="26"/>
              </w:rPr>
              <w:t>Điều kiện trước:</w:t>
            </w:r>
          </w:p>
        </w:tc>
        <w:tc>
          <w:tcPr>
            <w:tcW w:w="4389" w:type="dxa"/>
          </w:tcPr>
          <w:p w14:paraId="7CFE6BCB" w14:textId="498AB1A4" w:rsidR="00423F58" w:rsidRDefault="007C494E" w:rsidP="009B249D">
            <w:pPr>
              <w:spacing w:before="100"/>
              <w:ind w:firstLine="0"/>
              <w:jc w:val="left"/>
            </w:pPr>
            <w:r>
              <w:t>Người dùng</w:t>
            </w:r>
            <w:r w:rsidR="00423F58">
              <w:t xml:space="preserve"> đã đăng nhập vào hệ thống, Sản phẩm đã tồn tại trong hệ thống.</w:t>
            </w:r>
          </w:p>
        </w:tc>
      </w:tr>
      <w:tr w:rsidR="008B12CA" w14:paraId="67EE4237" w14:textId="77777777" w:rsidTr="009B249D">
        <w:tc>
          <w:tcPr>
            <w:tcW w:w="4389" w:type="dxa"/>
          </w:tcPr>
          <w:p w14:paraId="38440D57" w14:textId="77777777" w:rsidR="008B12CA" w:rsidRDefault="008B12CA" w:rsidP="009B249D">
            <w:pPr>
              <w:spacing w:before="100"/>
              <w:ind w:firstLine="0"/>
            </w:pPr>
            <w:r w:rsidRPr="00044658">
              <w:rPr>
                <w:b/>
                <w:szCs w:val="26"/>
              </w:rPr>
              <w:t>Điều kiện sau:</w:t>
            </w:r>
          </w:p>
        </w:tc>
        <w:tc>
          <w:tcPr>
            <w:tcW w:w="4389" w:type="dxa"/>
          </w:tcPr>
          <w:p w14:paraId="25C093AE" w14:textId="38C73112" w:rsidR="008B12CA" w:rsidRDefault="007C494E" w:rsidP="009B249D">
            <w:pPr>
              <w:spacing w:before="100"/>
              <w:ind w:firstLine="0"/>
              <w:jc w:val="left"/>
            </w:pPr>
            <w:r>
              <w:t>Đơn hàng được tạo và lưu trong hệ thống, hóa đơn được in.</w:t>
            </w:r>
          </w:p>
        </w:tc>
      </w:tr>
      <w:tr w:rsidR="008B12CA" w14:paraId="553EB21A" w14:textId="77777777" w:rsidTr="009B249D">
        <w:tc>
          <w:tcPr>
            <w:tcW w:w="8778" w:type="dxa"/>
            <w:gridSpan w:val="2"/>
            <w:shd w:val="clear" w:color="auto" w:fill="DBE5F1" w:themeFill="accent1" w:themeFillTint="33"/>
          </w:tcPr>
          <w:p w14:paraId="3A6F272D" w14:textId="77777777" w:rsidR="008B12CA" w:rsidRDefault="008B12CA" w:rsidP="009B249D">
            <w:pPr>
              <w:ind w:left="400" w:firstLine="522"/>
            </w:pPr>
            <w:r w:rsidRPr="00044658">
              <w:rPr>
                <w:b/>
                <w:szCs w:val="26"/>
              </w:rPr>
              <w:t>Luồng sự kiện chính (Basic flows)</w:t>
            </w:r>
          </w:p>
        </w:tc>
      </w:tr>
      <w:tr w:rsidR="008B12CA" w14:paraId="397D1D4F" w14:textId="77777777" w:rsidTr="009B249D">
        <w:tc>
          <w:tcPr>
            <w:tcW w:w="4389" w:type="dxa"/>
          </w:tcPr>
          <w:p w14:paraId="61437798" w14:textId="77777777" w:rsidR="008B12CA" w:rsidRDefault="008B12CA" w:rsidP="009B249D">
            <w:pPr>
              <w:spacing w:before="100"/>
              <w:ind w:firstLine="0"/>
              <w:jc w:val="center"/>
            </w:pPr>
            <w:r w:rsidRPr="001F7647">
              <w:rPr>
                <w:b/>
                <w:bCs/>
                <w:szCs w:val="26"/>
              </w:rPr>
              <w:t>Tác nhân</w:t>
            </w:r>
          </w:p>
        </w:tc>
        <w:tc>
          <w:tcPr>
            <w:tcW w:w="4389" w:type="dxa"/>
          </w:tcPr>
          <w:p w14:paraId="744FEE7D" w14:textId="77777777" w:rsidR="008B12CA" w:rsidRDefault="008B12CA" w:rsidP="009B249D">
            <w:pPr>
              <w:spacing w:before="100"/>
              <w:ind w:firstLine="0"/>
              <w:jc w:val="center"/>
            </w:pPr>
            <w:r w:rsidRPr="001F7647">
              <w:rPr>
                <w:b/>
                <w:bCs/>
                <w:szCs w:val="26"/>
              </w:rPr>
              <w:t>Hệ thống</w:t>
            </w:r>
          </w:p>
        </w:tc>
      </w:tr>
      <w:tr w:rsidR="008B12CA" w14:paraId="06FFF4B8" w14:textId="77777777" w:rsidTr="009B249D">
        <w:tc>
          <w:tcPr>
            <w:tcW w:w="4389" w:type="dxa"/>
          </w:tcPr>
          <w:p w14:paraId="0FDA28C2" w14:textId="34C75A0B" w:rsidR="008B12CA" w:rsidRDefault="007C494E" w:rsidP="007C494E">
            <w:pPr>
              <w:pStyle w:val="ListParagraph"/>
              <w:numPr>
                <w:ilvl w:val="0"/>
                <w:numId w:val="34"/>
              </w:numPr>
              <w:spacing w:before="100"/>
              <w:jc w:val="center"/>
            </w:pPr>
            <w:r>
              <w:t>Người dùng truy cập giao diện bán hàng.</w:t>
            </w:r>
          </w:p>
        </w:tc>
        <w:tc>
          <w:tcPr>
            <w:tcW w:w="4389" w:type="dxa"/>
          </w:tcPr>
          <w:p w14:paraId="3F5A51C6" w14:textId="77777777" w:rsidR="008B12CA" w:rsidRDefault="008B12CA" w:rsidP="009B249D">
            <w:pPr>
              <w:spacing w:before="100"/>
              <w:ind w:firstLine="400"/>
              <w:jc w:val="center"/>
            </w:pPr>
          </w:p>
        </w:tc>
      </w:tr>
      <w:tr w:rsidR="008B12CA" w14:paraId="18F606B9" w14:textId="77777777" w:rsidTr="009B249D">
        <w:tc>
          <w:tcPr>
            <w:tcW w:w="4389" w:type="dxa"/>
          </w:tcPr>
          <w:p w14:paraId="245BFDE1" w14:textId="77777777" w:rsidR="008B12CA" w:rsidRDefault="008B12CA" w:rsidP="009B249D">
            <w:pPr>
              <w:spacing w:before="100"/>
              <w:ind w:firstLine="400"/>
              <w:jc w:val="center"/>
            </w:pPr>
          </w:p>
        </w:tc>
        <w:tc>
          <w:tcPr>
            <w:tcW w:w="4389" w:type="dxa"/>
          </w:tcPr>
          <w:p w14:paraId="78275BB4" w14:textId="5962E1AA" w:rsidR="008B12CA" w:rsidRDefault="007C494E" w:rsidP="007C494E">
            <w:pPr>
              <w:pStyle w:val="ListParagraph"/>
              <w:numPr>
                <w:ilvl w:val="0"/>
                <w:numId w:val="34"/>
              </w:numPr>
              <w:spacing w:before="100"/>
              <w:jc w:val="center"/>
            </w:pPr>
            <w:r>
              <w:t>Hệ thống hiển thị giao diện bán hàng.</w:t>
            </w:r>
          </w:p>
        </w:tc>
      </w:tr>
      <w:tr w:rsidR="008B12CA" w14:paraId="49132548" w14:textId="77777777" w:rsidTr="009B249D">
        <w:tc>
          <w:tcPr>
            <w:tcW w:w="4389" w:type="dxa"/>
          </w:tcPr>
          <w:p w14:paraId="316CA446" w14:textId="56765A81" w:rsidR="008B12CA" w:rsidRDefault="007C494E" w:rsidP="007C494E">
            <w:pPr>
              <w:pStyle w:val="ListParagraph"/>
              <w:numPr>
                <w:ilvl w:val="0"/>
                <w:numId w:val="34"/>
              </w:numPr>
              <w:spacing w:before="100"/>
            </w:pPr>
            <w:r>
              <w:t>Người dùng tạo đơn hàng mới, nhập thông tin đơn hàng và khuyến mãi (nếu có</w:t>
            </w:r>
            <w:r w:rsidR="003543C8">
              <w:t>), sau đó xác nhận tạo đơn hàng.</w:t>
            </w:r>
          </w:p>
        </w:tc>
        <w:tc>
          <w:tcPr>
            <w:tcW w:w="4389" w:type="dxa"/>
          </w:tcPr>
          <w:p w14:paraId="2FE6ECB2" w14:textId="5E3A568C" w:rsidR="008B12CA" w:rsidRDefault="008B12CA" w:rsidP="007C494E">
            <w:pPr>
              <w:spacing w:before="100"/>
              <w:ind w:firstLine="0"/>
            </w:pPr>
          </w:p>
        </w:tc>
      </w:tr>
      <w:tr w:rsidR="008B12CA" w14:paraId="2593211E" w14:textId="77777777" w:rsidTr="009B249D">
        <w:tc>
          <w:tcPr>
            <w:tcW w:w="4389" w:type="dxa"/>
          </w:tcPr>
          <w:p w14:paraId="7E8A12F8" w14:textId="77777777" w:rsidR="008B12CA" w:rsidRDefault="008B12CA" w:rsidP="009B249D">
            <w:pPr>
              <w:spacing w:before="100"/>
              <w:ind w:firstLine="400"/>
              <w:jc w:val="center"/>
            </w:pPr>
          </w:p>
        </w:tc>
        <w:tc>
          <w:tcPr>
            <w:tcW w:w="4389" w:type="dxa"/>
          </w:tcPr>
          <w:p w14:paraId="1206AFCE" w14:textId="1EC1E6A1" w:rsidR="008B12CA" w:rsidRDefault="003543C8" w:rsidP="003543C8">
            <w:pPr>
              <w:pStyle w:val="ListParagraph"/>
              <w:numPr>
                <w:ilvl w:val="0"/>
                <w:numId w:val="34"/>
              </w:numPr>
              <w:spacing w:before="100"/>
              <w:jc w:val="center"/>
            </w:pPr>
            <w:r>
              <w:t>Hệ thống hiển thị thông tin sản phẩm, giá tiền và tổng tiền thanh toán.</w:t>
            </w:r>
          </w:p>
        </w:tc>
      </w:tr>
      <w:tr w:rsidR="008B12CA" w14:paraId="4F71EACF" w14:textId="77777777" w:rsidTr="009B249D">
        <w:tc>
          <w:tcPr>
            <w:tcW w:w="4389" w:type="dxa"/>
          </w:tcPr>
          <w:p w14:paraId="186A46FB" w14:textId="477313B4" w:rsidR="008B12CA" w:rsidRDefault="003543C8" w:rsidP="003543C8">
            <w:pPr>
              <w:pStyle w:val="ListParagraph"/>
              <w:numPr>
                <w:ilvl w:val="0"/>
                <w:numId w:val="34"/>
              </w:numPr>
              <w:spacing w:before="100"/>
              <w:jc w:val="center"/>
            </w:pPr>
            <w:r>
              <w:lastRenderedPageBreak/>
              <w:t>Người dùng chọn phương thức thanh toán (nếu tiền mặt thì nhập thêm số tiền nhận)</w:t>
            </w:r>
            <w:r w:rsidR="00C0053E">
              <w:t>, chọn in hóa đơn (có, không)</w:t>
            </w:r>
            <w:r>
              <w:t xml:space="preserve"> và bấm thanh toán.</w:t>
            </w:r>
          </w:p>
        </w:tc>
        <w:tc>
          <w:tcPr>
            <w:tcW w:w="4389" w:type="dxa"/>
          </w:tcPr>
          <w:p w14:paraId="4031BECF" w14:textId="77777777" w:rsidR="008B12CA" w:rsidRDefault="008B12CA" w:rsidP="009B249D">
            <w:pPr>
              <w:spacing w:before="100"/>
              <w:ind w:firstLine="400"/>
              <w:jc w:val="center"/>
            </w:pPr>
          </w:p>
        </w:tc>
      </w:tr>
      <w:tr w:rsidR="008B12CA" w14:paraId="1B88A469" w14:textId="77777777" w:rsidTr="009B249D">
        <w:tc>
          <w:tcPr>
            <w:tcW w:w="4389" w:type="dxa"/>
          </w:tcPr>
          <w:p w14:paraId="6049D858" w14:textId="77777777" w:rsidR="008B12CA" w:rsidRDefault="008B12CA" w:rsidP="009B249D">
            <w:pPr>
              <w:spacing w:before="100"/>
              <w:ind w:firstLine="400"/>
              <w:jc w:val="center"/>
            </w:pPr>
          </w:p>
        </w:tc>
        <w:tc>
          <w:tcPr>
            <w:tcW w:w="4389" w:type="dxa"/>
          </w:tcPr>
          <w:p w14:paraId="0BFD9D4F" w14:textId="00BE9CC1" w:rsidR="008B12CA" w:rsidRDefault="003543C8" w:rsidP="003543C8">
            <w:pPr>
              <w:pStyle w:val="ListParagraph"/>
              <w:numPr>
                <w:ilvl w:val="0"/>
                <w:numId w:val="34"/>
              </w:numPr>
              <w:spacing w:before="100"/>
              <w:jc w:val="center"/>
            </w:pPr>
            <w:r>
              <w:t>Hệ thống kiểm tra đơn hàng và trả về số tiền thừa nếu trả tiền mặt, nếu thanh toán trực tuyến thì trả về mã QR, sau khi thanh toán thành công thì tạo hóa đơn sau đó lưu vào hệ thống.</w:t>
            </w:r>
            <w:r w:rsidR="00D65146">
              <w:t xml:space="preserve"> In hóa đơn.</w:t>
            </w:r>
          </w:p>
        </w:tc>
      </w:tr>
      <w:tr w:rsidR="008B12CA" w14:paraId="737A521D" w14:textId="77777777" w:rsidTr="009B249D">
        <w:tc>
          <w:tcPr>
            <w:tcW w:w="4389" w:type="dxa"/>
          </w:tcPr>
          <w:p w14:paraId="64181946" w14:textId="77777777" w:rsidR="008B12CA" w:rsidRDefault="008B12CA" w:rsidP="009B249D">
            <w:pPr>
              <w:spacing w:before="100"/>
              <w:ind w:firstLine="400"/>
              <w:jc w:val="center"/>
            </w:pPr>
          </w:p>
        </w:tc>
        <w:tc>
          <w:tcPr>
            <w:tcW w:w="4389" w:type="dxa"/>
          </w:tcPr>
          <w:p w14:paraId="0B8E7710" w14:textId="6334AA1A" w:rsidR="008B12CA" w:rsidRDefault="008B12CA" w:rsidP="003543C8">
            <w:pPr>
              <w:pStyle w:val="ListParagraph"/>
              <w:spacing w:before="100"/>
              <w:ind w:left="760" w:firstLine="0"/>
            </w:pPr>
          </w:p>
        </w:tc>
      </w:tr>
      <w:tr w:rsidR="008B12CA" w14:paraId="28575E39" w14:textId="77777777" w:rsidTr="009B249D">
        <w:tc>
          <w:tcPr>
            <w:tcW w:w="8778" w:type="dxa"/>
            <w:gridSpan w:val="2"/>
            <w:shd w:val="clear" w:color="auto" w:fill="DBE5F1" w:themeFill="accent1" w:themeFillTint="33"/>
          </w:tcPr>
          <w:p w14:paraId="36AD104E" w14:textId="77777777" w:rsidR="008B12CA" w:rsidRDefault="008B12CA" w:rsidP="009B249D">
            <w:pPr>
              <w:spacing w:before="100"/>
              <w:ind w:firstLine="0"/>
            </w:pPr>
            <w:r w:rsidRPr="00044658">
              <w:rPr>
                <w:b/>
                <w:szCs w:val="26"/>
              </w:rPr>
              <w:t>Luồng sự kiện thay thế (alternate flow)</w:t>
            </w:r>
          </w:p>
        </w:tc>
      </w:tr>
      <w:tr w:rsidR="008B12CA" w14:paraId="7F85116D" w14:textId="77777777" w:rsidTr="009B249D">
        <w:tc>
          <w:tcPr>
            <w:tcW w:w="4389" w:type="dxa"/>
          </w:tcPr>
          <w:p w14:paraId="3AC67B09" w14:textId="77777777" w:rsidR="008B12CA" w:rsidRDefault="008B12CA" w:rsidP="009B249D">
            <w:pPr>
              <w:spacing w:before="100"/>
              <w:ind w:firstLine="0"/>
              <w:jc w:val="center"/>
            </w:pPr>
          </w:p>
        </w:tc>
        <w:tc>
          <w:tcPr>
            <w:tcW w:w="4389" w:type="dxa"/>
          </w:tcPr>
          <w:p w14:paraId="6B6AE94D" w14:textId="2D691EDF" w:rsidR="008B12CA" w:rsidRDefault="008B12CA" w:rsidP="00737F71">
            <w:pPr>
              <w:spacing w:before="100"/>
              <w:ind w:firstLine="0"/>
            </w:pPr>
          </w:p>
        </w:tc>
      </w:tr>
      <w:tr w:rsidR="008B12CA" w14:paraId="1DF0A2A3" w14:textId="77777777" w:rsidTr="009B249D">
        <w:tc>
          <w:tcPr>
            <w:tcW w:w="4389" w:type="dxa"/>
          </w:tcPr>
          <w:p w14:paraId="2EFA7683" w14:textId="77777777" w:rsidR="008B12CA" w:rsidRDefault="008B12CA" w:rsidP="009B249D">
            <w:pPr>
              <w:spacing w:before="100"/>
              <w:ind w:firstLine="0"/>
              <w:jc w:val="center"/>
            </w:pPr>
          </w:p>
        </w:tc>
        <w:tc>
          <w:tcPr>
            <w:tcW w:w="4389" w:type="dxa"/>
          </w:tcPr>
          <w:p w14:paraId="59A1596D" w14:textId="1FFC1D38" w:rsidR="008B12CA" w:rsidRDefault="008B12CA" w:rsidP="009B249D">
            <w:pPr>
              <w:spacing w:before="100"/>
              <w:ind w:firstLine="0"/>
              <w:jc w:val="center"/>
            </w:pPr>
          </w:p>
        </w:tc>
      </w:tr>
      <w:tr w:rsidR="008B12CA" w14:paraId="6CC99380" w14:textId="77777777" w:rsidTr="009B249D">
        <w:tc>
          <w:tcPr>
            <w:tcW w:w="4389" w:type="dxa"/>
          </w:tcPr>
          <w:p w14:paraId="339BFA3E" w14:textId="77777777" w:rsidR="008B12CA" w:rsidRDefault="008B12CA" w:rsidP="009B249D">
            <w:pPr>
              <w:spacing w:before="100"/>
              <w:ind w:firstLine="0"/>
              <w:jc w:val="center"/>
            </w:pPr>
          </w:p>
        </w:tc>
        <w:tc>
          <w:tcPr>
            <w:tcW w:w="4389" w:type="dxa"/>
          </w:tcPr>
          <w:p w14:paraId="01DBEAC1" w14:textId="77777777" w:rsidR="008B12CA" w:rsidRDefault="008B12CA" w:rsidP="009B249D">
            <w:pPr>
              <w:spacing w:before="100"/>
              <w:ind w:firstLine="0"/>
              <w:jc w:val="center"/>
            </w:pPr>
          </w:p>
        </w:tc>
      </w:tr>
    </w:tbl>
    <w:p w14:paraId="01858CBE" w14:textId="77777777" w:rsidR="008B12CA" w:rsidRPr="008B12CA" w:rsidRDefault="008B12CA" w:rsidP="008B12CA"/>
    <w:p w14:paraId="175E2D42" w14:textId="36554DCA" w:rsidR="00F11043" w:rsidRDefault="00BE5123" w:rsidP="001118E2">
      <w:pPr>
        <w:pStyle w:val="Heading3"/>
      </w:pPr>
      <w:bookmarkStart w:id="75" w:name="_Toc191711853"/>
      <w:r w:rsidRPr="00BE5123">
        <w:t>Xem hóa đơn bán hàng</w:t>
      </w:r>
      <w:bookmarkEnd w:id="75"/>
    </w:p>
    <w:p w14:paraId="681AC9B3" w14:textId="4BFB79D7" w:rsidR="009016FB" w:rsidRDefault="009016FB" w:rsidP="009016FB">
      <w:pPr>
        <w:pStyle w:val="Caption"/>
        <w:keepNext/>
      </w:pPr>
      <w:bookmarkStart w:id="76" w:name="_Toc191711964"/>
      <w:r>
        <w:t xml:space="preserve">Bảng </w:t>
      </w:r>
      <w:fldSimple w:instr=" SEQ Bảng \* ARABIC ">
        <w:r w:rsidR="00721F89">
          <w:rPr>
            <w:noProof/>
          </w:rPr>
          <w:t>20</w:t>
        </w:r>
      </w:fldSimple>
      <w:r>
        <w:t xml:space="preserve"> Xem hóa đơn bán hàng</w:t>
      </w:r>
      <w:bookmarkEnd w:id="76"/>
    </w:p>
    <w:tbl>
      <w:tblPr>
        <w:tblStyle w:val="TableGrid"/>
        <w:tblW w:w="0" w:type="auto"/>
        <w:tblLook w:val="04A0" w:firstRow="1" w:lastRow="0" w:firstColumn="1" w:lastColumn="0" w:noHBand="0" w:noVBand="1"/>
      </w:tblPr>
      <w:tblGrid>
        <w:gridCol w:w="4389"/>
        <w:gridCol w:w="4389"/>
      </w:tblGrid>
      <w:tr w:rsidR="009B249D" w14:paraId="3EFA89BD" w14:textId="77777777" w:rsidTr="009B249D">
        <w:tc>
          <w:tcPr>
            <w:tcW w:w="8778" w:type="dxa"/>
            <w:gridSpan w:val="2"/>
          </w:tcPr>
          <w:p w14:paraId="2F327D38" w14:textId="3E6CADED" w:rsidR="009B249D" w:rsidRPr="00DD5186" w:rsidRDefault="009B249D" w:rsidP="009B249D">
            <w:pPr>
              <w:spacing w:before="100"/>
              <w:ind w:firstLine="0"/>
              <w:rPr>
                <w:b/>
                <w:bCs/>
              </w:rPr>
            </w:pPr>
            <w:r w:rsidRPr="009B249D">
              <w:rPr>
                <w:b/>
                <w:szCs w:val="26"/>
              </w:rPr>
              <w:t xml:space="preserve">Use case: </w:t>
            </w:r>
            <w:r w:rsidR="00C672B1" w:rsidRPr="00C672B1">
              <w:rPr>
                <w:b/>
                <w:bCs/>
              </w:rPr>
              <w:t>Xem hóa đơn bán hàng</w:t>
            </w:r>
          </w:p>
        </w:tc>
      </w:tr>
      <w:tr w:rsidR="009B249D" w14:paraId="534517D4" w14:textId="77777777" w:rsidTr="009B249D">
        <w:tc>
          <w:tcPr>
            <w:tcW w:w="4389" w:type="dxa"/>
          </w:tcPr>
          <w:p w14:paraId="2C82DA93" w14:textId="77777777" w:rsidR="009B249D" w:rsidRDefault="009B249D" w:rsidP="009B249D">
            <w:pPr>
              <w:spacing w:before="100"/>
              <w:ind w:firstLine="0"/>
            </w:pPr>
            <w:r w:rsidRPr="00044658">
              <w:rPr>
                <w:b/>
                <w:szCs w:val="26"/>
              </w:rPr>
              <w:t>Mục đích:</w:t>
            </w:r>
          </w:p>
        </w:tc>
        <w:tc>
          <w:tcPr>
            <w:tcW w:w="4389" w:type="dxa"/>
          </w:tcPr>
          <w:p w14:paraId="3307F4BF" w14:textId="035BD107" w:rsidR="009B249D" w:rsidRDefault="00C95BB8" w:rsidP="009B249D">
            <w:pPr>
              <w:spacing w:before="100"/>
              <w:ind w:firstLine="0"/>
              <w:jc w:val="left"/>
            </w:pPr>
            <w:r>
              <w:t>Cho phép người dùng xem chi tiết hóa đơn.</w:t>
            </w:r>
          </w:p>
        </w:tc>
      </w:tr>
      <w:tr w:rsidR="009B249D" w14:paraId="56B38F22" w14:textId="77777777" w:rsidTr="009B249D">
        <w:tc>
          <w:tcPr>
            <w:tcW w:w="4389" w:type="dxa"/>
          </w:tcPr>
          <w:p w14:paraId="1CB0150E" w14:textId="77777777" w:rsidR="009B249D" w:rsidRDefault="009B249D" w:rsidP="009B249D">
            <w:pPr>
              <w:spacing w:before="100"/>
              <w:ind w:firstLine="0"/>
            </w:pPr>
            <w:r w:rsidRPr="00044658">
              <w:rPr>
                <w:b/>
                <w:szCs w:val="26"/>
              </w:rPr>
              <w:t>Mô tả:</w:t>
            </w:r>
          </w:p>
        </w:tc>
        <w:tc>
          <w:tcPr>
            <w:tcW w:w="4389" w:type="dxa"/>
          </w:tcPr>
          <w:p w14:paraId="2A248949" w14:textId="25D9003E" w:rsidR="009B249D" w:rsidRDefault="00E71908" w:rsidP="009B249D">
            <w:pPr>
              <w:spacing w:before="100"/>
              <w:ind w:firstLine="0"/>
              <w:jc w:val="left"/>
            </w:pPr>
            <w:r>
              <w:t>Hệ thống hiển thị danh sách hóa đơn và thông tin chi tiết.</w:t>
            </w:r>
          </w:p>
        </w:tc>
      </w:tr>
      <w:tr w:rsidR="009B249D" w14:paraId="3E9DF7CA" w14:textId="77777777" w:rsidTr="009B249D">
        <w:tc>
          <w:tcPr>
            <w:tcW w:w="4389" w:type="dxa"/>
          </w:tcPr>
          <w:p w14:paraId="4186EE7B" w14:textId="77777777" w:rsidR="009B249D" w:rsidRDefault="009B249D" w:rsidP="009B249D">
            <w:pPr>
              <w:spacing w:before="100"/>
              <w:ind w:firstLine="0"/>
            </w:pPr>
            <w:r w:rsidRPr="00044658">
              <w:rPr>
                <w:b/>
                <w:szCs w:val="26"/>
              </w:rPr>
              <w:t>Tác nhân:</w:t>
            </w:r>
          </w:p>
        </w:tc>
        <w:tc>
          <w:tcPr>
            <w:tcW w:w="4389" w:type="dxa"/>
          </w:tcPr>
          <w:p w14:paraId="7077CA6F" w14:textId="02DC5B93" w:rsidR="009B249D" w:rsidRDefault="00E71908" w:rsidP="009B249D">
            <w:pPr>
              <w:spacing w:before="100"/>
              <w:ind w:firstLine="0"/>
              <w:jc w:val="left"/>
            </w:pPr>
            <w:r>
              <w:t>Nhân viên, quản lý</w:t>
            </w:r>
          </w:p>
        </w:tc>
      </w:tr>
      <w:tr w:rsidR="009B249D" w14:paraId="4FAAF1A8" w14:textId="77777777" w:rsidTr="009B249D">
        <w:tc>
          <w:tcPr>
            <w:tcW w:w="4389" w:type="dxa"/>
          </w:tcPr>
          <w:p w14:paraId="4D37D6C6" w14:textId="77777777" w:rsidR="009B249D" w:rsidRDefault="009B249D" w:rsidP="009B249D">
            <w:pPr>
              <w:spacing w:before="100"/>
              <w:ind w:firstLine="0"/>
            </w:pPr>
            <w:r w:rsidRPr="00044658">
              <w:rPr>
                <w:b/>
                <w:szCs w:val="26"/>
              </w:rPr>
              <w:t>Điều kiện trước:</w:t>
            </w:r>
          </w:p>
        </w:tc>
        <w:tc>
          <w:tcPr>
            <w:tcW w:w="4389" w:type="dxa"/>
          </w:tcPr>
          <w:p w14:paraId="72375453" w14:textId="1FC413D1" w:rsidR="009B249D" w:rsidRDefault="00E71908" w:rsidP="009B249D">
            <w:pPr>
              <w:spacing w:before="100"/>
              <w:ind w:firstLine="0"/>
              <w:jc w:val="left"/>
            </w:pPr>
            <w:r>
              <w:t>Hệ thống có hóa đơn đã được tạo.</w:t>
            </w:r>
          </w:p>
        </w:tc>
      </w:tr>
      <w:tr w:rsidR="009B249D" w14:paraId="15F73C1F" w14:textId="77777777" w:rsidTr="009B249D">
        <w:tc>
          <w:tcPr>
            <w:tcW w:w="4389" w:type="dxa"/>
          </w:tcPr>
          <w:p w14:paraId="6C059D75" w14:textId="77777777" w:rsidR="009B249D" w:rsidRDefault="009B249D" w:rsidP="009B249D">
            <w:pPr>
              <w:spacing w:before="100"/>
              <w:ind w:firstLine="0"/>
            </w:pPr>
            <w:r w:rsidRPr="00044658">
              <w:rPr>
                <w:b/>
                <w:szCs w:val="26"/>
              </w:rPr>
              <w:t>Điều kiện sau:</w:t>
            </w:r>
          </w:p>
        </w:tc>
        <w:tc>
          <w:tcPr>
            <w:tcW w:w="4389" w:type="dxa"/>
          </w:tcPr>
          <w:p w14:paraId="2E769322" w14:textId="3187BBD5" w:rsidR="009B249D" w:rsidRDefault="00E71908" w:rsidP="009B249D">
            <w:pPr>
              <w:spacing w:before="100"/>
              <w:ind w:firstLine="0"/>
              <w:jc w:val="left"/>
            </w:pPr>
            <w:r>
              <w:t>Hóa đơn được hiển thị.</w:t>
            </w:r>
          </w:p>
        </w:tc>
      </w:tr>
      <w:tr w:rsidR="009B249D" w14:paraId="0FB943C6" w14:textId="77777777" w:rsidTr="009B249D">
        <w:tc>
          <w:tcPr>
            <w:tcW w:w="8778" w:type="dxa"/>
            <w:gridSpan w:val="2"/>
            <w:shd w:val="clear" w:color="auto" w:fill="DBE5F1" w:themeFill="accent1" w:themeFillTint="33"/>
          </w:tcPr>
          <w:p w14:paraId="48CA30A7" w14:textId="77777777" w:rsidR="009B249D" w:rsidRDefault="009B249D" w:rsidP="009B249D">
            <w:pPr>
              <w:ind w:left="400" w:firstLine="522"/>
            </w:pPr>
            <w:r w:rsidRPr="00044658">
              <w:rPr>
                <w:b/>
                <w:szCs w:val="26"/>
              </w:rPr>
              <w:t>Luồng sự kiện chính (Basic flows)</w:t>
            </w:r>
          </w:p>
        </w:tc>
      </w:tr>
      <w:tr w:rsidR="009B249D" w14:paraId="2E2A1BAC" w14:textId="77777777" w:rsidTr="009B249D">
        <w:tc>
          <w:tcPr>
            <w:tcW w:w="4389" w:type="dxa"/>
          </w:tcPr>
          <w:p w14:paraId="5169B2E2" w14:textId="77777777" w:rsidR="009B249D" w:rsidRDefault="009B249D" w:rsidP="009B249D">
            <w:pPr>
              <w:spacing w:before="100"/>
              <w:ind w:firstLine="0"/>
              <w:jc w:val="center"/>
            </w:pPr>
            <w:r w:rsidRPr="001F7647">
              <w:rPr>
                <w:b/>
                <w:bCs/>
                <w:szCs w:val="26"/>
              </w:rPr>
              <w:t>Tác nhân</w:t>
            </w:r>
          </w:p>
        </w:tc>
        <w:tc>
          <w:tcPr>
            <w:tcW w:w="4389" w:type="dxa"/>
          </w:tcPr>
          <w:p w14:paraId="5F006B88" w14:textId="77777777" w:rsidR="009B249D" w:rsidRDefault="009B249D" w:rsidP="009B249D">
            <w:pPr>
              <w:spacing w:before="100"/>
              <w:ind w:firstLine="0"/>
              <w:jc w:val="center"/>
            </w:pPr>
            <w:r w:rsidRPr="001F7647">
              <w:rPr>
                <w:b/>
                <w:bCs/>
                <w:szCs w:val="26"/>
              </w:rPr>
              <w:t>Hệ thống</w:t>
            </w:r>
          </w:p>
        </w:tc>
      </w:tr>
      <w:tr w:rsidR="009B249D" w14:paraId="7617EAAE" w14:textId="77777777" w:rsidTr="009B249D">
        <w:tc>
          <w:tcPr>
            <w:tcW w:w="4389" w:type="dxa"/>
          </w:tcPr>
          <w:p w14:paraId="2074521B" w14:textId="32527A01" w:rsidR="009B249D" w:rsidRDefault="00AE2550" w:rsidP="00AE2550">
            <w:pPr>
              <w:pStyle w:val="ListParagraph"/>
              <w:numPr>
                <w:ilvl w:val="0"/>
                <w:numId w:val="35"/>
              </w:numPr>
              <w:spacing w:before="100"/>
              <w:jc w:val="center"/>
            </w:pPr>
            <w:r>
              <w:t>Người dùng truy cập quản lý hóa đơn.</w:t>
            </w:r>
          </w:p>
        </w:tc>
        <w:tc>
          <w:tcPr>
            <w:tcW w:w="4389" w:type="dxa"/>
          </w:tcPr>
          <w:p w14:paraId="297E8743" w14:textId="54B19D75" w:rsidR="009B249D" w:rsidRDefault="009B249D" w:rsidP="009B249D">
            <w:pPr>
              <w:spacing w:before="100"/>
              <w:ind w:firstLine="400"/>
              <w:jc w:val="center"/>
            </w:pPr>
          </w:p>
        </w:tc>
      </w:tr>
      <w:tr w:rsidR="009B249D" w14:paraId="5C8DCB13" w14:textId="77777777" w:rsidTr="009B249D">
        <w:tc>
          <w:tcPr>
            <w:tcW w:w="4389" w:type="dxa"/>
          </w:tcPr>
          <w:p w14:paraId="0E931125" w14:textId="77777777" w:rsidR="009B249D" w:rsidRDefault="009B249D" w:rsidP="009B249D">
            <w:pPr>
              <w:spacing w:before="100"/>
              <w:ind w:firstLine="400"/>
              <w:jc w:val="center"/>
            </w:pPr>
          </w:p>
        </w:tc>
        <w:tc>
          <w:tcPr>
            <w:tcW w:w="4389" w:type="dxa"/>
          </w:tcPr>
          <w:p w14:paraId="3B057CB4" w14:textId="0DD9BB8D" w:rsidR="009B249D" w:rsidRDefault="00DD5186" w:rsidP="00437C26">
            <w:pPr>
              <w:pStyle w:val="ListParagraph"/>
              <w:numPr>
                <w:ilvl w:val="0"/>
                <w:numId w:val="35"/>
              </w:numPr>
              <w:spacing w:before="100"/>
              <w:jc w:val="center"/>
            </w:pPr>
            <w:r>
              <w:t xml:space="preserve"> Hệ thống hiển thị giao diện </w:t>
            </w:r>
            <w:r w:rsidR="00AE2550">
              <w:t>quản lý hóa đơn</w:t>
            </w:r>
          </w:p>
        </w:tc>
      </w:tr>
      <w:tr w:rsidR="009B249D" w14:paraId="45C96935" w14:textId="77777777" w:rsidTr="009B249D">
        <w:tc>
          <w:tcPr>
            <w:tcW w:w="4389" w:type="dxa"/>
          </w:tcPr>
          <w:p w14:paraId="46B46EE5" w14:textId="04BBE626" w:rsidR="009B249D" w:rsidRDefault="00AE2550" w:rsidP="00AE2550">
            <w:pPr>
              <w:pStyle w:val="ListParagraph"/>
              <w:numPr>
                <w:ilvl w:val="0"/>
                <w:numId w:val="35"/>
              </w:numPr>
              <w:spacing w:before="100"/>
              <w:jc w:val="center"/>
            </w:pPr>
            <w:r>
              <w:t>Người dùng lọc và chọn hóa đơn cần xem.</w:t>
            </w:r>
          </w:p>
        </w:tc>
        <w:tc>
          <w:tcPr>
            <w:tcW w:w="4389" w:type="dxa"/>
          </w:tcPr>
          <w:p w14:paraId="130F1C9D" w14:textId="77777777" w:rsidR="009B249D" w:rsidRDefault="009B249D" w:rsidP="009B249D">
            <w:pPr>
              <w:spacing w:before="100"/>
              <w:ind w:firstLine="400"/>
              <w:jc w:val="center"/>
            </w:pPr>
          </w:p>
        </w:tc>
      </w:tr>
      <w:tr w:rsidR="009B249D" w14:paraId="23E6DB76" w14:textId="77777777" w:rsidTr="009B249D">
        <w:tc>
          <w:tcPr>
            <w:tcW w:w="4389" w:type="dxa"/>
          </w:tcPr>
          <w:p w14:paraId="5AD5FC9B" w14:textId="77777777" w:rsidR="009B249D" w:rsidRDefault="009B249D" w:rsidP="009B249D">
            <w:pPr>
              <w:spacing w:before="100"/>
              <w:ind w:firstLine="400"/>
              <w:jc w:val="center"/>
            </w:pPr>
          </w:p>
        </w:tc>
        <w:tc>
          <w:tcPr>
            <w:tcW w:w="4389" w:type="dxa"/>
          </w:tcPr>
          <w:p w14:paraId="5E48A4CB" w14:textId="05CDA90E" w:rsidR="009B249D" w:rsidRDefault="00437C26" w:rsidP="00437C26">
            <w:pPr>
              <w:pStyle w:val="ListParagraph"/>
              <w:numPr>
                <w:ilvl w:val="0"/>
                <w:numId w:val="35"/>
              </w:numPr>
              <w:spacing w:before="100"/>
              <w:jc w:val="center"/>
            </w:pPr>
            <w:r>
              <w:t>Hệ thống hiển thị chi tiết hóa đơn.</w:t>
            </w:r>
          </w:p>
        </w:tc>
      </w:tr>
      <w:tr w:rsidR="00DD5186" w14:paraId="35E2BFA8" w14:textId="77777777" w:rsidTr="009B249D">
        <w:tc>
          <w:tcPr>
            <w:tcW w:w="4389" w:type="dxa"/>
          </w:tcPr>
          <w:p w14:paraId="36B9BE17" w14:textId="77777777" w:rsidR="00DD5186" w:rsidRDefault="00DD5186" w:rsidP="009B249D">
            <w:pPr>
              <w:spacing w:before="100"/>
              <w:ind w:firstLine="400"/>
              <w:jc w:val="center"/>
            </w:pPr>
          </w:p>
        </w:tc>
        <w:tc>
          <w:tcPr>
            <w:tcW w:w="4389" w:type="dxa"/>
          </w:tcPr>
          <w:p w14:paraId="0EBE4ED3" w14:textId="77777777" w:rsidR="00DD5186" w:rsidRDefault="00DD5186" w:rsidP="009B249D">
            <w:pPr>
              <w:spacing w:before="100"/>
              <w:ind w:firstLine="400"/>
              <w:jc w:val="center"/>
            </w:pPr>
          </w:p>
        </w:tc>
      </w:tr>
      <w:tr w:rsidR="009B249D" w14:paraId="4F63F180" w14:textId="77777777" w:rsidTr="009B249D">
        <w:tc>
          <w:tcPr>
            <w:tcW w:w="8778" w:type="dxa"/>
            <w:gridSpan w:val="2"/>
            <w:shd w:val="clear" w:color="auto" w:fill="DBE5F1" w:themeFill="accent1" w:themeFillTint="33"/>
          </w:tcPr>
          <w:p w14:paraId="71045CAB" w14:textId="77777777" w:rsidR="009B249D" w:rsidRDefault="009B249D" w:rsidP="009B249D">
            <w:pPr>
              <w:spacing w:before="100"/>
              <w:ind w:firstLine="0"/>
            </w:pPr>
            <w:r w:rsidRPr="00044658">
              <w:rPr>
                <w:b/>
                <w:szCs w:val="26"/>
              </w:rPr>
              <w:t>Luồng sự kiện thay thế (alternate flow)</w:t>
            </w:r>
          </w:p>
        </w:tc>
      </w:tr>
      <w:tr w:rsidR="009B249D" w14:paraId="6AB99285" w14:textId="77777777" w:rsidTr="009B249D">
        <w:tc>
          <w:tcPr>
            <w:tcW w:w="4389" w:type="dxa"/>
          </w:tcPr>
          <w:p w14:paraId="48348C33" w14:textId="77777777" w:rsidR="009B249D" w:rsidRDefault="009B249D" w:rsidP="009B249D">
            <w:pPr>
              <w:spacing w:before="100"/>
              <w:ind w:firstLine="0"/>
              <w:jc w:val="center"/>
            </w:pPr>
          </w:p>
        </w:tc>
        <w:tc>
          <w:tcPr>
            <w:tcW w:w="4389" w:type="dxa"/>
          </w:tcPr>
          <w:p w14:paraId="22F34C0F" w14:textId="362A458B" w:rsidR="009B249D" w:rsidRDefault="009B249D" w:rsidP="009B249D">
            <w:pPr>
              <w:spacing w:before="100"/>
              <w:ind w:firstLine="0"/>
              <w:jc w:val="center"/>
            </w:pPr>
          </w:p>
        </w:tc>
      </w:tr>
      <w:tr w:rsidR="009B249D" w14:paraId="6B1C3809" w14:textId="77777777" w:rsidTr="009B249D">
        <w:tc>
          <w:tcPr>
            <w:tcW w:w="4389" w:type="dxa"/>
          </w:tcPr>
          <w:p w14:paraId="6C36E58F" w14:textId="77777777" w:rsidR="009B249D" w:rsidRDefault="009B249D" w:rsidP="009B249D">
            <w:pPr>
              <w:spacing w:before="100"/>
              <w:ind w:firstLine="0"/>
              <w:jc w:val="center"/>
            </w:pPr>
          </w:p>
        </w:tc>
        <w:tc>
          <w:tcPr>
            <w:tcW w:w="4389" w:type="dxa"/>
          </w:tcPr>
          <w:p w14:paraId="111198B6" w14:textId="0EBAC230" w:rsidR="009B249D" w:rsidRDefault="009B249D" w:rsidP="009B249D">
            <w:pPr>
              <w:spacing w:before="100"/>
              <w:ind w:firstLine="0"/>
              <w:jc w:val="center"/>
            </w:pPr>
          </w:p>
        </w:tc>
      </w:tr>
      <w:tr w:rsidR="009B249D" w14:paraId="1063E503" w14:textId="77777777" w:rsidTr="009B249D">
        <w:tc>
          <w:tcPr>
            <w:tcW w:w="4389" w:type="dxa"/>
          </w:tcPr>
          <w:p w14:paraId="349E9AC5" w14:textId="77777777" w:rsidR="009B249D" w:rsidRDefault="009B249D" w:rsidP="009B249D">
            <w:pPr>
              <w:spacing w:before="100"/>
              <w:ind w:firstLine="0"/>
              <w:jc w:val="center"/>
            </w:pPr>
          </w:p>
        </w:tc>
        <w:tc>
          <w:tcPr>
            <w:tcW w:w="4389" w:type="dxa"/>
          </w:tcPr>
          <w:p w14:paraId="43A447D1" w14:textId="77777777" w:rsidR="009B249D" w:rsidRDefault="009B249D" w:rsidP="009B249D">
            <w:pPr>
              <w:spacing w:before="100"/>
              <w:ind w:firstLine="0"/>
              <w:jc w:val="center"/>
            </w:pPr>
          </w:p>
        </w:tc>
      </w:tr>
    </w:tbl>
    <w:p w14:paraId="23643B11" w14:textId="77777777" w:rsidR="008B12CA" w:rsidRPr="008B12CA" w:rsidRDefault="008B12CA" w:rsidP="008B12CA"/>
    <w:p w14:paraId="47D1B03B" w14:textId="232C58CD" w:rsidR="00F11043" w:rsidRDefault="00BE5123" w:rsidP="001118E2">
      <w:pPr>
        <w:pStyle w:val="Heading3"/>
      </w:pPr>
      <w:bookmarkStart w:id="77" w:name="_Toc191711854"/>
      <w:r w:rsidRPr="00BE5123">
        <w:t>In hóa đơn</w:t>
      </w:r>
      <w:bookmarkEnd w:id="77"/>
      <w:r w:rsidR="000C0775">
        <w:t xml:space="preserve"> </w:t>
      </w:r>
      <w:r w:rsidR="000C0775" w:rsidRPr="000C0775">
        <w:rPr>
          <w:highlight w:val="yellow"/>
        </w:rPr>
        <w:t>** phù hợp thực tế **</w:t>
      </w:r>
    </w:p>
    <w:p w14:paraId="0A2B1940" w14:textId="1B23579F" w:rsidR="00BB651D" w:rsidRDefault="00BB651D" w:rsidP="00BB651D">
      <w:pPr>
        <w:pStyle w:val="Caption"/>
        <w:keepNext/>
      </w:pPr>
      <w:bookmarkStart w:id="78" w:name="_Toc191711965"/>
      <w:r>
        <w:t xml:space="preserve">Bảng </w:t>
      </w:r>
      <w:fldSimple w:instr=" SEQ Bảng \* ARABIC ">
        <w:r w:rsidR="00721F89">
          <w:rPr>
            <w:noProof/>
          </w:rPr>
          <w:t>21</w:t>
        </w:r>
      </w:fldSimple>
      <w:r>
        <w:t xml:space="preserve"> In hóa đơn</w:t>
      </w:r>
      <w:bookmarkEnd w:id="78"/>
    </w:p>
    <w:tbl>
      <w:tblPr>
        <w:tblStyle w:val="TableGrid"/>
        <w:tblW w:w="0" w:type="auto"/>
        <w:tblLook w:val="04A0" w:firstRow="1" w:lastRow="0" w:firstColumn="1" w:lastColumn="0" w:noHBand="0" w:noVBand="1"/>
      </w:tblPr>
      <w:tblGrid>
        <w:gridCol w:w="2335"/>
        <w:gridCol w:w="2160"/>
        <w:gridCol w:w="4283"/>
      </w:tblGrid>
      <w:tr w:rsidR="009B249D" w14:paraId="5A8BF8AD" w14:textId="77777777" w:rsidTr="009B249D">
        <w:tc>
          <w:tcPr>
            <w:tcW w:w="8778" w:type="dxa"/>
            <w:gridSpan w:val="3"/>
          </w:tcPr>
          <w:p w14:paraId="63554D86" w14:textId="40FD3005" w:rsidR="009B249D" w:rsidRPr="009B249D" w:rsidRDefault="009B249D" w:rsidP="009B249D">
            <w:pPr>
              <w:spacing w:before="100"/>
              <w:ind w:firstLine="0"/>
              <w:rPr>
                <w:b/>
              </w:rPr>
            </w:pPr>
            <w:r w:rsidRPr="009B249D">
              <w:rPr>
                <w:b/>
                <w:szCs w:val="26"/>
              </w:rPr>
              <w:t xml:space="preserve">Use case: </w:t>
            </w:r>
            <w:r w:rsidR="00C0053E" w:rsidRPr="00C0053E">
              <w:rPr>
                <w:b/>
                <w:bCs/>
              </w:rPr>
              <w:t>In hóa đơn</w:t>
            </w:r>
          </w:p>
        </w:tc>
      </w:tr>
      <w:tr w:rsidR="009B249D" w14:paraId="69AB67A1" w14:textId="77777777" w:rsidTr="000C0775">
        <w:tc>
          <w:tcPr>
            <w:tcW w:w="2335" w:type="dxa"/>
          </w:tcPr>
          <w:p w14:paraId="46CFED5F" w14:textId="77777777" w:rsidR="009B249D" w:rsidRDefault="009B249D" w:rsidP="009B249D">
            <w:pPr>
              <w:spacing w:before="100"/>
              <w:ind w:firstLine="0"/>
            </w:pPr>
            <w:r w:rsidRPr="00044658">
              <w:rPr>
                <w:b/>
                <w:szCs w:val="26"/>
              </w:rPr>
              <w:t>Mục đích:</w:t>
            </w:r>
          </w:p>
        </w:tc>
        <w:tc>
          <w:tcPr>
            <w:tcW w:w="6443" w:type="dxa"/>
            <w:gridSpan w:val="2"/>
          </w:tcPr>
          <w:p w14:paraId="31D23E43" w14:textId="756B0C36" w:rsidR="009B249D" w:rsidRDefault="00C0053E" w:rsidP="009B249D">
            <w:pPr>
              <w:spacing w:before="100"/>
              <w:ind w:firstLine="0"/>
              <w:jc w:val="left"/>
            </w:pPr>
            <w:r>
              <w:t>Cung cấp bản in của hóa đơn cho khách hàng.</w:t>
            </w:r>
          </w:p>
        </w:tc>
      </w:tr>
      <w:tr w:rsidR="009B249D" w14:paraId="0D4197AF" w14:textId="77777777" w:rsidTr="000C0775">
        <w:tc>
          <w:tcPr>
            <w:tcW w:w="2335" w:type="dxa"/>
          </w:tcPr>
          <w:p w14:paraId="6FB37CC7" w14:textId="77777777" w:rsidR="009B249D" w:rsidRDefault="009B249D" w:rsidP="009B249D">
            <w:pPr>
              <w:spacing w:before="100"/>
              <w:ind w:firstLine="0"/>
            </w:pPr>
            <w:r w:rsidRPr="00044658">
              <w:rPr>
                <w:b/>
                <w:szCs w:val="26"/>
              </w:rPr>
              <w:t>Mô tả:</w:t>
            </w:r>
          </w:p>
        </w:tc>
        <w:tc>
          <w:tcPr>
            <w:tcW w:w="6443" w:type="dxa"/>
            <w:gridSpan w:val="2"/>
          </w:tcPr>
          <w:p w14:paraId="53C6D0B5" w14:textId="0C206250" w:rsidR="009B249D" w:rsidRDefault="00C0053E" w:rsidP="009B249D">
            <w:pPr>
              <w:spacing w:before="100"/>
              <w:ind w:firstLine="0"/>
              <w:jc w:val="left"/>
            </w:pPr>
            <w:r>
              <w:t>Hệ thống hỗ trợ in hóa đơn sau khi mua hàng.</w:t>
            </w:r>
          </w:p>
        </w:tc>
      </w:tr>
      <w:tr w:rsidR="009B249D" w14:paraId="404691B0" w14:textId="77777777" w:rsidTr="000C0775">
        <w:tc>
          <w:tcPr>
            <w:tcW w:w="2335" w:type="dxa"/>
          </w:tcPr>
          <w:p w14:paraId="2864C594" w14:textId="77777777" w:rsidR="009B249D" w:rsidRDefault="009B249D" w:rsidP="009B249D">
            <w:pPr>
              <w:spacing w:before="100"/>
              <w:ind w:firstLine="0"/>
            </w:pPr>
            <w:r w:rsidRPr="00044658">
              <w:rPr>
                <w:b/>
                <w:szCs w:val="26"/>
              </w:rPr>
              <w:t>Tác nhân:</w:t>
            </w:r>
          </w:p>
        </w:tc>
        <w:tc>
          <w:tcPr>
            <w:tcW w:w="6443" w:type="dxa"/>
            <w:gridSpan w:val="2"/>
          </w:tcPr>
          <w:p w14:paraId="3CFC90AA" w14:textId="61FC0858" w:rsidR="009B249D" w:rsidRDefault="002554DC" w:rsidP="009B249D">
            <w:pPr>
              <w:spacing w:before="100"/>
              <w:ind w:firstLine="0"/>
              <w:jc w:val="left"/>
            </w:pPr>
            <w:r>
              <w:t>Nhân viên, quản lý</w:t>
            </w:r>
          </w:p>
        </w:tc>
      </w:tr>
      <w:tr w:rsidR="009B249D" w14:paraId="363A1547" w14:textId="77777777" w:rsidTr="000C0775">
        <w:tc>
          <w:tcPr>
            <w:tcW w:w="2335" w:type="dxa"/>
          </w:tcPr>
          <w:p w14:paraId="6E4FF529" w14:textId="77777777" w:rsidR="009B249D" w:rsidRDefault="009B249D" w:rsidP="009B249D">
            <w:pPr>
              <w:spacing w:before="100"/>
              <w:ind w:firstLine="0"/>
            </w:pPr>
            <w:r w:rsidRPr="00044658">
              <w:rPr>
                <w:b/>
                <w:szCs w:val="26"/>
              </w:rPr>
              <w:t>Điều kiện trước:</w:t>
            </w:r>
          </w:p>
        </w:tc>
        <w:tc>
          <w:tcPr>
            <w:tcW w:w="6443" w:type="dxa"/>
            <w:gridSpan w:val="2"/>
          </w:tcPr>
          <w:p w14:paraId="0C7D1923" w14:textId="270CBBD2" w:rsidR="009B249D" w:rsidRDefault="002554DC" w:rsidP="009B249D">
            <w:pPr>
              <w:spacing w:before="100"/>
              <w:ind w:firstLine="0"/>
              <w:jc w:val="left"/>
            </w:pPr>
            <w:r>
              <w:t>Đơn hàng đã được thanh toán và có hóa đơn.</w:t>
            </w:r>
          </w:p>
        </w:tc>
      </w:tr>
      <w:tr w:rsidR="009B249D" w14:paraId="605B8DC0" w14:textId="77777777" w:rsidTr="000C0775">
        <w:tc>
          <w:tcPr>
            <w:tcW w:w="2335" w:type="dxa"/>
          </w:tcPr>
          <w:p w14:paraId="6D4F1C28" w14:textId="77777777" w:rsidR="009B249D" w:rsidRDefault="009B249D" w:rsidP="009B249D">
            <w:pPr>
              <w:spacing w:before="100"/>
              <w:ind w:firstLine="0"/>
            </w:pPr>
            <w:r w:rsidRPr="00044658">
              <w:rPr>
                <w:b/>
                <w:szCs w:val="26"/>
              </w:rPr>
              <w:t>Điều kiện sau:</w:t>
            </w:r>
          </w:p>
        </w:tc>
        <w:tc>
          <w:tcPr>
            <w:tcW w:w="6443" w:type="dxa"/>
            <w:gridSpan w:val="2"/>
          </w:tcPr>
          <w:p w14:paraId="0EF822CB" w14:textId="05E1E728" w:rsidR="009B249D" w:rsidRDefault="002554DC" w:rsidP="009B249D">
            <w:pPr>
              <w:spacing w:before="100"/>
              <w:ind w:firstLine="0"/>
              <w:jc w:val="left"/>
            </w:pPr>
            <w:r>
              <w:t>Hóa đơn được in thành công.</w:t>
            </w:r>
          </w:p>
        </w:tc>
      </w:tr>
      <w:tr w:rsidR="009B249D" w14:paraId="1C0A25AC" w14:textId="77777777" w:rsidTr="009B249D">
        <w:tc>
          <w:tcPr>
            <w:tcW w:w="8778" w:type="dxa"/>
            <w:gridSpan w:val="3"/>
            <w:shd w:val="clear" w:color="auto" w:fill="DBE5F1" w:themeFill="accent1" w:themeFillTint="33"/>
          </w:tcPr>
          <w:p w14:paraId="3359EDF2" w14:textId="77777777" w:rsidR="009B249D" w:rsidRDefault="009B249D" w:rsidP="009B249D">
            <w:pPr>
              <w:ind w:left="400" w:firstLine="522"/>
            </w:pPr>
            <w:r w:rsidRPr="00044658">
              <w:rPr>
                <w:b/>
                <w:szCs w:val="26"/>
              </w:rPr>
              <w:t>Luồng sự kiện chính (Basic flows)</w:t>
            </w:r>
          </w:p>
        </w:tc>
      </w:tr>
      <w:tr w:rsidR="009B249D" w14:paraId="1A42A724" w14:textId="77777777" w:rsidTr="000C0775">
        <w:tc>
          <w:tcPr>
            <w:tcW w:w="4495" w:type="dxa"/>
            <w:gridSpan w:val="2"/>
          </w:tcPr>
          <w:p w14:paraId="4C53F945" w14:textId="77777777" w:rsidR="009B249D" w:rsidRDefault="009B249D" w:rsidP="009B249D">
            <w:pPr>
              <w:spacing w:before="100"/>
              <w:ind w:firstLine="0"/>
              <w:jc w:val="center"/>
            </w:pPr>
            <w:r w:rsidRPr="001F7647">
              <w:rPr>
                <w:b/>
                <w:bCs/>
                <w:szCs w:val="26"/>
              </w:rPr>
              <w:t>Tác nhân</w:t>
            </w:r>
          </w:p>
        </w:tc>
        <w:tc>
          <w:tcPr>
            <w:tcW w:w="4283" w:type="dxa"/>
          </w:tcPr>
          <w:p w14:paraId="4C8EB856" w14:textId="77777777" w:rsidR="009B249D" w:rsidRDefault="009B249D" w:rsidP="009B249D">
            <w:pPr>
              <w:spacing w:before="100"/>
              <w:ind w:firstLine="0"/>
              <w:jc w:val="center"/>
            </w:pPr>
            <w:r w:rsidRPr="001F7647">
              <w:rPr>
                <w:b/>
                <w:bCs/>
                <w:szCs w:val="26"/>
              </w:rPr>
              <w:t>Hệ thống</w:t>
            </w:r>
          </w:p>
        </w:tc>
      </w:tr>
      <w:tr w:rsidR="009B249D" w14:paraId="55190DE0" w14:textId="77777777" w:rsidTr="000C0775">
        <w:tc>
          <w:tcPr>
            <w:tcW w:w="4495" w:type="dxa"/>
            <w:gridSpan w:val="2"/>
          </w:tcPr>
          <w:p w14:paraId="0A12D923" w14:textId="3957C140" w:rsidR="009B249D" w:rsidRDefault="002554DC" w:rsidP="000C0775">
            <w:pPr>
              <w:pStyle w:val="ListParagraph"/>
              <w:numPr>
                <w:ilvl w:val="0"/>
                <w:numId w:val="36"/>
              </w:numPr>
              <w:spacing w:before="100"/>
              <w:ind w:left="0" w:firstLine="288"/>
            </w:pPr>
            <w:r>
              <w:t>Người dùng truy cập quản lý hóa đơn.</w:t>
            </w:r>
          </w:p>
        </w:tc>
        <w:tc>
          <w:tcPr>
            <w:tcW w:w="4283" w:type="dxa"/>
          </w:tcPr>
          <w:p w14:paraId="1020CB04" w14:textId="77777777" w:rsidR="009B249D" w:rsidRDefault="009B249D" w:rsidP="000C0775">
            <w:pPr>
              <w:spacing w:before="100"/>
              <w:ind w:firstLine="288"/>
            </w:pPr>
          </w:p>
        </w:tc>
      </w:tr>
      <w:tr w:rsidR="009B249D" w14:paraId="63E68C85" w14:textId="77777777" w:rsidTr="000C0775">
        <w:tc>
          <w:tcPr>
            <w:tcW w:w="4495" w:type="dxa"/>
            <w:gridSpan w:val="2"/>
          </w:tcPr>
          <w:p w14:paraId="3D3637C5" w14:textId="678F7936" w:rsidR="009B249D" w:rsidRDefault="009B249D" w:rsidP="000C0775">
            <w:pPr>
              <w:spacing w:before="100"/>
              <w:ind w:firstLine="288"/>
            </w:pPr>
          </w:p>
        </w:tc>
        <w:tc>
          <w:tcPr>
            <w:tcW w:w="4283" w:type="dxa"/>
          </w:tcPr>
          <w:p w14:paraId="640661E5" w14:textId="5A757828" w:rsidR="009B249D" w:rsidRDefault="002554DC" w:rsidP="000C0775">
            <w:pPr>
              <w:pStyle w:val="ListParagraph"/>
              <w:numPr>
                <w:ilvl w:val="0"/>
                <w:numId w:val="36"/>
              </w:numPr>
              <w:spacing w:before="100"/>
              <w:ind w:left="0" w:firstLine="288"/>
            </w:pPr>
            <w:r>
              <w:t>Hệ thống hiển thị giao diện quản lý hóa đơn</w:t>
            </w:r>
          </w:p>
        </w:tc>
      </w:tr>
      <w:tr w:rsidR="009B249D" w14:paraId="2FB81681" w14:textId="77777777" w:rsidTr="000C0775">
        <w:tc>
          <w:tcPr>
            <w:tcW w:w="4495" w:type="dxa"/>
            <w:gridSpan w:val="2"/>
          </w:tcPr>
          <w:p w14:paraId="1EA9AD99" w14:textId="2A92B099" w:rsidR="009B249D" w:rsidRDefault="002554DC" w:rsidP="000C0775">
            <w:pPr>
              <w:pStyle w:val="ListParagraph"/>
              <w:numPr>
                <w:ilvl w:val="0"/>
                <w:numId w:val="36"/>
              </w:numPr>
              <w:spacing w:before="100"/>
              <w:ind w:left="0" w:firstLine="288"/>
            </w:pPr>
            <w:r>
              <w:t>Người dùng lọc và chọn hóa đơn cần in và bấm in.</w:t>
            </w:r>
          </w:p>
        </w:tc>
        <w:tc>
          <w:tcPr>
            <w:tcW w:w="4283" w:type="dxa"/>
          </w:tcPr>
          <w:p w14:paraId="6E7593E8" w14:textId="77777777" w:rsidR="009B249D" w:rsidRDefault="009B249D" w:rsidP="000C0775">
            <w:pPr>
              <w:spacing w:before="100"/>
              <w:ind w:firstLine="288"/>
            </w:pPr>
          </w:p>
        </w:tc>
      </w:tr>
      <w:tr w:rsidR="009B249D" w14:paraId="20C1A624" w14:textId="77777777" w:rsidTr="000C0775">
        <w:tc>
          <w:tcPr>
            <w:tcW w:w="4495" w:type="dxa"/>
            <w:gridSpan w:val="2"/>
          </w:tcPr>
          <w:p w14:paraId="44442A01" w14:textId="77777777" w:rsidR="009B249D" w:rsidRDefault="009B249D" w:rsidP="006300BB">
            <w:pPr>
              <w:spacing w:before="100"/>
              <w:ind w:left="288" w:firstLine="288"/>
              <w:jc w:val="center"/>
            </w:pPr>
          </w:p>
        </w:tc>
        <w:tc>
          <w:tcPr>
            <w:tcW w:w="4283" w:type="dxa"/>
          </w:tcPr>
          <w:p w14:paraId="060C4BB9" w14:textId="2A9F0E5F" w:rsidR="009B249D" w:rsidRDefault="002554DC" w:rsidP="006300BB">
            <w:pPr>
              <w:pStyle w:val="ListParagraph"/>
              <w:numPr>
                <w:ilvl w:val="0"/>
                <w:numId w:val="36"/>
              </w:numPr>
              <w:spacing w:before="100"/>
              <w:ind w:left="288" w:firstLine="288"/>
              <w:jc w:val="center"/>
            </w:pPr>
            <w:r>
              <w:t>Hệ thống gửi lệnh in đến máy in.</w:t>
            </w:r>
          </w:p>
        </w:tc>
      </w:tr>
      <w:tr w:rsidR="009B249D" w14:paraId="09441F04" w14:textId="77777777" w:rsidTr="000C0775">
        <w:tc>
          <w:tcPr>
            <w:tcW w:w="4495" w:type="dxa"/>
            <w:gridSpan w:val="2"/>
          </w:tcPr>
          <w:p w14:paraId="400F73D1" w14:textId="77777777" w:rsidR="009B249D" w:rsidRDefault="009B249D" w:rsidP="009B249D">
            <w:pPr>
              <w:spacing w:before="100"/>
              <w:ind w:firstLine="400"/>
              <w:jc w:val="center"/>
            </w:pPr>
          </w:p>
        </w:tc>
        <w:tc>
          <w:tcPr>
            <w:tcW w:w="4283" w:type="dxa"/>
          </w:tcPr>
          <w:p w14:paraId="2BDAF05E" w14:textId="5C588809" w:rsidR="009B249D" w:rsidRDefault="009B249D" w:rsidP="009B249D">
            <w:pPr>
              <w:spacing w:before="100"/>
              <w:ind w:firstLine="400"/>
              <w:jc w:val="center"/>
            </w:pPr>
          </w:p>
        </w:tc>
      </w:tr>
      <w:tr w:rsidR="009B249D" w14:paraId="3064190F" w14:textId="77777777" w:rsidTr="009B249D">
        <w:tc>
          <w:tcPr>
            <w:tcW w:w="8778" w:type="dxa"/>
            <w:gridSpan w:val="3"/>
            <w:shd w:val="clear" w:color="auto" w:fill="DBE5F1" w:themeFill="accent1" w:themeFillTint="33"/>
          </w:tcPr>
          <w:p w14:paraId="561CF807" w14:textId="77777777" w:rsidR="009B249D" w:rsidRDefault="009B249D" w:rsidP="009B249D">
            <w:pPr>
              <w:spacing w:before="100"/>
              <w:ind w:firstLine="0"/>
            </w:pPr>
            <w:r w:rsidRPr="00044658">
              <w:rPr>
                <w:b/>
                <w:szCs w:val="26"/>
              </w:rPr>
              <w:t>Luồng sự kiện thay thế (alternate flow)</w:t>
            </w:r>
          </w:p>
        </w:tc>
      </w:tr>
      <w:tr w:rsidR="009B249D" w14:paraId="3FC34BB3" w14:textId="77777777" w:rsidTr="000C0775">
        <w:tc>
          <w:tcPr>
            <w:tcW w:w="4495" w:type="dxa"/>
            <w:gridSpan w:val="2"/>
          </w:tcPr>
          <w:p w14:paraId="0B22193D" w14:textId="77777777" w:rsidR="009B249D" w:rsidRDefault="009B249D" w:rsidP="009B249D">
            <w:pPr>
              <w:spacing w:before="100"/>
              <w:ind w:firstLine="0"/>
              <w:jc w:val="center"/>
            </w:pPr>
          </w:p>
        </w:tc>
        <w:tc>
          <w:tcPr>
            <w:tcW w:w="4283" w:type="dxa"/>
          </w:tcPr>
          <w:p w14:paraId="362EE2E5" w14:textId="440D0ABA" w:rsidR="009B249D" w:rsidRDefault="009B249D" w:rsidP="009B249D">
            <w:pPr>
              <w:spacing w:before="100"/>
              <w:ind w:firstLine="0"/>
              <w:jc w:val="center"/>
            </w:pPr>
          </w:p>
        </w:tc>
      </w:tr>
      <w:tr w:rsidR="009B249D" w14:paraId="0E0BB6CE" w14:textId="77777777" w:rsidTr="000C0775">
        <w:tc>
          <w:tcPr>
            <w:tcW w:w="4495" w:type="dxa"/>
            <w:gridSpan w:val="2"/>
          </w:tcPr>
          <w:p w14:paraId="423BEA11" w14:textId="77777777" w:rsidR="009B249D" w:rsidRDefault="009B249D" w:rsidP="009B249D">
            <w:pPr>
              <w:spacing w:before="100"/>
              <w:ind w:firstLine="0"/>
              <w:jc w:val="center"/>
            </w:pPr>
          </w:p>
        </w:tc>
        <w:tc>
          <w:tcPr>
            <w:tcW w:w="4283" w:type="dxa"/>
          </w:tcPr>
          <w:p w14:paraId="0F8F786D" w14:textId="43616706" w:rsidR="009B249D" w:rsidRDefault="009B249D" w:rsidP="009B249D">
            <w:pPr>
              <w:spacing w:before="100"/>
              <w:ind w:firstLine="0"/>
              <w:jc w:val="center"/>
            </w:pPr>
          </w:p>
        </w:tc>
      </w:tr>
      <w:tr w:rsidR="009B249D" w14:paraId="155A13DA" w14:textId="77777777" w:rsidTr="000C0775">
        <w:tc>
          <w:tcPr>
            <w:tcW w:w="4495" w:type="dxa"/>
            <w:gridSpan w:val="2"/>
          </w:tcPr>
          <w:p w14:paraId="7270C211" w14:textId="77777777" w:rsidR="009B249D" w:rsidRDefault="009B249D" w:rsidP="009B249D">
            <w:pPr>
              <w:spacing w:before="100"/>
              <w:ind w:firstLine="0"/>
              <w:jc w:val="center"/>
            </w:pPr>
          </w:p>
        </w:tc>
        <w:tc>
          <w:tcPr>
            <w:tcW w:w="4283" w:type="dxa"/>
          </w:tcPr>
          <w:p w14:paraId="6AD20015" w14:textId="77777777" w:rsidR="009B249D" w:rsidRDefault="009B249D" w:rsidP="009B249D">
            <w:pPr>
              <w:spacing w:before="100"/>
              <w:ind w:firstLine="0"/>
              <w:jc w:val="center"/>
            </w:pPr>
          </w:p>
        </w:tc>
      </w:tr>
    </w:tbl>
    <w:p w14:paraId="4468F660" w14:textId="77777777" w:rsidR="008B12CA" w:rsidRPr="008B12CA" w:rsidRDefault="008B12CA" w:rsidP="008B12CA"/>
    <w:p w14:paraId="2CE9EB1E" w14:textId="4EADCA58" w:rsidR="00F11043" w:rsidRDefault="001118E2" w:rsidP="001118E2">
      <w:pPr>
        <w:pStyle w:val="Heading3"/>
      </w:pPr>
      <w:bookmarkStart w:id="79" w:name="_Toc191711855"/>
      <w:r w:rsidRPr="001118E2">
        <w:t>Thêm nhân v</w:t>
      </w:r>
      <w:r w:rsidR="008B12CA">
        <w:t>iên</w:t>
      </w:r>
      <w:bookmarkEnd w:id="79"/>
    </w:p>
    <w:p w14:paraId="7CC93658" w14:textId="698FC5DE" w:rsidR="00933CE6" w:rsidRDefault="00933CE6" w:rsidP="00933CE6">
      <w:pPr>
        <w:pStyle w:val="Caption"/>
        <w:keepNext/>
      </w:pPr>
      <w:bookmarkStart w:id="80" w:name="_Toc191711966"/>
      <w:r>
        <w:t xml:space="preserve">Bảng </w:t>
      </w:r>
      <w:fldSimple w:instr=" SEQ Bảng \* ARABIC ">
        <w:r w:rsidR="00721F89">
          <w:rPr>
            <w:noProof/>
          </w:rPr>
          <w:t>22</w:t>
        </w:r>
      </w:fldSimple>
      <w:r>
        <w:t xml:space="preserve"> Thêm nhân viên</w:t>
      </w:r>
      <w:bookmarkEnd w:id="80"/>
    </w:p>
    <w:tbl>
      <w:tblPr>
        <w:tblStyle w:val="TableGrid"/>
        <w:tblW w:w="0" w:type="auto"/>
        <w:tblLook w:val="04A0" w:firstRow="1" w:lastRow="0" w:firstColumn="1" w:lastColumn="0" w:noHBand="0" w:noVBand="1"/>
      </w:tblPr>
      <w:tblGrid>
        <w:gridCol w:w="4389"/>
        <w:gridCol w:w="4389"/>
      </w:tblGrid>
      <w:tr w:rsidR="009B249D" w14:paraId="28751C3A" w14:textId="77777777" w:rsidTr="009B249D">
        <w:tc>
          <w:tcPr>
            <w:tcW w:w="8778" w:type="dxa"/>
            <w:gridSpan w:val="2"/>
          </w:tcPr>
          <w:p w14:paraId="3BB84D2A" w14:textId="46C74550" w:rsidR="009B249D" w:rsidRPr="00E5446C" w:rsidRDefault="009B249D" w:rsidP="009B249D">
            <w:pPr>
              <w:spacing w:before="100"/>
              <w:ind w:firstLine="0"/>
              <w:rPr>
                <w:b/>
                <w:bCs/>
              </w:rPr>
            </w:pPr>
            <w:r w:rsidRPr="009B249D">
              <w:rPr>
                <w:b/>
                <w:szCs w:val="26"/>
              </w:rPr>
              <w:t xml:space="preserve">Use case: </w:t>
            </w:r>
            <w:r w:rsidR="00E5446C" w:rsidRPr="00E5446C">
              <w:rPr>
                <w:b/>
                <w:bCs/>
              </w:rPr>
              <w:t>Thêm nhân viên</w:t>
            </w:r>
          </w:p>
        </w:tc>
      </w:tr>
      <w:tr w:rsidR="009B249D" w14:paraId="48218505" w14:textId="77777777" w:rsidTr="009B249D">
        <w:tc>
          <w:tcPr>
            <w:tcW w:w="4389" w:type="dxa"/>
          </w:tcPr>
          <w:p w14:paraId="2FC899FD" w14:textId="77777777" w:rsidR="009B249D" w:rsidRDefault="009B249D" w:rsidP="009B249D">
            <w:pPr>
              <w:spacing w:before="100"/>
              <w:ind w:firstLine="0"/>
            </w:pPr>
            <w:r w:rsidRPr="00044658">
              <w:rPr>
                <w:b/>
                <w:szCs w:val="26"/>
              </w:rPr>
              <w:t>Mục đích:</w:t>
            </w:r>
          </w:p>
        </w:tc>
        <w:tc>
          <w:tcPr>
            <w:tcW w:w="4389" w:type="dxa"/>
          </w:tcPr>
          <w:p w14:paraId="3DC84C3D" w14:textId="57E02599" w:rsidR="009B249D" w:rsidRDefault="00E5446C" w:rsidP="009B249D">
            <w:pPr>
              <w:spacing w:before="100"/>
              <w:ind w:firstLine="0"/>
              <w:jc w:val="left"/>
            </w:pPr>
            <w:r>
              <w:t>Thêm nhân viên mới vào hệ thống.</w:t>
            </w:r>
          </w:p>
        </w:tc>
      </w:tr>
      <w:tr w:rsidR="009B249D" w14:paraId="51AD84D3" w14:textId="77777777" w:rsidTr="009B249D">
        <w:tc>
          <w:tcPr>
            <w:tcW w:w="4389" w:type="dxa"/>
          </w:tcPr>
          <w:p w14:paraId="48F8E7E2" w14:textId="77777777" w:rsidR="009B249D" w:rsidRDefault="009B249D" w:rsidP="009B249D">
            <w:pPr>
              <w:spacing w:before="100"/>
              <w:ind w:firstLine="0"/>
            </w:pPr>
            <w:r w:rsidRPr="00044658">
              <w:rPr>
                <w:b/>
                <w:szCs w:val="26"/>
              </w:rPr>
              <w:t>Mô tả:</w:t>
            </w:r>
          </w:p>
        </w:tc>
        <w:tc>
          <w:tcPr>
            <w:tcW w:w="4389" w:type="dxa"/>
          </w:tcPr>
          <w:p w14:paraId="0FE4A57E" w14:textId="13753E0B" w:rsidR="009B249D" w:rsidRDefault="00E5446C" w:rsidP="009B249D">
            <w:pPr>
              <w:spacing w:before="100"/>
              <w:ind w:firstLine="0"/>
              <w:jc w:val="left"/>
            </w:pPr>
            <w:r>
              <w:t>Quản trị viên</w:t>
            </w:r>
          </w:p>
        </w:tc>
      </w:tr>
      <w:tr w:rsidR="009B249D" w14:paraId="6788E6FF" w14:textId="77777777" w:rsidTr="009B249D">
        <w:tc>
          <w:tcPr>
            <w:tcW w:w="4389" w:type="dxa"/>
          </w:tcPr>
          <w:p w14:paraId="08CD7962" w14:textId="77777777" w:rsidR="009B249D" w:rsidRDefault="009B249D" w:rsidP="009B249D">
            <w:pPr>
              <w:spacing w:before="100"/>
              <w:ind w:firstLine="0"/>
            </w:pPr>
            <w:r w:rsidRPr="00044658">
              <w:rPr>
                <w:b/>
                <w:szCs w:val="26"/>
              </w:rPr>
              <w:t>Tác nhân:</w:t>
            </w:r>
          </w:p>
        </w:tc>
        <w:tc>
          <w:tcPr>
            <w:tcW w:w="4389" w:type="dxa"/>
          </w:tcPr>
          <w:p w14:paraId="4DB65933" w14:textId="6DC6D700" w:rsidR="009B249D" w:rsidRDefault="00E5446C" w:rsidP="009B249D">
            <w:pPr>
              <w:spacing w:before="100"/>
              <w:ind w:firstLine="0"/>
              <w:jc w:val="left"/>
            </w:pPr>
            <w:r>
              <w:t>Người dùng có quyền quản trị viên.</w:t>
            </w:r>
          </w:p>
        </w:tc>
      </w:tr>
      <w:tr w:rsidR="009B249D" w14:paraId="3F8EE190" w14:textId="77777777" w:rsidTr="009B249D">
        <w:tc>
          <w:tcPr>
            <w:tcW w:w="4389" w:type="dxa"/>
          </w:tcPr>
          <w:p w14:paraId="0A12ACF1" w14:textId="77777777" w:rsidR="009B249D" w:rsidRDefault="009B249D" w:rsidP="009B249D">
            <w:pPr>
              <w:spacing w:before="100"/>
              <w:ind w:firstLine="0"/>
            </w:pPr>
            <w:r w:rsidRPr="00044658">
              <w:rPr>
                <w:b/>
                <w:szCs w:val="26"/>
              </w:rPr>
              <w:t>Điều kiện trước:</w:t>
            </w:r>
          </w:p>
        </w:tc>
        <w:tc>
          <w:tcPr>
            <w:tcW w:w="4389" w:type="dxa"/>
          </w:tcPr>
          <w:p w14:paraId="09814709" w14:textId="46167BA2" w:rsidR="009B249D" w:rsidRDefault="00E5446C" w:rsidP="009B249D">
            <w:pPr>
              <w:spacing w:before="100"/>
              <w:ind w:firstLine="0"/>
              <w:jc w:val="left"/>
            </w:pPr>
            <w:r>
              <w:t>Nhân viên mới được lưu vào hệ thống.</w:t>
            </w:r>
          </w:p>
        </w:tc>
      </w:tr>
      <w:tr w:rsidR="009B249D" w14:paraId="22FEB4E5" w14:textId="77777777" w:rsidTr="009B249D">
        <w:tc>
          <w:tcPr>
            <w:tcW w:w="4389" w:type="dxa"/>
          </w:tcPr>
          <w:p w14:paraId="67701B1D" w14:textId="77777777" w:rsidR="009B249D" w:rsidRDefault="009B249D" w:rsidP="009B249D">
            <w:pPr>
              <w:spacing w:before="100"/>
              <w:ind w:firstLine="0"/>
            </w:pPr>
            <w:r w:rsidRPr="00044658">
              <w:rPr>
                <w:b/>
                <w:szCs w:val="26"/>
              </w:rPr>
              <w:t>Điều kiện sau:</w:t>
            </w:r>
          </w:p>
        </w:tc>
        <w:tc>
          <w:tcPr>
            <w:tcW w:w="4389" w:type="dxa"/>
          </w:tcPr>
          <w:p w14:paraId="52CD2484" w14:textId="77777777" w:rsidR="009B249D" w:rsidRDefault="009B249D" w:rsidP="009B249D">
            <w:pPr>
              <w:spacing w:before="100"/>
              <w:ind w:firstLine="0"/>
              <w:jc w:val="left"/>
            </w:pPr>
          </w:p>
        </w:tc>
      </w:tr>
      <w:tr w:rsidR="009B249D" w14:paraId="4A303193" w14:textId="77777777" w:rsidTr="009B249D">
        <w:tc>
          <w:tcPr>
            <w:tcW w:w="8778" w:type="dxa"/>
            <w:gridSpan w:val="2"/>
            <w:shd w:val="clear" w:color="auto" w:fill="DBE5F1" w:themeFill="accent1" w:themeFillTint="33"/>
          </w:tcPr>
          <w:p w14:paraId="206E7FF9" w14:textId="77777777" w:rsidR="009B249D" w:rsidRDefault="009B249D" w:rsidP="009B249D">
            <w:pPr>
              <w:ind w:left="400" w:firstLine="522"/>
            </w:pPr>
            <w:r w:rsidRPr="00044658">
              <w:rPr>
                <w:b/>
                <w:szCs w:val="26"/>
              </w:rPr>
              <w:t>Luồng sự kiện chính (Basic flows)</w:t>
            </w:r>
          </w:p>
        </w:tc>
      </w:tr>
      <w:tr w:rsidR="009B249D" w14:paraId="06DA3311" w14:textId="77777777" w:rsidTr="009B249D">
        <w:tc>
          <w:tcPr>
            <w:tcW w:w="4389" w:type="dxa"/>
          </w:tcPr>
          <w:p w14:paraId="35EA9E22" w14:textId="77777777" w:rsidR="009B249D" w:rsidRDefault="009B249D" w:rsidP="009B249D">
            <w:pPr>
              <w:spacing w:before="100"/>
              <w:ind w:firstLine="0"/>
              <w:jc w:val="center"/>
            </w:pPr>
            <w:r w:rsidRPr="001F7647">
              <w:rPr>
                <w:b/>
                <w:bCs/>
                <w:szCs w:val="26"/>
              </w:rPr>
              <w:t>Tác nhân</w:t>
            </w:r>
          </w:p>
        </w:tc>
        <w:tc>
          <w:tcPr>
            <w:tcW w:w="4389" w:type="dxa"/>
          </w:tcPr>
          <w:p w14:paraId="04C14E01" w14:textId="77777777" w:rsidR="009B249D" w:rsidRDefault="009B249D" w:rsidP="009B249D">
            <w:pPr>
              <w:spacing w:before="100"/>
              <w:ind w:firstLine="0"/>
              <w:jc w:val="center"/>
            </w:pPr>
            <w:r w:rsidRPr="001F7647">
              <w:rPr>
                <w:b/>
                <w:bCs/>
                <w:szCs w:val="26"/>
              </w:rPr>
              <w:t>Hệ thống</w:t>
            </w:r>
          </w:p>
        </w:tc>
      </w:tr>
      <w:tr w:rsidR="009B249D" w14:paraId="7DD69B84" w14:textId="77777777" w:rsidTr="009B249D">
        <w:tc>
          <w:tcPr>
            <w:tcW w:w="4389" w:type="dxa"/>
          </w:tcPr>
          <w:p w14:paraId="7BE5B737" w14:textId="6E7F456D" w:rsidR="009B249D" w:rsidRDefault="007A2310" w:rsidP="007A2310">
            <w:pPr>
              <w:pStyle w:val="ListParagraph"/>
              <w:numPr>
                <w:ilvl w:val="0"/>
                <w:numId w:val="38"/>
              </w:numPr>
              <w:spacing w:before="100"/>
              <w:ind w:left="576" w:right="144"/>
            </w:pPr>
            <w:r>
              <w:t>Người dùng truy cập vào giao diện quản lý nhân viên</w:t>
            </w:r>
          </w:p>
        </w:tc>
        <w:tc>
          <w:tcPr>
            <w:tcW w:w="4389" w:type="dxa"/>
          </w:tcPr>
          <w:p w14:paraId="36B2A0FB" w14:textId="77777777" w:rsidR="009B249D" w:rsidRDefault="009B249D" w:rsidP="007A2310">
            <w:pPr>
              <w:spacing w:before="100"/>
              <w:ind w:left="576" w:right="144" w:firstLine="400"/>
              <w:jc w:val="center"/>
            </w:pPr>
          </w:p>
        </w:tc>
      </w:tr>
      <w:tr w:rsidR="009B249D" w14:paraId="79356A9F" w14:textId="77777777" w:rsidTr="009B249D">
        <w:tc>
          <w:tcPr>
            <w:tcW w:w="4389" w:type="dxa"/>
          </w:tcPr>
          <w:p w14:paraId="2D190B18" w14:textId="23975C50" w:rsidR="009B249D" w:rsidRDefault="009B249D" w:rsidP="007A2310">
            <w:pPr>
              <w:spacing w:before="100"/>
              <w:ind w:left="576" w:right="144" w:firstLine="400"/>
              <w:jc w:val="center"/>
            </w:pPr>
          </w:p>
        </w:tc>
        <w:tc>
          <w:tcPr>
            <w:tcW w:w="4389" w:type="dxa"/>
          </w:tcPr>
          <w:p w14:paraId="34CB602D" w14:textId="4E607822" w:rsidR="009B249D" w:rsidRDefault="007A2310" w:rsidP="007A2310">
            <w:pPr>
              <w:pStyle w:val="ListParagraph"/>
              <w:numPr>
                <w:ilvl w:val="0"/>
                <w:numId w:val="38"/>
              </w:numPr>
              <w:spacing w:before="100"/>
              <w:ind w:left="576" w:right="144"/>
              <w:jc w:val="center"/>
            </w:pPr>
            <w:r>
              <w:t>Hệ thống hiển thị giao diện quản lý nhân viên.</w:t>
            </w:r>
          </w:p>
        </w:tc>
      </w:tr>
      <w:tr w:rsidR="009B249D" w14:paraId="74BC3FB4" w14:textId="77777777" w:rsidTr="009B249D">
        <w:tc>
          <w:tcPr>
            <w:tcW w:w="4389" w:type="dxa"/>
          </w:tcPr>
          <w:p w14:paraId="11485285" w14:textId="0D57552C" w:rsidR="009B249D" w:rsidRDefault="007A2310" w:rsidP="007A2310">
            <w:pPr>
              <w:pStyle w:val="ListParagraph"/>
              <w:numPr>
                <w:ilvl w:val="0"/>
                <w:numId w:val="38"/>
              </w:numPr>
              <w:spacing w:before="100"/>
              <w:ind w:left="576" w:right="144"/>
              <w:jc w:val="center"/>
            </w:pPr>
            <w:r>
              <w:t>Người dùng chọn thêm nhân viên sau đó nhập thông tin nhân viên mới, xác nhận thêm nhân viên</w:t>
            </w:r>
          </w:p>
        </w:tc>
        <w:tc>
          <w:tcPr>
            <w:tcW w:w="4389" w:type="dxa"/>
          </w:tcPr>
          <w:p w14:paraId="1E927C6E" w14:textId="77777777" w:rsidR="009B249D" w:rsidRDefault="009B249D" w:rsidP="007A2310">
            <w:pPr>
              <w:spacing w:before="100"/>
              <w:ind w:left="576" w:right="144" w:firstLine="400"/>
              <w:jc w:val="center"/>
            </w:pPr>
          </w:p>
        </w:tc>
      </w:tr>
      <w:tr w:rsidR="009B249D" w14:paraId="259AA04B" w14:textId="77777777" w:rsidTr="009B249D">
        <w:tc>
          <w:tcPr>
            <w:tcW w:w="4389" w:type="dxa"/>
          </w:tcPr>
          <w:p w14:paraId="74E4E1FC" w14:textId="77777777" w:rsidR="009B249D" w:rsidRDefault="009B249D" w:rsidP="007A2310">
            <w:pPr>
              <w:spacing w:before="100"/>
              <w:ind w:left="576" w:right="144" w:firstLine="400"/>
              <w:jc w:val="center"/>
            </w:pPr>
          </w:p>
        </w:tc>
        <w:tc>
          <w:tcPr>
            <w:tcW w:w="4389" w:type="dxa"/>
          </w:tcPr>
          <w:p w14:paraId="0BBE7BA8" w14:textId="79F46DB4" w:rsidR="009B249D" w:rsidRDefault="007A2310" w:rsidP="007A2310">
            <w:pPr>
              <w:pStyle w:val="ListParagraph"/>
              <w:numPr>
                <w:ilvl w:val="0"/>
                <w:numId w:val="38"/>
              </w:numPr>
              <w:spacing w:before="100"/>
              <w:ind w:left="576" w:right="144"/>
              <w:jc w:val="center"/>
            </w:pPr>
            <w:r>
              <w:t xml:space="preserve">Hệ thống kiểm tra thông tin, lưu thông tin nhân viên mới vào hệ thống, tạo tài khoản cho nhân </w:t>
            </w:r>
            <w:r>
              <w:lastRenderedPageBreak/>
              <w:t>viên với tài khoản là gmail và mật khẩu mặc định.</w:t>
            </w:r>
          </w:p>
        </w:tc>
      </w:tr>
      <w:tr w:rsidR="009B249D" w14:paraId="6E3481A4" w14:textId="77777777" w:rsidTr="009B249D">
        <w:tc>
          <w:tcPr>
            <w:tcW w:w="4389" w:type="dxa"/>
          </w:tcPr>
          <w:p w14:paraId="629E5FD8" w14:textId="77777777" w:rsidR="009B249D" w:rsidRDefault="009B249D" w:rsidP="007A2310">
            <w:pPr>
              <w:spacing w:before="100"/>
              <w:ind w:left="576" w:right="144" w:firstLine="400"/>
              <w:jc w:val="center"/>
            </w:pPr>
          </w:p>
        </w:tc>
        <w:tc>
          <w:tcPr>
            <w:tcW w:w="4389" w:type="dxa"/>
          </w:tcPr>
          <w:p w14:paraId="70CFC7E5" w14:textId="77777777" w:rsidR="009B249D" w:rsidRDefault="009B249D" w:rsidP="007A2310">
            <w:pPr>
              <w:spacing w:before="100"/>
              <w:ind w:left="576" w:right="144" w:firstLine="400"/>
              <w:jc w:val="center"/>
            </w:pPr>
          </w:p>
        </w:tc>
      </w:tr>
      <w:tr w:rsidR="009B249D" w14:paraId="14C8FE07" w14:textId="77777777" w:rsidTr="009B249D">
        <w:tc>
          <w:tcPr>
            <w:tcW w:w="8778" w:type="dxa"/>
            <w:gridSpan w:val="2"/>
            <w:shd w:val="clear" w:color="auto" w:fill="DBE5F1" w:themeFill="accent1" w:themeFillTint="33"/>
          </w:tcPr>
          <w:p w14:paraId="6F5E6EAE" w14:textId="77777777" w:rsidR="009B249D" w:rsidRDefault="009B249D" w:rsidP="009B249D">
            <w:pPr>
              <w:spacing w:before="100"/>
              <w:ind w:firstLine="0"/>
            </w:pPr>
            <w:r w:rsidRPr="00044658">
              <w:rPr>
                <w:b/>
                <w:szCs w:val="26"/>
              </w:rPr>
              <w:t>Luồng sự kiện thay thế (alternate flow)</w:t>
            </w:r>
          </w:p>
        </w:tc>
      </w:tr>
      <w:tr w:rsidR="009B249D" w14:paraId="00CA05E5" w14:textId="77777777" w:rsidTr="009B249D">
        <w:tc>
          <w:tcPr>
            <w:tcW w:w="4389" w:type="dxa"/>
          </w:tcPr>
          <w:p w14:paraId="7DC60CE9" w14:textId="77777777" w:rsidR="009B249D" w:rsidRDefault="009B249D" w:rsidP="009B249D">
            <w:pPr>
              <w:spacing w:before="100"/>
              <w:ind w:firstLine="0"/>
              <w:jc w:val="center"/>
            </w:pPr>
          </w:p>
        </w:tc>
        <w:tc>
          <w:tcPr>
            <w:tcW w:w="4389" w:type="dxa"/>
          </w:tcPr>
          <w:p w14:paraId="31EA3397" w14:textId="5808B3CB" w:rsidR="009B249D" w:rsidRDefault="007A2310" w:rsidP="009B249D">
            <w:pPr>
              <w:spacing w:before="100"/>
              <w:ind w:firstLine="0"/>
              <w:jc w:val="center"/>
            </w:pPr>
            <w:r>
              <w:t>4.1 Kiểm tra thông tin thất bại, yêu cầu nhập lại thông tin.</w:t>
            </w:r>
          </w:p>
        </w:tc>
      </w:tr>
      <w:tr w:rsidR="009B249D" w14:paraId="21D9EAE6" w14:textId="77777777" w:rsidTr="009B249D">
        <w:tc>
          <w:tcPr>
            <w:tcW w:w="4389" w:type="dxa"/>
          </w:tcPr>
          <w:p w14:paraId="6150D418" w14:textId="77777777" w:rsidR="009B249D" w:rsidRDefault="009B249D" w:rsidP="009B249D">
            <w:pPr>
              <w:spacing w:before="100"/>
              <w:ind w:firstLine="0"/>
              <w:jc w:val="center"/>
            </w:pPr>
          </w:p>
        </w:tc>
        <w:tc>
          <w:tcPr>
            <w:tcW w:w="4389" w:type="dxa"/>
          </w:tcPr>
          <w:p w14:paraId="74E57582" w14:textId="3DB7E94F" w:rsidR="009B249D" w:rsidRDefault="009B249D" w:rsidP="009B249D">
            <w:pPr>
              <w:spacing w:before="100"/>
              <w:ind w:firstLine="0"/>
              <w:jc w:val="center"/>
            </w:pPr>
          </w:p>
        </w:tc>
      </w:tr>
      <w:tr w:rsidR="009B249D" w14:paraId="6DD43430" w14:textId="77777777" w:rsidTr="009B249D">
        <w:tc>
          <w:tcPr>
            <w:tcW w:w="4389" w:type="dxa"/>
          </w:tcPr>
          <w:p w14:paraId="401537F8" w14:textId="77777777" w:rsidR="009B249D" w:rsidRDefault="009B249D" w:rsidP="009B249D">
            <w:pPr>
              <w:spacing w:before="100"/>
              <w:ind w:firstLine="0"/>
              <w:jc w:val="center"/>
            </w:pPr>
          </w:p>
        </w:tc>
        <w:tc>
          <w:tcPr>
            <w:tcW w:w="4389" w:type="dxa"/>
          </w:tcPr>
          <w:p w14:paraId="09110AB3" w14:textId="77777777" w:rsidR="009B249D" w:rsidRDefault="009B249D" w:rsidP="009B249D">
            <w:pPr>
              <w:spacing w:before="100"/>
              <w:ind w:firstLine="0"/>
              <w:jc w:val="center"/>
            </w:pPr>
          </w:p>
        </w:tc>
      </w:tr>
    </w:tbl>
    <w:p w14:paraId="7C387A57" w14:textId="77777777" w:rsidR="00402BAA" w:rsidRPr="00402BAA" w:rsidRDefault="00402BAA" w:rsidP="00402BAA"/>
    <w:p w14:paraId="12438DA2" w14:textId="2928C5F8" w:rsidR="00F11043" w:rsidRDefault="00BE5123" w:rsidP="001118E2">
      <w:pPr>
        <w:pStyle w:val="Heading3"/>
      </w:pPr>
      <w:bookmarkStart w:id="81" w:name="_Toc191711856"/>
      <w:r w:rsidRPr="00BE5123">
        <w:t>Xem thông tin nhân viên</w:t>
      </w:r>
      <w:bookmarkEnd w:id="81"/>
    </w:p>
    <w:p w14:paraId="3AAF1628" w14:textId="781B16CA" w:rsidR="00933CE6" w:rsidRDefault="00933CE6" w:rsidP="00933CE6">
      <w:pPr>
        <w:pStyle w:val="Caption"/>
        <w:keepNext/>
      </w:pPr>
      <w:bookmarkStart w:id="82" w:name="_Toc191711967"/>
      <w:r>
        <w:t xml:space="preserve">Bảng </w:t>
      </w:r>
      <w:fldSimple w:instr=" SEQ Bảng \* ARABIC ">
        <w:r w:rsidR="00721F89">
          <w:rPr>
            <w:noProof/>
          </w:rPr>
          <w:t>23</w:t>
        </w:r>
      </w:fldSimple>
      <w:r>
        <w:t xml:space="preserve"> Xem thông tin nhân viên</w:t>
      </w:r>
      <w:bookmarkEnd w:id="82"/>
    </w:p>
    <w:tbl>
      <w:tblPr>
        <w:tblStyle w:val="TableGrid"/>
        <w:tblW w:w="0" w:type="auto"/>
        <w:tblLook w:val="04A0" w:firstRow="1" w:lastRow="0" w:firstColumn="1" w:lastColumn="0" w:noHBand="0" w:noVBand="1"/>
      </w:tblPr>
      <w:tblGrid>
        <w:gridCol w:w="4389"/>
        <w:gridCol w:w="4389"/>
      </w:tblGrid>
      <w:tr w:rsidR="00B110DF" w14:paraId="59BE6E62" w14:textId="77777777" w:rsidTr="00B67F80">
        <w:tc>
          <w:tcPr>
            <w:tcW w:w="8778" w:type="dxa"/>
            <w:gridSpan w:val="2"/>
          </w:tcPr>
          <w:p w14:paraId="4D5890F9" w14:textId="78482CBD" w:rsidR="00B110DF" w:rsidRPr="00E5446C" w:rsidRDefault="00B110DF" w:rsidP="00B67F80">
            <w:pPr>
              <w:spacing w:before="100"/>
              <w:ind w:firstLine="0"/>
              <w:rPr>
                <w:b/>
                <w:bCs/>
              </w:rPr>
            </w:pPr>
            <w:r w:rsidRPr="009B249D">
              <w:rPr>
                <w:b/>
                <w:szCs w:val="26"/>
              </w:rPr>
              <w:t xml:space="preserve">Use case: </w:t>
            </w:r>
            <w:r w:rsidRPr="00B110DF">
              <w:rPr>
                <w:b/>
                <w:bCs/>
              </w:rPr>
              <w:t>Xem thông tin nhân viên</w:t>
            </w:r>
          </w:p>
        </w:tc>
      </w:tr>
      <w:tr w:rsidR="00B110DF" w14:paraId="36AF2EFF" w14:textId="77777777" w:rsidTr="00B67F80">
        <w:tc>
          <w:tcPr>
            <w:tcW w:w="4389" w:type="dxa"/>
          </w:tcPr>
          <w:p w14:paraId="799D7BD7" w14:textId="77777777" w:rsidR="00B110DF" w:rsidRDefault="00B110DF" w:rsidP="00B67F80">
            <w:pPr>
              <w:spacing w:before="100"/>
              <w:ind w:firstLine="0"/>
            </w:pPr>
            <w:r w:rsidRPr="00044658">
              <w:rPr>
                <w:b/>
                <w:szCs w:val="26"/>
              </w:rPr>
              <w:t>Mục đích:</w:t>
            </w:r>
          </w:p>
        </w:tc>
        <w:tc>
          <w:tcPr>
            <w:tcW w:w="4389" w:type="dxa"/>
          </w:tcPr>
          <w:p w14:paraId="29A4E9EF" w14:textId="3F936214" w:rsidR="00B110DF" w:rsidRDefault="00B110DF" w:rsidP="00B67F80">
            <w:pPr>
              <w:spacing w:before="100"/>
              <w:ind w:firstLine="0"/>
              <w:jc w:val="left"/>
            </w:pPr>
            <w:r>
              <w:t>Quản lý có thể xem thông tin nhân viên trong hệ thống.</w:t>
            </w:r>
          </w:p>
        </w:tc>
      </w:tr>
      <w:tr w:rsidR="00B110DF" w14:paraId="60FC0196" w14:textId="77777777" w:rsidTr="00B67F80">
        <w:tc>
          <w:tcPr>
            <w:tcW w:w="4389" w:type="dxa"/>
          </w:tcPr>
          <w:p w14:paraId="79AAB6D0" w14:textId="77777777" w:rsidR="00B110DF" w:rsidRDefault="00B110DF" w:rsidP="00B67F80">
            <w:pPr>
              <w:spacing w:before="100"/>
              <w:ind w:firstLine="0"/>
            </w:pPr>
            <w:r w:rsidRPr="00044658">
              <w:rPr>
                <w:b/>
                <w:szCs w:val="26"/>
              </w:rPr>
              <w:t>Mô tả:</w:t>
            </w:r>
          </w:p>
        </w:tc>
        <w:tc>
          <w:tcPr>
            <w:tcW w:w="4389" w:type="dxa"/>
          </w:tcPr>
          <w:p w14:paraId="25344306" w14:textId="27E1DC81" w:rsidR="00B110DF" w:rsidRDefault="00B110DF" w:rsidP="00B67F80">
            <w:pPr>
              <w:spacing w:before="100"/>
              <w:ind w:firstLine="0"/>
              <w:jc w:val="left"/>
            </w:pPr>
            <w:r>
              <w:t>Hệ thống hiển thị danh sách nhân viên.</w:t>
            </w:r>
          </w:p>
        </w:tc>
      </w:tr>
      <w:tr w:rsidR="00B110DF" w14:paraId="32F2FCB5" w14:textId="77777777" w:rsidTr="00B67F80">
        <w:tc>
          <w:tcPr>
            <w:tcW w:w="4389" w:type="dxa"/>
          </w:tcPr>
          <w:p w14:paraId="3ED5D17A" w14:textId="77777777" w:rsidR="00B110DF" w:rsidRDefault="00B110DF" w:rsidP="00B67F80">
            <w:pPr>
              <w:spacing w:before="100"/>
              <w:ind w:firstLine="0"/>
            </w:pPr>
            <w:r w:rsidRPr="00044658">
              <w:rPr>
                <w:b/>
                <w:szCs w:val="26"/>
              </w:rPr>
              <w:t>Tác nhân:</w:t>
            </w:r>
          </w:p>
        </w:tc>
        <w:tc>
          <w:tcPr>
            <w:tcW w:w="4389" w:type="dxa"/>
          </w:tcPr>
          <w:p w14:paraId="2BD20412" w14:textId="3E6E4C9E" w:rsidR="00B110DF" w:rsidRDefault="00B110DF" w:rsidP="00B67F80">
            <w:pPr>
              <w:spacing w:before="100"/>
              <w:ind w:firstLine="0"/>
              <w:jc w:val="left"/>
            </w:pPr>
            <w:r>
              <w:t>Quản lý</w:t>
            </w:r>
          </w:p>
        </w:tc>
      </w:tr>
      <w:tr w:rsidR="00B110DF" w14:paraId="678FAB8F" w14:textId="77777777" w:rsidTr="00B67F80">
        <w:tc>
          <w:tcPr>
            <w:tcW w:w="4389" w:type="dxa"/>
          </w:tcPr>
          <w:p w14:paraId="2ED58140" w14:textId="77777777" w:rsidR="00B110DF" w:rsidRDefault="00B110DF" w:rsidP="00B67F80">
            <w:pPr>
              <w:spacing w:before="100"/>
              <w:ind w:firstLine="0"/>
            </w:pPr>
            <w:r w:rsidRPr="00044658">
              <w:rPr>
                <w:b/>
                <w:szCs w:val="26"/>
              </w:rPr>
              <w:t>Điều kiện trước:</w:t>
            </w:r>
          </w:p>
        </w:tc>
        <w:tc>
          <w:tcPr>
            <w:tcW w:w="4389" w:type="dxa"/>
          </w:tcPr>
          <w:p w14:paraId="4FCC3164" w14:textId="6FA1BB37" w:rsidR="00B110DF" w:rsidRDefault="00B110DF" w:rsidP="00B67F80">
            <w:pPr>
              <w:spacing w:before="100"/>
              <w:ind w:firstLine="0"/>
              <w:jc w:val="left"/>
            </w:pPr>
            <w:r>
              <w:t>Có thông tin nhân viên trong hệ thống.</w:t>
            </w:r>
          </w:p>
        </w:tc>
      </w:tr>
      <w:tr w:rsidR="00B110DF" w14:paraId="05491A27" w14:textId="77777777" w:rsidTr="00B67F80">
        <w:tc>
          <w:tcPr>
            <w:tcW w:w="4389" w:type="dxa"/>
          </w:tcPr>
          <w:p w14:paraId="0DB56BD0" w14:textId="77777777" w:rsidR="00B110DF" w:rsidRDefault="00B110DF" w:rsidP="00B67F80">
            <w:pPr>
              <w:spacing w:before="100"/>
              <w:ind w:firstLine="0"/>
            </w:pPr>
            <w:r w:rsidRPr="00044658">
              <w:rPr>
                <w:b/>
                <w:szCs w:val="26"/>
              </w:rPr>
              <w:t>Điều kiện sau:</w:t>
            </w:r>
          </w:p>
        </w:tc>
        <w:tc>
          <w:tcPr>
            <w:tcW w:w="4389" w:type="dxa"/>
          </w:tcPr>
          <w:p w14:paraId="03F5BC65" w14:textId="5831C0E1" w:rsidR="00B110DF" w:rsidRDefault="00B110DF" w:rsidP="00B67F80">
            <w:pPr>
              <w:spacing w:before="100"/>
              <w:ind w:firstLine="0"/>
              <w:jc w:val="left"/>
            </w:pPr>
            <w:r>
              <w:t>Thông tin nhân viên được hiển thị.</w:t>
            </w:r>
          </w:p>
        </w:tc>
      </w:tr>
      <w:tr w:rsidR="00B110DF" w14:paraId="3820DD56" w14:textId="77777777" w:rsidTr="00B67F80">
        <w:tc>
          <w:tcPr>
            <w:tcW w:w="8778" w:type="dxa"/>
            <w:gridSpan w:val="2"/>
            <w:shd w:val="clear" w:color="auto" w:fill="DBE5F1" w:themeFill="accent1" w:themeFillTint="33"/>
          </w:tcPr>
          <w:p w14:paraId="607D0B21" w14:textId="77777777" w:rsidR="00B110DF" w:rsidRDefault="00B110DF" w:rsidP="00B67F80">
            <w:pPr>
              <w:ind w:left="400" w:firstLine="522"/>
            </w:pPr>
            <w:r w:rsidRPr="00044658">
              <w:rPr>
                <w:b/>
                <w:szCs w:val="26"/>
              </w:rPr>
              <w:t>Luồng sự kiện chính (Basic flows)</w:t>
            </w:r>
          </w:p>
        </w:tc>
      </w:tr>
      <w:tr w:rsidR="00B110DF" w14:paraId="58A433D3" w14:textId="77777777" w:rsidTr="00B67F80">
        <w:tc>
          <w:tcPr>
            <w:tcW w:w="4389" w:type="dxa"/>
          </w:tcPr>
          <w:p w14:paraId="5FD7F8BE" w14:textId="77777777" w:rsidR="00B110DF" w:rsidRDefault="00B110DF" w:rsidP="00B67F80">
            <w:pPr>
              <w:spacing w:before="100"/>
              <w:ind w:firstLine="0"/>
              <w:jc w:val="center"/>
            </w:pPr>
            <w:r w:rsidRPr="001F7647">
              <w:rPr>
                <w:b/>
                <w:bCs/>
                <w:szCs w:val="26"/>
              </w:rPr>
              <w:t>Tác nhân</w:t>
            </w:r>
          </w:p>
        </w:tc>
        <w:tc>
          <w:tcPr>
            <w:tcW w:w="4389" w:type="dxa"/>
          </w:tcPr>
          <w:p w14:paraId="7B6E7C51" w14:textId="77777777" w:rsidR="00B110DF" w:rsidRDefault="00B110DF" w:rsidP="00B67F80">
            <w:pPr>
              <w:spacing w:before="100"/>
              <w:ind w:firstLine="0"/>
              <w:jc w:val="center"/>
            </w:pPr>
            <w:r w:rsidRPr="001F7647">
              <w:rPr>
                <w:b/>
                <w:bCs/>
                <w:szCs w:val="26"/>
              </w:rPr>
              <w:t>Hệ thống</w:t>
            </w:r>
          </w:p>
        </w:tc>
      </w:tr>
      <w:tr w:rsidR="00B110DF" w14:paraId="4B42E6FD" w14:textId="77777777" w:rsidTr="00B67F80">
        <w:tc>
          <w:tcPr>
            <w:tcW w:w="4389" w:type="dxa"/>
          </w:tcPr>
          <w:p w14:paraId="2E64FDFF" w14:textId="77777777" w:rsidR="00B110DF" w:rsidRDefault="00B110DF" w:rsidP="006300BB">
            <w:pPr>
              <w:pStyle w:val="ListParagraph"/>
              <w:numPr>
                <w:ilvl w:val="0"/>
                <w:numId w:val="39"/>
              </w:numPr>
              <w:spacing w:before="100"/>
              <w:ind w:left="288" w:right="144" w:firstLine="288"/>
            </w:pPr>
            <w:r>
              <w:t>Người dùng truy cập vào giao diện quản lý nhân viên</w:t>
            </w:r>
          </w:p>
        </w:tc>
        <w:tc>
          <w:tcPr>
            <w:tcW w:w="4389" w:type="dxa"/>
          </w:tcPr>
          <w:p w14:paraId="7370D907" w14:textId="77777777" w:rsidR="00B110DF" w:rsidRDefault="00B110DF" w:rsidP="006300BB">
            <w:pPr>
              <w:spacing w:before="100"/>
              <w:ind w:left="288" w:right="144" w:firstLine="288"/>
              <w:jc w:val="center"/>
            </w:pPr>
          </w:p>
        </w:tc>
      </w:tr>
      <w:tr w:rsidR="00B110DF" w14:paraId="686A346A" w14:textId="77777777" w:rsidTr="00B67F80">
        <w:tc>
          <w:tcPr>
            <w:tcW w:w="4389" w:type="dxa"/>
          </w:tcPr>
          <w:p w14:paraId="60A46514" w14:textId="77777777" w:rsidR="00B110DF" w:rsidRDefault="00B110DF" w:rsidP="006300BB">
            <w:pPr>
              <w:spacing w:before="100"/>
              <w:ind w:left="288" w:right="144" w:firstLine="288"/>
              <w:jc w:val="center"/>
            </w:pPr>
          </w:p>
        </w:tc>
        <w:tc>
          <w:tcPr>
            <w:tcW w:w="4389" w:type="dxa"/>
          </w:tcPr>
          <w:p w14:paraId="1DC6A30F" w14:textId="77777777" w:rsidR="00B110DF" w:rsidRDefault="00B110DF" w:rsidP="006300BB">
            <w:pPr>
              <w:pStyle w:val="ListParagraph"/>
              <w:numPr>
                <w:ilvl w:val="0"/>
                <w:numId w:val="39"/>
              </w:numPr>
              <w:spacing w:before="100"/>
              <w:ind w:left="288" w:right="144" w:firstLine="288"/>
              <w:jc w:val="center"/>
            </w:pPr>
            <w:r>
              <w:t>Hệ thống hiển thị giao diện quản lý nhân viên.</w:t>
            </w:r>
          </w:p>
        </w:tc>
      </w:tr>
      <w:tr w:rsidR="00B110DF" w14:paraId="4914119E" w14:textId="77777777" w:rsidTr="00B67F80">
        <w:tc>
          <w:tcPr>
            <w:tcW w:w="4389" w:type="dxa"/>
          </w:tcPr>
          <w:p w14:paraId="4D69A8AA" w14:textId="5CAF7218" w:rsidR="00B110DF" w:rsidRDefault="00B110DF" w:rsidP="006300BB">
            <w:pPr>
              <w:pStyle w:val="ListParagraph"/>
              <w:numPr>
                <w:ilvl w:val="0"/>
                <w:numId w:val="39"/>
              </w:numPr>
              <w:spacing w:before="100"/>
              <w:ind w:left="288" w:right="144" w:firstLine="288"/>
              <w:jc w:val="center"/>
            </w:pPr>
            <w:r>
              <w:t>Người dùng lọc và chọn nhân viên cần xem thông tin</w:t>
            </w:r>
          </w:p>
        </w:tc>
        <w:tc>
          <w:tcPr>
            <w:tcW w:w="4389" w:type="dxa"/>
          </w:tcPr>
          <w:p w14:paraId="697859A6" w14:textId="77777777" w:rsidR="00B110DF" w:rsidRDefault="00B110DF" w:rsidP="006300BB">
            <w:pPr>
              <w:spacing w:before="100"/>
              <w:ind w:left="288" w:right="144" w:firstLine="288"/>
              <w:jc w:val="center"/>
            </w:pPr>
          </w:p>
        </w:tc>
      </w:tr>
      <w:tr w:rsidR="00B110DF" w14:paraId="13BBC604" w14:textId="77777777" w:rsidTr="00B67F80">
        <w:tc>
          <w:tcPr>
            <w:tcW w:w="4389" w:type="dxa"/>
          </w:tcPr>
          <w:p w14:paraId="21F4ABD9" w14:textId="77777777" w:rsidR="00B110DF" w:rsidRDefault="00B110DF" w:rsidP="006300BB">
            <w:pPr>
              <w:spacing w:before="100"/>
              <w:ind w:left="288" w:right="144" w:firstLine="288"/>
              <w:jc w:val="center"/>
            </w:pPr>
          </w:p>
        </w:tc>
        <w:tc>
          <w:tcPr>
            <w:tcW w:w="4389" w:type="dxa"/>
          </w:tcPr>
          <w:p w14:paraId="42716851" w14:textId="7BA6375F" w:rsidR="00B110DF" w:rsidRDefault="00B110DF" w:rsidP="006300BB">
            <w:pPr>
              <w:pStyle w:val="ListParagraph"/>
              <w:numPr>
                <w:ilvl w:val="0"/>
                <w:numId w:val="39"/>
              </w:numPr>
              <w:spacing w:before="100"/>
              <w:ind w:left="288" w:right="144" w:firstLine="288"/>
              <w:jc w:val="center"/>
            </w:pPr>
            <w:r>
              <w:t xml:space="preserve">Hệ thống </w:t>
            </w:r>
            <w:r w:rsidR="00D16FFF">
              <w:t>kiểm tra và hiển thị thông tin nhân viên.</w:t>
            </w:r>
          </w:p>
        </w:tc>
      </w:tr>
      <w:tr w:rsidR="00B110DF" w14:paraId="52FC57F5" w14:textId="77777777" w:rsidTr="00B67F80">
        <w:tc>
          <w:tcPr>
            <w:tcW w:w="4389" w:type="dxa"/>
          </w:tcPr>
          <w:p w14:paraId="25A85215" w14:textId="77777777" w:rsidR="00B110DF" w:rsidRDefault="00B110DF" w:rsidP="00B67F80">
            <w:pPr>
              <w:spacing w:before="100"/>
              <w:ind w:left="288" w:right="144" w:firstLine="400"/>
              <w:jc w:val="center"/>
            </w:pPr>
          </w:p>
        </w:tc>
        <w:tc>
          <w:tcPr>
            <w:tcW w:w="4389" w:type="dxa"/>
          </w:tcPr>
          <w:p w14:paraId="4561C62C" w14:textId="77777777" w:rsidR="00B110DF" w:rsidRDefault="00B110DF" w:rsidP="00B67F80">
            <w:pPr>
              <w:spacing w:before="100"/>
              <w:ind w:left="288" w:right="144" w:firstLine="400"/>
              <w:jc w:val="center"/>
            </w:pPr>
          </w:p>
        </w:tc>
      </w:tr>
      <w:tr w:rsidR="00B110DF" w14:paraId="33462206" w14:textId="77777777" w:rsidTr="00B67F80">
        <w:tc>
          <w:tcPr>
            <w:tcW w:w="8778" w:type="dxa"/>
            <w:gridSpan w:val="2"/>
            <w:shd w:val="clear" w:color="auto" w:fill="DBE5F1" w:themeFill="accent1" w:themeFillTint="33"/>
          </w:tcPr>
          <w:p w14:paraId="35C720E8" w14:textId="77777777" w:rsidR="00B110DF" w:rsidRDefault="00B110DF" w:rsidP="00B67F80">
            <w:pPr>
              <w:spacing w:before="100"/>
              <w:ind w:firstLine="0"/>
            </w:pPr>
            <w:r w:rsidRPr="00044658">
              <w:rPr>
                <w:b/>
                <w:szCs w:val="26"/>
              </w:rPr>
              <w:lastRenderedPageBreak/>
              <w:t>Luồng sự kiện thay thế (alternate flow)</w:t>
            </w:r>
          </w:p>
        </w:tc>
      </w:tr>
      <w:tr w:rsidR="00B110DF" w14:paraId="09D82E2C" w14:textId="77777777" w:rsidTr="00B67F80">
        <w:tc>
          <w:tcPr>
            <w:tcW w:w="4389" w:type="dxa"/>
          </w:tcPr>
          <w:p w14:paraId="24940D6F" w14:textId="77777777" w:rsidR="00B110DF" w:rsidRDefault="00B110DF" w:rsidP="00B67F80">
            <w:pPr>
              <w:spacing w:before="100"/>
              <w:ind w:firstLine="0"/>
              <w:jc w:val="center"/>
            </w:pPr>
          </w:p>
        </w:tc>
        <w:tc>
          <w:tcPr>
            <w:tcW w:w="4389" w:type="dxa"/>
          </w:tcPr>
          <w:p w14:paraId="5ED41937" w14:textId="0E927645" w:rsidR="00B110DF" w:rsidRDefault="00B110DF" w:rsidP="00B67F80">
            <w:pPr>
              <w:spacing w:before="100"/>
              <w:ind w:firstLine="0"/>
              <w:jc w:val="center"/>
            </w:pPr>
            <w:r>
              <w:t>4.1</w:t>
            </w:r>
            <w:r w:rsidR="002C2638">
              <w:t xml:space="preserve"> Không tìm thấy thông tin nhân viên.</w:t>
            </w:r>
          </w:p>
        </w:tc>
      </w:tr>
      <w:tr w:rsidR="00B110DF" w14:paraId="6EDDCF59" w14:textId="77777777" w:rsidTr="00B67F80">
        <w:tc>
          <w:tcPr>
            <w:tcW w:w="4389" w:type="dxa"/>
          </w:tcPr>
          <w:p w14:paraId="457003A2" w14:textId="77777777" w:rsidR="00B110DF" w:rsidRDefault="00B110DF" w:rsidP="00B67F80">
            <w:pPr>
              <w:spacing w:before="100"/>
              <w:ind w:firstLine="0"/>
              <w:jc w:val="center"/>
            </w:pPr>
          </w:p>
        </w:tc>
        <w:tc>
          <w:tcPr>
            <w:tcW w:w="4389" w:type="dxa"/>
          </w:tcPr>
          <w:p w14:paraId="754839C9" w14:textId="77777777" w:rsidR="00B110DF" w:rsidRDefault="00B110DF" w:rsidP="00B67F80">
            <w:pPr>
              <w:spacing w:before="100"/>
              <w:ind w:firstLine="0"/>
              <w:jc w:val="center"/>
            </w:pPr>
          </w:p>
        </w:tc>
      </w:tr>
      <w:tr w:rsidR="00B110DF" w14:paraId="6B793F2F" w14:textId="77777777" w:rsidTr="00B67F80">
        <w:tc>
          <w:tcPr>
            <w:tcW w:w="4389" w:type="dxa"/>
          </w:tcPr>
          <w:p w14:paraId="4E6888EF" w14:textId="77777777" w:rsidR="00B110DF" w:rsidRDefault="00B110DF" w:rsidP="00B67F80">
            <w:pPr>
              <w:spacing w:before="100"/>
              <w:ind w:firstLine="0"/>
              <w:jc w:val="center"/>
            </w:pPr>
          </w:p>
        </w:tc>
        <w:tc>
          <w:tcPr>
            <w:tcW w:w="4389" w:type="dxa"/>
          </w:tcPr>
          <w:p w14:paraId="1B5A1F8E" w14:textId="77777777" w:rsidR="00B110DF" w:rsidRDefault="00B110DF" w:rsidP="00B67F80">
            <w:pPr>
              <w:spacing w:before="100"/>
              <w:ind w:firstLine="0"/>
              <w:jc w:val="center"/>
            </w:pPr>
          </w:p>
        </w:tc>
      </w:tr>
    </w:tbl>
    <w:p w14:paraId="090884EC" w14:textId="77777777" w:rsidR="00402BAA" w:rsidRPr="00402BAA" w:rsidRDefault="00402BAA" w:rsidP="00B110DF">
      <w:pPr>
        <w:ind w:firstLine="0"/>
      </w:pPr>
    </w:p>
    <w:p w14:paraId="3DD1C693" w14:textId="4E53307F" w:rsidR="00F11043" w:rsidRPr="00E87450" w:rsidRDefault="00E87450" w:rsidP="001118E2">
      <w:pPr>
        <w:pStyle w:val="Heading3"/>
      </w:pPr>
      <w:bookmarkStart w:id="83" w:name="_Toc191711857"/>
      <w:r w:rsidRPr="00E87450">
        <w:t>Thêm nhà cung cấp</w:t>
      </w:r>
      <w:bookmarkEnd w:id="83"/>
    </w:p>
    <w:p w14:paraId="30CC91B3" w14:textId="0D9AED1A" w:rsidR="00721F89" w:rsidRDefault="00721F89" w:rsidP="00721F89">
      <w:pPr>
        <w:pStyle w:val="Caption"/>
        <w:keepNext/>
      </w:pPr>
      <w:bookmarkStart w:id="84" w:name="_Toc191711968"/>
      <w:r>
        <w:t xml:space="preserve">Bảng </w:t>
      </w:r>
      <w:fldSimple w:instr=" SEQ Bảng \* ARABIC ">
        <w:r>
          <w:rPr>
            <w:noProof/>
          </w:rPr>
          <w:t>24</w:t>
        </w:r>
      </w:fldSimple>
      <w:r>
        <w:t xml:space="preserve"> Thêm nhà cung cấp</w:t>
      </w:r>
      <w:bookmarkEnd w:id="84"/>
    </w:p>
    <w:tbl>
      <w:tblPr>
        <w:tblStyle w:val="TableGrid"/>
        <w:tblW w:w="0" w:type="auto"/>
        <w:tblLook w:val="04A0" w:firstRow="1" w:lastRow="0" w:firstColumn="1" w:lastColumn="0" w:noHBand="0" w:noVBand="1"/>
      </w:tblPr>
      <w:tblGrid>
        <w:gridCol w:w="4389"/>
        <w:gridCol w:w="4389"/>
      </w:tblGrid>
      <w:tr w:rsidR="009B249D" w14:paraId="5FE8CC1B" w14:textId="77777777" w:rsidTr="009B249D">
        <w:tc>
          <w:tcPr>
            <w:tcW w:w="8778" w:type="dxa"/>
            <w:gridSpan w:val="2"/>
          </w:tcPr>
          <w:p w14:paraId="3A86C964" w14:textId="2FB017D8" w:rsidR="009B249D" w:rsidRPr="009B249D" w:rsidRDefault="009B249D" w:rsidP="009B249D">
            <w:pPr>
              <w:spacing w:before="100"/>
              <w:ind w:firstLine="0"/>
              <w:rPr>
                <w:b/>
              </w:rPr>
            </w:pPr>
            <w:r w:rsidRPr="009B249D">
              <w:rPr>
                <w:b/>
                <w:szCs w:val="26"/>
              </w:rPr>
              <w:t xml:space="preserve">Use case: </w:t>
            </w:r>
            <w:r w:rsidR="009623AA" w:rsidRPr="009623AA">
              <w:rPr>
                <w:b/>
                <w:bCs/>
              </w:rPr>
              <w:t>Thêm nhà cung cấp</w:t>
            </w:r>
          </w:p>
        </w:tc>
      </w:tr>
      <w:tr w:rsidR="009B249D" w14:paraId="70EA1F1E" w14:textId="77777777" w:rsidTr="009B249D">
        <w:tc>
          <w:tcPr>
            <w:tcW w:w="4389" w:type="dxa"/>
          </w:tcPr>
          <w:p w14:paraId="00EB234B" w14:textId="77777777" w:rsidR="009B249D" w:rsidRDefault="009B249D" w:rsidP="009B249D">
            <w:pPr>
              <w:spacing w:before="100"/>
              <w:ind w:firstLine="0"/>
            </w:pPr>
            <w:r w:rsidRPr="00044658">
              <w:rPr>
                <w:b/>
                <w:szCs w:val="26"/>
              </w:rPr>
              <w:t>Mục đích:</w:t>
            </w:r>
          </w:p>
        </w:tc>
        <w:tc>
          <w:tcPr>
            <w:tcW w:w="4389" w:type="dxa"/>
          </w:tcPr>
          <w:p w14:paraId="57B5B4E8" w14:textId="509B80CB" w:rsidR="009B249D" w:rsidRDefault="009623AA" w:rsidP="009B249D">
            <w:pPr>
              <w:spacing w:before="100"/>
              <w:ind w:firstLine="0"/>
              <w:jc w:val="left"/>
            </w:pPr>
            <w:r>
              <w:t>Cho phép quản lý nhập thông tin nhà cung cấp mới.</w:t>
            </w:r>
          </w:p>
        </w:tc>
      </w:tr>
      <w:tr w:rsidR="009B249D" w14:paraId="746CC5B0" w14:textId="77777777" w:rsidTr="009B249D">
        <w:tc>
          <w:tcPr>
            <w:tcW w:w="4389" w:type="dxa"/>
          </w:tcPr>
          <w:p w14:paraId="60B8AA59" w14:textId="77777777" w:rsidR="009B249D" w:rsidRDefault="009B249D" w:rsidP="009B249D">
            <w:pPr>
              <w:spacing w:before="100"/>
              <w:ind w:firstLine="0"/>
            </w:pPr>
            <w:r w:rsidRPr="00044658">
              <w:rPr>
                <w:b/>
                <w:szCs w:val="26"/>
              </w:rPr>
              <w:t>Mô tả:</w:t>
            </w:r>
          </w:p>
        </w:tc>
        <w:tc>
          <w:tcPr>
            <w:tcW w:w="4389" w:type="dxa"/>
          </w:tcPr>
          <w:p w14:paraId="276BFA44" w14:textId="7A7F29DB" w:rsidR="009B249D" w:rsidRDefault="009623AA" w:rsidP="009B249D">
            <w:pPr>
              <w:spacing w:before="100"/>
              <w:ind w:firstLine="0"/>
              <w:jc w:val="left"/>
            </w:pPr>
            <w:r>
              <w:t>Hệ thống lưu thông tin nhà cung cấp</w:t>
            </w:r>
            <w:r w:rsidR="00BA375B">
              <w:t xml:space="preserve"> mới.</w:t>
            </w:r>
          </w:p>
        </w:tc>
      </w:tr>
      <w:tr w:rsidR="009B249D" w14:paraId="05427459" w14:textId="77777777" w:rsidTr="009B249D">
        <w:tc>
          <w:tcPr>
            <w:tcW w:w="4389" w:type="dxa"/>
          </w:tcPr>
          <w:p w14:paraId="0BE8D99E" w14:textId="77777777" w:rsidR="009B249D" w:rsidRDefault="009B249D" w:rsidP="009B249D">
            <w:pPr>
              <w:spacing w:before="100"/>
              <w:ind w:firstLine="0"/>
            </w:pPr>
            <w:r w:rsidRPr="00044658">
              <w:rPr>
                <w:b/>
                <w:szCs w:val="26"/>
              </w:rPr>
              <w:t>Tác nhân:</w:t>
            </w:r>
          </w:p>
        </w:tc>
        <w:tc>
          <w:tcPr>
            <w:tcW w:w="4389" w:type="dxa"/>
          </w:tcPr>
          <w:p w14:paraId="7EF12C6E" w14:textId="76564627" w:rsidR="009B249D" w:rsidRDefault="000A4336" w:rsidP="009B249D">
            <w:pPr>
              <w:spacing w:before="100"/>
              <w:ind w:firstLine="0"/>
              <w:jc w:val="left"/>
            </w:pPr>
            <w:r>
              <w:t xml:space="preserve">Quản </w:t>
            </w:r>
            <w:r w:rsidR="00BC5928">
              <w:t>lý</w:t>
            </w:r>
          </w:p>
        </w:tc>
      </w:tr>
      <w:tr w:rsidR="009B249D" w14:paraId="38C46A15" w14:textId="77777777" w:rsidTr="009B249D">
        <w:tc>
          <w:tcPr>
            <w:tcW w:w="4389" w:type="dxa"/>
          </w:tcPr>
          <w:p w14:paraId="61761B86" w14:textId="77777777" w:rsidR="009B249D" w:rsidRDefault="009B249D" w:rsidP="009B249D">
            <w:pPr>
              <w:spacing w:before="100"/>
              <w:ind w:firstLine="0"/>
            </w:pPr>
            <w:r w:rsidRPr="00044658">
              <w:rPr>
                <w:b/>
                <w:szCs w:val="26"/>
              </w:rPr>
              <w:t>Điều kiện trước:</w:t>
            </w:r>
          </w:p>
        </w:tc>
        <w:tc>
          <w:tcPr>
            <w:tcW w:w="4389" w:type="dxa"/>
          </w:tcPr>
          <w:p w14:paraId="0B0ACF6E" w14:textId="3B7F0492" w:rsidR="009B249D" w:rsidRDefault="00BC5928" w:rsidP="009B249D">
            <w:pPr>
              <w:spacing w:before="100"/>
              <w:ind w:firstLine="0"/>
              <w:jc w:val="left"/>
            </w:pPr>
            <w:r>
              <w:t>Đăng nhập với quyền quản lý.</w:t>
            </w:r>
          </w:p>
        </w:tc>
      </w:tr>
      <w:tr w:rsidR="009B249D" w14:paraId="11A29C79" w14:textId="77777777" w:rsidTr="009B249D">
        <w:tc>
          <w:tcPr>
            <w:tcW w:w="4389" w:type="dxa"/>
          </w:tcPr>
          <w:p w14:paraId="6226672B" w14:textId="77777777" w:rsidR="009B249D" w:rsidRDefault="009B249D" w:rsidP="009B249D">
            <w:pPr>
              <w:spacing w:before="100"/>
              <w:ind w:firstLine="0"/>
            </w:pPr>
            <w:r w:rsidRPr="00044658">
              <w:rPr>
                <w:b/>
                <w:szCs w:val="26"/>
              </w:rPr>
              <w:t>Điều kiện sau:</w:t>
            </w:r>
          </w:p>
        </w:tc>
        <w:tc>
          <w:tcPr>
            <w:tcW w:w="4389" w:type="dxa"/>
          </w:tcPr>
          <w:p w14:paraId="7650B7A8" w14:textId="3B40F08E" w:rsidR="009B249D" w:rsidRDefault="00BC5928" w:rsidP="009B249D">
            <w:pPr>
              <w:spacing w:before="100"/>
              <w:ind w:firstLine="0"/>
              <w:jc w:val="left"/>
            </w:pPr>
            <w:r>
              <w:t>Nhà cung cấp mới được thêm vào hệ thống.</w:t>
            </w:r>
          </w:p>
        </w:tc>
      </w:tr>
      <w:tr w:rsidR="009B249D" w14:paraId="5459BEE4" w14:textId="77777777" w:rsidTr="009B249D">
        <w:tc>
          <w:tcPr>
            <w:tcW w:w="8778" w:type="dxa"/>
            <w:gridSpan w:val="2"/>
            <w:shd w:val="clear" w:color="auto" w:fill="DBE5F1" w:themeFill="accent1" w:themeFillTint="33"/>
          </w:tcPr>
          <w:p w14:paraId="26598BED" w14:textId="77777777" w:rsidR="009B249D" w:rsidRDefault="009B249D" w:rsidP="009B249D">
            <w:pPr>
              <w:ind w:left="400" w:firstLine="522"/>
            </w:pPr>
            <w:r w:rsidRPr="00044658">
              <w:rPr>
                <w:b/>
                <w:szCs w:val="26"/>
              </w:rPr>
              <w:t>Luồng sự kiện chính (Basic flows)</w:t>
            </w:r>
          </w:p>
        </w:tc>
      </w:tr>
      <w:tr w:rsidR="009B249D" w14:paraId="5FD06AFA" w14:textId="77777777" w:rsidTr="009B249D">
        <w:tc>
          <w:tcPr>
            <w:tcW w:w="4389" w:type="dxa"/>
          </w:tcPr>
          <w:p w14:paraId="11FD08B9" w14:textId="77777777" w:rsidR="009B249D" w:rsidRDefault="009B249D" w:rsidP="009B249D">
            <w:pPr>
              <w:spacing w:before="100"/>
              <w:ind w:firstLine="0"/>
              <w:jc w:val="center"/>
            </w:pPr>
            <w:r w:rsidRPr="001F7647">
              <w:rPr>
                <w:b/>
                <w:bCs/>
                <w:szCs w:val="26"/>
              </w:rPr>
              <w:t>Tác nhân</w:t>
            </w:r>
          </w:p>
        </w:tc>
        <w:tc>
          <w:tcPr>
            <w:tcW w:w="4389" w:type="dxa"/>
          </w:tcPr>
          <w:p w14:paraId="33445728" w14:textId="77777777" w:rsidR="009B249D" w:rsidRDefault="009B249D" w:rsidP="009B249D">
            <w:pPr>
              <w:spacing w:before="100"/>
              <w:ind w:firstLine="0"/>
              <w:jc w:val="center"/>
            </w:pPr>
            <w:r w:rsidRPr="001F7647">
              <w:rPr>
                <w:b/>
                <w:bCs/>
                <w:szCs w:val="26"/>
              </w:rPr>
              <w:t>Hệ thống</w:t>
            </w:r>
          </w:p>
        </w:tc>
      </w:tr>
      <w:tr w:rsidR="009B249D" w14:paraId="294B9DBF" w14:textId="77777777" w:rsidTr="009B249D">
        <w:tc>
          <w:tcPr>
            <w:tcW w:w="4389" w:type="dxa"/>
          </w:tcPr>
          <w:p w14:paraId="59A4E3AB" w14:textId="66705875" w:rsidR="009B249D" w:rsidRDefault="00BC5928" w:rsidP="00B67F80">
            <w:pPr>
              <w:pStyle w:val="ListParagraph"/>
              <w:numPr>
                <w:ilvl w:val="0"/>
                <w:numId w:val="40"/>
              </w:numPr>
              <w:spacing w:before="100"/>
              <w:ind w:left="288" w:right="144"/>
              <w:jc w:val="center"/>
            </w:pPr>
            <w:r>
              <w:t>Người dùng truy cập vào giao diện quản lý nhà cung cấp.</w:t>
            </w:r>
          </w:p>
        </w:tc>
        <w:tc>
          <w:tcPr>
            <w:tcW w:w="4389" w:type="dxa"/>
          </w:tcPr>
          <w:p w14:paraId="25BEF1B6" w14:textId="77777777" w:rsidR="009B249D" w:rsidRDefault="009B249D" w:rsidP="00B67F80">
            <w:pPr>
              <w:spacing w:before="100"/>
              <w:ind w:left="288" w:right="144" w:firstLine="400"/>
              <w:jc w:val="center"/>
            </w:pPr>
          </w:p>
        </w:tc>
      </w:tr>
      <w:tr w:rsidR="009B249D" w14:paraId="30326B3A" w14:textId="77777777" w:rsidTr="009B249D">
        <w:tc>
          <w:tcPr>
            <w:tcW w:w="4389" w:type="dxa"/>
          </w:tcPr>
          <w:p w14:paraId="54EF7EEE" w14:textId="77777777" w:rsidR="009B249D" w:rsidRDefault="009B249D" w:rsidP="00B67F80">
            <w:pPr>
              <w:spacing w:before="100"/>
              <w:ind w:left="288" w:right="144" w:firstLine="400"/>
              <w:jc w:val="center"/>
            </w:pPr>
          </w:p>
        </w:tc>
        <w:tc>
          <w:tcPr>
            <w:tcW w:w="4389" w:type="dxa"/>
          </w:tcPr>
          <w:p w14:paraId="02E54270" w14:textId="3ADC4A5B" w:rsidR="009B249D" w:rsidRDefault="00BC5928" w:rsidP="00B67F80">
            <w:pPr>
              <w:pStyle w:val="ListParagraph"/>
              <w:numPr>
                <w:ilvl w:val="0"/>
                <w:numId w:val="40"/>
              </w:numPr>
              <w:spacing w:before="100"/>
              <w:ind w:left="288" w:right="144"/>
              <w:jc w:val="center"/>
            </w:pPr>
            <w:r>
              <w:t>Hệ thống hiển thị giao diện quản lý nhà cung cấp.</w:t>
            </w:r>
          </w:p>
        </w:tc>
      </w:tr>
      <w:tr w:rsidR="009B249D" w14:paraId="3205151D" w14:textId="77777777" w:rsidTr="009B249D">
        <w:tc>
          <w:tcPr>
            <w:tcW w:w="4389" w:type="dxa"/>
          </w:tcPr>
          <w:p w14:paraId="19484DD1" w14:textId="16290B75" w:rsidR="009B249D" w:rsidRDefault="00BC5928" w:rsidP="00B67F80">
            <w:pPr>
              <w:pStyle w:val="ListParagraph"/>
              <w:numPr>
                <w:ilvl w:val="0"/>
                <w:numId w:val="40"/>
              </w:numPr>
              <w:spacing w:before="100"/>
              <w:ind w:left="288" w:right="144"/>
              <w:jc w:val="center"/>
            </w:pPr>
            <w:r>
              <w:t>Chọn thêm nhà cung cấp mới, nhập thông tin nhà cung cấp và xác nhận.</w:t>
            </w:r>
          </w:p>
        </w:tc>
        <w:tc>
          <w:tcPr>
            <w:tcW w:w="4389" w:type="dxa"/>
          </w:tcPr>
          <w:p w14:paraId="05DE08D2" w14:textId="7EFE8127" w:rsidR="009B249D" w:rsidRDefault="009B249D" w:rsidP="00B67F80">
            <w:pPr>
              <w:spacing w:before="100"/>
              <w:ind w:left="288" w:right="144" w:firstLine="400"/>
              <w:jc w:val="center"/>
            </w:pPr>
          </w:p>
        </w:tc>
      </w:tr>
      <w:tr w:rsidR="009B249D" w14:paraId="7DA16213" w14:textId="77777777" w:rsidTr="009B249D">
        <w:tc>
          <w:tcPr>
            <w:tcW w:w="4389" w:type="dxa"/>
          </w:tcPr>
          <w:p w14:paraId="0807D58D" w14:textId="77777777" w:rsidR="009B249D" w:rsidRDefault="009B249D" w:rsidP="00B67F80">
            <w:pPr>
              <w:spacing w:before="100"/>
              <w:ind w:left="288" w:right="144" w:firstLine="400"/>
              <w:jc w:val="center"/>
            </w:pPr>
          </w:p>
        </w:tc>
        <w:tc>
          <w:tcPr>
            <w:tcW w:w="4389" w:type="dxa"/>
          </w:tcPr>
          <w:p w14:paraId="2F9837CC" w14:textId="54324841" w:rsidR="009B249D" w:rsidRDefault="00E87450" w:rsidP="00B67F80">
            <w:pPr>
              <w:pStyle w:val="ListParagraph"/>
              <w:numPr>
                <w:ilvl w:val="0"/>
                <w:numId w:val="40"/>
              </w:numPr>
              <w:spacing w:before="100"/>
              <w:ind w:left="288" w:right="144"/>
              <w:jc w:val="center"/>
            </w:pPr>
            <w:r>
              <w:t>Hệ thống kiểm tra thông tin, lưu thông tin nhà cung cấp mới, thông báo thêm nhà cung cấp thành công.</w:t>
            </w:r>
          </w:p>
        </w:tc>
      </w:tr>
      <w:tr w:rsidR="009B249D" w14:paraId="4AAD9909" w14:textId="77777777" w:rsidTr="009B249D">
        <w:tc>
          <w:tcPr>
            <w:tcW w:w="4389" w:type="dxa"/>
          </w:tcPr>
          <w:p w14:paraId="333C725B" w14:textId="77777777" w:rsidR="009B249D" w:rsidRDefault="009B249D" w:rsidP="00B67F80">
            <w:pPr>
              <w:spacing w:before="100"/>
              <w:ind w:left="288" w:right="144" w:firstLine="400"/>
              <w:jc w:val="center"/>
            </w:pPr>
          </w:p>
        </w:tc>
        <w:tc>
          <w:tcPr>
            <w:tcW w:w="4389" w:type="dxa"/>
          </w:tcPr>
          <w:p w14:paraId="30FBE5DA" w14:textId="77777777" w:rsidR="009B249D" w:rsidRDefault="009B249D" w:rsidP="00B67F80">
            <w:pPr>
              <w:spacing w:before="100"/>
              <w:ind w:left="288" w:right="144" w:firstLine="400"/>
              <w:jc w:val="center"/>
            </w:pPr>
          </w:p>
        </w:tc>
      </w:tr>
      <w:tr w:rsidR="009B249D" w14:paraId="7AD6934E" w14:textId="77777777" w:rsidTr="009B249D">
        <w:tc>
          <w:tcPr>
            <w:tcW w:w="4389" w:type="dxa"/>
          </w:tcPr>
          <w:p w14:paraId="00D4DAFF" w14:textId="77777777" w:rsidR="009B249D" w:rsidRDefault="009B249D" w:rsidP="00B67F80">
            <w:pPr>
              <w:spacing w:before="100"/>
              <w:ind w:left="288" w:right="144" w:firstLine="400"/>
              <w:jc w:val="center"/>
            </w:pPr>
          </w:p>
        </w:tc>
        <w:tc>
          <w:tcPr>
            <w:tcW w:w="4389" w:type="dxa"/>
          </w:tcPr>
          <w:p w14:paraId="00E20B42" w14:textId="77777777" w:rsidR="009B249D" w:rsidRDefault="009B249D" w:rsidP="00B67F80">
            <w:pPr>
              <w:spacing w:before="100"/>
              <w:ind w:left="288" w:right="144" w:firstLine="400"/>
              <w:jc w:val="center"/>
            </w:pPr>
          </w:p>
        </w:tc>
      </w:tr>
      <w:tr w:rsidR="009B249D" w14:paraId="64C9F913" w14:textId="77777777" w:rsidTr="009B249D">
        <w:tc>
          <w:tcPr>
            <w:tcW w:w="4389" w:type="dxa"/>
          </w:tcPr>
          <w:p w14:paraId="14DE02BF" w14:textId="77777777" w:rsidR="009B249D" w:rsidRDefault="009B249D" w:rsidP="00B67F80">
            <w:pPr>
              <w:spacing w:before="100"/>
              <w:ind w:left="288" w:right="144" w:firstLine="400"/>
              <w:jc w:val="center"/>
            </w:pPr>
          </w:p>
        </w:tc>
        <w:tc>
          <w:tcPr>
            <w:tcW w:w="4389" w:type="dxa"/>
          </w:tcPr>
          <w:p w14:paraId="241C17CE" w14:textId="77777777" w:rsidR="009B249D" w:rsidRDefault="009B249D" w:rsidP="00B67F80">
            <w:pPr>
              <w:spacing w:before="100"/>
              <w:ind w:left="288" w:right="144" w:firstLine="400"/>
              <w:jc w:val="center"/>
            </w:pPr>
          </w:p>
        </w:tc>
      </w:tr>
      <w:tr w:rsidR="009B249D" w14:paraId="4C72E185" w14:textId="77777777" w:rsidTr="009B249D">
        <w:tc>
          <w:tcPr>
            <w:tcW w:w="8778" w:type="dxa"/>
            <w:gridSpan w:val="2"/>
            <w:shd w:val="clear" w:color="auto" w:fill="DBE5F1" w:themeFill="accent1" w:themeFillTint="33"/>
          </w:tcPr>
          <w:p w14:paraId="3365336E" w14:textId="77777777" w:rsidR="009B249D" w:rsidRDefault="009B249D" w:rsidP="009B249D">
            <w:pPr>
              <w:spacing w:before="100"/>
              <w:ind w:firstLine="0"/>
            </w:pPr>
            <w:r w:rsidRPr="00044658">
              <w:rPr>
                <w:b/>
                <w:szCs w:val="26"/>
              </w:rPr>
              <w:lastRenderedPageBreak/>
              <w:t>Luồng sự kiện thay thế (alternate flow)</w:t>
            </w:r>
          </w:p>
        </w:tc>
      </w:tr>
      <w:tr w:rsidR="009B249D" w14:paraId="79AA7060" w14:textId="77777777" w:rsidTr="009B249D">
        <w:tc>
          <w:tcPr>
            <w:tcW w:w="4389" w:type="dxa"/>
          </w:tcPr>
          <w:p w14:paraId="6E428DFF" w14:textId="77777777" w:rsidR="009B249D" w:rsidRDefault="009B249D" w:rsidP="009B249D">
            <w:pPr>
              <w:spacing w:before="100"/>
              <w:ind w:firstLine="0"/>
              <w:jc w:val="center"/>
            </w:pPr>
          </w:p>
        </w:tc>
        <w:tc>
          <w:tcPr>
            <w:tcW w:w="4389" w:type="dxa"/>
          </w:tcPr>
          <w:p w14:paraId="0A4E51F2" w14:textId="2EF9EE97" w:rsidR="009B249D" w:rsidRDefault="00E87450" w:rsidP="009B249D">
            <w:pPr>
              <w:spacing w:before="100"/>
              <w:ind w:firstLine="0"/>
              <w:jc w:val="center"/>
            </w:pPr>
            <w:r>
              <w:t>4.1 Kiểm tra thông tin thất bại, yêu cầu nhập lại thông tin nhà cung cấp.</w:t>
            </w:r>
          </w:p>
        </w:tc>
      </w:tr>
      <w:tr w:rsidR="009B249D" w14:paraId="531331BD" w14:textId="77777777" w:rsidTr="009B249D">
        <w:tc>
          <w:tcPr>
            <w:tcW w:w="4389" w:type="dxa"/>
          </w:tcPr>
          <w:p w14:paraId="1AA60D4F" w14:textId="77777777" w:rsidR="009B249D" w:rsidRDefault="009B249D" w:rsidP="009B249D">
            <w:pPr>
              <w:spacing w:before="100"/>
              <w:ind w:firstLine="0"/>
              <w:jc w:val="center"/>
            </w:pPr>
          </w:p>
        </w:tc>
        <w:tc>
          <w:tcPr>
            <w:tcW w:w="4389" w:type="dxa"/>
          </w:tcPr>
          <w:p w14:paraId="6F59620B" w14:textId="77777777" w:rsidR="009B249D" w:rsidRDefault="009B249D" w:rsidP="009B249D">
            <w:pPr>
              <w:spacing w:before="100"/>
              <w:ind w:firstLine="0"/>
              <w:jc w:val="center"/>
            </w:pPr>
          </w:p>
        </w:tc>
      </w:tr>
      <w:tr w:rsidR="009B249D" w14:paraId="2DC2B13F" w14:textId="77777777" w:rsidTr="009B249D">
        <w:tc>
          <w:tcPr>
            <w:tcW w:w="4389" w:type="dxa"/>
          </w:tcPr>
          <w:p w14:paraId="2267EF50" w14:textId="77777777" w:rsidR="009B249D" w:rsidRDefault="009B249D" w:rsidP="009B249D">
            <w:pPr>
              <w:spacing w:before="100"/>
              <w:ind w:firstLine="0"/>
              <w:jc w:val="center"/>
            </w:pPr>
          </w:p>
        </w:tc>
        <w:tc>
          <w:tcPr>
            <w:tcW w:w="4389" w:type="dxa"/>
          </w:tcPr>
          <w:p w14:paraId="085486C4" w14:textId="77777777" w:rsidR="009B249D" w:rsidRDefault="009B249D" w:rsidP="009B249D">
            <w:pPr>
              <w:spacing w:before="100"/>
              <w:ind w:firstLine="0"/>
              <w:jc w:val="center"/>
            </w:pPr>
          </w:p>
        </w:tc>
      </w:tr>
    </w:tbl>
    <w:p w14:paraId="7DD63927" w14:textId="77777777" w:rsidR="00402BAA" w:rsidRPr="00402BAA" w:rsidRDefault="00402BAA" w:rsidP="00402BAA"/>
    <w:p w14:paraId="6BB94141" w14:textId="1CCCAC4D" w:rsidR="00F11043" w:rsidRDefault="00E87450" w:rsidP="001118E2">
      <w:pPr>
        <w:pStyle w:val="Heading3"/>
      </w:pPr>
      <w:bookmarkStart w:id="85" w:name="_Toc191711858"/>
      <w:r>
        <w:t>Cập nhật thông tin nhà cung cấp</w:t>
      </w:r>
      <w:bookmarkEnd w:id="85"/>
    </w:p>
    <w:p w14:paraId="72E0B6B5" w14:textId="7A5AACB5" w:rsidR="00721F89" w:rsidRDefault="00721F89" w:rsidP="00721F89">
      <w:pPr>
        <w:pStyle w:val="Caption"/>
        <w:keepNext/>
      </w:pPr>
      <w:bookmarkStart w:id="86" w:name="_Toc191711969"/>
      <w:r>
        <w:t xml:space="preserve">Bảng </w:t>
      </w:r>
      <w:fldSimple w:instr=" SEQ Bảng \* ARABIC ">
        <w:r>
          <w:rPr>
            <w:noProof/>
          </w:rPr>
          <w:t>25</w:t>
        </w:r>
      </w:fldSimple>
      <w:r>
        <w:t xml:space="preserve"> Cập nhật thông tin nhà cung cấp</w:t>
      </w:r>
      <w:bookmarkEnd w:id="86"/>
    </w:p>
    <w:tbl>
      <w:tblPr>
        <w:tblStyle w:val="TableGrid"/>
        <w:tblW w:w="0" w:type="auto"/>
        <w:tblLook w:val="04A0" w:firstRow="1" w:lastRow="0" w:firstColumn="1" w:lastColumn="0" w:noHBand="0" w:noVBand="1"/>
      </w:tblPr>
      <w:tblGrid>
        <w:gridCol w:w="4389"/>
        <w:gridCol w:w="4389"/>
      </w:tblGrid>
      <w:tr w:rsidR="009B249D" w14:paraId="77271603" w14:textId="77777777" w:rsidTr="009B249D">
        <w:tc>
          <w:tcPr>
            <w:tcW w:w="8778" w:type="dxa"/>
            <w:gridSpan w:val="2"/>
          </w:tcPr>
          <w:p w14:paraId="21167F87" w14:textId="79DB083D" w:rsidR="009B249D" w:rsidRPr="009B249D" w:rsidRDefault="009B249D" w:rsidP="009B249D">
            <w:pPr>
              <w:spacing w:before="100"/>
              <w:ind w:firstLine="0"/>
              <w:rPr>
                <w:b/>
              </w:rPr>
            </w:pPr>
            <w:r w:rsidRPr="009B249D">
              <w:rPr>
                <w:b/>
                <w:szCs w:val="26"/>
              </w:rPr>
              <w:t xml:space="preserve">Use case: </w:t>
            </w:r>
            <w:r w:rsidR="00E87450" w:rsidRPr="00E87450">
              <w:rPr>
                <w:b/>
                <w:bCs/>
              </w:rPr>
              <w:t>Cập nhật thông tin nhà cung cấp</w:t>
            </w:r>
          </w:p>
        </w:tc>
      </w:tr>
      <w:tr w:rsidR="009B249D" w14:paraId="2228071B" w14:textId="77777777" w:rsidTr="009B249D">
        <w:tc>
          <w:tcPr>
            <w:tcW w:w="4389" w:type="dxa"/>
          </w:tcPr>
          <w:p w14:paraId="3184653B" w14:textId="77777777" w:rsidR="009B249D" w:rsidRDefault="009B249D" w:rsidP="009B249D">
            <w:pPr>
              <w:spacing w:before="100"/>
              <w:ind w:firstLine="0"/>
            </w:pPr>
            <w:r w:rsidRPr="00044658">
              <w:rPr>
                <w:b/>
                <w:szCs w:val="26"/>
              </w:rPr>
              <w:t>Mục đích:</w:t>
            </w:r>
          </w:p>
        </w:tc>
        <w:tc>
          <w:tcPr>
            <w:tcW w:w="4389" w:type="dxa"/>
          </w:tcPr>
          <w:p w14:paraId="3F2C50E4" w14:textId="7D8A6FFC" w:rsidR="009B249D" w:rsidRDefault="00E87450" w:rsidP="009B249D">
            <w:pPr>
              <w:spacing w:before="100"/>
              <w:ind w:firstLine="0"/>
              <w:jc w:val="left"/>
            </w:pPr>
            <w:r>
              <w:t>Chỉnh sửa thông tin nhà cung cấp trong hệ thống.</w:t>
            </w:r>
          </w:p>
        </w:tc>
      </w:tr>
      <w:tr w:rsidR="009B249D" w14:paraId="0917863E" w14:textId="77777777" w:rsidTr="009B249D">
        <w:tc>
          <w:tcPr>
            <w:tcW w:w="4389" w:type="dxa"/>
          </w:tcPr>
          <w:p w14:paraId="74A56D33" w14:textId="77777777" w:rsidR="009B249D" w:rsidRDefault="009B249D" w:rsidP="009B249D">
            <w:pPr>
              <w:spacing w:before="100"/>
              <w:ind w:firstLine="0"/>
            </w:pPr>
            <w:r w:rsidRPr="00044658">
              <w:rPr>
                <w:b/>
                <w:szCs w:val="26"/>
              </w:rPr>
              <w:t>Mô tả:</w:t>
            </w:r>
          </w:p>
        </w:tc>
        <w:tc>
          <w:tcPr>
            <w:tcW w:w="4389" w:type="dxa"/>
          </w:tcPr>
          <w:p w14:paraId="095B27EE" w14:textId="62A2A417" w:rsidR="009B249D" w:rsidRDefault="00E87450" w:rsidP="009B249D">
            <w:pPr>
              <w:spacing w:before="100"/>
              <w:ind w:firstLine="0"/>
              <w:jc w:val="left"/>
            </w:pPr>
            <w:r>
              <w:t>Quản lý có thể cập nhật thông tin nhà cung cấp.</w:t>
            </w:r>
          </w:p>
        </w:tc>
      </w:tr>
      <w:tr w:rsidR="009B249D" w14:paraId="0DB320FE" w14:textId="77777777" w:rsidTr="009B249D">
        <w:tc>
          <w:tcPr>
            <w:tcW w:w="4389" w:type="dxa"/>
          </w:tcPr>
          <w:p w14:paraId="6685B583" w14:textId="77777777" w:rsidR="009B249D" w:rsidRDefault="009B249D" w:rsidP="009B249D">
            <w:pPr>
              <w:spacing w:before="100"/>
              <w:ind w:firstLine="0"/>
            </w:pPr>
            <w:r w:rsidRPr="00044658">
              <w:rPr>
                <w:b/>
                <w:szCs w:val="26"/>
              </w:rPr>
              <w:t>Tác nhân:</w:t>
            </w:r>
          </w:p>
        </w:tc>
        <w:tc>
          <w:tcPr>
            <w:tcW w:w="4389" w:type="dxa"/>
          </w:tcPr>
          <w:p w14:paraId="32915D40" w14:textId="193FAA99" w:rsidR="009B249D" w:rsidRDefault="00E87450" w:rsidP="009B249D">
            <w:pPr>
              <w:spacing w:before="100"/>
              <w:ind w:firstLine="0"/>
              <w:jc w:val="left"/>
            </w:pPr>
            <w:r>
              <w:t>Quản lý</w:t>
            </w:r>
          </w:p>
        </w:tc>
      </w:tr>
      <w:tr w:rsidR="009B249D" w14:paraId="4427621F" w14:textId="77777777" w:rsidTr="009B249D">
        <w:tc>
          <w:tcPr>
            <w:tcW w:w="4389" w:type="dxa"/>
          </w:tcPr>
          <w:p w14:paraId="2C05615A" w14:textId="77777777" w:rsidR="009B249D" w:rsidRDefault="009B249D" w:rsidP="009B249D">
            <w:pPr>
              <w:spacing w:before="100"/>
              <w:ind w:firstLine="0"/>
            </w:pPr>
            <w:r w:rsidRPr="00044658">
              <w:rPr>
                <w:b/>
                <w:szCs w:val="26"/>
              </w:rPr>
              <w:t>Điều kiện trước:</w:t>
            </w:r>
          </w:p>
        </w:tc>
        <w:tc>
          <w:tcPr>
            <w:tcW w:w="4389" w:type="dxa"/>
          </w:tcPr>
          <w:p w14:paraId="6574928F" w14:textId="6D10CD1C" w:rsidR="009B249D" w:rsidRDefault="00E87450" w:rsidP="009B249D">
            <w:pPr>
              <w:spacing w:before="100"/>
              <w:ind w:firstLine="0"/>
              <w:jc w:val="left"/>
            </w:pPr>
            <w:r>
              <w:t>Nhà cung cấp đã tồn tại trong hệ thống.</w:t>
            </w:r>
          </w:p>
        </w:tc>
      </w:tr>
      <w:tr w:rsidR="009B249D" w14:paraId="1351F0C0" w14:textId="77777777" w:rsidTr="009B249D">
        <w:tc>
          <w:tcPr>
            <w:tcW w:w="4389" w:type="dxa"/>
          </w:tcPr>
          <w:p w14:paraId="35EC27DD" w14:textId="77777777" w:rsidR="009B249D" w:rsidRDefault="009B249D" w:rsidP="009B249D">
            <w:pPr>
              <w:spacing w:before="100"/>
              <w:ind w:firstLine="0"/>
            </w:pPr>
            <w:r w:rsidRPr="00044658">
              <w:rPr>
                <w:b/>
                <w:szCs w:val="26"/>
              </w:rPr>
              <w:t>Điều kiện sau:</w:t>
            </w:r>
          </w:p>
        </w:tc>
        <w:tc>
          <w:tcPr>
            <w:tcW w:w="4389" w:type="dxa"/>
          </w:tcPr>
          <w:p w14:paraId="3FC212A4" w14:textId="74323687" w:rsidR="009B249D" w:rsidRDefault="00E87450" w:rsidP="009B249D">
            <w:pPr>
              <w:spacing w:before="100"/>
              <w:ind w:firstLine="0"/>
              <w:jc w:val="left"/>
            </w:pPr>
            <w:r>
              <w:t>Thông tin nhà cung cấp được cập nhật.</w:t>
            </w:r>
          </w:p>
        </w:tc>
      </w:tr>
      <w:tr w:rsidR="009B249D" w14:paraId="5E33FE9D" w14:textId="77777777" w:rsidTr="009B249D">
        <w:tc>
          <w:tcPr>
            <w:tcW w:w="8778" w:type="dxa"/>
            <w:gridSpan w:val="2"/>
            <w:shd w:val="clear" w:color="auto" w:fill="DBE5F1" w:themeFill="accent1" w:themeFillTint="33"/>
          </w:tcPr>
          <w:p w14:paraId="498DC10D" w14:textId="77777777" w:rsidR="009B249D" w:rsidRDefault="009B249D" w:rsidP="009B249D">
            <w:pPr>
              <w:ind w:left="400" w:firstLine="522"/>
            </w:pPr>
            <w:r w:rsidRPr="00044658">
              <w:rPr>
                <w:b/>
                <w:szCs w:val="26"/>
              </w:rPr>
              <w:t>Luồng sự kiện chính (Basic flows)</w:t>
            </w:r>
          </w:p>
        </w:tc>
      </w:tr>
      <w:tr w:rsidR="009B249D" w14:paraId="1C1D5464" w14:textId="77777777" w:rsidTr="009B249D">
        <w:tc>
          <w:tcPr>
            <w:tcW w:w="4389" w:type="dxa"/>
          </w:tcPr>
          <w:p w14:paraId="0BBBC6A6" w14:textId="77777777" w:rsidR="009B249D" w:rsidRDefault="009B249D" w:rsidP="009B249D">
            <w:pPr>
              <w:spacing w:before="100"/>
              <w:ind w:firstLine="0"/>
              <w:jc w:val="center"/>
            </w:pPr>
            <w:r w:rsidRPr="001F7647">
              <w:rPr>
                <w:b/>
                <w:bCs/>
                <w:szCs w:val="26"/>
              </w:rPr>
              <w:t>Tác nhân</w:t>
            </w:r>
          </w:p>
        </w:tc>
        <w:tc>
          <w:tcPr>
            <w:tcW w:w="4389" w:type="dxa"/>
          </w:tcPr>
          <w:p w14:paraId="3DC07A37" w14:textId="77777777" w:rsidR="009B249D" w:rsidRDefault="009B249D" w:rsidP="009B249D">
            <w:pPr>
              <w:spacing w:before="100"/>
              <w:ind w:firstLine="0"/>
              <w:jc w:val="center"/>
            </w:pPr>
            <w:r w:rsidRPr="001F7647">
              <w:rPr>
                <w:b/>
                <w:bCs/>
                <w:szCs w:val="26"/>
              </w:rPr>
              <w:t>Hệ thống</w:t>
            </w:r>
          </w:p>
        </w:tc>
      </w:tr>
      <w:tr w:rsidR="009B249D" w14:paraId="3E40C2B6" w14:textId="77777777" w:rsidTr="009B249D">
        <w:tc>
          <w:tcPr>
            <w:tcW w:w="4389" w:type="dxa"/>
          </w:tcPr>
          <w:p w14:paraId="2C3B53F3" w14:textId="4891028B" w:rsidR="009B249D" w:rsidRDefault="00E87450" w:rsidP="00B67F80">
            <w:pPr>
              <w:pStyle w:val="ListParagraph"/>
              <w:numPr>
                <w:ilvl w:val="0"/>
                <w:numId w:val="41"/>
              </w:numPr>
              <w:spacing w:before="100"/>
              <w:ind w:left="288" w:right="144"/>
              <w:jc w:val="center"/>
            </w:pPr>
            <w:r>
              <w:t>Người dùng truy cập vào giao diện quản lý nhà cung cấp.</w:t>
            </w:r>
          </w:p>
        </w:tc>
        <w:tc>
          <w:tcPr>
            <w:tcW w:w="4389" w:type="dxa"/>
          </w:tcPr>
          <w:p w14:paraId="7B106006" w14:textId="77777777" w:rsidR="009B249D" w:rsidRDefault="009B249D" w:rsidP="00B67F80">
            <w:pPr>
              <w:spacing w:before="100"/>
              <w:ind w:left="288" w:right="144" w:firstLine="400"/>
              <w:jc w:val="center"/>
            </w:pPr>
          </w:p>
        </w:tc>
      </w:tr>
      <w:tr w:rsidR="009B249D" w14:paraId="7E25255B" w14:textId="77777777" w:rsidTr="009B249D">
        <w:tc>
          <w:tcPr>
            <w:tcW w:w="4389" w:type="dxa"/>
          </w:tcPr>
          <w:p w14:paraId="557A95C2" w14:textId="4B397F47" w:rsidR="009B249D" w:rsidRDefault="009B249D" w:rsidP="00B67F80">
            <w:pPr>
              <w:spacing w:before="100"/>
              <w:ind w:left="288" w:right="144" w:firstLine="400"/>
              <w:jc w:val="center"/>
            </w:pPr>
          </w:p>
        </w:tc>
        <w:tc>
          <w:tcPr>
            <w:tcW w:w="4389" w:type="dxa"/>
          </w:tcPr>
          <w:p w14:paraId="5AD024EB" w14:textId="3B15B7D0" w:rsidR="009B249D" w:rsidRDefault="00E87450" w:rsidP="00B67F80">
            <w:pPr>
              <w:pStyle w:val="ListParagraph"/>
              <w:numPr>
                <w:ilvl w:val="0"/>
                <w:numId w:val="41"/>
              </w:numPr>
              <w:spacing w:before="100"/>
              <w:ind w:left="288" w:right="144"/>
              <w:jc w:val="center"/>
            </w:pPr>
            <w:r>
              <w:t>Hệ thống hiển thị giao diện quản lý nhà cung cấp.</w:t>
            </w:r>
          </w:p>
        </w:tc>
      </w:tr>
      <w:tr w:rsidR="009B249D" w14:paraId="0C13C624" w14:textId="77777777" w:rsidTr="009B249D">
        <w:tc>
          <w:tcPr>
            <w:tcW w:w="4389" w:type="dxa"/>
          </w:tcPr>
          <w:p w14:paraId="72171A07" w14:textId="749A2662" w:rsidR="009B249D" w:rsidRDefault="00E87450" w:rsidP="00B67F80">
            <w:pPr>
              <w:pStyle w:val="ListParagraph"/>
              <w:numPr>
                <w:ilvl w:val="0"/>
                <w:numId w:val="41"/>
              </w:numPr>
              <w:spacing w:before="100"/>
              <w:ind w:left="288" w:right="144"/>
              <w:jc w:val="center"/>
            </w:pPr>
            <w:r>
              <w:t>Chọn nhà cung cấp, thay đổi thông tin nhà cung cấp và chọn cập nhật.</w:t>
            </w:r>
          </w:p>
        </w:tc>
        <w:tc>
          <w:tcPr>
            <w:tcW w:w="4389" w:type="dxa"/>
          </w:tcPr>
          <w:p w14:paraId="7B4E760D" w14:textId="58BF78A2" w:rsidR="009B249D" w:rsidRDefault="009B249D" w:rsidP="00B67F80">
            <w:pPr>
              <w:spacing w:before="100"/>
              <w:ind w:left="288" w:right="144" w:firstLine="400"/>
              <w:jc w:val="center"/>
            </w:pPr>
          </w:p>
        </w:tc>
      </w:tr>
      <w:tr w:rsidR="009B249D" w14:paraId="7079C512" w14:textId="77777777" w:rsidTr="009B249D">
        <w:tc>
          <w:tcPr>
            <w:tcW w:w="4389" w:type="dxa"/>
          </w:tcPr>
          <w:p w14:paraId="6DA4F877" w14:textId="77777777" w:rsidR="009B249D" w:rsidRDefault="009B249D" w:rsidP="00B67F80">
            <w:pPr>
              <w:spacing w:before="100"/>
              <w:ind w:left="288" w:right="144" w:firstLine="400"/>
              <w:jc w:val="center"/>
            </w:pPr>
          </w:p>
        </w:tc>
        <w:tc>
          <w:tcPr>
            <w:tcW w:w="4389" w:type="dxa"/>
          </w:tcPr>
          <w:p w14:paraId="6CDCDF92" w14:textId="103D788B" w:rsidR="009B249D" w:rsidRDefault="00E87450" w:rsidP="00B67F80">
            <w:pPr>
              <w:pStyle w:val="ListParagraph"/>
              <w:numPr>
                <w:ilvl w:val="0"/>
                <w:numId w:val="41"/>
              </w:numPr>
              <w:spacing w:before="100"/>
              <w:ind w:left="288" w:right="144"/>
              <w:jc w:val="center"/>
            </w:pPr>
            <w:r>
              <w:t>Hệ thống kiểm tra thông tin thay đổi, cập nhật thông tin nhà cung cấp và thông báo cập nhật thành công.</w:t>
            </w:r>
          </w:p>
        </w:tc>
      </w:tr>
      <w:tr w:rsidR="009B249D" w14:paraId="5C401638" w14:textId="77777777" w:rsidTr="009B249D">
        <w:tc>
          <w:tcPr>
            <w:tcW w:w="4389" w:type="dxa"/>
          </w:tcPr>
          <w:p w14:paraId="0A8A2613" w14:textId="77777777" w:rsidR="009B249D" w:rsidRDefault="009B249D" w:rsidP="009B249D">
            <w:pPr>
              <w:spacing w:before="100"/>
              <w:ind w:firstLine="400"/>
              <w:jc w:val="center"/>
            </w:pPr>
          </w:p>
        </w:tc>
        <w:tc>
          <w:tcPr>
            <w:tcW w:w="4389" w:type="dxa"/>
          </w:tcPr>
          <w:p w14:paraId="70E354FB" w14:textId="77777777" w:rsidR="009B249D" w:rsidRDefault="009B249D" w:rsidP="009B249D">
            <w:pPr>
              <w:spacing w:before="100"/>
              <w:ind w:firstLine="400"/>
              <w:jc w:val="center"/>
            </w:pPr>
          </w:p>
        </w:tc>
      </w:tr>
      <w:tr w:rsidR="009B249D" w14:paraId="0F03E5BC" w14:textId="77777777" w:rsidTr="009B249D">
        <w:tc>
          <w:tcPr>
            <w:tcW w:w="8778" w:type="dxa"/>
            <w:gridSpan w:val="2"/>
            <w:shd w:val="clear" w:color="auto" w:fill="DBE5F1" w:themeFill="accent1" w:themeFillTint="33"/>
          </w:tcPr>
          <w:p w14:paraId="080A524C" w14:textId="77777777" w:rsidR="009B249D" w:rsidRDefault="009B249D" w:rsidP="009B249D">
            <w:pPr>
              <w:spacing w:before="100"/>
              <w:ind w:firstLine="0"/>
            </w:pPr>
            <w:r w:rsidRPr="00044658">
              <w:rPr>
                <w:b/>
                <w:szCs w:val="26"/>
              </w:rPr>
              <w:t>Luồng sự kiện thay thế (alternate flow)</w:t>
            </w:r>
          </w:p>
        </w:tc>
      </w:tr>
      <w:tr w:rsidR="009B249D" w14:paraId="02B73D9B" w14:textId="77777777" w:rsidTr="009B249D">
        <w:tc>
          <w:tcPr>
            <w:tcW w:w="4389" w:type="dxa"/>
          </w:tcPr>
          <w:p w14:paraId="239112A6" w14:textId="77777777" w:rsidR="009B249D" w:rsidRDefault="009B249D" w:rsidP="009B249D">
            <w:pPr>
              <w:spacing w:before="100"/>
              <w:ind w:firstLine="0"/>
              <w:jc w:val="center"/>
            </w:pPr>
          </w:p>
        </w:tc>
        <w:tc>
          <w:tcPr>
            <w:tcW w:w="4389" w:type="dxa"/>
          </w:tcPr>
          <w:p w14:paraId="0F852A5F" w14:textId="0D4A1A09" w:rsidR="009B249D" w:rsidRDefault="00E87450" w:rsidP="009B249D">
            <w:pPr>
              <w:spacing w:before="100"/>
              <w:ind w:firstLine="0"/>
              <w:jc w:val="center"/>
            </w:pPr>
            <w:r>
              <w:t>4.1 Kiểm tra thông tin thất bại, yêu cầu nhập lại thông tin thay đổi.</w:t>
            </w:r>
          </w:p>
        </w:tc>
      </w:tr>
      <w:tr w:rsidR="009B249D" w14:paraId="118A83FA" w14:textId="77777777" w:rsidTr="009B249D">
        <w:tc>
          <w:tcPr>
            <w:tcW w:w="4389" w:type="dxa"/>
          </w:tcPr>
          <w:p w14:paraId="4AC31489" w14:textId="77777777" w:rsidR="009B249D" w:rsidRDefault="009B249D" w:rsidP="009B249D">
            <w:pPr>
              <w:spacing w:before="100"/>
              <w:ind w:firstLine="0"/>
              <w:jc w:val="center"/>
            </w:pPr>
          </w:p>
        </w:tc>
        <w:tc>
          <w:tcPr>
            <w:tcW w:w="4389" w:type="dxa"/>
          </w:tcPr>
          <w:p w14:paraId="38F7B293" w14:textId="77777777" w:rsidR="009B249D" w:rsidRDefault="009B249D" w:rsidP="009B249D">
            <w:pPr>
              <w:spacing w:before="100"/>
              <w:ind w:firstLine="0"/>
              <w:jc w:val="center"/>
            </w:pPr>
          </w:p>
        </w:tc>
      </w:tr>
      <w:tr w:rsidR="009B249D" w14:paraId="56DA0024" w14:textId="77777777" w:rsidTr="009B249D">
        <w:tc>
          <w:tcPr>
            <w:tcW w:w="4389" w:type="dxa"/>
          </w:tcPr>
          <w:p w14:paraId="09F5C7BE" w14:textId="77777777" w:rsidR="009B249D" w:rsidRDefault="009B249D" w:rsidP="009B249D">
            <w:pPr>
              <w:spacing w:before="100"/>
              <w:ind w:firstLine="0"/>
              <w:jc w:val="center"/>
            </w:pPr>
          </w:p>
        </w:tc>
        <w:tc>
          <w:tcPr>
            <w:tcW w:w="4389" w:type="dxa"/>
          </w:tcPr>
          <w:p w14:paraId="34FC8729" w14:textId="77777777" w:rsidR="009B249D" w:rsidRDefault="009B249D" w:rsidP="009B249D">
            <w:pPr>
              <w:spacing w:before="100"/>
              <w:ind w:firstLine="0"/>
              <w:jc w:val="center"/>
            </w:pPr>
          </w:p>
        </w:tc>
      </w:tr>
    </w:tbl>
    <w:p w14:paraId="1A6A33CC" w14:textId="77777777" w:rsidR="00402BAA" w:rsidRPr="00402BAA" w:rsidRDefault="00402BAA" w:rsidP="00402BAA"/>
    <w:p w14:paraId="1F65FC4D" w14:textId="5BD8C182" w:rsidR="00F11043" w:rsidRDefault="000D7ED9" w:rsidP="001118E2">
      <w:pPr>
        <w:pStyle w:val="Heading3"/>
      </w:pPr>
      <w:bookmarkStart w:id="87" w:name="_Toc191711859"/>
      <w:r>
        <w:t>Xem báo cáo và thống kê</w:t>
      </w:r>
      <w:bookmarkEnd w:id="87"/>
    </w:p>
    <w:p w14:paraId="5B13A62D" w14:textId="3C7D0AD6" w:rsidR="00721F89" w:rsidRDefault="00721F89" w:rsidP="00721F89">
      <w:pPr>
        <w:pStyle w:val="Caption"/>
        <w:keepNext/>
      </w:pPr>
      <w:bookmarkStart w:id="88" w:name="_Toc191711970"/>
      <w:r>
        <w:t xml:space="preserve">Bảng </w:t>
      </w:r>
      <w:fldSimple w:instr=" SEQ Bảng \* ARABIC ">
        <w:r>
          <w:rPr>
            <w:noProof/>
          </w:rPr>
          <w:t>26</w:t>
        </w:r>
      </w:fldSimple>
      <w:r>
        <w:t xml:space="preserve"> Xem báo cáo thống kê</w:t>
      </w:r>
      <w:bookmarkEnd w:id="88"/>
    </w:p>
    <w:tbl>
      <w:tblPr>
        <w:tblStyle w:val="TableGrid"/>
        <w:tblW w:w="0" w:type="auto"/>
        <w:tblLook w:val="04A0" w:firstRow="1" w:lastRow="0" w:firstColumn="1" w:lastColumn="0" w:noHBand="0" w:noVBand="1"/>
      </w:tblPr>
      <w:tblGrid>
        <w:gridCol w:w="4389"/>
        <w:gridCol w:w="4389"/>
      </w:tblGrid>
      <w:tr w:rsidR="009B249D" w14:paraId="4C450B7A" w14:textId="77777777" w:rsidTr="009B249D">
        <w:tc>
          <w:tcPr>
            <w:tcW w:w="8778" w:type="dxa"/>
            <w:gridSpan w:val="2"/>
          </w:tcPr>
          <w:p w14:paraId="04445387" w14:textId="2BE56EE5" w:rsidR="009B249D" w:rsidRPr="009B249D" w:rsidRDefault="009B249D" w:rsidP="009B249D">
            <w:pPr>
              <w:spacing w:before="100"/>
              <w:ind w:firstLine="0"/>
              <w:rPr>
                <w:b/>
              </w:rPr>
            </w:pPr>
            <w:r w:rsidRPr="009B249D">
              <w:rPr>
                <w:b/>
                <w:szCs w:val="26"/>
              </w:rPr>
              <w:t xml:space="preserve">Use case: </w:t>
            </w:r>
            <w:r w:rsidR="000D7ED9" w:rsidRPr="000D7ED9">
              <w:rPr>
                <w:b/>
                <w:bCs/>
              </w:rPr>
              <w:t>Xem báo cáo và thống kê</w:t>
            </w:r>
          </w:p>
        </w:tc>
      </w:tr>
      <w:tr w:rsidR="009B249D" w14:paraId="0B039408" w14:textId="77777777" w:rsidTr="009B249D">
        <w:tc>
          <w:tcPr>
            <w:tcW w:w="4389" w:type="dxa"/>
          </w:tcPr>
          <w:p w14:paraId="0FD63252" w14:textId="77777777" w:rsidR="009B249D" w:rsidRDefault="009B249D" w:rsidP="009B249D">
            <w:pPr>
              <w:spacing w:before="100"/>
              <w:ind w:firstLine="0"/>
            </w:pPr>
            <w:r w:rsidRPr="00044658">
              <w:rPr>
                <w:b/>
                <w:szCs w:val="26"/>
              </w:rPr>
              <w:t>Mục đích:</w:t>
            </w:r>
          </w:p>
        </w:tc>
        <w:tc>
          <w:tcPr>
            <w:tcW w:w="4389" w:type="dxa"/>
          </w:tcPr>
          <w:p w14:paraId="275535F4" w14:textId="62023326" w:rsidR="009B249D" w:rsidRDefault="000D7ED9" w:rsidP="009B249D">
            <w:pPr>
              <w:spacing w:before="100"/>
              <w:ind w:firstLine="0"/>
              <w:jc w:val="left"/>
            </w:pPr>
            <w:r>
              <w:t>Quản lý theo dõi hiệu suất kinh doanh.</w:t>
            </w:r>
          </w:p>
        </w:tc>
      </w:tr>
      <w:tr w:rsidR="009B249D" w14:paraId="7D4A9D88" w14:textId="77777777" w:rsidTr="009B249D">
        <w:tc>
          <w:tcPr>
            <w:tcW w:w="4389" w:type="dxa"/>
          </w:tcPr>
          <w:p w14:paraId="2352A7D6" w14:textId="77777777" w:rsidR="009B249D" w:rsidRDefault="009B249D" w:rsidP="009B249D">
            <w:pPr>
              <w:spacing w:before="100"/>
              <w:ind w:firstLine="0"/>
            </w:pPr>
            <w:r w:rsidRPr="00044658">
              <w:rPr>
                <w:b/>
                <w:szCs w:val="26"/>
              </w:rPr>
              <w:t>Mô tả:</w:t>
            </w:r>
          </w:p>
        </w:tc>
        <w:tc>
          <w:tcPr>
            <w:tcW w:w="4389" w:type="dxa"/>
          </w:tcPr>
          <w:p w14:paraId="34FD87AC" w14:textId="3528F15B" w:rsidR="009B249D" w:rsidRDefault="000D7ED9" w:rsidP="009B249D">
            <w:pPr>
              <w:spacing w:before="100"/>
              <w:ind w:firstLine="0"/>
              <w:jc w:val="left"/>
            </w:pPr>
            <w:r>
              <w:t>Hệ thống cung cấp báo cáo doanh thu, lợi nhuận, số lượng sản phẩm bán ra.</w:t>
            </w:r>
          </w:p>
        </w:tc>
      </w:tr>
      <w:tr w:rsidR="009B249D" w14:paraId="591086A7" w14:textId="77777777" w:rsidTr="009B249D">
        <w:tc>
          <w:tcPr>
            <w:tcW w:w="4389" w:type="dxa"/>
          </w:tcPr>
          <w:p w14:paraId="328A789F" w14:textId="77777777" w:rsidR="009B249D" w:rsidRDefault="009B249D" w:rsidP="009B249D">
            <w:pPr>
              <w:spacing w:before="100"/>
              <w:ind w:firstLine="0"/>
            </w:pPr>
            <w:r w:rsidRPr="00044658">
              <w:rPr>
                <w:b/>
                <w:szCs w:val="26"/>
              </w:rPr>
              <w:t>Tác nhân:</w:t>
            </w:r>
          </w:p>
        </w:tc>
        <w:tc>
          <w:tcPr>
            <w:tcW w:w="4389" w:type="dxa"/>
          </w:tcPr>
          <w:p w14:paraId="05423C50" w14:textId="3BB22B8D" w:rsidR="009B249D" w:rsidRDefault="000D7ED9" w:rsidP="009B249D">
            <w:pPr>
              <w:spacing w:before="100"/>
              <w:ind w:firstLine="0"/>
              <w:jc w:val="left"/>
            </w:pPr>
            <w:r>
              <w:t>Quản lý</w:t>
            </w:r>
          </w:p>
        </w:tc>
      </w:tr>
      <w:tr w:rsidR="009B249D" w14:paraId="4FC7C5AB" w14:textId="77777777" w:rsidTr="009B249D">
        <w:tc>
          <w:tcPr>
            <w:tcW w:w="4389" w:type="dxa"/>
          </w:tcPr>
          <w:p w14:paraId="6A0A9A58" w14:textId="77777777" w:rsidR="009B249D" w:rsidRDefault="009B249D" w:rsidP="009B249D">
            <w:pPr>
              <w:spacing w:before="100"/>
              <w:ind w:firstLine="0"/>
            </w:pPr>
            <w:r w:rsidRPr="00044658">
              <w:rPr>
                <w:b/>
                <w:szCs w:val="26"/>
              </w:rPr>
              <w:t>Điều kiện trước:</w:t>
            </w:r>
          </w:p>
        </w:tc>
        <w:tc>
          <w:tcPr>
            <w:tcW w:w="4389" w:type="dxa"/>
          </w:tcPr>
          <w:p w14:paraId="33D00E77" w14:textId="79DCD5BF" w:rsidR="009B249D" w:rsidRDefault="000D7ED9" w:rsidP="009B249D">
            <w:pPr>
              <w:spacing w:before="100"/>
              <w:ind w:firstLine="0"/>
              <w:jc w:val="left"/>
            </w:pPr>
            <w:r>
              <w:t>Có dữ liệu bán hàng trong hệ thống.</w:t>
            </w:r>
          </w:p>
        </w:tc>
      </w:tr>
      <w:tr w:rsidR="009B249D" w14:paraId="5742A693" w14:textId="77777777" w:rsidTr="009B249D">
        <w:tc>
          <w:tcPr>
            <w:tcW w:w="4389" w:type="dxa"/>
          </w:tcPr>
          <w:p w14:paraId="3DF7142D" w14:textId="77777777" w:rsidR="009B249D" w:rsidRDefault="009B249D" w:rsidP="009B249D">
            <w:pPr>
              <w:spacing w:before="100"/>
              <w:ind w:firstLine="0"/>
            </w:pPr>
            <w:r w:rsidRPr="00044658">
              <w:rPr>
                <w:b/>
                <w:szCs w:val="26"/>
              </w:rPr>
              <w:t>Điều kiện sau:</w:t>
            </w:r>
          </w:p>
        </w:tc>
        <w:tc>
          <w:tcPr>
            <w:tcW w:w="4389" w:type="dxa"/>
          </w:tcPr>
          <w:p w14:paraId="4ACDE122" w14:textId="27B7130F" w:rsidR="009B249D" w:rsidRDefault="000D7ED9" w:rsidP="009B249D">
            <w:pPr>
              <w:spacing w:before="100"/>
              <w:ind w:firstLine="0"/>
              <w:jc w:val="left"/>
            </w:pPr>
            <w:r>
              <w:t>Báo cáo được hiển thị.</w:t>
            </w:r>
          </w:p>
        </w:tc>
      </w:tr>
      <w:tr w:rsidR="009B249D" w14:paraId="3574B5EC" w14:textId="77777777" w:rsidTr="009B249D">
        <w:tc>
          <w:tcPr>
            <w:tcW w:w="8778" w:type="dxa"/>
            <w:gridSpan w:val="2"/>
            <w:shd w:val="clear" w:color="auto" w:fill="DBE5F1" w:themeFill="accent1" w:themeFillTint="33"/>
          </w:tcPr>
          <w:p w14:paraId="32FD2B59" w14:textId="77777777" w:rsidR="009B249D" w:rsidRDefault="009B249D" w:rsidP="009B249D">
            <w:pPr>
              <w:ind w:left="400" w:firstLine="522"/>
            </w:pPr>
            <w:r w:rsidRPr="00044658">
              <w:rPr>
                <w:b/>
                <w:szCs w:val="26"/>
              </w:rPr>
              <w:t>Luồng sự kiện chính (Basic flows)</w:t>
            </w:r>
          </w:p>
        </w:tc>
      </w:tr>
      <w:tr w:rsidR="009B249D" w14:paraId="1D1E1321" w14:textId="77777777" w:rsidTr="009B249D">
        <w:tc>
          <w:tcPr>
            <w:tcW w:w="4389" w:type="dxa"/>
          </w:tcPr>
          <w:p w14:paraId="5973E83D" w14:textId="77777777" w:rsidR="009B249D" w:rsidRDefault="009B249D" w:rsidP="009B249D">
            <w:pPr>
              <w:spacing w:before="100"/>
              <w:ind w:firstLine="0"/>
              <w:jc w:val="center"/>
            </w:pPr>
            <w:r w:rsidRPr="001F7647">
              <w:rPr>
                <w:b/>
                <w:bCs/>
                <w:szCs w:val="26"/>
              </w:rPr>
              <w:t>Tác nhân</w:t>
            </w:r>
          </w:p>
        </w:tc>
        <w:tc>
          <w:tcPr>
            <w:tcW w:w="4389" w:type="dxa"/>
          </w:tcPr>
          <w:p w14:paraId="4EA14D44" w14:textId="77777777" w:rsidR="009B249D" w:rsidRDefault="009B249D" w:rsidP="009B249D">
            <w:pPr>
              <w:spacing w:before="100"/>
              <w:ind w:firstLine="0"/>
              <w:jc w:val="center"/>
            </w:pPr>
            <w:r w:rsidRPr="001F7647">
              <w:rPr>
                <w:b/>
                <w:bCs/>
                <w:szCs w:val="26"/>
              </w:rPr>
              <w:t>Hệ thống</w:t>
            </w:r>
          </w:p>
        </w:tc>
      </w:tr>
      <w:tr w:rsidR="009B249D" w14:paraId="781A0F7D" w14:textId="77777777" w:rsidTr="009B249D">
        <w:tc>
          <w:tcPr>
            <w:tcW w:w="4389" w:type="dxa"/>
          </w:tcPr>
          <w:p w14:paraId="25D0A245" w14:textId="5E073B53" w:rsidR="009B249D" w:rsidRDefault="000D7ED9" w:rsidP="00894BBE">
            <w:pPr>
              <w:pStyle w:val="ListParagraph"/>
              <w:numPr>
                <w:ilvl w:val="0"/>
                <w:numId w:val="42"/>
              </w:numPr>
              <w:spacing w:before="100"/>
              <w:ind w:left="288" w:right="144"/>
              <w:jc w:val="center"/>
            </w:pPr>
            <w:r>
              <w:t>Người dùng truy cập giao diện báo cáo thống kê.</w:t>
            </w:r>
          </w:p>
        </w:tc>
        <w:tc>
          <w:tcPr>
            <w:tcW w:w="4389" w:type="dxa"/>
          </w:tcPr>
          <w:p w14:paraId="4FEDFD45" w14:textId="77777777" w:rsidR="009B249D" w:rsidRDefault="009B249D" w:rsidP="00894BBE">
            <w:pPr>
              <w:spacing w:before="100"/>
              <w:ind w:left="288" w:right="144" w:firstLine="400"/>
              <w:jc w:val="center"/>
            </w:pPr>
          </w:p>
        </w:tc>
      </w:tr>
      <w:tr w:rsidR="009B249D" w14:paraId="02B850D2" w14:textId="77777777" w:rsidTr="009B249D">
        <w:tc>
          <w:tcPr>
            <w:tcW w:w="4389" w:type="dxa"/>
          </w:tcPr>
          <w:p w14:paraId="1AD11CEF" w14:textId="567BD22B" w:rsidR="009B249D" w:rsidRDefault="009B249D" w:rsidP="00894BBE">
            <w:pPr>
              <w:spacing w:before="100"/>
              <w:ind w:left="288" w:right="144" w:firstLine="400"/>
              <w:jc w:val="center"/>
            </w:pPr>
          </w:p>
        </w:tc>
        <w:tc>
          <w:tcPr>
            <w:tcW w:w="4389" w:type="dxa"/>
          </w:tcPr>
          <w:p w14:paraId="634FAD4D" w14:textId="734FBAF6" w:rsidR="009B249D" w:rsidRDefault="000D7ED9" w:rsidP="00894BBE">
            <w:pPr>
              <w:pStyle w:val="ListParagraph"/>
              <w:numPr>
                <w:ilvl w:val="0"/>
                <w:numId w:val="42"/>
              </w:numPr>
              <w:spacing w:before="100"/>
              <w:ind w:left="288" w:right="144"/>
              <w:jc w:val="center"/>
            </w:pPr>
            <w:r>
              <w:t>Hệ thống hiển thị giao diện báo cáo thống kê</w:t>
            </w:r>
          </w:p>
        </w:tc>
      </w:tr>
      <w:tr w:rsidR="009B249D" w14:paraId="2350A8E2" w14:textId="77777777" w:rsidTr="009B249D">
        <w:tc>
          <w:tcPr>
            <w:tcW w:w="4389" w:type="dxa"/>
          </w:tcPr>
          <w:p w14:paraId="740146B4" w14:textId="4E03A6A9" w:rsidR="009B249D" w:rsidRDefault="000D7ED9" w:rsidP="00894BBE">
            <w:pPr>
              <w:pStyle w:val="ListParagraph"/>
              <w:numPr>
                <w:ilvl w:val="0"/>
                <w:numId w:val="42"/>
              </w:numPr>
              <w:spacing w:before="100"/>
              <w:ind w:left="288" w:right="144"/>
              <w:jc w:val="center"/>
            </w:pPr>
            <w:r>
              <w:t>Người dùng chọn các tiêu chí báo cáo</w:t>
            </w:r>
          </w:p>
        </w:tc>
        <w:tc>
          <w:tcPr>
            <w:tcW w:w="4389" w:type="dxa"/>
          </w:tcPr>
          <w:p w14:paraId="70024CFE" w14:textId="54C452A5" w:rsidR="009B249D" w:rsidRDefault="009B249D" w:rsidP="00894BBE">
            <w:pPr>
              <w:spacing w:before="100"/>
              <w:ind w:left="288" w:right="144" w:firstLine="400"/>
              <w:jc w:val="center"/>
            </w:pPr>
          </w:p>
        </w:tc>
      </w:tr>
      <w:tr w:rsidR="009B249D" w14:paraId="3E054A24" w14:textId="77777777" w:rsidTr="009B249D">
        <w:tc>
          <w:tcPr>
            <w:tcW w:w="4389" w:type="dxa"/>
          </w:tcPr>
          <w:p w14:paraId="686B9C46" w14:textId="77777777" w:rsidR="009B249D" w:rsidRDefault="009B249D" w:rsidP="00894BBE">
            <w:pPr>
              <w:spacing w:before="100"/>
              <w:ind w:left="288" w:right="144" w:firstLine="400"/>
              <w:jc w:val="center"/>
            </w:pPr>
          </w:p>
        </w:tc>
        <w:tc>
          <w:tcPr>
            <w:tcW w:w="4389" w:type="dxa"/>
          </w:tcPr>
          <w:p w14:paraId="03570FC9" w14:textId="3E72EDF3" w:rsidR="009B249D" w:rsidRDefault="000D7ED9" w:rsidP="00894BBE">
            <w:pPr>
              <w:pStyle w:val="ListParagraph"/>
              <w:numPr>
                <w:ilvl w:val="0"/>
                <w:numId w:val="42"/>
              </w:numPr>
              <w:spacing w:before="100"/>
              <w:ind w:left="288" w:right="144"/>
              <w:jc w:val="center"/>
            </w:pPr>
            <w:r>
              <w:t>Hệ thống hiển thị dữ liệu theo các tiêu chí yêu cầu</w:t>
            </w:r>
          </w:p>
        </w:tc>
      </w:tr>
      <w:tr w:rsidR="009B249D" w14:paraId="32BB3BBA" w14:textId="77777777" w:rsidTr="009B249D">
        <w:tc>
          <w:tcPr>
            <w:tcW w:w="4389" w:type="dxa"/>
          </w:tcPr>
          <w:p w14:paraId="6BFA22CA" w14:textId="77777777" w:rsidR="009B249D" w:rsidRDefault="009B249D" w:rsidP="009B249D">
            <w:pPr>
              <w:spacing w:before="100"/>
              <w:ind w:firstLine="400"/>
              <w:jc w:val="center"/>
            </w:pPr>
          </w:p>
        </w:tc>
        <w:tc>
          <w:tcPr>
            <w:tcW w:w="4389" w:type="dxa"/>
          </w:tcPr>
          <w:p w14:paraId="761585CF" w14:textId="77777777" w:rsidR="009B249D" w:rsidRDefault="009B249D" w:rsidP="009B249D">
            <w:pPr>
              <w:spacing w:before="100"/>
              <w:ind w:firstLine="400"/>
              <w:jc w:val="center"/>
            </w:pPr>
          </w:p>
        </w:tc>
      </w:tr>
      <w:tr w:rsidR="009B249D" w14:paraId="5372202C" w14:textId="77777777" w:rsidTr="009B249D">
        <w:tc>
          <w:tcPr>
            <w:tcW w:w="8778" w:type="dxa"/>
            <w:gridSpan w:val="2"/>
            <w:shd w:val="clear" w:color="auto" w:fill="DBE5F1" w:themeFill="accent1" w:themeFillTint="33"/>
          </w:tcPr>
          <w:p w14:paraId="1EC05463" w14:textId="77777777" w:rsidR="009B249D" w:rsidRDefault="009B249D" w:rsidP="009B249D">
            <w:pPr>
              <w:spacing w:before="100"/>
              <w:ind w:firstLine="0"/>
            </w:pPr>
            <w:r w:rsidRPr="00044658">
              <w:rPr>
                <w:b/>
                <w:szCs w:val="26"/>
              </w:rPr>
              <w:t>Luồng sự kiện thay thế (alternate flow)</w:t>
            </w:r>
          </w:p>
        </w:tc>
      </w:tr>
      <w:tr w:rsidR="009B249D" w14:paraId="2A911980" w14:textId="77777777" w:rsidTr="009B249D">
        <w:tc>
          <w:tcPr>
            <w:tcW w:w="4389" w:type="dxa"/>
          </w:tcPr>
          <w:p w14:paraId="5C491964" w14:textId="77777777" w:rsidR="009B249D" w:rsidRDefault="009B249D" w:rsidP="009B249D">
            <w:pPr>
              <w:spacing w:before="100"/>
              <w:ind w:firstLine="0"/>
              <w:jc w:val="center"/>
            </w:pPr>
          </w:p>
        </w:tc>
        <w:tc>
          <w:tcPr>
            <w:tcW w:w="4389" w:type="dxa"/>
          </w:tcPr>
          <w:p w14:paraId="7B5FF042" w14:textId="77777777" w:rsidR="009B249D" w:rsidRDefault="009B249D" w:rsidP="009B249D">
            <w:pPr>
              <w:spacing w:before="100"/>
              <w:ind w:firstLine="0"/>
              <w:jc w:val="center"/>
            </w:pPr>
          </w:p>
        </w:tc>
      </w:tr>
      <w:tr w:rsidR="009B249D" w14:paraId="1367A2AE" w14:textId="77777777" w:rsidTr="009B249D">
        <w:tc>
          <w:tcPr>
            <w:tcW w:w="4389" w:type="dxa"/>
          </w:tcPr>
          <w:p w14:paraId="1B8C115A" w14:textId="77777777" w:rsidR="009B249D" w:rsidRDefault="009B249D" w:rsidP="009B249D">
            <w:pPr>
              <w:spacing w:before="100"/>
              <w:ind w:firstLine="0"/>
              <w:jc w:val="center"/>
            </w:pPr>
          </w:p>
        </w:tc>
        <w:tc>
          <w:tcPr>
            <w:tcW w:w="4389" w:type="dxa"/>
          </w:tcPr>
          <w:p w14:paraId="678278F8" w14:textId="77777777" w:rsidR="009B249D" w:rsidRDefault="009B249D" w:rsidP="009B249D">
            <w:pPr>
              <w:spacing w:before="100"/>
              <w:ind w:firstLine="0"/>
              <w:jc w:val="center"/>
            </w:pPr>
          </w:p>
        </w:tc>
      </w:tr>
      <w:tr w:rsidR="009B249D" w14:paraId="0BD73185" w14:textId="77777777" w:rsidTr="009B249D">
        <w:tc>
          <w:tcPr>
            <w:tcW w:w="4389" w:type="dxa"/>
          </w:tcPr>
          <w:p w14:paraId="09D8A5DC" w14:textId="77777777" w:rsidR="009B249D" w:rsidRDefault="009B249D" w:rsidP="009B249D">
            <w:pPr>
              <w:spacing w:before="100"/>
              <w:ind w:firstLine="0"/>
              <w:jc w:val="center"/>
            </w:pPr>
          </w:p>
        </w:tc>
        <w:tc>
          <w:tcPr>
            <w:tcW w:w="4389" w:type="dxa"/>
          </w:tcPr>
          <w:p w14:paraId="575FA8AF" w14:textId="77777777" w:rsidR="009B249D" w:rsidRDefault="009B249D" w:rsidP="009B249D">
            <w:pPr>
              <w:spacing w:before="100"/>
              <w:ind w:firstLine="0"/>
              <w:jc w:val="center"/>
            </w:pPr>
          </w:p>
        </w:tc>
      </w:tr>
    </w:tbl>
    <w:p w14:paraId="63957E50" w14:textId="77777777" w:rsidR="00402BAA" w:rsidRPr="00402BAA" w:rsidRDefault="00402BAA" w:rsidP="00402BAA"/>
    <w:p w14:paraId="3E66CCB9" w14:textId="77777777" w:rsidR="00402BAA" w:rsidRPr="00402BAA" w:rsidRDefault="00402BAA" w:rsidP="00402BAA"/>
    <w:p w14:paraId="13BEF393" w14:textId="044AB4B3" w:rsidR="003827FB" w:rsidRDefault="0099258B" w:rsidP="003827FB">
      <w:pPr>
        <w:pStyle w:val="Heading2"/>
      </w:pPr>
      <w:bookmarkStart w:id="89" w:name="_Toc191711860"/>
      <w:r>
        <w:t xml:space="preserve">Sơ đồ </w:t>
      </w:r>
      <w:r w:rsidR="003827FB">
        <w:t>cơ sở dữ liệu (database diagram)</w:t>
      </w:r>
      <w:bookmarkEnd w:id="89"/>
    </w:p>
    <w:p w14:paraId="2D2873F7" w14:textId="05A38CC5" w:rsidR="0099258B" w:rsidRDefault="003827FB" w:rsidP="0099258B">
      <w:pPr>
        <w:pStyle w:val="Heading2"/>
      </w:pPr>
      <w:bookmarkStart w:id="90" w:name="_Toc191711861"/>
      <w:r>
        <w:t>Sơ đồ lớp (class diagram)</w:t>
      </w:r>
      <w:bookmarkEnd w:id="90"/>
    </w:p>
    <w:p w14:paraId="00B7723A" w14:textId="7165CFE2" w:rsidR="0099258B" w:rsidRDefault="0099258B" w:rsidP="0099258B">
      <w:pPr>
        <w:pStyle w:val="Heading2"/>
      </w:pPr>
      <w:bookmarkStart w:id="91" w:name="_Toc191711862"/>
      <w:r>
        <w:t>Kiến trúc phần mềm</w:t>
      </w:r>
      <w:bookmarkEnd w:id="91"/>
    </w:p>
    <w:p w14:paraId="0DCBCCFF" w14:textId="2EA695D7" w:rsidR="0099258B" w:rsidRPr="0099258B" w:rsidRDefault="0099258B" w:rsidP="00057ABE">
      <w:pPr>
        <w:pStyle w:val="Heading2"/>
      </w:pPr>
      <w:bookmarkStart w:id="92" w:name="_Toc191711863"/>
      <w:r>
        <w:t>Sơ đồ triển khai phần mềm</w:t>
      </w:r>
      <w:bookmarkEnd w:id="92"/>
    </w:p>
    <w:p w14:paraId="034F4191" w14:textId="77777777" w:rsidR="0099258B" w:rsidRPr="0099258B" w:rsidRDefault="0099258B" w:rsidP="0099258B"/>
    <w:p w14:paraId="011D2D1C" w14:textId="77777777" w:rsidR="00BB71A4" w:rsidRDefault="00BB71A4" w:rsidP="00585F4E"/>
    <w:p w14:paraId="5AC4972C" w14:textId="3C78CB54" w:rsidR="007258E3" w:rsidRDefault="007258E3" w:rsidP="007258E3">
      <w:pPr>
        <w:pStyle w:val="Heading3"/>
        <w:sectPr w:rsidR="007258E3" w:rsidSect="009165B5">
          <w:pgSz w:w="11907" w:h="16840" w:code="9"/>
          <w:pgMar w:top="1701" w:right="1134" w:bottom="1701" w:left="1985" w:header="709" w:footer="709" w:gutter="0"/>
          <w:cols w:space="708"/>
          <w:docGrid w:linePitch="360"/>
        </w:sectPr>
      </w:pPr>
    </w:p>
    <w:p w14:paraId="42E8566A" w14:textId="62DE4D0D" w:rsidR="00BB71A4" w:rsidRDefault="008D201A" w:rsidP="00FC258B">
      <w:pPr>
        <w:pStyle w:val="Heading1"/>
        <w:ind w:left="0"/>
      </w:pPr>
      <w:bookmarkStart w:id="93" w:name="_Toc191711864"/>
      <w:r>
        <w:lastRenderedPageBreak/>
        <w:t>:</w:t>
      </w:r>
      <w:bookmarkStart w:id="94" w:name="_Toc169424250"/>
      <w:r>
        <w:t xml:space="preserve"> </w:t>
      </w:r>
      <w:r w:rsidR="0007352A">
        <w:t xml:space="preserve">THIẾT KẾ VÀ </w:t>
      </w:r>
      <w:bookmarkEnd w:id="94"/>
      <w:r>
        <w:t>HIỆN THỰC</w:t>
      </w:r>
      <w:bookmarkEnd w:id="93"/>
    </w:p>
    <w:p w14:paraId="7292978B" w14:textId="072F2BE1" w:rsidR="001A08FA" w:rsidRPr="00A16910" w:rsidRDefault="0099258B" w:rsidP="002D6ECA">
      <w:pPr>
        <w:pStyle w:val="Heading2"/>
      </w:pPr>
      <w:bookmarkStart w:id="95" w:name="_Toc191711865"/>
      <w:r>
        <w:t>Giao diện</w:t>
      </w:r>
      <w:bookmarkEnd w:id="95"/>
      <w:r>
        <w:t xml:space="preserve"> </w:t>
      </w:r>
    </w:p>
    <w:p w14:paraId="7CCCADAC" w14:textId="77777777" w:rsidR="001A08FA" w:rsidRPr="00A16910" w:rsidRDefault="001A08FA" w:rsidP="001A08FA">
      <w:pPr>
        <w:pStyle w:val="Heading3"/>
      </w:pPr>
      <w:bookmarkStart w:id="96" w:name="_Toc191711866"/>
      <w:r>
        <w:t>Tiêu đề tiểu mục</w:t>
      </w:r>
      <w:bookmarkEnd w:id="96"/>
    </w:p>
    <w:p w14:paraId="532F9B31" w14:textId="77777777" w:rsidR="001A08FA" w:rsidRPr="00A16910" w:rsidRDefault="00510BA3" w:rsidP="00585F4E">
      <w:r>
        <w:t xml:space="preserve">Nội dung </w:t>
      </w:r>
      <w:proofErr w:type="gramStart"/>
      <w:r>
        <w:t>tiểu  mục</w:t>
      </w:r>
      <w:proofErr w:type="gramEnd"/>
    </w:p>
    <w:p w14:paraId="64617C71" w14:textId="77777777" w:rsidR="001A08FA" w:rsidRPr="00A16910" w:rsidRDefault="001A08FA" w:rsidP="001A08FA">
      <w:pPr>
        <w:pStyle w:val="Heading3"/>
      </w:pPr>
      <w:bookmarkStart w:id="97" w:name="_Toc191711867"/>
      <w:r>
        <w:t>Tiêu đề tiểu mục</w:t>
      </w:r>
      <w:bookmarkEnd w:id="97"/>
    </w:p>
    <w:p w14:paraId="0AEFEC7F" w14:textId="77777777" w:rsidR="001A08FA" w:rsidRDefault="00510BA3" w:rsidP="00585F4E">
      <w:r>
        <w:t xml:space="preserve">Nội dung </w:t>
      </w:r>
      <w:proofErr w:type="gramStart"/>
      <w:r>
        <w:t>tiểu  mục</w:t>
      </w:r>
      <w:proofErr w:type="gramEnd"/>
    </w:p>
    <w:p w14:paraId="315077C3" w14:textId="196A9E41" w:rsidR="001A08FA" w:rsidRDefault="001A08FA" w:rsidP="001A08FA">
      <w:pPr>
        <w:pStyle w:val="Heading2"/>
      </w:pPr>
      <w:bookmarkStart w:id="98" w:name="_Toc191711868"/>
      <w:r>
        <w:t>T</w:t>
      </w:r>
      <w:r w:rsidR="0099258B">
        <w:t>riển khai thực tế</w:t>
      </w:r>
      <w:bookmarkEnd w:id="98"/>
    </w:p>
    <w:p w14:paraId="770F5372" w14:textId="77777777" w:rsidR="001A08FA" w:rsidRPr="00A16910" w:rsidRDefault="001A08FA" w:rsidP="001A08FA">
      <w:pPr>
        <w:pStyle w:val="Heading3"/>
      </w:pPr>
      <w:bookmarkStart w:id="99" w:name="_Toc191711869"/>
      <w:r>
        <w:t>Tiêu đề tiểu mục</w:t>
      </w:r>
      <w:bookmarkEnd w:id="99"/>
    </w:p>
    <w:p w14:paraId="220133ED" w14:textId="77777777" w:rsidR="001A08FA" w:rsidRPr="00A16910" w:rsidRDefault="00510BA3" w:rsidP="00585F4E">
      <w:r>
        <w:t xml:space="preserve">Nội dung </w:t>
      </w:r>
      <w:proofErr w:type="gramStart"/>
      <w:r>
        <w:t>tiểu  mục</w:t>
      </w:r>
      <w:proofErr w:type="gramEnd"/>
    </w:p>
    <w:p w14:paraId="2331DA26" w14:textId="77777777" w:rsidR="001A08FA" w:rsidRPr="00A16910" w:rsidRDefault="001A08FA" w:rsidP="001A08FA">
      <w:pPr>
        <w:pStyle w:val="Heading3"/>
      </w:pPr>
      <w:bookmarkStart w:id="100" w:name="_Toc191711870"/>
      <w:r>
        <w:t>Tiêu đề tiểu mục</w:t>
      </w:r>
      <w:bookmarkEnd w:id="100"/>
    </w:p>
    <w:p w14:paraId="4A8AAF7B" w14:textId="77777777" w:rsidR="001A08FA" w:rsidRDefault="00510BA3" w:rsidP="00585F4E">
      <w:r>
        <w:t xml:space="preserve">Nội dung </w:t>
      </w:r>
      <w:proofErr w:type="gramStart"/>
      <w:r>
        <w:t>tiểu  mục</w:t>
      </w:r>
      <w:proofErr w:type="gramEnd"/>
    </w:p>
    <w:p w14:paraId="2AC872F7" w14:textId="77777777" w:rsidR="00BB71A4" w:rsidRDefault="00BB71A4" w:rsidP="00585F4E"/>
    <w:p w14:paraId="017EBB08" w14:textId="77777777" w:rsidR="000774E6" w:rsidRDefault="000774E6" w:rsidP="00585F4E"/>
    <w:p w14:paraId="3DD3C531" w14:textId="77777777" w:rsidR="000774E6" w:rsidRDefault="000774E6" w:rsidP="00585F4E"/>
    <w:p w14:paraId="51270BDA" w14:textId="77777777" w:rsidR="000774E6" w:rsidRDefault="000774E6" w:rsidP="00585F4E"/>
    <w:p w14:paraId="7B64359A" w14:textId="77777777" w:rsidR="000774E6" w:rsidRDefault="000774E6" w:rsidP="00585F4E"/>
    <w:p w14:paraId="387335E2" w14:textId="77777777" w:rsidR="000774E6" w:rsidRDefault="000774E6" w:rsidP="00585F4E"/>
    <w:p w14:paraId="53680410" w14:textId="77777777" w:rsidR="000774E6" w:rsidRDefault="000774E6" w:rsidP="00585F4E"/>
    <w:p w14:paraId="76558316" w14:textId="77777777" w:rsidR="000774E6" w:rsidRDefault="000774E6" w:rsidP="00585F4E"/>
    <w:p w14:paraId="23BB1FFC" w14:textId="77777777" w:rsidR="000774E6" w:rsidRDefault="000774E6" w:rsidP="00585F4E"/>
    <w:p w14:paraId="508D5653" w14:textId="77777777" w:rsidR="000774E6" w:rsidRDefault="000774E6" w:rsidP="00585F4E"/>
    <w:p w14:paraId="7458DC55" w14:textId="77777777" w:rsidR="000774E6" w:rsidRDefault="000774E6" w:rsidP="00585F4E"/>
    <w:p w14:paraId="5C580B95" w14:textId="2C5A16A8" w:rsidR="000774E6" w:rsidRDefault="000774E6" w:rsidP="00585F4E"/>
    <w:p w14:paraId="1723E627" w14:textId="1D4418D3" w:rsidR="00856D1F" w:rsidRDefault="00856D1F" w:rsidP="00585F4E"/>
    <w:p w14:paraId="65711D11" w14:textId="77777777" w:rsidR="000774E6" w:rsidRDefault="000774E6" w:rsidP="00E6767C">
      <w:pPr>
        <w:ind w:firstLine="0"/>
      </w:pPr>
    </w:p>
    <w:p w14:paraId="6FF8284A" w14:textId="09FCA6E1" w:rsidR="000774E6" w:rsidRDefault="000774E6" w:rsidP="00856D1F">
      <w:pPr>
        <w:pStyle w:val="Heading1"/>
        <w:jc w:val="both"/>
      </w:pPr>
      <w:r>
        <w:lastRenderedPageBreak/>
        <w:t xml:space="preserve"> </w:t>
      </w:r>
      <w:bookmarkStart w:id="101" w:name="_Toc191711871"/>
      <w:r>
        <w:t>. KIỂM THỬ</w:t>
      </w:r>
      <w:bookmarkEnd w:id="101"/>
    </w:p>
    <w:p w14:paraId="3F70C5C8" w14:textId="77777777" w:rsidR="000774E6" w:rsidRDefault="000774E6" w:rsidP="000774E6">
      <w:pPr>
        <w:pStyle w:val="Heading2"/>
      </w:pPr>
      <w:bookmarkStart w:id="102" w:name="_Toc191711872"/>
      <w:bookmarkEnd w:id="102"/>
    </w:p>
    <w:p w14:paraId="6F1C7AF5" w14:textId="77777777" w:rsidR="000774E6" w:rsidRDefault="000774E6" w:rsidP="000774E6">
      <w:pPr>
        <w:pStyle w:val="Heading2"/>
      </w:pPr>
      <w:bookmarkStart w:id="103" w:name="_Toc191711873"/>
      <w:bookmarkEnd w:id="103"/>
    </w:p>
    <w:p w14:paraId="2690E9DE" w14:textId="77777777" w:rsidR="000774E6" w:rsidRDefault="000774E6" w:rsidP="000774E6">
      <w:pPr>
        <w:pStyle w:val="Heading2"/>
      </w:pPr>
      <w:bookmarkStart w:id="104" w:name="_Toc191711874"/>
      <w:bookmarkEnd w:id="104"/>
    </w:p>
    <w:p w14:paraId="6BD31E97" w14:textId="77777777" w:rsidR="000774E6" w:rsidRDefault="000774E6" w:rsidP="000774E6">
      <w:pPr>
        <w:pStyle w:val="Heading2"/>
      </w:pPr>
      <w:bookmarkStart w:id="105" w:name="_Toc191711875"/>
      <w:bookmarkEnd w:id="105"/>
    </w:p>
    <w:p w14:paraId="457AED0E" w14:textId="2068B421" w:rsidR="000774E6" w:rsidRPr="000774E6" w:rsidRDefault="000774E6" w:rsidP="000774E6">
      <w:pPr>
        <w:sectPr w:rsidR="000774E6" w:rsidRPr="000774E6" w:rsidSect="009165B5">
          <w:pgSz w:w="11907" w:h="16840" w:code="9"/>
          <w:pgMar w:top="1701" w:right="1134" w:bottom="1701" w:left="1985" w:header="709" w:footer="709" w:gutter="0"/>
          <w:cols w:space="708"/>
          <w:docGrid w:linePitch="360"/>
        </w:sectPr>
      </w:pPr>
    </w:p>
    <w:p w14:paraId="17E51718" w14:textId="12FD9DE9" w:rsidR="00A16910" w:rsidRPr="000B6FBD" w:rsidRDefault="000B6FBD" w:rsidP="00FC258B">
      <w:pPr>
        <w:pStyle w:val="Heading1"/>
        <w:ind w:left="0"/>
      </w:pPr>
      <w:bookmarkStart w:id="106" w:name="_Toc169424253"/>
      <w:bookmarkStart w:id="107" w:name="_Toc191711876"/>
      <w:r>
        <w:lastRenderedPageBreak/>
        <w:t>:</w:t>
      </w:r>
      <w:r w:rsidR="008D201A" w:rsidRPr="000B6FBD">
        <w:t xml:space="preserve"> </w:t>
      </w:r>
      <w:r w:rsidR="0007352A" w:rsidRPr="000B6FBD">
        <w:t>KẾT LUẬN</w:t>
      </w:r>
      <w:bookmarkEnd w:id="106"/>
      <w:bookmarkEnd w:id="107"/>
    </w:p>
    <w:p w14:paraId="4AB3A180" w14:textId="77777777" w:rsidR="00EA6798" w:rsidRDefault="00EA6798" w:rsidP="000B6FBD">
      <w:pPr>
        <w:pStyle w:val="Heading2"/>
      </w:pPr>
      <w:bookmarkStart w:id="108" w:name="_Toc191711877"/>
      <w:r>
        <w:t>Kết quả đạt được</w:t>
      </w:r>
      <w:bookmarkEnd w:id="108"/>
    </w:p>
    <w:p w14:paraId="684784AA" w14:textId="77777777" w:rsidR="000B6FBD" w:rsidRDefault="000B6FBD" w:rsidP="00A75B8B">
      <w:pPr>
        <w:ind w:firstLine="576"/>
      </w:pPr>
      <w:r>
        <w:t xml:space="preserve">Trình bày các </w:t>
      </w:r>
      <w:r w:rsidR="006721BD">
        <w:t>chức năng đã hoàn thành trong đồ án hoặc kết quả nghiên cứu.</w:t>
      </w:r>
    </w:p>
    <w:p w14:paraId="1AB94D72" w14:textId="77777777" w:rsidR="006721BD" w:rsidRDefault="00B51658" w:rsidP="006721BD">
      <w:pPr>
        <w:pStyle w:val="Heading2"/>
      </w:pPr>
      <w:bookmarkStart w:id="109" w:name="_Toc191711878"/>
      <w:r>
        <w:t>Hạn chế của đồ án</w:t>
      </w:r>
      <w:bookmarkEnd w:id="109"/>
    </w:p>
    <w:p w14:paraId="51DCC02A"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1CC4FC7A" w14:textId="77777777" w:rsidR="006721BD" w:rsidRDefault="006721BD" w:rsidP="006721BD">
      <w:pPr>
        <w:pStyle w:val="Heading2"/>
      </w:pPr>
      <w:bookmarkStart w:id="110" w:name="_Toc191711879"/>
      <w:r>
        <w:t>Hướng phát triển</w:t>
      </w:r>
      <w:bookmarkEnd w:id="110"/>
    </w:p>
    <w:p w14:paraId="4C169967"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1A07F064" w14:textId="77777777" w:rsidR="006721BD" w:rsidRDefault="006721BD" w:rsidP="006721BD"/>
    <w:p w14:paraId="3D9DFC5A" w14:textId="77777777" w:rsidR="007236B8" w:rsidRDefault="007236B8" w:rsidP="002748C6">
      <w:bookmarkStart w:id="111" w:name="_Toc169424254"/>
    </w:p>
    <w:p w14:paraId="797DC3E1" w14:textId="77777777" w:rsidR="00FC258B" w:rsidRDefault="00FC258B">
      <w:pPr>
        <w:spacing w:before="0" w:line="240" w:lineRule="auto"/>
        <w:ind w:firstLine="0"/>
        <w:jc w:val="left"/>
        <w:rPr>
          <w:rFonts w:cs="Arial"/>
          <w:b/>
          <w:bCs/>
          <w:kern w:val="32"/>
          <w:sz w:val="32"/>
          <w:szCs w:val="32"/>
        </w:rPr>
      </w:pPr>
      <w:r>
        <w:br w:type="page"/>
      </w:r>
    </w:p>
    <w:p w14:paraId="70E6E23B" w14:textId="064AAA8E" w:rsidR="00BB71A4" w:rsidRDefault="0007352A" w:rsidP="006A4FFB">
      <w:pPr>
        <w:pStyle w:val="Heading1"/>
        <w:numPr>
          <w:ilvl w:val="0"/>
          <w:numId w:val="0"/>
        </w:numPr>
      </w:pPr>
      <w:bookmarkStart w:id="112" w:name="_Toc191711880"/>
      <w:r>
        <w:lastRenderedPageBreak/>
        <w:t>TÀI LIỆU THAM KHẢO</w:t>
      </w:r>
      <w:bookmarkEnd w:id="111"/>
      <w:bookmarkEnd w:id="112"/>
    </w:p>
    <w:p w14:paraId="6481F3F5" w14:textId="77777777" w:rsidR="0007352A" w:rsidRPr="008D080A" w:rsidRDefault="0007352A" w:rsidP="00E928AE">
      <w:pPr>
        <w:pStyle w:val="Like-Numbering"/>
      </w:pPr>
      <w:r w:rsidRPr="008D080A">
        <w:t>Các tài liệu Tiếng Việt</w:t>
      </w:r>
    </w:p>
    <w:p w14:paraId="17846269" w14:textId="2C0D630A" w:rsidR="007C676C" w:rsidRDefault="007C676C" w:rsidP="007C676C">
      <w:pPr>
        <w:pStyle w:val="Tailieuthamkhao"/>
        <w:numPr>
          <w:ilvl w:val="0"/>
          <w:numId w:val="0"/>
        </w:numPr>
        <w:rPr>
          <w:lang w:val="en-US"/>
        </w:rPr>
      </w:pPr>
      <w:r>
        <w:t xml:space="preserve">[1]. </w:t>
      </w:r>
      <w:r w:rsidR="00C545A1" w:rsidRPr="007C676C">
        <w:rPr>
          <w:lang w:val="en-US"/>
        </w:rPr>
        <w:t>OneAds. "</w:t>
      </w:r>
      <w:r w:rsidR="00C545A1">
        <w:rPr>
          <w:lang w:val="en-US"/>
        </w:rPr>
        <w:t>KiotViet là gì? Ưu nhược điểm và so sánh với nền tảng khác</w:t>
      </w:r>
      <w:r w:rsidR="00C545A1" w:rsidRPr="007C676C">
        <w:rPr>
          <w:lang w:val="en-US"/>
        </w:rPr>
        <w:t xml:space="preserve">". Truy cập ngày </w:t>
      </w:r>
      <w:r w:rsidR="00382750">
        <w:rPr>
          <w:lang w:val="en-US"/>
        </w:rPr>
        <w:t>29</w:t>
      </w:r>
      <w:r w:rsidR="00C545A1" w:rsidRPr="007C676C">
        <w:rPr>
          <w:lang w:val="en-US"/>
        </w:rPr>
        <w:t xml:space="preserve"> tháng </w:t>
      </w:r>
      <w:r w:rsidR="00382750">
        <w:rPr>
          <w:lang w:val="en-US"/>
        </w:rPr>
        <w:t>1</w:t>
      </w:r>
      <w:r w:rsidR="00C545A1" w:rsidRPr="007C676C">
        <w:rPr>
          <w:lang w:val="en-US"/>
        </w:rPr>
        <w:t xml:space="preserve"> năm 2025. </w:t>
      </w:r>
      <w:hyperlink r:id="rId18" w:history="1">
        <w:r w:rsidR="00382750" w:rsidRPr="00382750">
          <w:rPr>
            <w:rStyle w:val="Hyperlink"/>
            <w:lang w:val="en-US"/>
          </w:rPr>
          <w:t>https://oneads.vn/blogs/tools/kiotviet-la-gi-uu-nhuoc-diem-va-so-sanh-voi-nen-tang-khac</w:t>
        </w:r>
      </w:hyperlink>
    </w:p>
    <w:p w14:paraId="13CF06FA" w14:textId="65AC82FE" w:rsidR="00690D36" w:rsidRDefault="00A640FF" w:rsidP="00A640FF">
      <w:pPr>
        <w:ind w:firstLine="0"/>
      </w:pPr>
      <w:r>
        <w:t>[</w:t>
      </w:r>
      <w:r w:rsidR="00F72E61">
        <w:t>2</w:t>
      </w:r>
      <w:r>
        <w:t xml:space="preserve">]. </w:t>
      </w:r>
      <w:r w:rsidR="00CE516E">
        <w:t>P</w:t>
      </w:r>
      <w:r w:rsidR="00946DFB" w:rsidRPr="00946DFB">
        <w:t>osapp</w:t>
      </w:r>
      <w:r w:rsidRPr="007C676C">
        <w:t>. "</w:t>
      </w:r>
      <w:r w:rsidR="00946DFB" w:rsidRPr="00946DFB">
        <w:t xml:space="preserve"> POS (Point of sale) là gì? 3 POS System phổ biến nhất hiện nay </w:t>
      </w:r>
      <w:r w:rsidRPr="007C676C">
        <w:t xml:space="preserve">". Truy cập ngày </w:t>
      </w:r>
      <w:r w:rsidR="00F72E61">
        <w:t>29</w:t>
      </w:r>
      <w:r w:rsidRPr="007C676C">
        <w:t xml:space="preserve"> tháng </w:t>
      </w:r>
      <w:r>
        <w:t>1</w:t>
      </w:r>
      <w:r w:rsidRPr="007C676C">
        <w:t xml:space="preserve"> năm 2025. </w:t>
      </w:r>
      <w:hyperlink r:id="rId19" w:history="1">
        <w:r w:rsidR="00C44DEA" w:rsidRPr="00C44DEA">
          <w:rPr>
            <w:rStyle w:val="Hyperlink"/>
          </w:rPr>
          <w:t>https://posapp.vn/pos-system</w:t>
        </w:r>
      </w:hyperlink>
    </w:p>
    <w:p w14:paraId="223CC034" w14:textId="2009A7A5" w:rsidR="00D260A8" w:rsidRDefault="00D260A8" w:rsidP="00A640FF">
      <w:pPr>
        <w:ind w:firstLine="0"/>
      </w:pPr>
      <w:r>
        <w:t>[</w:t>
      </w:r>
      <w:r w:rsidR="00F72E61">
        <w:t>3</w:t>
      </w:r>
      <w:r>
        <w:t xml:space="preserve">]. </w:t>
      </w:r>
      <w:r w:rsidR="0071568C">
        <w:t>S</w:t>
      </w:r>
      <w:r w:rsidR="0071568C" w:rsidRPr="0071568C">
        <w:t>quareup</w:t>
      </w:r>
      <w:r w:rsidRPr="007C676C">
        <w:t>. "</w:t>
      </w:r>
      <w:r w:rsidR="0071568C" w:rsidRPr="0071568C">
        <w:t>Phần mềm quản lý hàng tồn kho bạn có thể tin cậy</w:t>
      </w:r>
      <w:r w:rsidRPr="007C676C">
        <w:t xml:space="preserve">". Truy cập ngày </w:t>
      </w:r>
      <w:r>
        <w:t>30</w:t>
      </w:r>
      <w:r w:rsidRPr="007C676C">
        <w:t xml:space="preserve"> tháng </w:t>
      </w:r>
      <w:r>
        <w:t>1</w:t>
      </w:r>
      <w:r w:rsidRPr="007C676C">
        <w:t xml:space="preserve"> năm 2025. </w:t>
      </w:r>
      <w:hyperlink r:id="rId20" w:history="1">
        <w:r w:rsidR="0071568C" w:rsidRPr="0071568C">
          <w:rPr>
            <w:rStyle w:val="Hyperlink"/>
          </w:rPr>
          <w:t>https://squareup.com/us/en/point-of-sale/features/inventory-management</w:t>
        </w:r>
      </w:hyperlink>
    </w:p>
    <w:p w14:paraId="1E680D89" w14:textId="3F81EEAE" w:rsidR="00946DFB" w:rsidRDefault="00AD03C2" w:rsidP="00A640FF">
      <w:pPr>
        <w:ind w:firstLine="0"/>
      </w:pPr>
      <w:r>
        <w:t>[</w:t>
      </w:r>
      <w:r w:rsidR="00F72E61">
        <w:t>4</w:t>
      </w:r>
      <w:r>
        <w:t xml:space="preserve">]. </w:t>
      </w:r>
      <w:r w:rsidR="00F27A6F" w:rsidRPr="00F27A6F">
        <w:t>lightspeedhq</w:t>
      </w:r>
      <w:r w:rsidRPr="007C676C">
        <w:t>. "</w:t>
      </w:r>
      <w:r w:rsidR="00E95B73" w:rsidRPr="00E95B73">
        <w:t>Phần mềm quản lý hàng tồn kho bán lẻ | Hệ thống POS</w:t>
      </w:r>
      <w:r w:rsidRPr="007C676C">
        <w:t xml:space="preserve">". Truy cập ngày </w:t>
      </w:r>
      <w:r>
        <w:t>30</w:t>
      </w:r>
      <w:r w:rsidRPr="007C676C">
        <w:t xml:space="preserve"> tháng </w:t>
      </w:r>
      <w:r>
        <w:t>1</w:t>
      </w:r>
      <w:r w:rsidRPr="007C676C">
        <w:t xml:space="preserve"> năm 2025. </w:t>
      </w:r>
      <w:hyperlink r:id="rId21" w:history="1">
        <w:r w:rsidR="001D4824" w:rsidRPr="001D4824">
          <w:rPr>
            <w:rStyle w:val="Hyperlink"/>
          </w:rPr>
          <w:t>https://www.lightspeedhq.com/pos/retail/inventory-management-software/</w:t>
        </w:r>
      </w:hyperlink>
    </w:p>
    <w:p w14:paraId="6AD6AF1B" w14:textId="1773EC3B" w:rsidR="006F4B32" w:rsidRPr="006F4B32" w:rsidRDefault="006F4B32" w:rsidP="006F4B32">
      <w:pPr>
        <w:ind w:firstLine="0"/>
      </w:pPr>
      <w:r>
        <w:t xml:space="preserve">[5]. </w:t>
      </w:r>
      <w:r w:rsidR="009F1D61" w:rsidRPr="009F1D61">
        <w:t>fptshop</w:t>
      </w:r>
      <w:r w:rsidRPr="007C676C">
        <w:t>. "</w:t>
      </w:r>
      <w:r>
        <w:t>React là gì? Lộ trình phát triển thành lập trình viên React</w:t>
      </w:r>
      <w:r w:rsidRPr="007C676C">
        <w:t xml:space="preserve">". Truy cập ngày </w:t>
      </w:r>
      <w:r w:rsidR="009F1D61">
        <w:t>14</w:t>
      </w:r>
      <w:r w:rsidRPr="007C676C">
        <w:t xml:space="preserve"> tháng </w:t>
      </w:r>
      <w:r w:rsidR="009F1D61">
        <w:t>2</w:t>
      </w:r>
      <w:r w:rsidRPr="007C676C">
        <w:t xml:space="preserve"> năm 2025. </w:t>
      </w:r>
      <w:hyperlink r:id="rId22" w:history="1">
        <w:r w:rsidR="009F1D61" w:rsidRPr="009F1D61">
          <w:rPr>
            <w:rStyle w:val="Hyperlink"/>
          </w:rPr>
          <w:t>https://fptshop.com.vn/tin-tuc/danh-gia/react-la-gi-167276</w:t>
        </w:r>
      </w:hyperlink>
    </w:p>
    <w:p w14:paraId="4ECABED7" w14:textId="7B06B400" w:rsidR="008D128E" w:rsidRDefault="00F92CB8" w:rsidP="00F92CB8">
      <w:pPr>
        <w:ind w:firstLine="0"/>
      </w:pPr>
      <w:r>
        <w:t>[</w:t>
      </w:r>
      <w:r w:rsidR="006F5984">
        <w:t>6</w:t>
      </w:r>
      <w:r>
        <w:t xml:space="preserve">]. </w:t>
      </w:r>
      <w:r w:rsidRPr="00F92CB8">
        <w:t>itviec</w:t>
      </w:r>
      <w:r w:rsidRPr="007C676C">
        <w:t>. "</w:t>
      </w:r>
      <w:r w:rsidRPr="00F92CB8">
        <w:t>Khi nào nên sử dụng NodeJS lập trình backend? - ITviec Blog</w:t>
      </w:r>
      <w:r w:rsidRPr="007C676C">
        <w:t xml:space="preserve">". Truy cập ngày </w:t>
      </w:r>
      <w:r>
        <w:t>14</w:t>
      </w:r>
      <w:r w:rsidRPr="007C676C">
        <w:t xml:space="preserve"> tháng </w:t>
      </w:r>
      <w:r>
        <w:t>2</w:t>
      </w:r>
      <w:r w:rsidRPr="007C676C">
        <w:t xml:space="preserve"> năm 2025.</w:t>
      </w:r>
      <w:r w:rsidR="00C90FBA">
        <w:t xml:space="preserve"> </w:t>
      </w:r>
      <w:hyperlink r:id="rId23" w:history="1">
        <w:r w:rsidR="006F5984" w:rsidRPr="006F5984">
          <w:rPr>
            <w:rStyle w:val="Hyperlink"/>
          </w:rPr>
          <w:t>https://itviec.com/blog/nodejs-backend-la-gi/</w:t>
        </w:r>
      </w:hyperlink>
    </w:p>
    <w:p w14:paraId="53082881" w14:textId="209C6A47" w:rsidR="008D128E" w:rsidRDefault="008D128E" w:rsidP="008D128E">
      <w:pPr>
        <w:ind w:firstLine="0"/>
        <w:sectPr w:rsidR="008D128E" w:rsidSect="008D128E">
          <w:pgSz w:w="11907" w:h="16840" w:code="9"/>
          <w:pgMar w:top="1701" w:right="1134" w:bottom="1701" w:left="1985" w:header="709" w:footer="709" w:gutter="0"/>
          <w:cols w:space="708"/>
          <w:docGrid w:linePitch="360"/>
        </w:sectPr>
      </w:pPr>
      <w:r>
        <w:t xml:space="preserve">[7]. </w:t>
      </w:r>
      <w:r w:rsidR="00C0052F" w:rsidRPr="00C0052F">
        <w:t>wikipedia</w:t>
      </w:r>
      <w:r w:rsidRPr="007C676C">
        <w:t>. "</w:t>
      </w:r>
      <w:r w:rsidR="00C0052F" w:rsidRPr="00C0052F">
        <w:t>MongoDB</w:t>
      </w:r>
      <w:r w:rsidRPr="007C676C">
        <w:t xml:space="preserve">". Truy cập ngày </w:t>
      </w:r>
      <w:r>
        <w:t>14</w:t>
      </w:r>
      <w:r w:rsidRPr="007C676C">
        <w:t xml:space="preserve"> tháng </w:t>
      </w:r>
      <w:r>
        <w:t>2</w:t>
      </w:r>
      <w:r w:rsidRPr="007C676C">
        <w:t xml:space="preserve"> năm 2025.</w:t>
      </w:r>
      <w:r>
        <w:t xml:space="preserve"> </w:t>
      </w:r>
      <w:hyperlink r:id="rId24" w:history="1">
        <w:r w:rsidR="009B5655" w:rsidRPr="009B5655">
          <w:rPr>
            <w:rStyle w:val="Hyperlink"/>
          </w:rPr>
          <w:t>https://vi.wikipedia.org/wiki/MongoDB</w:t>
        </w:r>
      </w:hyperlink>
    </w:p>
    <w:p w14:paraId="084B60B1" w14:textId="3C872F65" w:rsidR="008D128E" w:rsidRDefault="008D128E" w:rsidP="00F92CB8">
      <w:pPr>
        <w:ind w:firstLine="0"/>
        <w:sectPr w:rsidR="008D128E" w:rsidSect="009165B5">
          <w:pgSz w:w="11907" w:h="16840" w:code="9"/>
          <w:pgMar w:top="1701" w:right="1134" w:bottom="1701" w:left="1985" w:header="709" w:footer="709" w:gutter="0"/>
          <w:cols w:space="708"/>
          <w:docGrid w:linePitch="360"/>
        </w:sectPr>
      </w:pPr>
    </w:p>
    <w:p w14:paraId="4EC91ECC" w14:textId="6583E2A8" w:rsidR="00BB71A4" w:rsidRDefault="00AB4DE3" w:rsidP="006A4FFB">
      <w:pPr>
        <w:pStyle w:val="Heading1"/>
        <w:numPr>
          <w:ilvl w:val="0"/>
          <w:numId w:val="0"/>
        </w:numPr>
      </w:pPr>
      <w:bookmarkStart w:id="113" w:name="_Toc169424255"/>
      <w:bookmarkStart w:id="114" w:name="_Toc191711881"/>
      <w:r>
        <w:lastRenderedPageBreak/>
        <w:t>PHỤ LỤC</w:t>
      </w:r>
      <w:bookmarkEnd w:id="113"/>
      <w:bookmarkEnd w:id="114"/>
    </w:p>
    <w:p w14:paraId="14AF504E" w14:textId="4F959AA5" w:rsidR="00EA7CFA" w:rsidRDefault="002748C6" w:rsidP="002748C6">
      <w:pPr>
        <w:pStyle w:val="StylePhuLuc"/>
      </w:pPr>
      <w:bookmarkStart w:id="115" w:name="_Toc191711882"/>
      <w:r>
        <w:t>Phụ lục 1. Kế hoạch thực hiện đề tài</w:t>
      </w:r>
      <w:bookmarkEnd w:id="115"/>
    </w:p>
    <w:p w14:paraId="34C78009" w14:textId="43EB3911" w:rsidR="002748C6" w:rsidRDefault="002748C6" w:rsidP="002748C6">
      <w:pPr>
        <w:pStyle w:val="StylePhuLuc"/>
      </w:pPr>
      <w:bookmarkStart w:id="116" w:name="_Toc191711883"/>
      <w:r>
        <w:t>Phụ lục 2. Nhật ký thực hiện</w:t>
      </w:r>
      <w:bookmarkEnd w:id="116"/>
    </w:p>
    <w:p w14:paraId="74B540C4" w14:textId="364E036E" w:rsidR="002748C6" w:rsidRPr="00EA7CFA" w:rsidRDefault="002748C6" w:rsidP="002748C6">
      <w:pPr>
        <w:pStyle w:val="StylePhuLuc"/>
      </w:pPr>
      <w:bookmarkStart w:id="117" w:name="_Toc191711884"/>
      <w:r>
        <w:t>Phụ lục 3. Kế hoạch khởi nghiệp</w:t>
      </w:r>
      <w:bookmarkEnd w:id="117"/>
    </w:p>
    <w:sectPr w:rsidR="002748C6" w:rsidRPr="00EA7CFA" w:rsidSect="009165B5">
      <w:headerReference w:type="even" r:id="rId2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E88CE" w14:textId="77777777" w:rsidR="00750901" w:rsidRDefault="00750901">
      <w:r>
        <w:separator/>
      </w:r>
    </w:p>
    <w:p w14:paraId="66E30DD4" w14:textId="77777777" w:rsidR="00750901" w:rsidRDefault="00750901"/>
  </w:endnote>
  <w:endnote w:type="continuationSeparator" w:id="0">
    <w:p w14:paraId="392EE63E" w14:textId="77777777" w:rsidR="00750901" w:rsidRDefault="00750901">
      <w:r>
        <w:continuationSeparator/>
      </w:r>
    </w:p>
    <w:p w14:paraId="5743ABEB" w14:textId="77777777" w:rsidR="00750901" w:rsidRDefault="007509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rPr>
      <w:id w:val="636150150"/>
      <w:docPartObj>
        <w:docPartGallery w:val="Page Numbers (Bottom of Page)"/>
        <w:docPartUnique/>
      </w:docPartObj>
    </w:sdtPr>
    <w:sdtEndPr>
      <w:rPr>
        <w:noProof/>
        <w:sz w:val="24"/>
      </w:rPr>
    </w:sdtEndPr>
    <w:sdtContent>
      <w:p w14:paraId="2BCBC8A1" w14:textId="77777777" w:rsidR="00AB06B0" w:rsidRPr="00E636A4" w:rsidRDefault="00AB06B0">
        <w:pPr>
          <w:pStyle w:val="Footer"/>
          <w:rPr>
            <w:sz w:val="22"/>
          </w:rPr>
        </w:pPr>
        <w:r w:rsidRPr="00842AB7">
          <w:rPr>
            <w:sz w:val="24"/>
          </w:rPr>
          <w:t xml:space="preserve"> </w:t>
        </w:r>
        <w:r w:rsidRPr="00842AB7">
          <w:rPr>
            <w:sz w:val="24"/>
          </w:rPr>
          <w:tab/>
        </w:r>
      </w:p>
    </w:sdtContent>
  </w:sdt>
  <w:p w14:paraId="43DCA3C0" w14:textId="77777777" w:rsidR="00AB06B0" w:rsidRPr="00AC43B8" w:rsidRDefault="00AB06B0" w:rsidP="00990EF5">
    <w:pPr>
      <w:pStyle w:val="Footer"/>
      <w:jc w:val="right"/>
    </w:pPr>
  </w:p>
  <w:p w14:paraId="7EBF1245" w14:textId="77777777" w:rsidR="00AB06B0" w:rsidRDefault="00AB06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4B44B" w14:textId="7A849BCD" w:rsidR="00AB06B0" w:rsidRDefault="00AB06B0">
    <w:pPr>
      <w:pStyle w:val="Footer"/>
      <w:jc w:val="right"/>
    </w:pPr>
  </w:p>
  <w:p w14:paraId="43F55C4B" w14:textId="77777777" w:rsidR="00AB06B0" w:rsidRDefault="00AB06B0">
    <w:pPr>
      <w:pStyle w:val="Footer"/>
    </w:pPr>
  </w:p>
  <w:p w14:paraId="0E7FA56D" w14:textId="77777777" w:rsidR="00AB06B0" w:rsidRDefault="00AB06B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C96BF" w14:textId="77777777" w:rsidR="00AB06B0" w:rsidRDefault="00AB06B0"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F016B3" w14:textId="77777777" w:rsidR="00AB06B0" w:rsidRDefault="00AB06B0" w:rsidP="008F3A7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4950"/>
      <w:gridCol w:w="916"/>
      <w:gridCol w:w="2922"/>
    </w:tblGrid>
    <w:tr w:rsidR="00AB06B0" w14:paraId="0FE7E9A6" w14:textId="1311F370" w:rsidTr="008B4836">
      <w:tc>
        <w:tcPr>
          <w:tcW w:w="4950" w:type="dxa"/>
          <w:shd w:val="clear" w:color="auto" w:fill="FAFAFA"/>
        </w:tcPr>
        <w:p w14:paraId="7292155C" w14:textId="48D84AB3" w:rsidR="00AB06B0" w:rsidRPr="009165B5" w:rsidRDefault="00AB06B0" w:rsidP="00C24DC5">
          <w:pPr>
            <w:pStyle w:val="Footer"/>
            <w:tabs>
              <w:tab w:val="clear" w:pos="4320"/>
              <w:tab w:val="clear" w:pos="8640"/>
            </w:tabs>
            <w:spacing w:before="0" w:line="240" w:lineRule="auto"/>
            <w:ind w:right="360" w:firstLine="0"/>
            <w:rPr>
              <w:i/>
              <w:sz w:val="24"/>
            </w:rPr>
          </w:pPr>
          <w:r>
            <w:rPr>
              <w:i/>
              <w:sz w:val="24"/>
            </w:rPr>
            <w:t xml:space="preserve">Vũ Thái Dương – Nguyễn Trọng Phúc             </w:t>
          </w:r>
        </w:p>
      </w:tc>
      <w:tc>
        <w:tcPr>
          <w:tcW w:w="916" w:type="dxa"/>
          <w:shd w:val="clear" w:color="auto" w:fill="FAFAFA"/>
        </w:tcPr>
        <w:p w14:paraId="694A5EC9" w14:textId="1F088741" w:rsidR="00AB06B0" w:rsidRPr="00B57E92" w:rsidRDefault="00AB06B0" w:rsidP="009165B5">
          <w:pPr>
            <w:pStyle w:val="Footer"/>
            <w:tabs>
              <w:tab w:val="clear" w:pos="4320"/>
              <w:tab w:val="clear" w:pos="8640"/>
            </w:tabs>
            <w:spacing w:before="0" w:line="240" w:lineRule="auto"/>
            <w:ind w:firstLine="0"/>
            <w:jc w:val="center"/>
            <w:rPr>
              <w:sz w:val="24"/>
            </w:rPr>
          </w:pPr>
        </w:p>
      </w:tc>
      <w:tc>
        <w:tcPr>
          <w:tcW w:w="2922" w:type="dxa"/>
          <w:shd w:val="clear" w:color="auto" w:fill="FAFAFA"/>
        </w:tcPr>
        <w:p w14:paraId="6523224E" w14:textId="747B19E1" w:rsidR="00AB06B0" w:rsidRPr="00570EF4" w:rsidRDefault="00AB06B0" w:rsidP="000119D1">
          <w:pPr>
            <w:pStyle w:val="Footer"/>
            <w:tabs>
              <w:tab w:val="clear" w:pos="4320"/>
              <w:tab w:val="clear" w:pos="8640"/>
            </w:tabs>
            <w:spacing w:before="0" w:line="240" w:lineRule="auto"/>
            <w:ind w:right="-1" w:firstLine="0"/>
            <w:jc w:val="right"/>
            <w:rPr>
              <w:i/>
              <w:sz w:val="24"/>
            </w:rPr>
          </w:pPr>
          <w:r>
            <w:rPr>
              <w:i/>
              <w:sz w:val="24"/>
            </w:rPr>
            <w:t xml:space="preserve">Lớp DHKTPM16 </w:t>
          </w:r>
        </w:p>
      </w:tc>
    </w:tr>
  </w:tbl>
  <w:p w14:paraId="4EFB3A94" w14:textId="2AFB8E38" w:rsidR="00AB06B0" w:rsidRDefault="00AB06B0" w:rsidP="008F3A7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4050"/>
      <w:gridCol w:w="991"/>
      <w:gridCol w:w="3747"/>
    </w:tblGrid>
    <w:tr w:rsidR="00AB06B0" w14:paraId="672A6606" w14:textId="77777777" w:rsidTr="00506734">
      <w:tc>
        <w:tcPr>
          <w:tcW w:w="4050" w:type="dxa"/>
          <w:shd w:val="clear" w:color="auto" w:fill="FAFAFA"/>
        </w:tcPr>
        <w:p w14:paraId="678BF28E" w14:textId="10A388E8" w:rsidR="00AB06B0" w:rsidRPr="009165B5" w:rsidRDefault="00AB06B0" w:rsidP="00C24DC5">
          <w:pPr>
            <w:pStyle w:val="Footer"/>
            <w:tabs>
              <w:tab w:val="clear" w:pos="4320"/>
              <w:tab w:val="clear" w:pos="8640"/>
            </w:tabs>
            <w:spacing w:before="0" w:line="240" w:lineRule="auto"/>
            <w:ind w:right="360" w:firstLine="0"/>
            <w:rPr>
              <w:i/>
              <w:sz w:val="24"/>
            </w:rPr>
          </w:pPr>
          <w:r>
            <w:rPr>
              <w:i/>
              <w:sz w:val="24"/>
            </w:rPr>
            <w:t>Vũ Thái Dương - Nguyễn Trọng Phúc</w:t>
          </w:r>
        </w:p>
      </w:tc>
      <w:tc>
        <w:tcPr>
          <w:tcW w:w="991" w:type="dxa"/>
          <w:shd w:val="clear" w:color="auto" w:fill="FAFAFA"/>
        </w:tcPr>
        <w:sdt>
          <w:sdtPr>
            <w:id w:val="1040243903"/>
            <w:docPartObj>
              <w:docPartGallery w:val="Page Numbers (Bottom of Page)"/>
              <w:docPartUnique/>
            </w:docPartObj>
          </w:sdtPr>
          <w:sdtEndPr>
            <w:rPr>
              <w:noProof/>
            </w:rPr>
          </w:sdtEndPr>
          <w:sdtContent>
            <w:p w14:paraId="7EE52054" w14:textId="79BE2BEE" w:rsidR="00AB06B0" w:rsidRPr="00E52F47" w:rsidRDefault="00AB06B0" w:rsidP="00E52F47">
              <w:pPr>
                <w:pStyle w:val="Footer"/>
                <w:jc w:val="center"/>
                <w:rPr>
                  <w:noProof/>
                </w:rPr>
              </w:pPr>
              <w:r>
                <w:fldChar w:fldCharType="begin"/>
              </w:r>
              <w:r>
                <w:instrText xml:space="preserve"> PAGE   \* MERGEFORMAT </w:instrText>
              </w:r>
              <w:r>
                <w:fldChar w:fldCharType="separate"/>
              </w:r>
              <w:r>
                <w:t>4</w:t>
              </w:r>
              <w:r>
                <w:rPr>
                  <w:noProof/>
                </w:rPr>
                <w:fldChar w:fldCharType="end"/>
              </w:r>
            </w:p>
          </w:sdtContent>
        </w:sdt>
      </w:tc>
      <w:tc>
        <w:tcPr>
          <w:tcW w:w="3747" w:type="dxa"/>
          <w:shd w:val="clear" w:color="auto" w:fill="FAFAFA"/>
        </w:tcPr>
        <w:p w14:paraId="37162230" w14:textId="5A0E01AA" w:rsidR="00AB06B0" w:rsidRPr="00570EF4" w:rsidRDefault="00AB06B0" w:rsidP="000119D1">
          <w:pPr>
            <w:pStyle w:val="Footer"/>
            <w:tabs>
              <w:tab w:val="clear" w:pos="4320"/>
              <w:tab w:val="clear" w:pos="8640"/>
            </w:tabs>
            <w:spacing w:before="0" w:line="240" w:lineRule="auto"/>
            <w:ind w:right="-1" w:firstLine="0"/>
            <w:jc w:val="right"/>
            <w:rPr>
              <w:i/>
              <w:sz w:val="24"/>
            </w:rPr>
          </w:pPr>
          <w:r>
            <w:rPr>
              <w:i/>
              <w:sz w:val="24"/>
            </w:rPr>
            <w:t>Lớp DHKTPM16</w:t>
          </w:r>
        </w:p>
      </w:tc>
    </w:tr>
  </w:tbl>
  <w:p w14:paraId="6098E52B" w14:textId="77777777" w:rsidR="00AB06B0" w:rsidRDefault="00AB06B0"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81C79" w14:textId="77777777" w:rsidR="00750901" w:rsidRDefault="00750901">
      <w:r>
        <w:separator/>
      </w:r>
    </w:p>
    <w:p w14:paraId="4B891B6F" w14:textId="77777777" w:rsidR="00750901" w:rsidRDefault="00750901"/>
  </w:footnote>
  <w:footnote w:type="continuationSeparator" w:id="0">
    <w:p w14:paraId="00B82817" w14:textId="77777777" w:rsidR="00750901" w:rsidRDefault="00750901">
      <w:r>
        <w:continuationSeparator/>
      </w:r>
    </w:p>
    <w:p w14:paraId="33E6B121" w14:textId="77777777" w:rsidR="00750901" w:rsidRDefault="007509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CC6BF" w14:textId="77777777" w:rsidR="00AB06B0" w:rsidRPr="00842AB7" w:rsidRDefault="00AB06B0" w:rsidP="00990EF5">
    <w:pPr>
      <w:pStyle w:val="Header"/>
      <w:rPr>
        <w:sz w:val="24"/>
      </w:rPr>
    </w:pPr>
  </w:p>
  <w:p w14:paraId="72E16EB7" w14:textId="77777777" w:rsidR="00AB06B0" w:rsidRPr="00AC43B8" w:rsidRDefault="00AB06B0">
    <w:pPr>
      <w:pStyle w:val="Header"/>
      <w:rPr>
        <w:color w:val="000000" w:themeColor="text1"/>
        <w:sz w:val="22"/>
        <w:u w:val="double"/>
      </w:rPr>
    </w:pPr>
  </w:p>
  <w:p w14:paraId="2CD134AE" w14:textId="77777777" w:rsidR="00AB06B0" w:rsidRDefault="00AB06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11378" w14:textId="3204A89D" w:rsidR="00AB06B0" w:rsidRDefault="00AB06B0">
    <w:pPr>
      <w:pStyle w:val="Header"/>
    </w:pPr>
  </w:p>
  <w:p w14:paraId="3F97D5AE" w14:textId="77777777" w:rsidR="00AB06B0" w:rsidRDefault="00AB06B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EDD98" w14:textId="77777777" w:rsidR="00AB06B0" w:rsidRDefault="00AB06B0"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B06B0" w:rsidRPr="00570EF4" w14:paraId="0C876A55" w14:textId="77777777" w:rsidTr="009165B5">
      <w:tc>
        <w:tcPr>
          <w:tcW w:w="9004" w:type="dxa"/>
          <w:shd w:val="clear" w:color="auto" w:fill="FAFAFA"/>
        </w:tcPr>
        <w:p w14:paraId="329801BC" w14:textId="6DEC2573" w:rsidR="00AB06B0" w:rsidRPr="00570EF4" w:rsidRDefault="00AB06B0" w:rsidP="006C1FC6">
          <w:pPr>
            <w:pStyle w:val="Header"/>
            <w:spacing w:before="0" w:line="240" w:lineRule="auto"/>
            <w:ind w:firstLine="0"/>
            <w:rPr>
              <w:i/>
              <w:sz w:val="24"/>
            </w:rPr>
          </w:pPr>
          <w:r w:rsidRPr="00361C79">
            <w:rPr>
              <w:i/>
              <w:sz w:val="24"/>
            </w:rPr>
            <w:t>Khóa luận tốt nghiệp chuyên ngành Kỹ Thuật Phần Mềm</w:t>
          </w:r>
          <w:r>
            <w:rPr>
              <w:i/>
              <w:sz w:val="24"/>
            </w:rPr>
            <w:t xml:space="preserve"> </w:t>
          </w:r>
        </w:p>
      </w:tc>
    </w:tr>
  </w:tbl>
  <w:p w14:paraId="4206FAF9" w14:textId="77777777" w:rsidR="00AB06B0" w:rsidRPr="00162939" w:rsidRDefault="00AB06B0" w:rsidP="002748C6">
    <w:pPr>
      <w:pStyle w:val="Header"/>
      <w:spacing w:before="0" w:line="240" w:lineRule="auto"/>
      <w:ind w:firstLine="0"/>
      <w:rPr>
        <w:i/>
        <w:sz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1B747" w14:textId="77777777" w:rsidR="00AB06B0" w:rsidRDefault="00AB06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145"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4EF7702"/>
    <w:multiLevelType w:val="hybridMultilevel"/>
    <w:tmpl w:val="D5804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B5278"/>
    <w:multiLevelType w:val="hybridMultilevel"/>
    <w:tmpl w:val="30209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780421"/>
    <w:multiLevelType w:val="hybridMultilevel"/>
    <w:tmpl w:val="D89A07E0"/>
    <w:lvl w:ilvl="0" w:tplc="DE2CE2AE">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08DA3474"/>
    <w:multiLevelType w:val="hybridMultilevel"/>
    <w:tmpl w:val="F95CF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5F4427"/>
    <w:multiLevelType w:val="hybridMultilevel"/>
    <w:tmpl w:val="688C5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3407D"/>
    <w:multiLevelType w:val="hybridMultilevel"/>
    <w:tmpl w:val="B5E6C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02EC"/>
    <w:multiLevelType w:val="hybridMultilevel"/>
    <w:tmpl w:val="E6BA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D7343"/>
    <w:multiLevelType w:val="hybridMultilevel"/>
    <w:tmpl w:val="D6A2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24920"/>
    <w:multiLevelType w:val="hybridMultilevel"/>
    <w:tmpl w:val="FBEC13B4"/>
    <w:lvl w:ilvl="0" w:tplc="EC48133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15:restartNumberingAfterBreak="0">
    <w:nsid w:val="21445BFC"/>
    <w:multiLevelType w:val="hybridMultilevel"/>
    <w:tmpl w:val="53CEA1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14F1B02"/>
    <w:multiLevelType w:val="hybridMultilevel"/>
    <w:tmpl w:val="680E813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94EE7"/>
    <w:multiLevelType w:val="hybridMultilevel"/>
    <w:tmpl w:val="31920FF4"/>
    <w:lvl w:ilvl="0" w:tplc="5F6640AA">
      <w:start w:val="1"/>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3" w15:restartNumberingAfterBreak="0">
    <w:nsid w:val="284216CB"/>
    <w:multiLevelType w:val="hybridMultilevel"/>
    <w:tmpl w:val="4BAC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6B26"/>
    <w:multiLevelType w:val="hybridMultilevel"/>
    <w:tmpl w:val="4DD2F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10AA0"/>
    <w:multiLevelType w:val="hybridMultilevel"/>
    <w:tmpl w:val="2E80469C"/>
    <w:lvl w:ilvl="0" w:tplc="62C22B8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6" w15:restartNumberingAfterBreak="0">
    <w:nsid w:val="32291424"/>
    <w:multiLevelType w:val="hybridMultilevel"/>
    <w:tmpl w:val="31920FF4"/>
    <w:lvl w:ilvl="0" w:tplc="5F6640AA">
      <w:start w:val="1"/>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7" w15:restartNumberingAfterBreak="0">
    <w:nsid w:val="404F5BFE"/>
    <w:multiLevelType w:val="hybridMultilevel"/>
    <w:tmpl w:val="F0E8ACBC"/>
    <w:lvl w:ilvl="0" w:tplc="9482B41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8" w15:restartNumberingAfterBreak="0">
    <w:nsid w:val="43DE52EF"/>
    <w:multiLevelType w:val="hybridMultilevel"/>
    <w:tmpl w:val="B21C4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142EF4"/>
    <w:multiLevelType w:val="hybridMultilevel"/>
    <w:tmpl w:val="8070A8D6"/>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0"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E7D4F13"/>
    <w:multiLevelType w:val="hybridMultilevel"/>
    <w:tmpl w:val="F272BD88"/>
    <w:lvl w:ilvl="0" w:tplc="7E3E92E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2" w15:restartNumberingAfterBreak="0">
    <w:nsid w:val="59A9762A"/>
    <w:multiLevelType w:val="multilevel"/>
    <w:tmpl w:val="D830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63181B"/>
    <w:multiLevelType w:val="hybridMultilevel"/>
    <w:tmpl w:val="EF68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500F6D"/>
    <w:multiLevelType w:val="hybridMultilevel"/>
    <w:tmpl w:val="0D62A91C"/>
    <w:lvl w:ilvl="0" w:tplc="04090001">
      <w:start w:val="1"/>
      <w:numFmt w:val="bullet"/>
      <w:lvlText w:val=""/>
      <w:lvlJc w:val="left"/>
      <w:pPr>
        <w:ind w:left="2912" w:hanging="360"/>
      </w:pPr>
      <w:rPr>
        <w:rFonts w:ascii="Symbol" w:hAnsi="Symbol"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25" w15:restartNumberingAfterBreak="0">
    <w:nsid w:val="5EED0119"/>
    <w:multiLevelType w:val="hybridMultilevel"/>
    <w:tmpl w:val="86C4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203759"/>
    <w:multiLevelType w:val="hybridMultilevel"/>
    <w:tmpl w:val="020A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46F13"/>
    <w:multiLevelType w:val="hybridMultilevel"/>
    <w:tmpl w:val="5D9EE084"/>
    <w:lvl w:ilvl="0" w:tplc="CA1AF25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207C46"/>
    <w:multiLevelType w:val="hybridMultilevel"/>
    <w:tmpl w:val="A0A4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12D94"/>
    <w:multiLevelType w:val="hybridMultilevel"/>
    <w:tmpl w:val="D6806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23159E"/>
    <w:multiLevelType w:val="hybridMultilevel"/>
    <w:tmpl w:val="C76E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785C17"/>
    <w:multiLevelType w:val="hybridMultilevel"/>
    <w:tmpl w:val="4F9EE5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15:restartNumberingAfterBreak="0">
    <w:nsid w:val="6E5577EA"/>
    <w:multiLevelType w:val="hybridMultilevel"/>
    <w:tmpl w:val="CCD21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68523D"/>
    <w:multiLevelType w:val="hybridMultilevel"/>
    <w:tmpl w:val="4D86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3477A"/>
    <w:multiLevelType w:val="hybridMultilevel"/>
    <w:tmpl w:val="76E6E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BA6A4C"/>
    <w:multiLevelType w:val="hybridMultilevel"/>
    <w:tmpl w:val="2F5C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D823B0"/>
    <w:multiLevelType w:val="hybridMultilevel"/>
    <w:tmpl w:val="F11C7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9C14DF"/>
    <w:multiLevelType w:val="hybridMultilevel"/>
    <w:tmpl w:val="9D2C09B4"/>
    <w:lvl w:ilvl="0" w:tplc="2B002B0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9" w15:restartNumberingAfterBreak="0">
    <w:nsid w:val="784D0481"/>
    <w:multiLevelType w:val="hybridMultilevel"/>
    <w:tmpl w:val="EE9A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065120"/>
    <w:multiLevelType w:val="hybridMultilevel"/>
    <w:tmpl w:val="DEC4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647D07"/>
    <w:multiLevelType w:val="hybridMultilevel"/>
    <w:tmpl w:val="B36CC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28"/>
  </w:num>
  <w:num w:numId="4">
    <w:abstractNumId w:val="22"/>
  </w:num>
  <w:num w:numId="5">
    <w:abstractNumId w:val="32"/>
  </w:num>
  <w:num w:numId="6">
    <w:abstractNumId w:val="26"/>
  </w:num>
  <w:num w:numId="7">
    <w:abstractNumId w:val="29"/>
  </w:num>
  <w:num w:numId="8">
    <w:abstractNumId w:val="39"/>
  </w:num>
  <w:num w:numId="9">
    <w:abstractNumId w:val="13"/>
  </w:num>
  <w:num w:numId="10">
    <w:abstractNumId w:val="19"/>
  </w:num>
  <w:num w:numId="11">
    <w:abstractNumId w:val="2"/>
  </w:num>
  <w:num w:numId="12">
    <w:abstractNumId w:val="23"/>
  </w:num>
  <w:num w:numId="13">
    <w:abstractNumId w:val="1"/>
  </w:num>
  <w:num w:numId="14">
    <w:abstractNumId w:val="18"/>
  </w:num>
  <w:num w:numId="15">
    <w:abstractNumId w:val="4"/>
  </w:num>
  <w:num w:numId="16">
    <w:abstractNumId w:val="24"/>
  </w:num>
  <w:num w:numId="17">
    <w:abstractNumId w:val="10"/>
  </w:num>
  <w:num w:numId="18">
    <w:abstractNumId w:val="36"/>
  </w:num>
  <w:num w:numId="19">
    <w:abstractNumId w:val="8"/>
  </w:num>
  <w:num w:numId="20">
    <w:abstractNumId w:val="11"/>
  </w:num>
  <w:num w:numId="21">
    <w:abstractNumId w:val="41"/>
  </w:num>
  <w:num w:numId="22">
    <w:abstractNumId w:val="25"/>
  </w:num>
  <w:num w:numId="23">
    <w:abstractNumId w:val="30"/>
  </w:num>
  <w:num w:numId="24">
    <w:abstractNumId w:val="14"/>
  </w:num>
  <w:num w:numId="25">
    <w:abstractNumId w:val="35"/>
  </w:num>
  <w:num w:numId="26">
    <w:abstractNumId w:val="40"/>
  </w:num>
  <w:num w:numId="27">
    <w:abstractNumId w:val="34"/>
  </w:num>
  <w:num w:numId="28">
    <w:abstractNumId w:val="5"/>
  </w:num>
  <w:num w:numId="29">
    <w:abstractNumId w:val="31"/>
  </w:num>
  <w:num w:numId="30">
    <w:abstractNumId w:val="33"/>
  </w:num>
  <w:num w:numId="31">
    <w:abstractNumId w:val="6"/>
  </w:num>
  <w:num w:numId="32">
    <w:abstractNumId w:val="7"/>
  </w:num>
  <w:num w:numId="33">
    <w:abstractNumId w:val="37"/>
  </w:num>
  <w:num w:numId="34">
    <w:abstractNumId w:val="21"/>
  </w:num>
  <w:num w:numId="35">
    <w:abstractNumId w:val="27"/>
  </w:num>
  <w:num w:numId="36">
    <w:abstractNumId w:val="38"/>
  </w:num>
  <w:num w:numId="37">
    <w:abstractNumId w:val="3"/>
  </w:num>
  <w:num w:numId="38">
    <w:abstractNumId w:val="16"/>
  </w:num>
  <w:num w:numId="39">
    <w:abstractNumId w:val="12"/>
  </w:num>
  <w:num w:numId="40">
    <w:abstractNumId w:val="17"/>
  </w:num>
  <w:num w:numId="41">
    <w:abstractNumId w:val="15"/>
  </w:num>
  <w:num w:numId="42">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420E"/>
    <w:rsid w:val="00005D44"/>
    <w:rsid w:val="00007C0A"/>
    <w:rsid w:val="000119D1"/>
    <w:rsid w:val="0002397C"/>
    <w:rsid w:val="00024894"/>
    <w:rsid w:val="00024F8B"/>
    <w:rsid w:val="000271A6"/>
    <w:rsid w:val="00032E6B"/>
    <w:rsid w:val="00034B7E"/>
    <w:rsid w:val="00041E78"/>
    <w:rsid w:val="0004327D"/>
    <w:rsid w:val="000502CD"/>
    <w:rsid w:val="00057ABE"/>
    <w:rsid w:val="00061855"/>
    <w:rsid w:val="00066A27"/>
    <w:rsid w:val="00070A67"/>
    <w:rsid w:val="0007281B"/>
    <w:rsid w:val="0007352A"/>
    <w:rsid w:val="00076599"/>
    <w:rsid w:val="000774E6"/>
    <w:rsid w:val="000869F1"/>
    <w:rsid w:val="0009056B"/>
    <w:rsid w:val="000936DA"/>
    <w:rsid w:val="000968D4"/>
    <w:rsid w:val="000A1D32"/>
    <w:rsid w:val="000A4336"/>
    <w:rsid w:val="000A5D30"/>
    <w:rsid w:val="000B2D59"/>
    <w:rsid w:val="000B4FCC"/>
    <w:rsid w:val="000B66C0"/>
    <w:rsid w:val="000B6B71"/>
    <w:rsid w:val="000B6FBD"/>
    <w:rsid w:val="000B7EA7"/>
    <w:rsid w:val="000C0775"/>
    <w:rsid w:val="000C1CB4"/>
    <w:rsid w:val="000C514C"/>
    <w:rsid w:val="000C5F09"/>
    <w:rsid w:val="000D3391"/>
    <w:rsid w:val="000D68EA"/>
    <w:rsid w:val="000D7ED9"/>
    <w:rsid w:val="000E045A"/>
    <w:rsid w:val="000E38E1"/>
    <w:rsid w:val="000F0100"/>
    <w:rsid w:val="000F0DE9"/>
    <w:rsid w:val="000F1E18"/>
    <w:rsid w:val="00101939"/>
    <w:rsid w:val="001028A1"/>
    <w:rsid w:val="001118E2"/>
    <w:rsid w:val="00111C52"/>
    <w:rsid w:val="0012388E"/>
    <w:rsid w:val="001243A3"/>
    <w:rsid w:val="00131986"/>
    <w:rsid w:val="00132F91"/>
    <w:rsid w:val="0013322F"/>
    <w:rsid w:val="0013635F"/>
    <w:rsid w:val="00142708"/>
    <w:rsid w:val="00144190"/>
    <w:rsid w:val="00144980"/>
    <w:rsid w:val="00146958"/>
    <w:rsid w:val="001502FB"/>
    <w:rsid w:val="00154010"/>
    <w:rsid w:val="0016029F"/>
    <w:rsid w:val="00162939"/>
    <w:rsid w:val="00165D84"/>
    <w:rsid w:val="001774FB"/>
    <w:rsid w:val="00180DB0"/>
    <w:rsid w:val="0018354F"/>
    <w:rsid w:val="00192969"/>
    <w:rsid w:val="00197F34"/>
    <w:rsid w:val="001A08FA"/>
    <w:rsid w:val="001A1024"/>
    <w:rsid w:val="001A2171"/>
    <w:rsid w:val="001A4696"/>
    <w:rsid w:val="001C0D70"/>
    <w:rsid w:val="001C6057"/>
    <w:rsid w:val="001D0D77"/>
    <w:rsid w:val="001D2721"/>
    <w:rsid w:val="001D27F4"/>
    <w:rsid w:val="001D4824"/>
    <w:rsid w:val="001D730B"/>
    <w:rsid w:val="001E2527"/>
    <w:rsid w:val="001E4630"/>
    <w:rsid w:val="001E5314"/>
    <w:rsid w:val="001F0041"/>
    <w:rsid w:val="001F3307"/>
    <w:rsid w:val="001F351F"/>
    <w:rsid w:val="001F57FB"/>
    <w:rsid w:val="001F691B"/>
    <w:rsid w:val="00207E0F"/>
    <w:rsid w:val="00212BC5"/>
    <w:rsid w:val="00213E4E"/>
    <w:rsid w:val="0021518C"/>
    <w:rsid w:val="00222B2F"/>
    <w:rsid w:val="00222D64"/>
    <w:rsid w:val="002254C6"/>
    <w:rsid w:val="00227D14"/>
    <w:rsid w:val="00235AD2"/>
    <w:rsid w:val="00242CF0"/>
    <w:rsid w:val="00243BE7"/>
    <w:rsid w:val="00246343"/>
    <w:rsid w:val="00246CF2"/>
    <w:rsid w:val="00253413"/>
    <w:rsid w:val="002554DC"/>
    <w:rsid w:val="00256573"/>
    <w:rsid w:val="002615FC"/>
    <w:rsid w:val="0026378F"/>
    <w:rsid w:val="002641B7"/>
    <w:rsid w:val="00266945"/>
    <w:rsid w:val="002703A5"/>
    <w:rsid w:val="002711EC"/>
    <w:rsid w:val="00272D18"/>
    <w:rsid w:val="002748C6"/>
    <w:rsid w:val="00276521"/>
    <w:rsid w:val="002863B2"/>
    <w:rsid w:val="002875FB"/>
    <w:rsid w:val="00290823"/>
    <w:rsid w:val="002916C6"/>
    <w:rsid w:val="00292141"/>
    <w:rsid w:val="00294A3C"/>
    <w:rsid w:val="00294B92"/>
    <w:rsid w:val="002964D5"/>
    <w:rsid w:val="0029749B"/>
    <w:rsid w:val="002A317D"/>
    <w:rsid w:val="002A3C11"/>
    <w:rsid w:val="002A71DD"/>
    <w:rsid w:val="002B0314"/>
    <w:rsid w:val="002B268D"/>
    <w:rsid w:val="002B7FB4"/>
    <w:rsid w:val="002C2638"/>
    <w:rsid w:val="002C3177"/>
    <w:rsid w:val="002C3AC6"/>
    <w:rsid w:val="002C6C93"/>
    <w:rsid w:val="002D16F4"/>
    <w:rsid w:val="002D2CE7"/>
    <w:rsid w:val="002D6ECA"/>
    <w:rsid w:val="002E6C36"/>
    <w:rsid w:val="002F353C"/>
    <w:rsid w:val="002F5093"/>
    <w:rsid w:val="00301E4F"/>
    <w:rsid w:val="00304601"/>
    <w:rsid w:val="0031005A"/>
    <w:rsid w:val="00311EDF"/>
    <w:rsid w:val="00316329"/>
    <w:rsid w:val="0032150A"/>
    <w:rsid w:val="00324614"/>
    <w:rsid w:val="00326137"/>
    <w:rsid w:val="00326FA7"/>
    <w:rsid w:val="00332B2A"/>
    <w:rsid w:val="00332C19"/>
    <w:rsid w:val="00333C27"/>
    <w:rsid w:val="00333D69"/>
    <w:rsid w:val="00334BBD"/>
    <w:rsid w:val="00337C58"/>
    <w:rsid w:val="00341D97"/>
    <w:rsid w:val="0034391F"/>
    <w:rsid w:val="00344655"/>
    <w:rsid w:val="003510E3"/>
    <w:rsid w:val="00352680"/>
    <w:rsid w:val="003543C8"/>
    <w:rsid w:val="00361C79"/>
    <w:rsid w:val="00366214"/>
    <w:rsid w:val="00366D8E"/>
    <w:rsid w:val="00367E92"/>
    <w:rsid w:val="00372545"/>
    <w:rsid w:val="003725D3"/>
    <w:rsid w:val="003732F4"/>
    <w:rsid w:val="00380D22"/>
    <w:rsid w:val="00382750"/>
    <w:rsid w:val="003827FB"/>
    <w:rsid w:val="003918B2"/>
    <w:rsid w:val="00395895"/>
    <w:rsid w:val="003A1E60"/>
    <w:rsid w:val="003A3A9F"/>
    <w:rsid w:val="003A6197"/>
    <w:rsid w:val="003B1041"/>
    <w:rsid w:val="003B30C7"/>
    <w:rsid w:val="003B4658"/>
    <w:rsid w:val="003B4C0B"/>
    <w:rsid w:val="003C1390"/>
    <w:rsid w:val="003C7CEB"/>
    <w:rsid w:val="003C7DF3"/>
    <w:rsid w:val="003D12A0"/>
    <w:rsid w:val="003D300A"/>
    <w:rsid w:val="003D6ED1"/>
    <w:rsid w:val="003E10CB"/>
    <w:rsid w:val="003E7AF7"/>
    <w:rsid w:val="0040004A"/>
    <w:rsid w:val="004016FA"/>
    <w:rsid w:val="00402BAA"/>
    <w:rsid w:val="004143E5"/>
    <w:rsid w:val="0041556C"/>
    <w:rsid w:val="0041657D"/>
    <w:rsid w:val="00421BA6"/>
    <w:rsid w:val="00423DCE"/>
    <w:rsid w:val="00423F58"/>
    <w:rsid w:val="004312CC"/>
    <w:rsid w:val="00431403"/>
    <w:rsid w:val="00437C26"/>
    <w:rsid w:val="00437C2D"/>
    <w:rsid w:val="00441A08"/>
    <w:rsid w:val="00443706"/>
    <w:rsid w:val="004500E2"/>
    <w:rsid w:val="00451FEC"/>
    <w:rsid w:val="00466248"/>
    <w:rsid w:val="00466B47"/>
    <w:rsid w:val="00471C1B"/>
    <w:rsid w:val="00474F06"/>
    <w:rsid w:val="00477BB5"/>
    <w:rsid w:val="0048266B"/>
    <w:rsid w:val="00484E67"/>
    <w:rsid w:val="0048584B"/>
    <w:rsid w:val="004871EB"/>
    <w:rsid w:val="004A2FC4"/>
    <w:rsid w:val="004A3046"/>
    <w:rsid w:val="004A561A"/>
    <w:rsid w:val="004B274E"/>
    <w:rsid w:val="004B32DA"/>
    <w:rsid w:val="004B4BF6"/>
    <w:rsid w:val="004C1D6A"/>
    <w:rsid w:val="004C2A71"/>
    <w:rsid w:val="004C3200"/>
    <w:rsid w:val="004C6327"/>
    <w:rsid w:val="004D7108"/>
    <w:rsid w:val="004E0172"/>
    <w:rsid w:val="004E16F2"/>
    <w:rsid w:val="004E34D0"/>
    <w:rsid w:val="004E3C21"/>
    <w:rsid w:val="004E43EC"/>
    <w:rsid w:val="004E635F"/>
    <w:rsid w:val="004E725B"/>
    <w:rsid w:val="004F0D69"/>
    <w:rsid w:val="004F28D6"/>
    <w:rsid w:val="004F299C"/>
    <w:rsid w:val="004F78F0"/>
    <w:rsid w:val="0050292A"/>
    <w:rsid w:val="005041AA"/>
    <w:rsid w:val="00506734"/>
    <w:rsid w:val="005071DF"/>
    <w:rsid w:val="0050764E"/>
    <w:rsid w:val="00510BA3"/>
    <w:rsid w:val="00510FFE"/>
    <w:rsid w:val="00511489"/>
    <w:rsid w:val="00511681"/>
    <w:rsid w:val="00511C02"/>
    <w:rsid w:val="00520BCB"/>
    <w:rsid w:val="00521FAE"/>
    <w:rsid w:val="00523739"/>
    <w:rsid w:val="00526CDE"/>
    <w:rsid w:val="00526DC0"/>
    <w:rsid w:val="00526E16"/>
    <w:rsid w:val="00533F7B"/>
    <w:rsid w:val="00534428"/>
    <w:rsid w:val="00535CEF"/>
    <w:rsid w:val="00541FC1"/>
    <w:rsid w:val="005432CE"/>
    <w:rsid w:val="00551662"/>
    <w:rsid w:val="0055377E"/>
    <w:rsid w:val="00554D3D"/>
    <w:rsid w:val="005636B9"/>
    <w:rsid w:val="00565607"/>
    <w:rsid w:val="00570EF4"/>
    <w:rsid w:val="00570F32"/>
    <w:rsid w:val="00573C55"/>
    <w:rsid w:val="00575462"/>
    <w:rsid w:val="00576C99"/>
    <w:rsid w:val="0058381B"/>
    <w:rsid w:val="00585F4E"/>
    <w:rsid w:val="00591085"/>
    <w:rsid w:val="00591514"/>
    <w:rsid w:val="00593B70"/>
    <w:rsid w:val="00595E66"/>
    <w:rsid w:val="00597ACF"/>
    <w:rsid w:val="005A01C8"/>
    <w:rsid w:val="005A0310"/>
    <w:rsid w:val="005A4C02"/>
    <w:rsid w:val="005A5A93"/>
    <w:rsid w:val="005A5B43"/>
    <w:rsid w:val="005A6ED1"/>
    <w:rsid w:val="005B240D"/>
    <w:rsid w:val="005B2AA5"/>
    <w:rsid w:val="005B6044"/>
    <w:rsid w:val="005B7357"/>
    <w:rsid w:val="005C2261"/>
    <w:rsid w:val="005C23E4"/>
    <w:rsid w:val="005C29A7"/>
    <w:rsid w:val="005D68FF"/>
    <w:rsid w:val="005D6CF1"/>
    <w:rsid w:val="005D6D81"/>
    <w:rsid w:val="005E1253"/>
    <w:rsid w:val="005E193A"/>
    <w:rsid w:val="005E6018"/>
    <w:rsid w:val="005F08F2"/>
    <w:rsid w:val="005F139C"/>
    <w:rsid w:val="0060062A"/>
    <w:rsid w:val="00607962"/>
    <w:rsid w:val="00610764"/>
    <w:rsid w:val="00611A37"/>
    <w:rsid w:val="006145BF"/>
    <w:rsid w:val="00620688"/>
    <w:rsid w:val="006208DA"/>
    <w:rsid w:val="006224D1"/>
    <w:rsid w:val="006229CB"/>
    <w:rsid w:val="00625D4A"/>
    <w:rsid w:val="00625E8F"/>
    <w:rsid w:val="00626A39"/>
    <w:rsid w:val="006300BB"/>
    <w:rsid w:val="006322F7"/>
    <w:rsid w:val="00632D4C"/>
    <w:rsid w:val="0063526A"/>
    <w:rsid w:val="006354F5"/>
    <w:rsid w:val="00637386"/>
    <w:rsid w:val="00637F5F"/>
    <w:rsid w:val="00641168"/>
    <w:rsid w:val="00643552"/>
    <w:rsid w:val="006503FB"/>
    <w:rsid w:val="00652112"/>
    <w:rsid w:val="00657E87"/>
    <w:rsid w:val="00665166"/>
    <w:rsid w:val="00665615"/>
    <w:rsid w:val="0066617F"/>
    <w:rsid w:val="0066625C"/>
    <w:rsid w:val="006665E8"/>
    <w:rsid w:val="006721BD"/>
    <w:rsid w:val="0067456D"/>
    <w:rsid w:val="00674E7A"/>
    <w:rsid w:val="00680093"/>
    <w:rsid w:val="00682422"/>
    <w:rsid w:val="00683F9E"/>
    <w:rsid w:val="00686042"/>
    <w:rsid w:val="006873E8"/>
    <w:rsid w:val="00687D1A"/>
    <w:rsid w:val="00690D36"/>
    <w:rsid w:val="00690D6E"/>
    <w:rsid w:val="0069113E"/>
    <w:rsid w:val="00691AA0"/>
    <w:rsid w:val="006924B5"/>
    <w:rsid w:val="006A4286"/>
    <w:rsid w:val="006A4FFB"/>
    <w:rsid w:val="006A6A3C"/>
    <w:rsid w:val="006A7661"/>
    <w:rsid w:val="006A77C6"/>
    <w:rsid w:val="006B0B32"/>
    <w:rsid w:val="006B6CA9"/>
    <w:rsid w:val="006C1FC6"/>
    <w:rsid w:val="006C6DE2"/>
    <w:rsid w:val="006C726C"/>
    <w:rsid w:val="006D0C36"/>
    <w:rsid w:val="006D1040"/>
    <w:rsid w:val="006D122E"/>
    <w:rsid w:val="006E5983"/>
    <w:rsid w:val="006E63FD"/>
    <w:rsid w:val="006E6E83"/>
    <w:rsid w:val="006E745E"/>
    <w:rsid w:val="006E7560"/>
    <w:rsid w:val="006F4B32"/>
    <w:rsid w:val="006F5984"/>
    <w:rsid w:val="006F6F6B"/>
    <w:rsid w:val="006F7F72"/>
    <w:rsid w:val="00703FCE"/>
    <w:rsid w:val="007046BA"/>
    <w:rsid w:val="00712F91"/>
    <w:rsid w:val="00715016"/>
    <w:rsid w:val="00715432"/>
    <w:rsid w:val="0071568C"/>
    <w:rsid w:val="00721F89"/>
    <w:rsid w:val="007236B8"/>
    <w:rsid w:val="007252C9"/>
    <w:rsid w:val="007258E3"/>
    <w:rsid w:val="00726734"/>
    <w:rsid w:val="00727D72"/>
    <w:rsid w:val="0073001F"/>
    <w:rsid w:val="00733F2A"/>
    <w:rsid w:val="00734088"/>
    <w:rsid w:val="00734C2E"/>
    <w:rsid w:val="00735D93"/>
    <w:rsid w:val="007368D9"/>
    <w:rsid w:val="00737F71"/>
    <w:rsid w:val="00742CDB"/>
    <w:rsid w:val="00750901"/>
    <w:rsid w:val="00753684"/>
    <w:rsid w:val="00760E25"/>
    <w:rsid w:val="00761082"/>
    <w:rsid w:val="00766E0F"/>
    <w:rsid w:val="0077247B"/>
    <w:rsid w:val="00773843"/>
    <w:rsid w:val="007743CE"/>
    <w:rsid w:val="00777047"/>
    <w:rsid w:val="007775E8"/>
    <w:rsid w:val="00782D9C"/>
    <w:rsid w:val="0078789C"/>
    <w:rsid w:val="00787D80"/>
    <w:rsid w:val="00791320"/>
    <w:rsid w:val="00793C69"/>
    <w:rsid w:val="00796B5B"/>
    <w:rsid w:val="00797C75"/>
    <w:rsid w:val="007A2310"/>
    <w:rsid w:val="007A37BD"/>
    <w:rsid w:val="007A663A"/>
    <w:rsid w:val="007B16DF"/>
    <w:rsid w:val="007B5742"/>
    <w:rsid w:val="007C119E"/>
    <w:rsid w:val="007C28B3"/>
    <w:rsid w:val="007C494E"/>
    <w:rsid w:val="007C676C"/>
    <w:rsid w:val="007C67D8"/>
    <w:rsid w:val="007D26D5"/>
    <w:rsid w:val="007E5921"/>
    <w:rsid w:val="007E74FA"/>
    <w:rsid w:val="007F0419"/>
    <w:rsid w:val="007F2B7D"/>
    <w:rsid w:val="00802482"/>
    <w:rsid w:val="0080429C"/>
    <w:rsid w:val="008129E1"/>
    <w:rsid w:val="00815A03"/>
    <w:rsid w:val="008207F9"/>
    <w:rsid w:val="008279B2"/>
    <w:rsid w:val="00830C28"/>
    <w:rsid w:val="00832E9E"/>
    <w:rsid w:val="00833757"/>
    <w:rsid w:val="00833773"/>
    <w:rsid w:val="00841662"/>
    <w:rsid w:val="00844B3E"/>
    <w:rsid w:val="00850385"/>
    <w:rsid w:val="008559C3"/>
    <w:rsid w:val="00856C72"/>
    <w:rsid w:val="00856D1F"/>
    <w:rsid w:val="008571E6"/>
    <w:rsid w:val="00865943"/>
    <w:rsid w:val="0086664A"/>
    <w:rsid w:val="00866715"/>
    <w:rsid w:val="008674AC"/>
    <w:rsid w:val="00873E0F"/>
    <w:rsid w:val="00874002"/>
    <w:rsid w:val="00874262"/>
    <w:rsid w:val="00890157"/>
    <w:rsid w:val="0089077B"/>
    <w:rsid w:val="00891AE1"/>
    <w:rsid w:val="008920DC"/>
    <w:rsid w:val="0089352D"/>
    <w:rsid w:val="00894BBE"/>
    <w:rsid w:val="008A1408"/>
    <w:rsid w:val="008A412F"/>
    <w:rsid w:val="008B12CA"/>
    <w:rsid w:val="008B2F86"/>
    <w:rsid w:val="008B42DD"/>
    <w:rsid w:val="008B4836"/>
    <w:rsid w:val="008C0A44"/>
    <w:rsid w:val="008C2D3B"/>
    <w:rsid w:val="008C3C42"/>
    <w:rsid w:val="008C55C6"/>
    <w:rsid w:val="008C6A02"/>
    <w:rsid w:val="008D080A"/>
    <w:rsid w:val="008D128E"/>
    <w:rsid w:val="008D201A"/>
    <w:rsid w:val="008D5EBB"/>
    <w:rsid w:val="008E1857"/>
    <w:rsid w:val="008F065F"/>
    <w:rsid w:val="008F3A79"/>
    <w:rsid w:val="008F3E7C"/>
    <w:rsid w:val="008F6358"/>
    <w:rsid w:val="008F6806"/>
    <w:rsid w:val="00900F25"/>
    <w:rsid w:val="009016FB"/>
    <w:rsid w:val="009153CC"/>
    <w:rsid w:val="0091617C"/>
    <w:rsid w:val="009165B5"/>
    <w:rsid w:val="00916D44"/>
    <w:rsid w:val="0092047C"/>
    <w:rsid w:val="009213F8"/>
    <w:rsid w:val="00922B6E"/>
    <w:rsid w:val="00924851"/>
    <w:rsid w:val="00925989"/>
    <w:rsid w:val="00927237"/>
    <w:rsid w:val="00930362"/>
    <w:rsid w:val="00931783"/>
    <w:rsid w:val="00932D2C"/>
    <w:rsid w:val="00933CE6"/>
    <w:rsid w:val="00934F9E"/>
    <w:rsid w:val="00941149"/>
    <w:rsid w:val="00946AA9"/>
    <w:rsid w:val="00946DFB"/>
    <w:rsid w:val="00946F64"/>
    <w:rsid w:val="0095236D"/>
    <w:rsid w:val="009533D8"/>
    <w:rsid w:val="009623AA"/>
    <w:rsid w:val="00962C3B"/>
    <w:rsid w:val="00976CB1"/>
    <w:rsid w:val="00977403"/>
    <w:rsid w:val="00980CBB"/>
    <w:rsid w:val="00980DF5"/>
    <w:rsid w:val="0098122E"/>
    <w:rsid w:val="00982FFA"/>
    <w:rsid w:val="00983CC8"/>
    <w:rsid w:val="00990EF5"/>
    <w:rsid w:val="00991BC2"/>
    <w:rsid w:val="0099258B"/>
    <w:rsid w:val="009927CC"/>
    <w:rsid w:val="0099280A"/>
    <w:rsid w:val="00993A58"/>
    <w:rsid w:val="009944C9"/>
    <w:rsid w:val="00995D49"/>
    <w:rsid w:val="00996DFB"/>
    <w:rsid w:val="009A0643"/>
    <w:rsid w:val="009A3A79"/>
    <w:rsid w:val="009A6F14"/>
    <w:rsid w:val="009B05E9"/>
    <w:rsid w:val="009B249D"/>
    <w:rsid w:val="009B43C4"/>
    <w:rsid w:val="009B5655"/>
    <w:rsid w:val="009B689E"/>
    <w:rsid w:val="009C109D"/>
    <w:rsid w:val="009C181C"/>
    <w:rsid w:val="009C6954"/>
    <w:rsid w:val="009C6BFA"/>
    <w:rsid w:val="009C7087"/>
    <w:rsid w:val="009D0B5B"/>
    <w:rsid w:val="009E5417"/>
    <w:rsid w:val="009E77CD"/>
    <w:rsid w:val="009E7E43"/>
    <w:rsid w:val="009F1D61"/>
    <w:rsid w:val="009F4416"/>
    <w:rsid w:val="009F4667"/>
    <w:rsid w:val="009F761E"/>
    <w:rsid w:val="00A01C81"/>
    <w:rsid w:val="00A03445"/>
    <w:rsid w:val="00A03860"/>
    <w:rsid w:val="00A1038E"/>
    <w:rsid w:val="00A12DDA"/>
    <w:rsid w:val="00A14299"/>
    <w:rsid w:val="00A144E9"/>
    <w:rsid w:val="00A14D85"/>
    <w:rsid w:val="00A15891"/>
    <w:rsid w:val="00A16910"/>
    <w:rsid w:val="00A204C5"/>
    <w:rsid w:val="00A24228"/>
    <w:rsid w:val="00A33BF0"/>
    <w:rsid w:val="00A33F5D"/>
    <w:rsid w:val="00A40187"/>
    <w:rsid w:val="00A42AE0"/>
    <w:rsid w:val="00A43D69"/>
    <w:rsid w:val="00A4609C"/>
    <w:rsid w:val="00A4625B"/>
    <w:rsid w:val="00A5084E"/>
    <w:rsid w:val="00A520AB"/>
    <w:rsid w:val="00A54EB5"/>
    <w:rsid w:val="00A57645"/>
    <w:rsid w:val="00A607CD"/>
    <w:rsid w:val="00A6209A"/>
    <w:rsid w:val="00A64047"/>
    <w:rsid w:val="00A640FF"/>
    <w:rsid w:val="00A65CE1"/>
    <w:rsid w:val="00A65EB7"/>
    <w:rsid w:val="00A75B8B"/>
    <w:rsid w:val="00A75E05"/>
    <w:rsid w:val="00A765F4"/>
    <w:rsid w:val="00A77777"/>
    <w:rsid w:val="00A86F50"/>
    <w:rsid w:val="00A873BC"/>
    <w:rsid w:val="00A9037E"/>
    <w:rsid w:val="00A93577"/>
    <w:rsid w:val="00A95FB1"/>
    <w:rsid w:val="00A97467"/>
    <w:rsid w:val="00A979E5"/>
    <w:rsid w:val="00AA1066"/>
    <w:rsid w:val="00AA7374"/>
    <w:rsid w:val="00AB06B0"/>
    <w:rsid w:val="00AB428E"/>
    <w:rsid w:val="00AB437C"/>
    <w:rsid w:val="00AB4446"/>
    <w:rsid w:val="00AB4DE3"/>
    <w:rsid w:val="00AC4081"/>
    <w:rsid w:val="00AC53F0"/>
    <w:rsid w:val="00AC66BF"/>
    <w:rsid w:val="00AC6C97"/>
    <w:rsid w:val="00AD03C2"/>
    <w:rsid w:val="00AD2849"/>
    <w:rsid w:val="00AD518C"/>
    <w:rsid w:val="00AE0132"/>
    <w:rsid w:val="00AE02ED"/>
    <w:rsid w:val="00AE0557"/>
    <w:rsid w:val="00AE2550"/>
    <w:rsid w:val="00AE3BC6"/>
    <w:rsid w:val="00AE4695"/>
    <w:rsid w:val="00AF2B85"/>
    <w:rsid w:val="00AF3927"/>
    <w:rsid w:val="00AF56B6"/>
    <w:rsid w:val="00AF5EA4"/>
    <w:rsid w:val="00AF66B3"/>
    <w:rsid w:val="00B049C5"/>
    <w:rsid w:val="00B04AFA"/>
    <w:rsid w:val="00B06C4E"/>
    <w:rsid w:val="00B110DF"/>
    <w:rsid w:val="00B11C20"/>
    <w:rsid w:val="00B13940"/>
    <w:rsid w:val="00B16BC7"/>
    <w:rsid w:val="00B23032"/>
    <w:rsid w:val="00B35772"/>
    <w:rsid w:val="00B3755E"/>
    <w:rsid w:val="00B37ACD"/>
    <w:rsid w:val="00B37CF8"/>
    <w:rsid w:val="00B41A05"/>
    <w:rsid w:val="00B43BD0"/>
    <w:rsid w:val="00B44A8D"/>
    <w:rsid w:val="00B46D2C"/>
    <w:rsid w:val="00B51658"/>
    <w:rsid w:val="00B5238A"/>
    <w:rsid w:val="00B57E92"/>
    <w:rsid w:val="00B6157D"/>
    <w:rsid w:val="00B6246B"/>
    <w:rsid w:val="00B64613"/>
    <w:rsid w:val="00B6518D"/>
    <w:rsid w:val="00B65E39"/>
    <w:rsid w:val="00B67F80"/>
    <w:rsid w:val="00B72142"/>
    <w:rsid w:val="00B73884"/>
    <w:rsid w:val="00B73F92"/>
    <w:rsid w:val="00B75129"/>
    <w:rsid w:val="00B85677"/>
    <w:rsid w:val="00B86125"/>
    <w:rsid w:val="00B86E0A"/>
    <w:rsid w:val="00B933C1"/>
    <w:rsid w:val="00BA0474"/>
    <w:rsid w:val="00BA2ABF"/>
    <w:rsid w:val="00BA375B"/>
    <w:rsid w:val="00BA5445"/>
    <w:rsid w:val="00BA6B26"/>
    <w:rsid w:val="00BA7A41"/>
    <w:rsid w:val="00BB02FF"/>
    <w:rsid w:val="00BB0637"/>
    <w:rsid w:val="00BB1403"/>
    <w:rsid w:val="00BB18A2"/>
    <w:rsid w:val="00BB3E29"/>
    <w:rsid w:val="00BB4428"/>
    <w:rsid w:val="00BB52B5"/>
    <w:rsid w:val="00BB651D"/>
    <w:rsid w:val="00BB71A4"/>
    <w:rsid w:val="00BB71E1"/>
    <w:rsid w:val="00BC183D"/>
    <w:rsid w:val="00BC2CA7"/>
    <w:rsid w:val="00BC3C5C"/>
    <w:rsid w:val="00BC5928"/>
    <w:rsid w:val="00BC6535"/>
    <w:rsid w:val="00BE06A0"/>
    <w:rsid w:val="00BE0800"/>
    <w:rsid w:val="00BE2F6C"/>
    <w:rsid w:val="00BE5123"/>
    <w:rsid w:val="00BE6160"/>
    <w:rsid w:val="00BF252B"/>
    <w:rsid w:val="00BF2A21"/>
    <w:rsid w:val="00C0052F"/>
    <w:rsid w:val="00C0053E"/>
    <w:rsid w:val="00C06CF1"/>
    <w:rsid w:val="00C075B5"/>
    <w:rsid w:val="00C10DB4"/>
    <w:rsid w:val="00C11DED"/>
    <w:rsid w:val="00C15A01"/>
    <w:rsid w:val="00C1624A"/>
    <w:rsid w:val="00C1658A"/>
    <w:rsid w:val="00C24DC5"/>
    <w:rsid w:val="00C26640"/>
    <w:rsid w:val="00C2766D"/>
    <w:rsid w:val="00C27AA3"/>
    <w:rsid w:val="00C361D5"/>
    <w:rsid w:val="00C36695"/>
    <w:rsid w:val="00C36980"/>
    <w:rsid w:val="00C40BE3"/>
    <w:rsid w:val="00C44DEA"/>
    <w:rsid w:val="00C46FDB"/>
    <w:rsid w:val="00C50B52"/>
    <w:rsid w:val="00C545A1"/>
    <w:rsid w:val="00C61E1F"/>
    <w:rsid w:val="00C62771"/>
    <w:rsid w:val="00C64D07"/>
    <w:rsid w:val="00C672B1"/>
    <w:rsid w:val="00C761A1"/>
    <w:rsid w:val="00C77DD7"/>
    <w:rsid w:val="00C80DA8"/>
    <w:rsid w:val="00C82EFA"/>
    <w:rsid w:val="00C83E53"/>
    <w:rsid w:val="00C85434"/>
    <w:rsid w:val="00C86ECB"/>
    <w:rsid w:val="00C87DA0"/>
    <w:rsid w:val="00C9025A"/>
    <w:rsid w:val="00C90FBA"/>
    <w:rsid w:val="00C913CC"/>
    <w:rsid w:val="00C95BB8"/>
    <w:rsid w:val="00CA13DD"/>
    <w:rsid w:val="00CA2147"/>
    <w:rsid w:val="00CB1395"/>
    <w:rsid w:val="00CB1694"/>
    <w:rsid w:val="00CB3A4E"/>
    <w:rsid w:val="00CB54CD"/>
    <w:rsid w:val="00CC20B3"/>
    <w:rsid w:val="00CC5417"/>
    <w:rsid w:val="00CD2AA9"/>
    <w:rsid w:val="00CD47FE"/>
    <w:rsid w:val="00CD4BDF"/>
    <w:rsid w:val="00CD63E3"/>
    <w:rsid w:val="00CE2EEC"/>
    <w:rsid w:val="00CE516E"/>
    <w:rsid w:val="00CE5B14"/>
    <w:rsid w:val="00CE5D82"/>
    <w:rsid w:val="00CE6B23"/>
    <w:rsid w:val="00CF0B23"/>
    <w:rsid w:val="00CF503B"/>
    <w:rsid w:val="00D00BC9"/>
    <w:rsid w:val="00D014E4"/>
    <w:rsid w:val="00D053BA"/>
    <w:rsid w:val="00D0572A"/>
    <w:rsid w:val="00D1132E"/>
    <w:rsid w:val="00D12A81"/>
    <w:rsid w:val="00D1403C"/>
    <w:rsid w:val="00D1641A"/>
    <w:rsid w:val="00D16FFF"/>
    <w:rsid w:val="00D22FAE"/>
    <w:rsid w:val="00D260A8"/>
    <w:rsid w:val="00D31906"/>
    <w:rsid w:val="00D34DDD"/>
    <w:rsid w:val="00D37B03"/>
    <w:rsid w:val="00D43139"/>
    <w:rsid w:val="00D47406"/>
    <w:rsid w:val="00D4787F"/>
    <w:rsid w:val="00D50DC6"/>
    <w:rsid w:val="00D514AE"/>
    <w:rsid w:val="00D51B3C"/>
    <w:rsid w:val="00D56353"/>
    <w:rsid w:val="00D570C6"/>
    <w:rsid w:val="00D6169B"/>
    <w:rsid w:val="00D61B8B"/>
    <w:rsid w:val="00D627D2"/>
    <w:rsid w:val="00D643E3"/>
    <w:rsid w:val="00D64947"/>
    <w:rsid w:val="00D64BC6"/>
    <w:rsid w:val="00D64E2A"/>
    <w:rsid w:val="00D65146"/>
    <w:rsid w:val="00D732C8"/>
    <w:rsid w:val="00D73E94"/>
    <w:rsid w:val="00D80A0B"/>
    <w:rsid w:val="00D86CE9"/>
    <w:rsid w:val="00D9695D"/>
    <w:rsid w:val="00DA0868"/>
    <w:rsid w:val="00DA4D73"/>
    <w:rsid w:val="00DA6B44"/>
    <w:rsid w:val="00DA7316"/>
    <w:rsid w:val="00DA7BFC"/>
    <w:rsid w:val="00DB14CF"/>
    <w:rsid w:val="00DB17B4"/>
    <w:rsid w:val="00DB3968"/>
    <w:rsid w:val="00DB5FB8"/>
    <w:rsid w:val="00DB66D8"/>
    <w:rsid w:val="00DB670A"/>
    <w:rsid w:val="00DB6D4C"/>
    <w:rsid w:val="00DB75F1"/>
    <w:rsid w:val="00DC0852"/>
    <w:rsid w:val="00DC1161"/>
    <w:rsid w:val="00DC141F"/>
    <w:rsid w:val="00DC667C"/>
    <w:rsid w:val="00DD2B65"/>
    <w:rsid w:val="00DD3175"/>
    <w:rsid w:val="00DD5186"/>
    <w:rsid w:val="00DE1BC7"/>
    <w:rsid w:val="00DE2375"/>
    <w:rsid w:val="00DE262F"/>
    <w:rsid w:val="00DE43EA"/>
    <w:rsid w:val="00DE5807"/>
    <w:rsid w:val="00DF50D3"/>
    <w:rsid w:val="00E0446E"/>
    <w:rsid w:val="00E134DD"/>
    <w:rsid w:val="00E15C52"/>
    <w:rsid w:val="00E167A6"/>
    <w:rsid w:val="00E16C6E"/>
    <w:rsid w:val="00E16E41"/>
    <w:rsid w:val="00E17554"/>
    <w:rsid w:val="00E2207E"/>
    <w:rsid w:val="00E23DED"/>
    <w:rsid w:val="00E329D3"/>
    <w:rsid w:val="00E34BAA"/>
    <w:rsid w:val="00E36664"/>
    <w:rsid w:val="00E37D4D"/>
    <w:rsid w:val="00E43225"/>
    <w:rsid w:val="00E52F47"/>
    <w:rsid w:val="00E5327C"/>
    <w:rsid w:val="00E5446C"/>
    <w:rsid w:val="00E55A03"/>
    <w:rsid w:val="00E57028"/>
    <w:rsid w:val="00E66CAD"/>
    <w:rsid w:val="00E6767C"/>
    <w:rsid w:val="00E71908"/>
    <w:rsid w:val="00E72CE2"/>
    <w:rsid w:val="00E7767D"/>
    <w:rsid w:val="00E800F6"/>
    <w:rsid w:val="00E811CA"/>
    <w:rsid w:val="00E82DEE"/>
    <w:rsid w:val="00E8517E"/>
    <w:rsid w:val="00E86FD2"/>
    <w:rsid w:val="00E87450"/>
    <w:rsid w:val="00E92699"/>
    <w:rsid w:val="00E928AE"/>
    <w:rsid w:val="00E95B73"/>
    <w:rsid w:val="00EA6798"/>
    <w:rsid w:val="00EA7CFA"/>
    <w:rsid w:val="00EB57EC"/>
    <w:rsid w:val="00EB7B37"/>
    <w:rsid w:val="00EC22D2"/>
    <w:rsid w:val="00EC28ED"/>
    <w:rsid w:val="00EC787D"/>
    <w:rsid w:val="00EC7F32"/>
    <w:rsid w:val="00ED0400"/>
    <w:rsid w:val="00ED04CE"/>
    <w:rsid w:val="00ED6486"/>
    <w:rsid w:val="00ED6814"/>
    <w:rsid w:val="00EE120C"/>
    <w:rsid w:val="00EE1F45"/>
    <w:rsid w:val="00EE2600"/>
    <w:rsid w:val="00EE293F"/>
    <w:rsid w:val="00F00174"/>
    <w:rsid w:val="00F013CC"/>
    <w:rsid w:val="00F039DD"/>
    <w:rsid w:val="00F102A9"/>
    <w:rsid w:val="00F10B30"/>
    <w:rsid w:val="00F11043"/>
    <w:rsid w:val="00F12DCA"/>
    <w:rsid w:val="00F142FC"/>
    <w:rsid w:val="00F1743D"/>
    <w:rsid w:val="00F20A64"/>
    <w:rsid w:val="00F22934"/>
    <w:rsid w:val="00F22C9A"/>
    <w:rsid w:val="00F27408"/>
    <w:rsid w:val="00F27A6F"/>
    <w:rsid w:val="00F32E12"/>
    <w:rsid w:val="00F40FA3"/>
    <w:rsid w:val="00F42EDD"/>
    <w:rsid w:val="00F43E1D"/>
    <w:rsid w:val="00F477EA"/>
    <w:rsid w:val="00F56032"/>
    <w:rsid w:val="00F57C16"/>
    <w:rsid w:val="00F6055A"/>
    <w:rsid w:val="00F60826"/>
    <w:rsid w:val="00F62995"/>
    <w:rsid w:val="00F658C7"/>
    <w:rsid w:val="00F7149E"/>
    <w:rsid w:val="00F7241D"/>
    <w:rsid w:val="00F72E61"/>
    <w:rsid w:val="00F75043"/>
    <w:rsid w:val="00F7660F"/>
    <w:rsid w:val="00F823BA"/>
    <w:rsid w:val="00F84CD0"/>
    <w:rsid w:val="00F85E6A"/>
    <w:rsid w:val="00F906A3"/>
    <w:rsid w:val="00F92CB8"/>
    <w:rsid w:val="00F9506E"/>
    <w:rsid w:val="00FA3090"/>
    <w:rsid w:val="00FA6BCF"/>
    <w:rsid w:val="00FB18D6"/>
    <w:rsid w:val="00FB5891"/>
    <w:rsid w:val="00FB7DD3"/>
    <w:rsid w:val="00FC258B"/>
    <w:rsid w:val="00FC3F49"/>
    <w:rsid w:val="00FC589F"/>
    <w:rsid w:val="00FC6AD4"/>
    <w:rsid w:val="00FC6B36"/>
    <w:rsid w:val="00FD1148"/>
    <w:rsid w:val="00FD145B"/>
    <w:rsid w:val="00FD14BA"/>
    <w:rsid w:val="00FD1904"/>
    <w:rsid w:val="00FD3672"/>
    <w:rsid w:val="00FD6721"/>
    <w:rsid w:val="00FD7425"/>
    <w:rsid w:val="00FE0B14"/>
    <w:rsid w:val="00FE21EE"/>
    <w:rsid w:val="00FF0FE8"/>
    <w:rsid w:val="00FF1864"/>
    <w:rsid w:val="00FF5B40"/>
    <w:rsid w:val="00FF6A0E"/>
    <w:rsid w:val="00FF6D88"/>
    <w:rsid w:val="00FF797E"/>
    <w:rsid w:val="00FF7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23C505"/>
  <w15:docId w15:val="{8B644396-7D82-4327-969D-547F4FF1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uiPriority w:val="99"/>
    <w:qFormat/>
    <w:rsid w:val="0050292A"/>
    <w:pPr>
      <w:tabs>
        <w:tab w:val="center" w:pos="4513"/>
        <w:tab w:val="right" w:pos="9026"/>
      </w:tabs>
    </w:pPr>
  </w:style>
  <w:style w:type="character" w:customStyle="1" w:styleId="HeaderChar">
    <w:name w:val="Header Char"/>
    <w:basedOn w:val="DefaultParagraphFont"/>
    <w:link w:val="Header"/>
    <w:uiPriority w:val="99"/>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uiPriority w:val="39"/>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FooterChar">
    <w:name w:val="Footer Char"/>
    <w:basedOn w:val="DefaultParagraphFont"/>
    <w:link w:val="Footer"/>
    <w:uiPriority w:val="99"/>
    <w:rsid w:val="00E52F47"/>
    <w:rPr>
      <w:sz w:val="26"/>
      <w:szCs w:val="24"/>
    </w:rPr>
  </w:style>
  <w:style w:type="paragraph" w:customStyle="1" w:styleId="StylePhuLuc">
    <w:name w:val="Style_PhuLuc"/>
    <w:basedOn w:val="Normal"/>
    <w:link w:val="StylePhuLucChar"/>
    <w:qFormat/>
    <w:rsid w:val="002748C6"/>
  </w:style>
  <w:style w:type="character" w:customStyle="1" w:styleId="StylePhuLucChar">
    <w:name w:val="Style_PhuLuc Char"/>
    <w:basedOn w:val="DefaultParagraphFont"/>
    <w:link w:val="StylePhuLuc"/>
    <w:rsid w:val="002748C6"/>
    <w:rPr>
      <w:sz w:val="26"/>
      <w:szCs w:val="24"/>
    </w:rPr>
  </w:style>
  <w:style w:type="paragraph" w:styleId="HTMLPreformatted">
    <w:name w:val="HTML Preformatted"/>
    <w:basedOn w:val="Normal"/>
    <w:link w:val="HTMLPreformattedChar"/>
    <w:qFormat/>
    <w:rsid w:val="00CE5B14"/>
    <w:pPr>
      <w:spacing w:before="0" w:line="240" w:lineRule="auto"/>
      <w:ind w:firstLine="0"/>
      <w:jc w:val="left"/>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rsid w:val="00CE5B14"/>
    <w:rPr>
      <w:rFonts w:ascii="Courier New" w:eastAsiaTheme="minorEastAsia" w:hAnsi="Courier New" w:cs="Courier New"/>
      <w:lang w:eastAsia="zh-CN"/>
    </w:rPr>
  </w:style>
  <w:style w:type="paragraph" w:styleId="NormalWeb">
    <w:name w:val="Normal (Web)"/>
    <w:uiPriority w:val="99"/>
    <w:qFormat/>
    <w:rsid w:val="00CE5B14"/>
    <w:pPr>
      <w:spacing w:beforeAutospacing="1" w:afterAutospacing="1"/>
    </w:pPr>
    <w:rPr>
      <w:rFonts w:eastAsia="SimSun"/>
      <w:sz w:val="24"/>
      <w:szCs w:val="24"/>
      <w:lang w:eastAsia="zh-CN"/>
    </w:rPr>
  </w:style>
  <w:style w:type="paragraph" w:styleId="TOCHeading">
    <w:name w:val="TOC Heading"/>
    <w:basedOn w:val="Heading1"/>
    <w:next w:val="Normal"/>
    <w:uiPriority w:val="39"/>
    <w:semiHidden/>
    <w:unhideWhenUsed/>
    <w:qFormat/>
    <w:rsid w:val="00B85677"/>
    <w:pPr>
      <w:keepLines/>
      <w:numPr>
        <w:numId w:val="0"/>
      </w:numPr>
      <w:spacing w:before="240" w:after="0" w:line="312" w:lineRule="auto"/>
      <w:ind w:firstLine="567"/>
      <w:jc w:val="both"/>
      <w:outlineLvl w:val="9"/>
    </w:pPr>
    <w:rPr>
      <w:rFonts w:asciiTheme="majorHAnsi" w:eastAsiaTheme="majorEastAsia" w:hAnsiTheme="majorHAnsi" w:cstheme="majorBidi"/>
      <w:b w:val="0"/>
      <w:bCs w:val="0"/>
      <w:color w:val="365F91" w:themeColor="accent1" w:themeShade="BF"/>
      <w:kern w:val="0"/>
    </w:rPr>
  </w:style>
  <w:style w:type="character" w:styleId="CommentReference">
    <w:name w:val="annotation reference"/>
    <w:basedOn w:val="DefaultParagraphFont"/>
    <w:semiHidden/>
    <w:unhideWhenUsed/>
    <w:rsid w:val="00924851"/>
    <w:rPr>
      <w:sz w:val="16"/>
      <w:szCs w:val="16"/>
    </w:rPr>
  </w:style>
  <w:style w:type="paragraph" w:styleId="CommentText">
    <w:name w:val="annotation text"/>
    <w:basedOn w:val="Normal"/>
    <w:link w:val="CommentTextChar"/>
    <w:semiHidden/>
    <w:unhideWhenUsed/>
    <w:rsid w:val="00924851"/>
    <w:pPr>
      <w:spacing w:line="240" w:lineRule="auto"/>
    </w:pPr>
    <w:rPr>
      <w:sz w:val="20"/>
      <w:szCs w:val="20"/>
    </w:rPr>
  </w:style>
  <w:style w:type="character" w:customStyle="1" w:styleId="CommentTextChar">
    <w:name w:val="Comment Text Char"/>
    <w:basedOn w:val="DefaultParagraphFont"/>
    <w:link w:val="CommentText"/>
    <w:semiHidden/>
    <w:rsid w:val="00924851"/>
  </w:style>
  <w:style w:type="paragraph" w:styleId="CommentSubject">
    <w:name w:val="annotation subject"/>
    <w:basedOn w:val="CommentText"/>
    <w:next w:val="CommentText"/>
    <w:link w:val="CommentSubjectChar"/>
    <w:semiHidden/>
    <w:unhideWhenUsed/>
    <w:rsid w:val="00924851"/>
    <w:rPr>
      <w:b/>
      <w:bCs/>
    </w:rPr>
  </w:style>
  <w:style w:type="character" w:customStyle="1" w:styleId="CommentSubjectChar">
    <w:name w:val="Comment Subject Char"/>
    <w:basedOn w:val="CommentTextChar"/>
    <w:link w:val="CommentSubject"/>
    <w:semiHidden/>
    <w:rsid w:val="00924851"/>
    <w:rPr>
      <w:b/>
      <w:bCs/>
    </w:rPr>
  </w:style>
  <w:style w:type="character" w:styleId="Strong">
    <w:name w:val="Strong"/>
    <w:basedOn w:val="DefaultParagraphFont"/>
    <w:uiPriority w:val="22"/>
    <w:qFormat/>
    <w:rsid w:val="00CE5D82"/>
    <w:rPr>
      <w:b/>
      <w:bCs/>
    </w:rPr>
  </w:style>
  <w:style w:type="character" w:styleId="UnresolvedMention">
    <w:name w:val="Unresolved Mention"/>
    <w:basedOn w:val="DefaultParagraphFont"/>
    <w:uiPriority w:val="99"/>
    <w:semiHidden/>
    <w:unhideWhenUsed/>
    <w:rsid w:val="007C676C"/>
    <w:rPr>
      <w:color w:val="605E5C"/>
      <w:shd w:val="clear" w:color="auto" w:fill="E1DFDD"/>
    </w:rPr>
  </w:style>
  <w:style w:type="character" w:styleId="FollowedHyperlink">
    <w:name w:val="FollowedHyperlink"/>
    <w:basedOn w:val="DefaultParagraphFont"/>
    <w:semiHidden/>
    <w:unhideWhenUsed/>
    <w:rsid w:val="003827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326">
      <w:bodyDiv w:val="1"/>
      <w:marLeft w:val="0"/>
      <w:marRight w:val="0"/>
      <w:marTop w:val="0"/>
      <w:marBottom w:val="0"/>
      <w:divBdr>
        <w:top w:val="none" w:sz="0" w:space="0" w:color="auto"/>
        <w:left w:val="none" w:sz="0" w:space="0" w:color="auto"/>
        <w:bottom w:val="none" w:sz="0" w:space="0" w:color="auto"/>
        <w:right w:val="none" w:sz="0" w:space="0" w:color="auto"/>
      </w:divBdr>
    </w:div>
    <w:div w:id="89207978">
      <w:bodyDiv w:val="1"/>
      <w:marLeft w:val="0"/>
      <w:marRight w:val="0"/>
      <w:marTop w:val="0"/>
      <w:marBottom w:val="0"/>
      <w:divBdr>
        <w:top w:val="none" w:sz="0" w:space="0" w:color="auto"/>
        <w:left w:val="none" w:sz="0" w:space="0" w:color="auto"/>
        <w:bottom w:val="none" w:sz="0" w:space="0" w:color="auto"/>
        <w:right w:val="none" w:sz="0" w:space="0" w:color="auto"/>
      </w:divBdr>
    </w:div>
    <w:div w:id="136725206">
      <w:bodyDiv w:val="1"/>
      <w:marLeft w:val="0"/>
      <w:marRight w:val="0"/>
      <w:marTop w:val="0"/>
      <w:marBottom w:val="0"/>
      <w:divBdr>
        <w:top w:val="none" w:sz="0" w:space="0" w:color="auto"/>
        <w:left w:val="none" w:sz="0" w:space="0" w:color="auto"/>
        <w:bottom w:val="none" w:sz="0" w:space="0" w:color="auto"/>
        <w:right w:val="none" w:sz="0" w:space="0" w:color="auto"/>
      </w:divBdr>
    </w:div>
    <w:div w:id="204025684">
      <w:bodyDiv w:val="1"/>
      <w:marLeft w:val="0"/>
      <w:marRight w:val="0"/>
      <w:marTop w:val="0"/>
      <w:marBottom w:val="0"/>
      <w:divBdr>
        <w:top w:val="none" w:sz="0" w:space="0" w:color="auto"/>
        <w:left w:val="none" w:sz="0" w:space="0" w:color="auto"/>
        <w:bottom w:val="none" w:sz="0" w:space="0" w:color="auto"/>
        <w:right w:val="none" w:sz="0" w:space="0" w:color="auto"/>
      </w:divBdr>
    </w:div>
    <w:div w:id="207500645">
      <w:bodyDiv w:val="1"/>
      <w:marLeft w:val="0"/>
      <w:marRight w:val="0"/>
      <w:marTop w:val="0"/>
      <w:marBottom w:val="0"/>
      <w:divBdr>
        <w:top w:val="none" w:sz="0" w:space="0" w:color="auto"/>
        <w:left w:val="none" w:sz="0" w:space="0" w:color="auto"/>
        <w:bottom w:val="none" w:sz="0" w:space="0" w:color="auto"/>
        <w:right w:val="none" w:sz="0" w:space="0" w:color="auto"/>
      </w:divBdr>
    </w:div>
    <w:div w:id="270599466">
      <w:bodyDiv w:val="1"/>
      <w:marLeft w:val="0"/>
      <w:marRight w:val="0"/>
      <w:marTop w:val="0"/>
      <w:marBottom w:val="0"/>
      <w:divBdr>
        <w:top w:val="none" w:sz="0" w:space="0" w:color="auto"/>
        <w:left w:val="none" w:sz="0" w:space="0" w:color="auto"/>
        <w:bottom w:val="none" w:sz="0" w:space="0" w:color="auto"/>
        <w:right w:val="none" w:sz="0" w:space="0" w:color="auto"/>
      </w:divBdr>
    </w:div>
    <w:div w:id="456949292">
      <w:bodyDiv w:val="1"/>
      <w:marLeft w:val="0"/>
      <w:marRight w:val="0"/>
      <w:marTop w:val="0"/>
      <w:marBottom w:val="0"/>
      <w:divBdr>
        <w:top w:val="none" w:sz="0" w:space="0" w:color="auto"/>
        <w:left w:val="none" w:sz="0" w:space="0" w:color="auto"/>
        <w:bottom w:val="none" w:sz="0" w:space="0" w:color="auto"/>
        <w:right w:val="none" w:sz="0" w:space="0" w:color="auto"/>
      </w:divBdr>
    </w:div>
    <w:div w:id="548148157">
      <w:bodyDiv w:val="1"/>
      <w:marLeft w:val="0"/>
      <w:marRight w:val="0"/>
      <w:marTop w:val="0"/>
      <w:marBottom w:val="0"/>
      <w:divBdr>
        <w:top w:val="none" w:sz="0" w:space="0" w:color="auto"/>
        <w:left w:val="none" w:sz="0" w:space="0" w:color="auto"/>
        <w:bottom w:val="none" w:sz="0" w:space="0" w:color="auto"/>
        <w:right w:val="none" w:sz="0" w:space="0" w:color="auto"/>
      </w:divBdr>
    </w:div>
    <w:div w:id="549879168">
      <w:bodyDiv w:val="1"/>
      <w:marLeft w:val="0"/>
      <w:marRight w:val="0"/>
      <w:marTop w:val="0"/>
      <w:marBottom w:val="0"/>
      <w:divBdr>
        <w:top w:val="none" w:sz="0" w:space="0" w:color="auto"/>
        <w:left w:val="none" w:sz="0" w:space="0" w:color="auto"/>
        <w:bottom w:val="none" w:sz="0" w:space="0" w:color="auto"/>
        <w:right w:val="none" w:sz="0" w:space="0" w:color="auto"/>
      </w:divBdr>
    </w:div>
    <w:div w:id="610359185">
      <w:bodyDiv w:val="1"/>
      <w:marLeft w:val="0"/>
      <w:marRight w:val="0"/>
      <w:marTop w:val="0"/>
      <w:marBottom w:val="0"/>
      <w:divBdr>
        <w:top w:val="none" w:sz="0" w:space="0" w:color="auto"/>
        <w:left w:val="none" w:sz="0" w:space="0" w:color="auto"/>
        <w:bottom w:val="none" w:sz="0" w:space="0" w:color="auto"/>
        <w:right w:val="none" w:sz="0" w:space="0" w:color="auto"/>
      </w:divBdr>
    </w:div>
    <w:div w:id="693768981">
      <w:bodyDiv w:val="1"/>
      <w:marLeft w:val="0"/>
      <w:marRight w:val="0"/>
      <w:marTop w:val="0"/>
      <w:marBottom w:val="0"/>
      <w:divBdr>
        <w:top w:val="none" w:sz="0" w:space="0" w:color="auto"/>
        <w:left w:val="none" w:sz="0" w:space="0" w:color="auto"/>
        <w:bottom w:val="none" w:sz="0" w:space="0" w:color="auto"/>
        <w:right w:val="none" w:sz="0" w:space="0" w:color="auto"/>
      </w:divBdr>
    </w:div>
    <w:div w:id="911935074">
      <w:bodyDiv w:val="1"/>
      <w:marLeft w:val="0"/>
      <w:marRight w:val="0"/>
      <w:marTop w:val="0"/>
      <w:marBottom w:val="0"/>
      <w:divBdr>
        <w:top w:val="none" w:sz="0" w:space="0" w:color="auto"/>
        <w:left w:val="none" w:sz="0" w:space="0" w:color="auto"/>
        <w:bottom w:val="none" w:sz="0" w:space="0" w:color="auto"/>
        <w:right w:val="none" w:sz="0" w:space="0" w:color="auto"/>
      </w:divBdr>
    </w:div>
    <w:div w:id="941186096">
      <w:bodyDiv w:val="1"/>
      <w:marLeft w:val="0"/>
      <w:marRight w:val="0"/>
      <w:marTop w:val="0"/>
      <w:marBottom w:val="0"/>
      <w:divBdr>
        <w:top w:val="none" w:sz="0" w:space="0" w:color="auto"/>
        <w:left w:val="none" w:sz="0" w:space="0" w:color="auto"/>
        <w:bottom w:val="none" w:sz="0" w:space="0" w:color="auto"/>
        <w:right w:val="none" w:sz="0" w:space="0" w:color="auto"/>
      </w:divBdr>
    </w:div>
    <w:div w:id="972757251">
      <w:bodyDiv w:val="1"/>
      <w:marLeft w:val="0"/>
      <w:marRight w:val="0"/>
      <w:marTop w:val="0"/>
      <w:marBottom w:val="0"/>
      <w:divBdr>
        <w:top w:val="none" w:sz="0" w:space="0" w:color="auto"/>
        <w:left w:val="none" w:sz="0" w:space="0" w:color="auto"/>
        <w:bottom w:val="none" w:sz="0" w:space="0" w:color="auto"/>
        <w:right w:val="none" w:sz="0" w:space="0" w:color="auto"/>
      </w:divBdr>
    </w:div>
    <w:div w:id="979771698">
      <w:bodyDiv w:val="1"/>
      <w:marLeft w:val="0"/>
      <w:marRight w:val="0"/>
      <w:marTop w:val="0"/>
      <w:marBottom w:val="0"/>
      <w:divBdr>
        <w:top w:val="none" w:sz="0" w:space="0" w:color="auto"/>
        <w:left w:val="none" w:sz="0" w:space="0" w:color="auto"/>
        <w:bottom w:val="none" w:sz="0" w:space="0" w:color="auto"/>
        <w:right w:val="none" w:sz="0" w:space="0" w:color="auto"/>
      </w:divBdr>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
    <w:div w:id="1121537266">
      <w:bodyDiv w:val="1"/>
      <w:marLeft w:val="0"/>
      <w:marRight w:val="0"/>
      <w:marTop w:val="0"/>
      <w:marBottom w:val="0"/>
      <w:divBdr>
        <w:top w:val="none" w:sz="0" w:space="0" w:color="auto"/>
        <w:left w:val="none" w:sz="0" w:space="0" w:color="auto"/>
        <w:bottom w:val="none" w:sz="0" w:space="0" w:color="auto"/>
        <w:right w:val="none" w:sz="0" w:space="0" w:color="auto"/>
      </w:divBdr>
    </w:div>
    <w:div w:id="1128662673">
      <w:bodyDiv w:val="1"/>
      <w:marLeft w:val="0"/>
      <w:marRight w:val="0"/>
      <w:marTop w:val="0"/>
      <w:marBottom w:val="0"/>
      <w:divBdr>
        <w:top w:val="none" w:sz="0" w:space="0" w:color="auto"/>
        <w:left w:val="none" w:sz="0" w:space="0" w:color="auto"/>
        <w:bottom w:val="none" w:sz="0" w:space="0" w:color="auto"/>
        <w:right w:val="none" w:sz="0" w:space="0" w:color="auto"/>
      </w:divBdr>
    </w:div>
    <w:div w:id="1278104285">
      <w:bodyDiv w:val="1"/>
      <w:marLeft w:val="0"/>
      <w:marRight w:val="0"/>
      <w:marTop w:val="0"/>
      <w:marBottom w:val="0"/>
      <w:divBdr>
        <w:top w:val="none" w:sz="0" w:space="0" w:color="auto"/>
        <w:left w:val="none" w:sz="0" w:space="0" w:color="auto"/>
        <w:bottom w:val="none" w:sz="0" w:space="0" w:color="auto"/>
        <w:right w:val="none" w:sz="0" w:space="0" w:color="auto"/>
      </w:divBdr>
    </w:div>
    <w:div w:id="1340695889">
      <w:bodyDiv w:val="1"/>
      <w:marLeft w:val="0"/>
      <w:marRight w:val="0"/>
      <w:marTop w:val="0"/>
      <w:marBottom w:val="0"/>
      <w:divBdr>
        <w:top w:val="none" w:sz="0" w:space="0" w:color="auto"/>
        <w:left w:val="none" w:sz="0" w:space="0" w:color="auto"/>
        <w:bottom w:val="none" w:sz="0" w:space="0" w:color="auto"/>
        <w:right w:val="none" w:sz="0" w:space="0" w:color="auto"/>
      </w:divBdr>
    </w:div>
    <w:div w:id="1514302419">
      <w:bodyDiv w:val="1"/>
      <w:marLeft w:val="0"/>
      <w:marRight w:val="0"/>
      <w:marTop w:val="0"/>
      <w:marBottom w:val="0"/>
      <w:divBdr>
        <w:top w:val="none" w:sz="0" w:space="0" w:color="auto"/>
        <w:left w:val="none" w:sz="0" w:space="0" w:color="auto"/>
        <w:bottom w:val="none" w:sz="0" w:space="0" w:color="auto"/>
        <w:right w:val="none" w:sz="0" w:space="0" w:color="auto"/>
      </w:divBdr>
    </w:div>
    <w:div w:id="1524321354">
      <w:bodyDiv w:val="1"/>
      <w:marLeft w:val="0"/>
      <w:marRight w:val="0"/>
      <w:marTop w:val="0"/>
      <w:marBottom w:val="0"/>
      <w:divBdr>
        <w:top w:val="none" w:sz="0" w:space="0" w:color="auto"/>
        <w:left w:val="none" w:sz="0" w:space="0" w:color="auto"/>
        <w:bottom w:val="none" w:sz="0" w:space="0" w:color="auto"/>
        <w:right w:val="none" w:sz="0" w:space="0" w:color="auto"/>
      </w:divBdr>
    </w:div>
    <w:div w:id="1568608117">
      <w:bodyDiv w:val="1"/>
      <w:marLeft w:val="0"/>
      <w:marRight w:val="0"/>
      <w:marTop w:val="0"/>
      <w:marBottom w:val="0"/>
      <w:divBdr>
        <w:top w:val="none" w:sz="0" w:space="0" w:color="auto"/>
        <w:left w:val="none" w:sz="0" w:space="0" w:color="auto"/>
        <w:bottom w:val="none" w:sz="0" w:space="0" w:color="auto"/>
        <w:right w:val="none" w:sz="0" w:space="0" w:color="auto"/>
      </w:divBdr>
    </w:div>
    <w:div w:id="1673216453">
      <w:bodyDiv w:val="1"/>
      <w:marLeft w:val="0"/>
      <w:marRight w:val="0"/>
      <w:marTop w:val="0"/>
      <w:marBottom w:val="0"/>
      <w:divBdr>
        <w:top w:val="none" w:sz="0" w:space="0" w:color="auto"/>
        <w:left w:val="none" w:sz="0" w:space="0" w:color="auto"/>
        <w:bottom w:val="none" w:sz="0" w:space="0" w:color="auto"/>
        <w:right w:val="none" w:sz="0" w:space="0" w:color="auto"/>
      </w:divBdr>
    </w:div>
    <w:div w:id="1701280384">
      <w:bodyDiv w:val="1"/>
      <w:marLeft w:val="0"/>
      <w:marRight w:val="0"/>
      <w:marTop w:val="0"/>
      <w:marBottom w:val="0"/>
      <w:divBdr>
        <w:top w:val="none" w:sz="0" w:space="0" w:color="auto"/>
        <w:left w:val="none" w:sz="0" w:space="0" w:color="auto"/>
        <w:bottom w:val="none" w:sz="0" w:space="0" w:color="auto"/>
        <w:right w:val="none" w:sz="0" w:space="0" w:color="auto"/>
      </w:divBdr>
    </w:div>
    <w:div w:id="1729642425">
      <w:bodyDiv w:val="1"/>
      <w:marLeft w:val="0"/>
      <w:marRight w:val="0"/>
      <w:marTop w:val="0"/>
      <w:marBottom w:val="0"/>
      <w:divBdr>
        <w:top w:val="none" w:sz="0" w:space="0" w:color="auto"/>
        <w:left w:val="none" w:sz="0" w:space="0" w:color="auto"/>
        <w:bottom w:val="none" w:sz="0" w:space="0" w:color="auto"/>
        <w:right w:val="none" w:sz="0" w:space="0" w:color="auto"/>
      </w:divBdr>
    </w:div>
    <w:div w:id="1736583307">
      <w:bodyDiv w:val="1"/>
      <w:marLeft w:val="0"/>
      <w:marRight w:val="0"/>
      <w:marTop w:val="0"/>
      <w:marBottom w:val="0"/>
      <w:divBdr>
        <w:top w:val="none" w:sz="0" w:space="0" w:color="auto"/>
        <w:left w:val="none" w:sz="0" w:space="0" w:color="auto"/>
        <w:bottom w:val="none" w:sz="0" w:space="0" w:color="auto"/>
        <w:right w:val="none" w:sz="0" w:space="0" w:color="auto"/>
      </w:divBdr>
    </w:div>
    <w:div w:id="1802264583">
      <w:bodyDiv w:val="1"/>
      <w:marLeft w:val="0"/>
      <w:marRight w:val="0"/>
      <w:marTop w:val="0"/>
      <w:marBottom w:val="0"/>
      <w:divBdr>
        <w:top w:val="none" w:sz="0" w:space="0" w:color="auto"/>
        <w:left w:val="none" w:sz="0" w:space="0" w:color="auto"/>
        <w:bottom w:val="none" w:sz="0" w:space="0" w:color="auto"/>
        <w:right w:val="none" w:sz="0" w:space="0" w:color="auto"/>
      </w:divBdr>
    </w:div>
    <w:div w:id="1874071619">
      <w:bodyDiv w:val="1"/>
      <w:marLeft w:val="0"/>
      <w:marRight w:val="0"/>
      <w:marTop w:val="0"/>
      <w:marBottom w:val="0"/>
      <w:divBdr>
        <w:top w:val="none" w:sz="0" w:space="0" w:color="auto"/>
        <w:left w:val="none" w:sz="0" w:space="0" w:color="auto"/>
        <w:bottom w:val="none" w:sz="0" w:space="0" w:color="auto"/>
        <w:right w:val="none" w:sz="0" w:space="0" w:color="auto"/>
      </w:divBdr>
    </w:div>
    <w:div w:id="1947997737">
      <w:bodyDiv w:val="1"/>
      <w:marLeft w:val="0"/>
      <w:marRight w:val="0"/>
      <w:marTop w:val="0"/>
      <w:marBottom w:val="0"/>
      <w:divBdr>
        <w:top w:val="none" w:sz="0" w:space="0" w:color="auto"/>
        <w:left w:val="none" w:sz="0" w:space="0" w:color="auto"/>
        <w:bottom w:val="none" w:sz="0" w:space="0" w:color="auto"/>
        <w:right w:val="none" w:sz="0" w:space="0" w:color="auto"/>
      </w:divBdr>
    </w:div>
    <w:div w:id="1959146372">
      <w:bodyDiv w:val="1"/>
      <w:marLeft w:val="0"/>
      <w:marRight w:val="0"/>
      <w:marTop w:val="0"/>
      <w:marBottom w:val="0"/>
      <w:divBdr>
        <w:top w:val="none" w:sz="0" w:space="0" w:color="auto"/>
        <w:left w:val="none" w:sz="0" w:space="0" w:color="auto"/>
        <w:bottom w:val="none" w:sz="0" w:space="0" w:color="auto"/>
        <w:right w:val="none" w:sz="0" w:space="0" w:color="auto"/>
      </w:divBdr>
    </w:div>
    <w:div w:id="2003923660">
      <w:bodyDiv w:val="1"/>
      <w:marLeft w:val="0"/>
      <w:marRight w:val="0"/>
      <w:marTop w:val="0"/>
      <w:marBottom w:val="0"/>
      <w:divBdr>
        <w:top w:val="none" w:sz="0" w:space="0" w:color="auto"/>
        <w:left w:val="none" w:sz="0" w:space="0" w:color="auto"/>
        <w:bottom w:val="none" w:sz="0" w:space="0" w:color="auto"/>
        <w:right w:val="none" w:sz="0" w:space="0" w:color="auto"/>
      </w:divBdr>
    </w:div>
    <w:div w:id="2051417034">
      <w:bodyDiv w:val="1"/>
      <w:marLeft w:val="0"/>
      <w:marRight w:val="0"/>
      <w:marTop w:val="0"/>
      <w:marBottom w:val="0"/>
      <w:divBdr>
        <w:top w:val="none" w:sz="0" w:space="0" w:color="auto"/>
        <w:left w:val="none" w:sz="0" w:space="0" w:color="auto"/>
        <w:bottom w:val="none" w:sz="0" w:space="0" w:color="auto"/>
        <w:right w:val="none" w:sz="0" w:space="0" w:color="auto"/>
      </w:divBdr>
    </w:div>
    <w:div w:id="20951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oneads.vn/blogs/tools/kiotviet-la-gi-uu-nhuoc-diem-va-so-sanh-voi-nen-tang-kha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lightspeedhq.com/pos/retail/inventory-management-software/"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squareup.com/us/en/point-of-sale/features/inventory-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vi.wikipedia.org/wiki/MongoDB"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itviec.com/blog/nodejs-backend-la-gi/" TargetMode="External"/><Relationship Id="rId10" Type="http://schemas.openxmlformats.org/officeDocument/2006/relationships/header" Target="header1.xml"/><Relationship Id="rId19" Type="http://schemas.openxmlformats.org/officeDocument/2006/relationships/hyperlink" Target="https://posapp.vn/pos-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fptshop.com.vn/tin-tuc/danh-gia/react-la-gi-167276"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How23</b:Tag>
    <b:SourceType>InternetSite</b:SourceType>
    <b:Guid>{B7E6866A-280E-4BCF-BB1B-AC148226312F}</b:Guid>
    <b:Author>
      <b:Author>
        <b:NameList>
          <b:Person>
            <b:Last>Geek</b:Last>
            <b:First>How-To</b:First>
          </b:Person>
        </b:NameList>
      </b:Author>
    </b:Author>
    <b:Title>What is ChatGPT?</b:Title>
    <b:ProductionCompany>ChatGPT</b:ProductionCompany>
    <b:Year>2023</b:Year>
    <b:Month>May</b:Month>
    <b:Day>07</b:Day>
    <b:URL>https://www.howtogeek.com/871071/what-is-chatgpt/</b:URL>
    <b:RefOrder>1</b:RefOrder>
  </b:Source>
  <b:Source>
    <b:Tag>firebase</b:Tag>
    <b:SourceType>InternetSite</b:SourceType>
    <b:Guid>{BF57A3EE-1AEC-4FD0-A2E7-D4C36515F47C}</b:Guid>
    <b:Author>
      <b:Author>
        <b:NameList>
          <b:Person>
            <b:Last>Google</b:Last>
          </b:Person>
        </b:NameList>
      </b:Author>
    </b:Author>
    <b:Title>Firebase là gì? Ưu nhược điểm &amp; Các dịch vụ của Firebase.</b:Title>
    <b:InternetSiteTitle>Firebase</b:InternetSiteTitle>
    <b:Year>n.d</b:Year>
    <b:URL>https://firebase.google.com</b:URL>
    <b:RefOrder>2</b:RefOrder>
  </b:Source>
  <b:Source>
    <b:Tag>Hel17</b:Tag>
    <b:SourceType>InternetSite</b:SourceType>
    <b:Guid>{BF6D0C8A-0437-4409-B070-EB7DB7993B32}</b:Guid>
    <b:Title>What is Node. js? The JavaScript runtime explained.</b:Title>
    <b:Year>2017</b:Year>
    <b:Publisher>InfoWorld</b:Publisher>
    <b:Author>
      <b:Author>
        <b:NameList>
          <b:Person>
            <b:Last>Heller</b:Last>
            <b:First>Martin</b:First>
          </b:Person>
        </b:NameList>
      </b:Author>
    </b:Author>
    <b:InternetSiteTitle>InfoWorld</b:InternetSiteTitle>
    <b:Month>October</b:Month>
    <b:Day>01</b:Day>
    <b:URL>https://www.infoworld.com/article/2254485/what-is-nodejs-javascript-runtime-explained.html</b:URL>
    <b:RefOrder>3</b:RefOrder>
  </b:Source>
  <b:Source>
    <b:Tag>Nat20</b:Tag>
    <b:SourceType>InternetSite</b:SourceType>
    <b:Guid>{BFD39B24-C695-4C96-9602-D3A996F557A6}</b:Guid>
    <b:Author>
      <b:Author>
        <b:NameList>
          <b:Person>
            <b:Last>Meta</b:Last>
          </b:Person>
        </b:NameList>
      </b:Author>
    </b:Author>
    <b:Title>React – A JavaScript library for building user interfaces.</b:Title>
    <b:InternetSiteTitle>React Native</b:InternetSiteTitle>
    <b:Year>n.d</b:Year>
    <b:URL>https://reactjs.org/docs/getting-started.html</b:URL>
    <b:ProductionCompany>Meta</b:ProductionCompany>
    <b:RefOrder>4</b:RefOrder>
  </b:Source>
  <b:Source>
    <b:Tag>Paynd</b:Tag>
    <b:SourceType>InternetSite</b:SourceType>
    <b:Guid>{FADB2615-7104-40D0-863A-1DAD1B922FA9}</b:Guid>
    <b:Author>
      <b:Author>
        <b:NameList>
          <b:Person>
            <b:Last>PayPal</b:Last>
          </b:Person>
        </b:NameList>
      </b:Author>
    </b:Author>
    <b:Title>Cổng thanh toán PayPal: Giải pháp thanh toán trên toàn cầu.</b:Title>
    <b:InternetSiteTitle>PayPal</b:InternetSiteTitle>
    <b:Year>n.d</b:Year>
    <b:URL>https://www.paypal.com</b:URL>
    <b:RefOrder>5</b:RefOrder>
  </b:Source>
  <b:Source>
    <b:Tag>Posnd</b:Tag>
    <b:SourceType>InternetSite</b:SourceType>
    <b:Guid>{35B9FDAD-F92B-4584-90CE-72FC0E47D0F4}</b:Guid>
    <b:Author>
      <b:Author>
        <b:Corporate>PostgreSQL Global Development Group</b:Corporate>
      </b:Author>
    </b:Author>
    <b:Title>PostgreSQL là gì? Tổng quan về hệ quản trị dữ liệu PostgreSQL</b:Title>
    <b:InternetSiteTitle>PostgreSQL</b:InternetSiteTitle>
    <b:Year>n.d</b:Year>
    <b:URL>https://www.postgresql.org</b:URL>
    <b:RefOrder>6</b:RefOrder>
  </b:Source>
  <b:Source>
    <b:Tag>ZEGnd</b:Tag>
    <b:SourceType>InternetSite</b:SourceType>
    <b:Guid>{C72D08C7-BCD0-4DEE-8EC7-B772A17DA6E4}</b:Guid>
    <b:Author>
      <b:Author>
        <b:NameList>
          <b:Person>
            <b:Last>ZEGOCLOUD</b:Last>
          </b:Person>
        </b:NameList>
      </b:Author>
    </b:Author>
    <b:Title>Nền tảng giao tiếp thời gian thực với API và SDK.</b:Title>
    <b:InternetSiteTitle>ZEGOCLOUD</b:InternetSiteTitle>
    <b:Year>n.d</b:Year>
    <b:URL>https://www.zegocloud.com</b:URL>
    <b:RefOrder>7</b:RefOrder>
  </b:Source>
</b:Sources>
</file>

<file path=customXml/itemProps1.xml><?xml version="1.0" encoding="utf-8"?>
<ds:datastoreItem xmlns:ds="http://schemas.openxmlformats.org/officeDocument/2006/customXml" ds:itemID="{51056D29-5DEF-4388-B303-EF31B8A3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1484</TotalTime>
  <Pages>1</Pages>
  <Words>8406</Words>
  <Characters>47917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56211</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Vũ Thái Dương</cp:lastModifiedBy>
  <cp:revision>363</cp:revision>
  <cp:lastPrinted>2018-01-30T09:19:00Z</cp:lastPrinted>
  <dcterms:created xsi:type="dcterms:W3CDTF">2025-01-17T05:56:00Z</dcterms:created>
  <dcterms:modified xsi:type="dcterms:W3CDTF">2025-03-01T02:30:00Z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