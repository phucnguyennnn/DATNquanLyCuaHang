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2FAAE" w14:textId="77777777" w:rsidR="00924851" w:rsidRDefault="00924851" w:rsidP="00924851">
      <w:pPr>
        <w:spacing w:line="360" w:lineRule="auto"/>
        <w:rPr>
          <w:color w:val="4F81BD" w:themeColor="accent1"/>
        </w:rPr>
      </w:pPr>
      <w:bookmarkStart w:id="0" w:name="_Toc398987979"/>
      <w:bookmarkStart w:id="1" w:name="_Toc169424238"/>
      <w:bookmarkStart w:id="2" w:name="_Toc169424237"/>
      <w:r w:rsidRPr="009F030F">
        <w:rPr>
          <w:noProof/>
        </w:rPr>
        <mc:AlternateContent>
          <mc:Choice Requires="wps">
            <w:drawing>
              <wp:anchor distT="0" distB="0" distL="114300" distR="114300" simplePos="0" relativeHeight="251652096" behindDoc="0" locked="0" layoutInCell="1" allowOverlap="1" wp14:anchorId="4BA23661" wp14:editId="6A5F00FB">
                <wp:simplePos x="0" y="0"/>
                <wp:positionH relativeFrom="column">
                  <wp:posOffset>-245745</wp:posOffset>
                </wp:positionH>
                <wp:positionV relativeFrom="paragraph">
                  <wp:posOffset>-55562</wp:posOffset>
                </wp:positionV>
                <wp:extent cx="5681345" cy="904875"/>
                <wp:effectExtent l="0" t="0" r="0" b="9525"/>
                <wp:wrapNone/>
                <wp:docPr id="53" name="Rectangle 53"/>
                <wp:cNvGraphicFramePr/>
                <a:graphic xmlns:a="http://schemas.openxmlformats.org/drawingml/2006/main">
                  <a:graphicData uri="http://schemas.microsoft.com/office/word/2010/wordprocessingShape">
                    <wps:wsp>
                      <wps:cNvSpPr/>
                      <wps:spPr>
                        <a:xfrm>
                          <a:off x="0" y="0"/>
                          <a:ext cx="568134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25C568" w14:textId="77777777" w:rsidR="00A6209A" w:rsidRPr="00484E67" w:rsidRDefault="00A6209A" w:rsidP="00924851">
                            <w:pPr>
                              <w:spacing w:before="0" w:line="240" w:lineRule="auto"/>
                              <w:ind w:firstLine="0"/>
                              <w:jc w:val="center"/>
                              <w:rPr>
                                <w:b/>
                                <w:sz w:val="32"/>
                                <w:szCs w:val="32"/>
                              </w:rPr>
                            </w:pPr>
                            <w:r w:rsidRPr="00484E67">
                              <w:rPr>
                                <w:b/>
                                <w:sz w:val="32"/>
                                <w:szCs w:val="32"/>
                              </w:rPr>
                              <w:t>BỘ CÔNG THƯƠNG</w:t>
                            </w:r>
                          </w:p>
                          <w:p w14:paraId="0412FF47" w14:textId="77777777" w:rsidR="00A6209A" w:rsidRDefault="00A6209A" w:rsidP="00924851">
                            <w:pPr>
                              <w:spacing w:before="0" w:line="240" w:lineRule="auto"/>
                              <w:ind w:firstLine="0"/>
                              <w:jc w:val="center"/>
                              <w:rPr>
                                <w:b/>
                                <w:sz w:val="32"/>
                                <w:szCs w:val="32"/>
                              </w:rPr>
                            </w:pPr>
                            <w:r w:rsidRPr="00484E67">
                              <w:rPr>
                                <w:b/>
                                <w:sz w:val="32"/>
                                <w:szCs w:val="32"/>
                              </w:rPr>
                              <w:t>TRƯỜNG ĐẠI HỌC CÔNG NGHIỆP TP.HCM</w:t>
                            </w:r>
                          </w:p>
                          <w:p w14:paraId="67D7E7C2" w14:textId="77777777" w:rsidR="00A6209A" w:rsidRPr="00484E67" w:rsidRDefault="00A6209A" w:rsidP="00924851">
                            <w:pPr>
                              <w:spacing w:before="0" w:line="240" w:lineRule="auto"/>
                              <w:ind w:firstLine="0"/>
                              <w:jc w:val="center"/>
                              <w:rPr>
                                <w:b/>
                                <w:sz w:val="32"/>
                                <w:szCs w:val="32"/>
                              </w:rPr>
                            </w:pPr>
                            <w:r>
                              <w:rPr>
                                <w:b/>
                                <w:sz w:val="32"/>
                                <w:szCs w:val="32"/>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A23661" id="Rectangle 53" o:spid="_x0000_s1026" style="position:absolute;left:0;text-align:left;margin-left:-19.35pt;margin-top:-4.35pt;width:447.35pt;height:71.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" fillcolor="white [3201]" stroked="f" strokeweight="2pt">
                <v:textbox>
                  <w:txbxContent>
                    <w:p w14:paraId="4025C568" w14:textId="77777777" w:rsidR="00A6209A" w:rsidRPr="00484E67" w:rsidRDefault="00A6209A" w:rsidP="00924851">
                      <w:pPr>
                        <w:spacing w:before="0" w:line="240" w:lineRule="auto"/>
                        <w:ind w:firstLine="0"/>
                        <w:jc w:val="center"/>
                        <w:rPr>
                          <w:b/>
                          <w:sz w:val="32"/>
                          <w:szCs w:val="32"/>
                        </w:rPr>
                      </w:pPr>
                      <w:r w:rsidRPr="00484E67">
                        <w:rPr>
                          <w:b/>
                          <w:sz w:val="32"/>
                          <w:szCs w:val="32"/>
                        </w:rPr>
                        <w:t>BỘ CÔNG THƯƠNG</w:t>
                      </w:r>
                    </w:p>
                    <w:p w14:paraId="0412FF47" w14:textId="77777777" w:rsidR="00A6209A" w:rsidRDefault="00A6209A" w:rsidP="00924851">
                      <w:pPr>
                        <w:spacing w:before="0" w:line="240" w:lineRule="auto"/>
                        <w:ind w:firstLine="0"/>
                        <w:jc w:val="center"/>
                        <w:rPr>
                          <w:b/>
                          <w:sz w:val="32"/>
                          <w:szCs w:val="32"/>
                        </w:rPr>
                      </w:pPr>
                      <w:r w:rsidRPr="00484E67">
                        <w:rPr>
                          <w:b/>
                          <w:sz w:val="32"/>
                          <w:szCs w:val="32"/>
                        </w:rPr>
                        <w:t>TRƯỜNG ĐẠI HỌC CÔNG NGHIỆP TP.HCM</w:t>
                      </w:r>
                    </w:p>
                    <w:p w14:paraId="67D7E7C2" w14:textId="77777777" w:rsidR="00A6209A" w:rsidRPr="00484E67" w:rsidRDefault="00A6209A" w:rsidP="00924851">
                      <w:pPr>
                        <w:spacing w:before="0" w:line="240" w:lineRule="auto"/>
                        <w:ind w:firstLine="0"/>
                        <w:jc w:val="center"/>
                        <w:rPr>
                          <w:b/>
                          <w:sz w:val="32"/>
                          <w:szCs w:val="32"/>
                        </w:rPr>
                      </w:pPr>
                      <w:r>
                        <w:rPr>
                          <w:b/>
                          <w:sz w:val="32"/>
                          <w:szCs w:val="32"/>
                        </w:rPr>
                        <w:t>KHOA CÔNG NGHỆ THÔNG TIN</w:t>
                      </w:r>
                    </w:p>
                  </w:txbxContent>
                </v:textbox>
              </v:rect>
            </w:pict>
          </mc:Fallback>
        </mc:AlternateContent>
      </w:r>
    </w:p>
    <w:p w14:paraId="7EB7D30D" w14:textId="77777777" w:rsidR="00924851" w:rsidRPr="007F2B7D" w:rsidRDefault="00924851" w:rsidP="00924851">
      <w:pPr>
        <w:pStyle w:val="NoSpacing"/>
        <w:spacing w:before="1540" w:after="240"/>
        <w:jc w:val="center"/>
      </w:pPr>
      <w:r w:rsidRPr="009F030F">
        <w:rPr>
          <w:rFonts w:ascii="Times New Roman" w:hAnsi="Times New Roman" w:cs="Times New Roman"/>
          <w:noProof/>
        </w:rPr>
        <w:drawing>
          <wp:anchor distT="0" distB="0" distL="114300" distR="114300" simplePos="0" relativeHeight="251661312" behindDoc="0" locked="0" layoutInCell="1" allowOverlap="1" wp14:anchorId="759B4F28" wp14:editId="59B5821C">
            <wp:simplePos x="0" y="0"/>
            <wp:positionH relativeFrom="margin">
              <wp:posOffset>1682115</wp:posOffset>
            </wp:positionH>
            <wp:positionV relativeFrom="paragraph">
              <wp:posOffset>986155</wp:posOffset>
            </wp:positionV>
            <wp:extent cx="2101850" cy="959301"/>
            <wp:effectExtent l="0" t="0" r="0" b="0"/>
            <wp:wrapNone/>
            <wp:docPr id="54" name="Picture 54" descr="A logo with a red and blue letter and a drop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0006" name="Picture 1870410006" descr="A logo with a red and blue letter and a drop of wa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850" cy="959301"/>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D28A4DD" w14:textId="77777777" w:rsidR="00924851" w:rsidRPr="009F030F" w:rsidRDefault="00924851" w:rsidP="00924851">
      <w:pPr>
        <w:pStyle w:val="NoSpacing"/>
        <w:spacing w:line="360" w:lineRule="auto"/>
        <w:rPr>
          <w:rFonts w:ascii="Times New Roman" w:hAnsi="Times New Roman" w:cs="Times New Roman"/>
          <w:b/>
          <w:color w:val="365F91" w:themeColor="accent1" w:themeShade="BF"/>
          <w:sz w:val="28"/>
          <w:szCs w:val="28"/>
        </w:rPr>
      </w:pPr>
    </w:p>
    <w:p w14:paraId="4B4997F6" w14:textId="77777777" w:rsidR="00924851" w:rsidRPr="009F030F" w:rsidRDefault="00924851" w:rsidP="00924851">
      <w:pPr>
        <w:pStyle w:val="NoSpacing"/>
        <w:spacing w:line="360" w:lineRule="auto"/>
        <w:rPr>
          <w:rFonts w:ascii="Times New Roman" w:hAnsi="Times New Roman" w:cs="Times New Roman"/>
          <w:b/>
          <w:sz w:val="28"/>
          <w:szCs w:val="28"/>
        </w:rPr>
      </w:pPr>
    </w:p>
    <w:p w14:paraId="6157A4F0" w14:textId="77777777" w:rsidR="00924851" w:rsidRPr="009F030F" w:rsidRDefault="00924851" w:rsidP="00924851">
      <w:pPr>
        <w:spacing w:line="360" w:lineRule="auto"/>
        <w:ind w:firstLine="0"/>
      </w:pPr>
    </w:p>
    <w:p w14:paraId="7A5F6C97" w14:textId="77777777" w:rsidR="00924851" w:rsidRPr="009F030F" w:rsidRDefault="00924851" w:rsidP="00924851">
      <w:pPr>
        <w:spacing w:line="360" w:lineRule="auto"/>
        <w:ind w:firstLine="0"/>
        <w:jc w:val="center"/>
        <w:rPr>
          <w:b/>
          <w:bCs/>
          <w:sz w:val="32"/>
          <w:szCs w:val="32"/>
        </w:rPr>
      </w:pPr>
      <w:r>
        <w:rPr>
          <w:b/>
          <w:bCs/>
          <w:sz w:val="32"/>
          <w:szCs w:val="32"/>
        </w:rPr>
        <w:t>VŨ THÁI DƯƠNG</w:t>
      </w:r>
    </w:p>
    <w:p w14:paraId="39D5E227" w14:textId="77777777" w:rsidR="00924851" w:rsidRPr="009F030F" w:rsidRDefault="00924851" w:rsidP="00924851">
      <w:pPr>
        <w:spacing w:line="360" w:lineRule="auto"/>
        <w:ind w:firstLine="0"/>
        <w:jc w:val="center"/>
        <w:rPr>
          <w:b/>
          <w:bCs/>
          <w:sz w:val="32"/>
          <w:szCs w:val="32"/>
        </w:rPr>
      </w:pPr>
      <w:r>
        <w:rPr>
          <w:b/>
          <w:bCs/>
          <w:sz w:val="32"/>
          <w:szCs w:val="32"/>
        </w:rPr>
        <w:t>NGUYỄN TRỌNG PHÚC</w:t>
      </w:r>
    </w:p>
    <w:p w14:paraId="5D51D166" w14:textId="77777777" w:rsidR="00924851" w:rsidRPr="009F030F" w:rsidRDefault="00924851" w:rsidP="00924851">
      <w:pPr>
        <w:spacing w:line="360" w:lineRule="auto"/>
        <w:jc w:val="center"/>
        <w:rPr>
          <w:b/>
          <w:bCs/>
          <w:sz w:val="32"/>
          <w:szCs w:val="32"/>
        </w:rPr>
      </w:pPr>
    </w:p>
    <w:p w14:paraId="26DB3117" w14:textId="77777777" w:rsidR="00924851" w:rsidRDefault="00924851" w:rsidP="00924851">
      <w:pPr>
        <w:spacing w:line="360" w:lineRule="auto"/>
        <w:ind w:firstLine="0"/>
        <w:jc w:val="center"/>
        <w:rPr>
          <w:b/>
          <w:bCs/>
          <w:sz w:val="36"/>
          <w:szCs w:val="36"/>
        </w:rPr>
      </w:pPr>
    </w:p>
    <w:p w14:paraId="41F6FC92" w14:textId="77777777" w:rsidR="00924851" w:rsidRPr="009F030F" w:rsidRDefault="00924851" w:rsidP="00924851">
      <w:pPr>
        <w:spacing w:line="360" w:lineRule="auto"/>
        <w:ind w:firstLine="0"/>
        <w:jc w:val="center"/>
        <w:rPr>
          <w:b/>
          <w:bCs/>
          <w:sz w:val="36"/>
          <w:szCs w:val="36"/>
        </w:rPr>
      </w:pPr>
      <w:r>
        <w:rPr>
          <w:b/>
          <w:bCs/>
          <w:sz w:val="36"/>
          <w:szCs w:val="36"/>
        </w:rPr>
        <w:t>CHƯƠNG TRÌNH QUẢN LÝ CỬA HÀNG BÁN LẺ</w:t>
      </w:r>
    </w:p>
    <w:p w14:paraId="3B44563D" w14:textId="77777777" w:rsidR="00924851" w:rsidRPr="007C119E" w:rsidRDefault="00924851" w:rsidP="00924851">
      <w:pPr>
        <w:spacing w:line="360" w:lineRule="auto"/>
        <w:jc w:val="center"/>
        <w:rPr>
          <w:b/>
          <w:bCs/>
          <w:sz w:val="28"/>
          <w:szCs w:val="28"/>
        </w:rPr>
      </w:pPr>
    </w:p>
    <w:p w14:paraId="47AD3CE6" w14:textId="77777777" w:rsidR="00924851" w:rsidRDefault="00924851" w:rsidP="00924851">
      <w:pPr>
        <w:pStyle w:val="NoSpacing"/>
        <w:spacing w:line="360" w:lineRule="auto"/>
        <w:jc w:val="center"/>
        <w:rPr>
          <w:rFonts w:ascii="Times New Roman" w:hAnsi="Times New Roman" w:cs="Times New Roman"/>
          <w:b/>
          <w:sz w:val="28"/>
          <w:szCs w:val="28"/>
        </w:rPr>
      </w:pPr>
    </w:p>
    <w:p w14:paraId="5C061C1E" w14:textId="77777777" w:rsidR="00924851" w:rsidRDefault="00924851" w:rsidP="00924851">
      <w:pPr>
        <w:pStyle w:val="NoSpacing"/>
        <w:spacing w:line="360" w:lineRule="auto"/>
        <w:jc w:val="center"/>
        <w:rPr>
          <w:rFonts w:ascii="Times New Roman" w:hAnsi="Times New Roman" w:cs="Times New Roman"/>
          <w:b/>
          <w:sz w:val="28"/>
          <w:szCs w:val="28"/>
        </w:rPr>
      </w:pPr>
    </w:p>
    <w:p w14:paraId="71719F8F" w14:textId="77777777" w:rsidR="00924851" w:rsidRPr="009F030F" w:rsidRDefault="00924851" w:rsidP="00924851">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Ngành: Kỹ Thuật Phần Mềm</w:t>
      </w:r>
    </w:p>
    <w:p w14:paraId="2F032A09" w14:textId="77777777" w:rsidR="00924851" w:rsidRDefault="00924851" w:rsidP="00924851">
      <w:pPr>
        <w:pStyle w:val="NoSpacing"/>
        <w:spacing w:line="360" w:lineRule="auto"/>
        <w:rPr>
          <w:rFonts w:ascii="Times New Roman" w:hAnsi="Times New Roman" w:cs="Times New Roman"/>
          <w:b/>
          <w:sz w:val="28"/>
          <w:szCs w:val="28"/>
        </w:rPr>
      </w:pPr>
    </w:p>
    <w:p w14:paraId="27706321" w14:textId="77777777" w:rsidR="00924851" w:rsidRPr="009F030F" w:rsidRDefault="00924851" w:rsidP="00924851">
      <w:pPr>
        <w:pStyle w:val="NoSpacing"/>
        <w:spacing w:line="360" w:lineRule="auto"/>
        <w:rPr>
          <w:rFonts w:ascii="Times New Roman" w:hAnsi="Times New Roman" w:cs="Times New Roman"/>
          <w:b/>
          <w:sz w:val="26"/>
          <w:szCs w:val="26"/>
        </w:rPr>
      </w:pPr>
    </w:p>
    <w:p w14:paraId="1D97A3E2" w14:textId="4D398C66" w:rsidR="00924851" w:rsidRDefault="00924851" w:rsidP="00924851">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Giảng viên hướng dẫn:</w:t>
      </w:r>
      <w:r>
        <w:rPr>
          <w:rFonts w:ascii="Times New Roman" w:hAnsi="Times New Roman" w:cs="Times New Roman"/>
          <w:b/>
          <w:sz w:val="28"/>
          <w:szCs w:val="28"/>
        </w:rPr>
        <w:t xml:space="preserve"> T</w:t>
      </w:r>
      <w:r w:rsidR="007368D9">
        <w:rPr>
          <w:rFonts w:ascii="Times New Roman" w:hAnsi="Times New Roman" w:cs="Times New Roman"/>
          <w:b/>
          <w:sz w:val="28"/>
          <w:szCs w:val="28"/>
        </w:rPr>
        <w:t>h</w:t>
      </w:r>
      <w:r>
        <w:rPr>
          <w:rFonts w:ascii="Times New Roman" w:hAnsi="Times New Roman" w:cs="Times New Roman"/>
          <w:b/>
          <w:sz w:val="28"/>
          <w:szCs w:val="28"/>
        </w:rPr>
        <w:t>S. CHÂU THỊ BẢO HÀ</w:t>
      </w:r>
    </w:p>
    <w:p w14:paraId="5D76E619" w14:textId="77777777" w:rsidR="00924851" w:rsidRDefault="00924851" w:rsidP="00924851">
      <w:pPr>
        <w:pStyle w:val="NoSpacing"/>
        <w:spacing w:line="360" w:lineRule="auto"/>
        <w:jc w:val="center"/>
        <w:rPr>
          <w:rFonts w:ascii="Times New Roman" w:hAnsi="Times New Roman" w:cs="Times New Roman"/>
          <w:b/>
          <w:sz w:val="26"/>
          <w:szCs w:val="26"/>
        </w:rPr>
      </w:pPr>
    </w:p>
    <w:p w14:paraId="3566347C" w14:textId="77777777" w:rsidR="00924851" w:rsidRDefault="00924851" w:rsidP="00924851">
      <w:pPr>
        <w:pStyle w:val="NoSpacing"/>
        <w:spacing w:line="360" w:lineRule="auto"/>
        <w:jc w:val="center"/>
        <w:rPr>
          <w:rFonts w:ascii="Times New Roman" w:hAnsi="Times New Roman" w:cs="Times New Roman"/>
          <w:b/>
          <w:sz w:val="26"/>
          <w:szCs w:val="26"/>
        </w:rPr>
      </w:pPr>
    </w:p>
    <w:p w14:paraId="3C5B356B" w14:textId="77777777" w:rsidR="00924851" w:rsidRDefault="00924851" w:rsidP="00924851">
      <w:pPr>
        <w:pStyle w:val="NoSpacing"/>
        <w:spacing w:line="360" w:lineRule="auto"/>
        <w:jc w:val="center"/>
        <w:rPr>
          <w:rFonts w:ascii="Times New Roman" w:hAnsi="Times New Roman" w:cs="Times New Roman"/>
          <w:b/>
          <w:sz w:val="26"/>
          <w:szCs w:val="26"/>
        </w:rPr>
      </w:pPr>
      <w:r w:rsidRPr="009F030F">
        <w:rPr>
          <w:rFonts w:ascii="Times New Roman" w:hAnsi="Times New Roman" w:cs="Times New Roman"/>
          <w:b/>
          <w:sz w:val="26"/>
          <w:szCs w:val="26"/>
        </w:rPr>
        <w:t xml:space="preserve">TP. HỒ CHÍ MINH, THÁNG </w:t>
      </w:r>
      <w:r>
        <w:rPr>
          <w:rFonts w:ascii="Times New Roman" w:hAnsi="Times New Roman" w:cs="Times New Roman"/>
          <w:b/>
          <w:sz w:val="26"/>
          <w:szCs w:val="26"/>
        </w:rPr>
        <w:t>…</w:t>
      </w:r>
      <w:r w:rsidRPr="009F030F">
        <w:rPr>
          <w:rFonts w:ascii="Times New Roman" w:hAnsi="Times New Roman" w:cs="Times New Roman"/>
          <w:b/>
          <w:sz w:val="26"/>
          <w:szCs w:val="26"/>
        </w:rPr>
        <w:t xml:space="preserve"> NĂM </w:t>
      </w:r>
      <w:r>
        <w:rPr>
          <w:rFonts w:ascii="Times New Roman" w:hAnsi="Times New Roman" w:cs="Times New Roman"/>
          <w:b/>
          <w:sz w:val="26"/>
          <w:szCs w:val="26"/>
        </w:rPr>
        <w:t>2025</w:t>
      </w:r>
    </w:p>
    <w:p w14:paraId="2CF84600" w14:textId="77777777" w:rsidR="00924851" w:rsidRDefault="00924851" w:rsidP="00924851">
      <w:pPr>
        <w:pStyle w:val="NoSpacing"/>
        <w:spacing w:line="360" w:lineRule="auto"/>
        <w:rPr>
          <w:rFonts w:ascii="Times New Roman" w:hAnsi="Times New Roman" w:cs="Times New Roman"/>
          <w:b/>
          <w:sz w:val="26"/>
          <w:szCs w:val="26"/>
        </w:rPr>
      </w:pPr>
    </w:p>
    <w:p w14:paraId="119A659E" w14:textId="30B47153" w:rsidR="00B85677" w:rsidRDefault="00B85677">
      <w:pPr>
        <w:spacing w:before="0" w:line="240" w:lineRule="auto"/>
        <w:ind w:firstLine="0"/>
        <w:jc w:val="left"/>
        <w:rPr>
          <w:rFonts w:asciiTheme="minorHAnsi" w:eastAsiaTheme="minorEastAsia" w:hAnsiTheme="minorHAnsi" w:cstheme="minorBidi"/>
          <w:color w:val="4F81BD" w:themeColor="accent1"/>
          <w:sz w:val="22"/>
          <w:szCs w:val="22"/>
        </w:rPr>
      </w:pPr>
    </w:p>
    <w:sdt>
      <w:sdtPr>
        <w:rPr>
          <w:rFonts w:asciiTheme="minorHAnsi" w:eastAsiaTheme="minorEastAsia" w:hAnsiTheme="minorHAnsi" w:cstheme="minorBidi"/>
          <w:color w:val="4F81BD" w:themeColor="accent1"/>
          <w:sz w:val="22"/>
          <w:szCs w:val="22"/>
        </w:rPr>
        <w:id w:val="149185800"/>
        <w:docPartObj>
          <w:docPartGallery w:val="Cover Pages"/>
          <w:docPartUnique/>
        </w:docPartObj>
      </w:sdtPr>
      <w:sdtEndPr>
        <w:rPr>
          <w:rFonts w:ascii="Times New Roman" w:eastAsia="Times New Roman" w:hAnsi="Times New Roman" w:cs="Times New Roman"/>
          <w:color w:val="auto"/>
          <w:sz w:val="26"/>
          <w:szCs w:val="24"/>
        </w:rPr>
      </w:sdtEndPr>
      <w:sdtContent>
        <w:p w14:paraId="040BAF0A" w14:textId="45C42A5F" w:rsidR="007F2B7D" w:rsidRDefault="00CE5B14" w:rsidP="00CC5417">
          <w:pPr>
            <w:spacing w:line="360" w:lineRule="auto"/>
            <w:rPr>
              <w:color w:val="4F81BD" w:themeColor="accent1"/>
            </w:rPr>
          </w:pPr>
          <w:r w:rsidRPr="009F030F">
            <w:rPr>
              <w:noProof/>
            </w:rPr>
            <mc:AlternateContent>
              <mc:Choice Requires="wps">
                <w:drawing>
                  <wp:anchor distT="0" distB="0" distL="114300" distR="114300" simplePos="0" relativeHeight="251657216" behindDoc="0" locked="0" layoutInCell="1" allowOverlap="1" wp14:anchorId="3F386425" wp14:editId="1AD25BDC">
                    <wp:simplePos x="0" y="0"/>
                    <wp:positionH relativeFrom="column">
                      <wp:posOffset>-245745</wp:posOffset>
                    </wp:positionH>
                    <wp:positionV relativeFrom="paragraph">
                      <wp:posOffset>-55562</wp:posOffset>
                    </wp:positionV>
                    <wp:extent cx="5681345" cy="904875"/>
                    <wp:effectExtent l="0" t="0" r="0" b="9525"/>
                    <wp:wrapNone/>
                    <wp:docPr id="1781838455" name="Rectangle 1781838455"/>
                    <wp:cNvGraphicFramePr/>
                    <a:graphic xmlns:a="http://schemas.openxmlformats.org/drawingml/2006/main">
                      <a:graphicData uri="http://schemas.microsoft.com/office/word/2010/wordprocessingShape">
                        <wps:wsp>
                          <wps:cNvSpPr/>
                          <wps:spPr>
                            <a:xfrm>
                              <a:off x="0" y="0"/>
                              <a:ext cx="568134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8F878A8" w14:textId="77777777" w:rsidR="00A6209A" w:rsidRPr="00484E67" w:rsidRDefault="00A6209A" w:rsidP="00946F64">
                                <w:pPr>
                                  <w:spacing w:before="0" w:line="240" w:lineRule="auto"/>
                                  <w:ind w:firstLine="0"/>
                                  <w:jc w:val="center"/>
                                  <w:rPr>
                                    <w:b/>
                                    <w:sz w:val="32"/>
                                    <w:szCs w:val="32"/>
                                  </w:rPr>
                                </w:pPr>
                                <w:r w:rsidRPr="00484E67">
                                  <w:rPr>
                                    <w:b/>
                                    <w:sz w:val="32"/>
                                    <w:szCs w:val="32"/>
                                  </w:rPr>
                                  <w:t>BỘ CÔNG THƯƠNG</w:t>
                                </w:r>
                              </w:p>
                              <w:p w14:paraId="6F39AD7B" w14:textId="77777777" w:rsidR="00A6209A" w:rsidRDefault="00A6209A" w:rsidP="00946F64">
                                <w:pPr>
                                  <w:spacing w:before="0" w:line="240" w:lineRule="auto"/>
                                  <w:ind w:firstLine="0"/>
                                  <w:jc w:val="center"/>
                                  <w:rPr>
                                    <w:b/>
                                    <w:sz w:val="32"/>
                                    <w:szCs w:val="32"/>
                                  </w:rPr>
                                </w:pPr>
                                <w:r w:rsidRPr="00484E67">
                                  <w:rPr>
                                    <w:b/>
                                    <w:sz w:val="32"/>
                                    <w:szCs w:val="32"/>
                                  </w:rPr>
                                  <w:t>TRƯỜNG ĐẠI HỌC CÔNG NGHIỆP TP.HCM</w:t>
                                </w:r>
                              </w:p>
                              <w:p w14:paraId="17665576" w14:textId="0C27B781" w:rsidR="00A6209A" w:rsidRPr="00484E67" w:rsidRDefault="00A6209A" w:rsidP="00946F64">
                                <w:pPr>
                                  <w:spacing w:before="0" w:line="240" w:lineRule="auto"/>
                                  <w:ind w:firstLine="0"/>
                                  <w:jc w:val="center"/>
                                  <w:rPr>
                                    <w:b/>
                                    <w:sz w:val="32"/>
                                    <w:szCs w:val="32"/>
                                  </w:rPr>
                                </w:pPr>
                                <w:r>
                                  <w:rPr>
                                    <w:b/>
                                    <w:sz w:val="32"/>
                                    <w:szCs w:val="32"/>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386425" id="Rectangle 1781838455" o:spid="_x0000_s1027" style="position:absolute;left:0;text-align:left;margin-left:-19.35pt;margin-top:-4.35pt;width:447.35pt;height:71.2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" fillcolor="white [3201]" stroked="f" strokeweight="2pt">
                    <v:textbox>
                      <w:txbxContent>
                        <w:p w14:paraId="78F878A8" w14:textId="77777777" w:rsidR="00A6209A" w:rsidRPr="00484E67" w:rsidRDefault="00A6209A" w:rsidP="00946F64">
                          <w:pPr>
                            <w:spacing w:before="0" w:line="240" w:lineRule="auto"/>
                            <w:ind w:firstLine="0"/>
                            <w:jc w:val="center"/>
                            <w:rPr>
                              <w:b/>
                              <w:sz w:val="32"/>
                              <w:szCs w:val="32"/>
                            </w:rPr>
                          </w:pPr>
                          <w:r w:rsidRPr="00484E67">
                            <w:rPr>
                              <w:b/>
                              <w:sz w:val="32"/>
                              <w:szCs w:val="32"/>
                            </w:rPr>
                            <w:t>BỘ CÔNG THƯƠNG</w:t>
                          </w:r>
                        </w:p>
                        <w:p w14:paraId="6F39AD7B" w14:textId="77777777" w:rsidR="00A6209A" w:rsidRDefault="00A6209A" w:rsidP="00946F64">
                          <w:pPr>
                            <w:spacing w:before="0" w:line="240" w:lineRule="auto"/>
                            <w:ind w:firstLine="0"/>
                            <w:jc w:val="center"/>
                            <w:rPr>
                              <w:b/>
                              <w:sz w:val="32"/>
                              <w:szCs w:val="32"/>
                            </w:rPr>
                          </w:pPr>
                          <w:r w:rsidRPr="00484E67">
                            <w:rPr>
                              <w:b/>
                              <w:sz w:val="32"/>
                              <w:szCs w:val="32"/>
                            </w:rPr>
                            <w:t>TRƯỜNG ĐẠI HỌC CÔNG NGHIỆP TP.HCM</w:t>
                          </w:r>
                        </w:p>
                        <w:p w14:paraId="17665576" w14:textId="0C27B781" w:rsidR="00A6209A" w:rsidRPr="00484E67" w:rsidRDefault="00A6209A" w:rsidP="00946F64">
                          <w:pPr>
                            <w:spacing w:before="0" w:line="240" w:lineRule="auto"/>
                            <w:ind w:firstLine="0"/>
                            <w:jc w:val="center"/>
                            <w:rPr>
                              <w:b/>
                              <w:sz w:val="32"/>
                              <w:szCs w:val="32"/>
                            </w:rPr>
                          </w:pPr>
                          <w:r>
                            <w:rPr>
                              <w:b/>
                              <w:sz w:val="32"/>
                              <w:szCs w:val="32"/>
                            </w:rPr>
                            <w:t>KHOA CÔNG NGHỆ THÔNG TIN</w:t>
                          </w:r>
                        </w:p>
                      </w:txbxContent>
                    </v:textbox>
                  </v:rect>
                </w:pict>
              </mc:Fallback>
            </mc:AlternateContent>
          </w:r>
        </w:p>
        <w:sdt>
          <w:sdtPr>
            <w:rPr>
              <w:rFonts w:ascii="Times New Roman" w:eastAsia="Times New Roman" w:hAnsi="Times New Roman" w:cs="Times New Roman"/>
              <w:sz w:val="26"/>
              <w:szCs w:val="24"/>
            </w:rPr>
            <w:id w:val="-142357968"/>
            <w:docPartObj>
              <w:docPartGallery w:val="Cover Pages"/>
              <w:docPartUnique/>
            </w:docPartObj>
          </w:sdtPr>
          <w:sdtContent>
            <w:p w14:paraId="7764C326" w14:textId="5FEF82B3" w:rsidR="00946F64" w:rsidRPr="007F2B7D" w:rsidRDefault="00946F64" w:rsidP="007F2B7D">
              <w:pPr>
                <w:pStyle w:val="NoSpacing"/>
                <w:spacing w:before="1540" w:after="240"/>
                <w:jc w:val="center"/>
              </w:pPr>
              <w:r w:rsidRPr="009F030F">
                <w:rPr>
                  <w:rFonts w:ascii="Times New Roman" w:hAnsi="Times New Roman" w:cs="Times New Roman"/>
                  <w:noProof/>
                </w:rPr>
                <w:drawing>
                  <wp:anchor distT="0" distB="0" distL="114300" distR="114300" simplePos="0" relativeHeight="251665408" behindDoc="0" locked="0" layoutInCell="1" allowOverlap="1" wp14:anchorId="0A860BDC" wp14:editId="131AC531">
                    <wp:simplePos x="0" y="0"/>
                    <wp:positionH relativeFrom="margin">
                      <wp:posOffset>1682115</wp:posOffset>
                    </wp:positionH>
                    <wp:positionV relativeFrom="paragraph">
                      <wp:posOffset>986155</wp:posOffset>
                    </wp:positionV>
                    <wp:extent cx="2101850" cy="959301"/>
                    <wp:effectExtent l="0" t="0" r="0" b="0"/>
                    <wp:wrapNone/>
                    <wp:docPr id="1870410006" name="Picture 1870410006" descr="A logo with a red and blue letter and a drop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0006" name="Picture 1870410006" descr="A logo with a red and blue letter and a drop of wa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850" cy="959301"/>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F9F7752" w14:textId="77777777" w:rsidR="00946F64" w:rsidRPr="009F030F" w:rsidRDefault="00946F64" w:rsidP="00CC5417">
              <w:pPr>
                <w:pStyle w:val="NoSpacing"/>
                <w:spacing w:line="360" w:lineRule="auto"/>
                <w:rPr>
                  <w:rFonts w:ascii="Times New Roman" w:hAnsi="Times New Roman" w:cs="Times New Roman"/>
                  <w:b/>
                  <w:color w:val="365F91" w:themeColor="accent1" w:themeShade="BF"/>
                  <w:sz w:val="28"/>
                  <w:szCs w:val="28"/>
                </w:rPr>
              </w:pPr>
            </w:p>
            <w:p w14:paraId="53B181FE" w14:textId="77777777" w:rsidR="00946F64" w:rsidRPr="009F030F" w:rsidRDefault="00946F64" w:rsidP="00CC5417">
              <w:pPr>
                <w:pStyle w:val="NoSpacing"/>
                <w:spacing w:line="360" w:lineRule="auto"/>
                <w:rPr>
                  <w:rFonts w:ascii="Times New Roman" w:hAnsi="Times New Roman" w:cs="Times New Roman"/>
                  <w:b/>
                  <w:sz w:val="28"/>
                  <w:szCs w:val="28"/>
                </w:rPr>
              </w:pPr>
            </w:p>
            <w:p w14:paraId="0FE9D28D" w14:textId="77777777" w:rsidR="00946F64" w:rsidRPr="009F030F" w:rsidRDefault="00946F64" w:rsidP="00CC5417">
              <w:pPr>
                <w:spacing w:line="360" w:lineRule="auto"/>
                <w:ind w:firstLine="0"/>
              </w:pPr>
            </w:p>
            <w:p w14:paraId="183F2658" w14:textId="11065789" w:rsidR="00946F64" w:rsidRPr="009F030F" w:rsidRDefault="00CE5B14" w:rsidP="00CC5417">
              <w:pPr>
                <w:spacing w:line="360" w:lineRule="auto"/>
                <w:ind w:firstLine="0"/>
                <w:jc w:val="center"/>
                <w:rPr>
                  <w:b/>
                  <w:bCs/>
                  <w:sz w:val="32"/>
                  <w:szCs w:val="32"/>
                </w:rPr>
              </w:pPr>
              <w:r>
                <w:rPr>
                  <w:b/>
                  <w:bCs/>
                  <w:sz w:val="32"/>
                  <w:szCs w:val="32"/>
                </w:rPr>
                <w:t>VŨ THÁI DƯƠNG</w:t>
              </w:r>
            </w:p>
            <w:p w14:paraId="49AEBD82" w14:textId="67B5B1F9" w:rsidR="00946F64" w:rsidRPr="009F030F" w:rsidRDefault="00CE5B14" w:rsidP="00CC5417">
              <w:pPr>
                <w:spacing w:line="360" w:lineRule="auto"/>
                <w:ind w:firstLine="0"/>
                <w:jc w:val="center"/>
                <w:rPr>
                  <w:b/>
                  <w:bCs/>
                  <w:sz w:val="32"/>
                  <w:szCs w:val="32"/>
                </w:rPr>
              </w:pPr>
              <w:r>
                <w:rPr>
                  <w:b/>
                  <w:bCs/>
                  <w:sz w:val="32"/>
                  <w:szCs w:val="32"/>
                </w:rPr>
                <w:t>NGUYỄN TRỌNG PHÚC</w:t>
              </w:r>
            </w:p>
            <w:p w14:paraId="4FA8FF44" w14:textId="77777777" w:rsidR="00946F64" w:rsidRPr="009F030F" w:rsidRDefault="00946F64" w:rsidP="00CC5417">
              <w:pPr>
                <w:spacing w:line="360" w:lineRule="auto"/>
                <w:jc w:val="center"/>
                <w:rPr>
                  <w:b/>
                  <w:bCs/>
                  <w:sz w:val="32"/>
                  <w:szCs w:val="32"/>
                </w:rPr>
              </w:pPr>
            </w:p>
            <w:p w14:paraId="5F0B3F0B" w14:textId="77777777" w:rsidR="007C119E" w:rsidRDefault="007C119E" w:rsidP="00CC5417">
              <w:pPr>
                <w:spacing w:line="360" w:lineRule="auto"/>
                <w:ind w:firstLine="0"/>
                <w:jc w:val="center"/>
                <w:rPr>
                  <w:b/>
                  <w:bCs/>
                  <w:sz w:val="36"/>
                  <w:szCs w:val="36"/>
                </w:rPr>
              </w:pPr>
            </w:p>
            <w:p w14:paraId="2155A1C8" w14:textId="3A5F63A8" w:rsidR="00946F64" w:rsidRPr="009F030F" w:rsidRDefault="00CE5B14" w:rsidP="00CC5417">
              <w:pPr>
                <w:spacing w:line="360" w:lineRule="auto"/>
                <w:ind w:firstLine="0"/>
                <w:jc w:val="center"/>
                <w:rPr>
                  <w:b/>
                  <w:bCs/>
                  <w:sz w:val="36"/>
                  <w:szCs w:val="36"/>
                </w:rPr>
              </w:pPr>
              <w:r>
                <w:rPr>
                  <w:b/>
                  <w:bCs/>
                  <w:sz w:val="36"/>
                  <w:szCs w:val="36"/>
                </w:rPr>
                <w:t>CHƯƠNG TRÌNH QUẢN LÝ CỬA HÀNG BÁN LẺ</w:t>
              </w:r>
            </w:p>
            <w:p w14:paraId="53BF7D2D" w14:textId="77777777" w:rsidR="00946F64" w:rsidRPr="007C119E" w:rsidRDefault="00946F64" w:rsidP="00CC5417">
              <w:pPr>
                <w:spacing w:line="360" w:lineRule="auto"/>
                <w:jc w:val="center"/>
                <w:rPr>
                  <w:b/>
                  <w:bCs/>
                  <w:sz w:val="28"/>
                  <w:szCs w:val="28"/>
                </w:rPr>
              </w:pPr>
            </w:p>
            <w:p w14:paraId="0EF12A80" w14:textId="77777777" w:rsidR="007F2B7D" w:rsidRDefault="007F2B7D" w:rsidP="00CC5417">
              <w:pPr>
                <w:pStyle w:val="NoSpacing"/>
                <w:spacing w:line="360" w:lineRule="auto"/>
                <w:jc w:val="center"/>
                <w:rPr>
                  <w:rFonts w:ascii="Times New Roman" w:hAnsi="Times New Roman" w:cs="Times New Roman"/>
                  <w:b/>
                  <w:sz w:val="28"/>
                  <w:szCs w:val="28"/>
                </w:rPr>
              </w:pPr>
            </w:p>
            <w:p w14:paraId="4DF74A9D" w14:textId="77777777" w:rsidR="007C119E" w:rsidRDefault="007C119E" w:rsidP="00CC5417">
              <w:pPr>
                <w:pStyle w:val="NoSpacing"/>
                <w:spacing w:line="360" w:lineRule="auto"/>
                <w:jc w:val="center"/>
                <w:rPr>
                  <w:rFonts w:ascii="Times New Roman" w:hAnsi="Times New Roman" w:cs="Times New Roman"/>
                  <w:b/>
                  <w:sz w:val="28"/>
                  <w:szCs w:val="28"/>
                </w:rPr>
              </w:pPr>
            </w:p>
            <w:p w14:paraId="3E55D53F" w14:textId="449CC9D2" w:rsidR="00946F64" w:rsidRPr="009F030F" w:rsidRDefault="00946F64" w:rsidP="00CC5417">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Ngành: Kỹ Thuật Phần Mềm</w:t>
              </w:r>
            </w:p>
            <w:p w14:paraId="7BB4D24F" w14:textId="77777777" w:rsidR="00946F64" w:rsidRDefault="00946F64" w:rsidP="00CC5417">
              <w:pPr>
                <w:pStyle w:val="NoSpacing"/>
                <w:spacing w:line="360" w:lineRule="auto"/>
                <w:rPr>
                  <w:rFonts w:ascii="Times New Roman" w:hAnsi="Times New Roman" w:cs="Times New Roman"/>
                  <w:b/>
                  <w:sz w:val="28"/>
                  <w:szCs w:val="28"/>
                </w:rPr>
              </w:pPr>
            </w:p>
            <w:p w14:paraId="4F5DCCED" w14:textId="77777777" w:rsidR="007F2B7D" w:rsidRPr="009F030F" w:rsidRDefault="007F2B7D" w:rsidP="00CC5417">
              <w:pPr>
                <w:pStyle w:val="NoSpacing"/>
                <w:spacing w:line="360" w:lineRule="auto"/>
                <w:rPr>
                  <w:rFonts w:ascii="Times New Roman" w:hAnsi="Times New Roman" w:cs="Times New Roman"/>
                  <w:b/>
                  <w:sz w:val="26"/>
                  <w:szCs w:val="26"/>
                </w:rPr>
              </w:pPr>
            </w:p>
            <w:p w14:paraId="01845186" w14:textId="63311023" w:rsidR="00CC5417" w:rsidRDefault="00946F64" w:rsidP="00CC5417">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Giảng viên hướng dẫn:</w:t>
              </w:r>
              <w:r w:rsidR="00CE5B14">
                <w:rPr>
                  <w:rFonts w:ascii="Times New Roman" w:hAnsi="Times New Roman" w:cs="Times New Roman"/>
                  <w:b/>
                  <w:sz w:val="28"/>
                  <w:szCs w:val="28"/>
                </w:rPr>
                <w:t xml:space="preserve"> T</w:t>
              </w:r>
              <w:r w:rsidR="00703FCE">
                <w:rPr>
                  <w:rFonts w:ascii="Times New Roman" w:hAnsi="Times New Roman" w:cs="Times New Roman"/>
                  <w:b/>
                  <w:sz w:val="28"/>
                  <w:szCs w:val="28"/>
                </w:rPr>
                <w:t>h</w:t>
              </w:r>
              <w:r w:rsidR="00CE5B14">
                <w:rPr>
                  <w:rFonts w:ascii="Times New Roman" w:hAnsi="Times New Roman" w:cs="Times New Roman"/>
                  <w:b/>
                  <w:sz w:val="28"/>
                  <w:szCs w:val="28"/>
                </w:rPr>
                <w:t>S. CHÂU THỊ BẢO HÀ</w:t>
              </w:r>
            </w:p>
            <w:p w14:paraId="2A2E4F63" w14:textId="77777777" w:rsidR="007F2B7D" w:rsidRDefault="007F2B7D" w:rsidP="00924851">
              <w:pPr>
                <w:pStyle w:val="NoSpacing"/>
                <w:spacing w:line="360" w:lineRule="auto"/>
                <w:rPr>
                  <w:rFonts w:ascii="Times New Roman" w:hAnsi="Times New Roman" w:cs="Times New Roman"/>
                  <w:b/>
                  <w:sz w:val="26"/>
                  <w:szCs w:val="26"/>
                </w:rPr>
              </w:pPr>
            </w:p>
            <w:p w14:paraId="33221670" w14:textId="73624B9C" w:rsidR="00CE5B14" w:rsidRDefault="00CC5417" w:rsidP="00924851">
              <w:pPr>
                <w:pStyle w:val="NoSpacing"/>
                <w:spacing w:line="360" w:lineRule="auto"/>
                <w:jc w:val="center"/>
                <w:rPr>
                  <w:rFonts w:ascii="Times New Roman" w:hAnsi="Times New Roman" w:cs="Times New Roman"/>
                  <w:b/>
                  <w:sz w:val="26"/>
                  <w:szCs w:val="26"/>
                </w:rPr>
              </w:pPr>
              <w:r w:rsidRPr="009F030F">
                <w:rPr>
                  <w:rFonts w:ascii="Times New Roman" w:hAnsi="Times New Roman" w:cs="Times New Roman"/>
                  <w:b/>
                  <w:sz w:val="26"/>
                  <w:szCs w:val="26"/>
                </w:rPr>
                <w:t xml:space="preserve">TP. HỒ CHÍ MINH, THÁNG </w:t>
              </w:r>
              <w:r w:rsidR="007F2B7D">
                <w:rPr>
                  <w:rFonts w:ascii="Times New Roman" w:hAnsi="Times New Roman" w:cs="Times New Roman"/>
                  <w:b/>
                  <w:sz w:val="26"/>
                  <w:szCs w:val="26"/>
                </w:rPr>
                <w:t>…</w:t>
              </w:r>
              <w:r w:rsidRPr="009F030F">
                <w:rPr>
                  <w:rFonts w:ascii="Times New Roman" w:hAnsi="Times New Roman" w:cs="Times New Roman"/>
                  <w:b/>
                  <w:sz w:val="26"/>
                  <w:szCs w:val="26"/>
                </w:rPr>
                <w:t xml:space="preserve"> NĂM </w:t>
              </w:r>
              <w:r w:rsidR="00CE5B14">
                <w:rPr>
                  <w:rFonts w:ascii="Times New Roman" w:hAnsi="Times New Roman" w:cs="Times New Roman"/>
                  <w:b/>
                  <w:sz w:val="26"/>
                  <w:szCs w:val="26"/>
                </w:rPr>
                <w:t>2025</w:t>
              </w:r>
            </w:p>
            <w:p w14:paraId="52B137DE" w14:textId="77777777" w:rsidR="005F08F2" w:rsidRDefault="005F08F2" w:rsidP="00FF7A38">
              <w:pPr>
                <w:pStyle w:val="NormalWeb"/>
                <w:spacing w:beforeAutospacing="0" w:afterAutospacing="0" w:line="360" w:lineRule="auto"/>
                <w:ind w:left="-90" w:right="61"/>
                <w:jc w:val="center"/>
                <w:rPr>
                  <w:b/>
                  <w:bCs/>
                  <w:color w:val="000000"/>
                  <w:sz w:val="28"/>
                  <w:szCs w:val="28"/>
                </w:rPr>
              </w:pPr>
              <w:bookmarkStart w:id="3" w:name="_Toc183900997"/>
            </w:p>
            <w:p w14:paraId="7A1801D2" w14:textId="69BEAAF4" w:rsidR="00FF7A38" w:rsidRPr="002A02D4" w:rsidRDefault="00FF7A38" w:rsidP="00FF7A38">
              <w:pPr>
                <w:pStyle w:val="NormalWeb"/>
                <w:spacing w:beforeAutospacing="0" w:afterAutospacing="0" w:line="360" w:lineRule="auto"/>
                <w:ind w:left="-90" w:right="61"/>
                <w:jc w:val="center"/>
                <w:rPr>
                  <w:sz w:val="28"/>
                  <w:szCs w:val="28"/>
                </w:rPr>
              </w:pPr>
              <w:r>
                <w:rPr>
                  <w:b/>
                  <w:bCs/>
                  <w:color w:val="000000"/>
                  <w:sz w:val="28"/>
                  <w:szCs w:val="28"/>
                </w:rPr>
                <w:t>INDUSTRIAL UNIVERSITY OF HO CHI MINH CITY</w:t>
              </w:r>
            </w:p>
            <w:p w14:paraId="060AD040" w14:textId="77777777" w:rsidR="00FF7A38" w:rsidRPr="002A02D4" w:rsidRDefault="00FF7A38" w:rsidP="00FF7A38">
              <w:pPr>
                <w:pStyle w:val="NormalWeb"/>
                <w:spacing w:beforeAutospacing="0" w:afterAutospacing="0" w:line="360" w:lineRule="auto"/>
                <w:ind w:left="-90" w:right="61"/>
                <w:jc w:val="center"/>
                <w:rPr>
                  <w:b/>
                  <w:bCs/>
                  <w:color w:val="000000"/>
                  <w:sz w:val="28"/>
                  <w:szCs w:val="28"/>
                </w:rPr>
              </w:pPr>
              <w:r>
                <w:rPr>
                  <w:b/>
                  <w:bCs/>
                  <w:color w:val="000000"/>
                  <w:sz w:val="28"/>
                  <w:szCs w:val="28"/>
                </w:rPr>
                <w:t>FACULTY OF INFORMATION TECHNOLOGY</w:t>
              </w:r>
            </w:p>
            <w:p w14:paraId="2BB81E54" w14:textId="77777777" w:rsidR="00FF7A38" w:rsidRDefault="00FF7A38" w:rsidP="00FF7A38">
              <w:pPr>
                <w:pStyle w:val="NormalWeb"/>
                <w:spacing w:beforeAutospacing="0" w:afterAutospacing="0" w:line="360" w:lineRule="auto"/>
                <w:ind w:left="-90" w:right="61"/>
                <w:jc w:val="center"/>
                <w:rPr>
                  <w:sz w:val="28"/>
                  <w:szCs w:val="28"/>
                  <w:lang w:val="vi-VN"/>
                </w:rPr>
              </w:pPr>
            </w:p>
            <w:p w14:paraId="517052C2" w14:textId="77777777" w:rsidR="00FF7A38" w:rsidRDefault="00FF7A38" w:rsidP="00FF7A38">
              <w:pPr>
                <w:spacing w:line="360" w:lineRule="auto"/>
                <w:jc w:val="center"/>
                <w:rPr>
                  <w:rFonts w:eastAsia="SimSun"/>
                  <w:sz w:val="30"/>
                  <w:szCs w:val="30"/>
                  <w:lang w:bidi="ar"/>
                </w:rPr>
              </w:pPr>
              <w:r>
                <w:rPr>
                  <w:rFonts w:eastAsia="SimSun"/>
                  <w:noProof/>
                  <w:szCs w:val="26"/>
                </w:rPr>
                <w:drawing>
                  <wp:inline distT="0" distB="0" distL="114300" distR="114300" wp14:anchorId="67C8A53A" wp14:editId="17779A2F">
                    <wp:extent cx="2771775" cy="1266825"/>
                    <wp:effectExtent l="0" t="0" r="0" b="1333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descr="IMG_256"/>
                            <pic:cNvPicPr>
                              <a:picLocks noChangeAspect="1"/>
                            </pic:cNvPicPr>
                          </pic:nvPicPr>
                          <pic:blipFill>
                            <a:blip r:embed="rId9"/>
                            <a:stretch>
                              <a:fillRect/>
                            </a:stretch>
                          </pic:blipFill>
                          <pic:spPr>
                            <a:xfrm>
                              <a:off x="0" y="0"/>
                              <a:ext cx="2771775" cy="1266825"/>
                            </a:xfrm>
                            <a:prstGeom prst="rect">
                              <a:avLst/>
                            </a:prstGeom>
                            <a:noFill/>
                            <a:ln w="9525">
                              <a:noFill/>
                            </a:ln>
                          </pic:spPr>
                        </pic:pic>
                      </a:graphicData>
                    </a:graphic>
                  </wp:inline>
                </w:drawing>
              </w:r>
            </w:p>
            <w:p w14:paraId="5D23B8F0" w14:textId="77777777" w:rsidR="00FF7A38" w:rsidRDefault="00FF7A38" w:rsidP="00FF7A38">
              <w:pPr>
                <w:spacing w:line="360" w:lineRule="auto"/>
                <w:jc w:val="center"/>
                <w:rPr>
                  <w:rFonts w:eastAsia="SimSun"/>
                  <w:sz w:val="30"/>
                  <w:szCs w:val="30"/>
                  <w:lang w:bidi="ar"/>
                </w:rPr>
              </w:pPr>
            </w:p>
            <w:p w14:paraId="013CBDD1" w14:textId="3CFD14B4" w:rsidR="00FF7A38" w:rsidRPr="009F030F" w:rsidRDefault="00FF7A38" w:rsidP="00FF7A38">
              <w:pPr>
                <w:spacing w:line="360" w:lineRule="auto"/>
                <w:ind w:firstLine="0"/>
                <w:jc w:val="center"/>
                <w:rPr>
                  <w:b/>
                  <w:bCs/>
                  <w:sz w:val="32"/>
                  <w:szCs w:val="32"/>
                </w:rPr>
              </w:pPr>
              <w:r>
                <w:rPr>
                  <w:b/>
                  <w:bCs/>
                  <w:sz w:val="32"/>
                  <w:szCs w:val="32"/>
                </w:rPr>
                <w:t>VU THAI DUONG</w:t>
              </w:r>
            </w:p>
            <w:p w14:paraId="124AAD95" w14:textId="6F3C28F7" w:rsidR="00FF7A38" w:rsidRPr="009F030F" w:rsidRDefault="00FF7A38" w:rsidP="00FF7A38">
              <w:pPr>
                <w:spacing w:line="360" w:lineRule="auto"/>
                <w:ind w:firstLine="0"/>
                <w:jc w:val="center"/>
                <w:rPr>
                  <w:b/>
                  <w:bCs/>
                  <w:sz w:val="32"/>
                  <w:szCs w:val="32"/>
                </w:rPr>
              </w:pPr>
              <w:r>
                <w:rPr>
                  <w:b/>
                  <w:bCs/>
                  <w:sz w:val="32"/>
                  <w:szCs w:val="32"/>
                </w:rPr>
                <w:t>NGUYEN TRONG PHUC</w:t>
              </w:r>
            </w:p>
            <w:p w14:paraId="0387F9A6" w14:textId="77777777" w:rsidR="00FF7A38" w:rsidRDefault="00FF7A38" w:rsidP="00FF7A38">
              <w:pPr>
                <w:spacing w:line="360" w:lineRule="auto"/>
                <w:jc w:val="center"/>
                <w:rPr>
                  <w:rFonts w:eastAsia="SimSun"/>
                  <w:sz w:val="30"/>
                  <w:szCs w:val="30"/>
                  <w:lang w:bidi="ar"/>
                </w:rPr>
              </w:pPr>
            </w:p>
            <w:p w14:paraId="12810A48" w14:textId="77777777" w:rsidR="00FF7A38" w:rsidRDefault="00FF7A38" w:rsidP="00FF7A38">
              <w:pPr>
                <w:spacing w:line="360" w:lineRule="auto"/>
                <w:jc w:val="center"/>
                <w:rPr>
                  <w:rFonts w:eastAsia="SimSun"/>
                  <w:sz w:val="30"/>
                  <w:szCs w:val="30"/>
                  <w:lang w:bidi="ar"/>
                </w:rPr>
              </w:pPr>
            </w:p>
            <w:p w14:paraId="33585FB8" w14:textId="3559305B" w:rsidR="00FF7A38" w:rsidRDefault="00FF7A38" w:rsidP="00FF7A38">
              <w:pPr>
                <w:pStyle w:val="NormalWeb"/>
                <w:spacing w:beforeAutospacing="0" w:afterAutospacing="0" w:line="360" w:lineRule="auto"/>
                <w:jc w:val="center"/>
                <w:rPr>
                  <w:b/>
                  <w:bCs/>
                  <w:color w:val="000000"/>
                  <w:sz w:val="40"/>
                  <w:szCs w:val="40"/>
                </w:rPr>
              </w:pPr>
              <w:r w:rsidRPr="00FF7A38">
                <w:rPr>
                  <w:b/>
                  <w:bCs/>
                  <w:color w:val="000000"/>
                  <w:sz w:val="40"/>
                  <w:szCs w:val="40"/>
                </w:rPr>
                <w:t>RETAIL STORE MANAGEMENT PROGRAM</w:t>
              </w:r>
            </w:p>
            <w:p w14:paraId="39A0D8AB" w14:textId="77777777" w:rsidR="005F08F2" w:rsidRDefault="005F08F2" w:rsidP="00FF7A38">
              <w:pPr>
                <w:pStyle w:val="NormalWeb"/>
                <w:spacing w:beforeAutospacing="0" w:afterAutospacing="0" w:line="360" w:lineRule="auto"/>
                <w:jc w:val="center"/>
                <w:rPr>
                  <w:b/>
                  <w:bCs/>
                  <w:color w:val="000000"/>
                  <w:sz w:val="28"/>
                  <w:szCs w:val="28"/>
                </w:rPr>
              </w:pPr>
            </w:p>
            <w:p w14:paraId="605CEBA3" w14:textId="77777777" w:rsidR="00FF7A38" w:rsidRDefault="00FF7A38" w:rsidP="00FF7A38">
              <w:pPr>
                <w:pStyle w:val="NormalWeb"/>
                <w:spacing w:beforeAutospacing="0" w:afterAutospacing="0" w:line="360" w:lineRule="auto"/>
                <w:jc w:val="center"/>
                <w:rPr>
                  <w:color w:val="000000"/>
                  <w:sz w:val="28"/>
                  <w:szCs w:val="28"/>
                </w:rPr>
              </w:pPr>
              <w:r>
                <w:rPr>
                  <w:color w:val="000000"/>
                  <w:sz w:val="28"/>
                  <w:szCs w:val="28"/>
                </w:rPr>
                <w:t>MAJOR</w:t>
              </w:r>
              <w:r w:rsidRPr="00C37F44">
                <w:rPr>
                  <w:color w:val="000000"/>
                  <w:sz w:val="28"/>
                  <w:szCs w:val="28"/>
                </w:rPr>
                <w:t xml:space="preserve">: </w:t>
              </w:r>
              <w:r>
                <w:rPr>
                  <w:color w:val="000000"/>
                  <w:sz w:val="28"/>
                  <w:szCs w:val="28"/>
                </w:rPr>
                <w:t>SOFTWARE ENGINEERING</w:t>
              </w:r>
            </w:p>
            <w:p w14:paraId="3C4F10A5" w14:textId="039B66FC" w:rsidR="00FF7A38" w:rsidRDefault="00FF7A38" w:rsidP="00FF7A38">
              <w:pPr>
                <w:pStyle w:val="NormalWeb"/>
                <w:spacing w:beforeAutospacing="0" w:afterAutospacing="0" w:line="360" w:lineRule="auto"/>
                <w:jc w:val="center"/>
                <w:rPr>
                  <w:color w:val="000000"/>
                  <w:sz w:val="28"/>
                  <w:szCs w:val="28"/>
                </w:rPr>
              </w:pPr>
            </w:p>
            <w:p w14:paraId="7BCA719D" w14:textId="48D151B5" w:rsidR="00FF7A38" w:rsidRDefault="00FF7A38" w:rsidP="00FF7A38">
              <w:pPr>
                <w:pStyle w:val="NormalWeb"/>
                <w:spacing w:beforeAutospacing="0" w:afterAutospacing="0" w:line="360" w:lineRule="auto"/>
                <w:jc w:val="center"/>
                <w:rPr>
                  <w:color w:val="000000"/>
                  <w:sz w:val="28"/>
                  <w:szCs w:val="28"/>
                </w:rPr>
              </w:pPr>
            </w:p>
            <w:p w14:paraId="3694624B" w14:textId="619205F1" w:rsidR="00FF7A38" w:rsidRDefault="00FF7A38" w:rsidP="00FF7A38">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Supervisor</w:t>
              </w:r>
              <w:r w:rsidRPr="009F030F">
                <w:rPr>
                  <w:rFonts w:ascii="Times New Roman" w:hAnsi="Times New Roman" w:cs="Times New Roman"/>
                  <w:b/>
                  <w:sz w:val="28"/>
                  <w:szCs w:val="28"/>
                </w:rPr>
                <w:t>:</w:t>
              </w:r>
              <w:r>
                <w:rPr>
                  <w:rFonts w:ascii="Times New Roman" w:hAnsi="Times New Roman" w:cs="Times New Roman"/>
                  <w:b/>
                  <w:sz w:val="28"/>
                  <w:szCs w:val="28"/>
                </w:rPr>
                <w:t xml:space="preserve"> </w:t>
              </w:r>
              <w:r w:rsidR="00E8517E">
                <w:rPr>
                  <w:rFonts w:ascii="Times New Roman" w:hAnsi="Times New Roman" w:cs="Times New Roman"/>
                  <w:b/>
                  <w:sz w:val="28"/>
                  <w:szCs w:val="28"/>
                </w:rPr>
                <w:t>M</w:t>
              </w:r>
              <w:r w:rsidR="00197F34">
                <w:rPr>
                  <w:rFonts w:ascii="Times New Roman" w:hAnsi="Times New Roman" w:cs="Times New Roman"/>
                  <w:b/>
                  <w:sz w:val="28"/>
                  <w:szCs w:val="28"/>
                </w:rPr>
                <w:t>s</w:t>
              </w:r>
              <w:r w:rsidR="00E8517E">
                <w:rPr>
                  <w:rFonts w:ascii="Times New Roman" w:hAnsi="Times New Roman" w:cs="Times New Roman"/>
                  <w:b/>
                  <w:sz w:val="28"/>
                  <w:szCs w:val="28"/>
                </w:rPr>
                <w:t>C</w:t>
              </w:r>
              <w:r>
                <w:rPr>
                  <w:rFonts w:ascii="Times New Roman" w:hAnsi="Times New Roman" w:cs="Times New Roman"/>
                  <w:b/>
                  <w:sz w:val="28"/>
                  <w:szCs w:val="28"/>
                </w:rPr>
                <w:t>. CHAU THI BAO HA</w:t>
              </w:r>
            </w:p>
            <w:p w14:paraId="758BB940" w14:textId="77777777" w:rsidR="00FF7A38" w:rsidRDefault="00FF7A38" w:rsidP="00FF7A38">
              <w:pPr>
                <w:pStyle w:val="NoSpacing"/>
                <w:spacing w:line="360" w:lineRule="auto"/>
                <w:rPr>
                  <w:rFonts w:ascii="Times New Roman" w:hAnsi="Times New Roman" w:cs="Times New Roman"/>
                  <w:b/>
                  <w:sz w:val="26"/>
                  <w:szCs w:val="26"/>
                </w:rPr>
              </w:pPr>
            </w:p>
            <w:p w14:paraId="0C4EBC92" w14:textId="73F638C4" w:rsidR="00FF7A38" w:rsidRDefault="00FF7A38" w:rsidP="00FF7A38">
              <w:pPr>
                <w:pStyle w:val="NoSpacing"/>
                <w:spacing w:line="360" w:lineRule="auto"/>
                <w:jc w:val="center"/>
                <w:rPr>
                  <w:rFonts w:ascii="Times New Roman" w:hAnsi="Times New Roman" w:cs="Times New Roman"/>
                  <w:b/>
                  <w:sz w:val="26"/>
                  <w:szCs w:val="26"/>
                </w:rPr>
              </w:pPr>
              <w:r>
                <w:rPr>
                  <w:rFonts w:ascii="Times New Roman" w:hAnsi="Times New Roman" w:cs="Times New Roman"/>
                  <w:b/>
                  <w:sz w:val="26"/>
                  <w:szCs w:val="26"/>
                </w:rPr>
                <w:t>HO CHI MINH CITY</w:t>
              </w:r>
              <w:r w:rsidRPr="009F030F">
                <w:rPr>
                  <w:rFonts w:ascii="Times New Roman" w:hAnsi="Times New Roman" w:cs="Times New Roman"/>
                  <w:b/>
                  <w:sz w:val="26"/>
                  <w:szCs w:val="26"/>
                </w:rPr>
                <w:t xml:space="preserve">, </w:t>
              </w:r>
              <w:r>
                <w:rPr>
                  <w:rFonts w:ascii="Times New Roman" w:hAnsi="Times New Roman" w:cs="Times New Roman"/>
                  <w:b/>
                  <w:sz w:val="26"/>
                  <w:szCs w:val="26"/>
                </w:rPr>
                <w:t>… 2025</w:t>
              </w:r>
            </w:p>
            <w:p w14:paraId="58494AFA" w14:textId="13F26582" w:rsidR="00FF7A38" w:rsidRDefault="00FF7A38" w:rsidP="00FF7A38">
              <w:pPr>
                <w:pStyle w:val="NormalWeb"/>
                <w:spacing w:beforeAutospacing="0" w:afterAutospacing="0" w:line="360" w:lineRule="auto"/>
                <w:jc w:val="center"/>
                <w:rPr>
                  <w:color w:val="000000"/>
                  <w:sz w:val="28"/>
                  <w:szCs w:val="28"/>
                </w:rPr>
              </w:pPr>
            </w:p>
            <w:p w14:paraId="29C15677" w14:textId="51A3ED02" w:rsidR="005F08F2" w:rsidRDefault="005F08F2">
              <w:pPr>
                <w:spacing w:before="0" w:line="240" w:lineRule="auto"/>
                <w:ind w:firstLine="0"/>
                <w:jc w:val="left"/>
                <w:rPr>
                  <w:rFonts w:eastAsia="SimSun"/>
                  <w:b/>
                  <w:bCs/>
                  <w:szCs w:val="26"/>
                  <w:lang w:eastAsia="zh-CN"/>
                </w:rPr>
              </w:pPr>
            </w:p>
            <w:p w14:paraId="0A42152C" w14:textId="12CEFCB5" w:rsidR="00CE5B14" w:rsidRPr="00187297" w:rsidRDefault="00CE5B14" w:rsidP="00FF7A38">
              <w:pPr>
                <w:pStyle w:val="NormalWeb"/>
                <w:spacing w:before="100" w:after="100"/>
                <w:jc w:val="center"/>
                <w:rPr>
                  <w:b/>
                  <w:bCs/>
                  <w:sz w:val="26"/>
                  <w:szCs w:val="26"/>
                </w:rPr>
              </w:pPr>
              <w:r w:rsidRPr="00187297">
                <w:rPr>
                  <w:b/>
                  <w:bCs/>
                  <w:sz w:val="26"/>
                  <w:szCs w:val="26"/>
                </w:rPr>
                <w:lastRenderedPageBreak/>
                <w:t>NHẬN XÉT CỦA GIÁO VIÊN HƯỚNG DẪN</w:t>
              </w:r>
              <w:bookmarkEnd w:id="3"/>
            </w:p>
            <w:p w14:paraId="4F8F6915" w14:textId="284BF290" w:rsidR="00CE5B14" w:rsidRPr="00B4131D" w:rsidRDefault="00FA3090" w:rsidP="00FA3090">
              <w:pPr>
                <w:pBdr>
                  <w:top w:val="nil"/>
                  <w:left w:val="nil"/>
                  <w:bottom w:val="nil"/>
                  <w:right w:val="nil"/>
                  <w:between w:val="nil"/>
                </w:pBdr>
                <w:tabs>
                  <w:tab w:val="center" w:pos="4680"/>
                  <w:tab w:val="right" w:pos="9360"/>
                </w:tabs>
                <w:spacing w:line="360" w:lineRule="auto"/>
                <w:ind w:firstLine="0"/>
                <w:rPr>
                  <w:color w:val="000000"/>
                  <w:szCs w:val="26"/>
                </w:rPr>
              </w:pPr>
              <w:r>
                <w:rPr>
                  <w:color w:val="000000"/>
                  <w:szCs w:val="26"/>
                </w:rPr>
                <w:t>………………………………………………………………………………………………………………………………………………………………………………………………………………………………………………………………………………………………………………………………………………………………………………………………………………………………………………………………………………………………………………………………………………………………………………………………………………………………………………………………………………………………………………………………………………………………………………………………………………………………………………………………………………………………………………………………………………………………………………………………………………………………………………………………………………………………………………………………………………………………………………………………………………………………………………………………………………………………………………………………………………………………………………………………………………………………………………………………………………………………………………………………………………………………………………………………………………………………………………………………………………………………………………………………………………………………………………………………………………………………………………………………………………………………………………………………………………………………………………………………………………………………………………………………………………………………………………………………………………………………………………………………………………………………………………………………</w:t>
              </w:r>
              <w:r w:rsidR="00CE5B14">
                <w:rPr>
                  <w:color w:val="000000"/>
                  <w:szCs w:val="26"/>
                </w:rPr>
                <w:tab/>
              </w:r>
            </w:p>
            <w:p w14:paraId="4BBF3421" w14:textId="55343642" w:rsidR="00CE5B14" w:rsidRPr="00B4131D" w:rsidRDefault="00CE5B14" w:rsidP="00CE5B14">
              <w:pPr>
                <w:pBdr>
                  <w:top w:val="nil"/>
                  <w:left w:val="nil"/>
                  <w:bottom w:val="nil"/>
                  <w:right w:val="nil"/>
                  <w:between w:val="nil"/>
                </w:pBdr>
                <w:tabs>
                  <w:tab w:val="center" w:pos="4680"/>
                  <w:tab w:val="right" w:pos="9360"/>
                </w:tabs>
                <w:spacing w:line="360" w:lineRule="auto"/>
                <w:jc w:val="right"/>
                <w:rPr>
                  <w:b/>
                  <w:color w:val="000000"/>
                  <w:szCs w:val="26"/>
                </w:rPr>
              </w:pPr>
              <w:r w:rsidRPr="00B4131D">
                <w:rPr>
                  <w:b/>
                  <w:color w:val="000000"/>
                  <w:szCs w:val="26"/>
                </w:rPr>
                <w:t>TP.Hồ Chí Minh, ngày…..tháng….năm</w:t>
              </w:r>
              <w:r w:rsidR="00FA3090">
                <w:rPr>
                  <w:b/>
                  <w:color w:val="000000"/>
                  <w:szCs w:val="26"/>
                </w:rPr>
                <w:t xml:space="preserve"> 2025</w:t>
              </w:r>
            </w:p>
            <w:p w14:paraId="1109D9B9" w14:textId="0DA667D7" w:rsidR="00CE5B14" w:rsidRDefault="00CE5B14" w:rsidP="00FA3090">
              <w:pPr>
                <w:pStyle w:val="NoSpacing"/>
                <w:spacing w:line="360" w:lineRule="auto"/>
                <w:jc w:val="right"/>
                <w:rPr>
                  <w:rFonts w:ascii="Times New Roman" w:hAnsi="Times New Roman" w:cs="Times New Roman"/>
                  <w:b/>
                  <w:sz w:val="26"/>
                  <w:szCs w:val="26"/>
                </w:rPr>
              </w:pPr>
              <w:r w:rsidRPr="00B4131D">
                <w:rPr>
                  <w:rFonts w:ascii="Times New Roman" w:hAnsi="Times New Roman" w:cs="Times New Roman"/>
                  <w:color w:val="000000"/>
                  <w:sz w:val="26"/>
                  <w:szCs w:val="26"/>
                </w:rPr>
                <w:t xml:space="preserve">                                            CHỮ KÝ GIẢNG VIÊN</w:t>
              </w:r>
            </w:p>
            <w:p w14:paraId="68AE9DF8" w14:textId="151DEF3E" w:rsidR="00CE5B14" w:rsidRDefault="00CE5B14" w:rsidP="00FA3090">
              <w:pPr>
                <w:pStyle w:val="NormalWeb"/>
                <w:spacing w:before="100" w:after="100"/>
                <w:jc w:val="center"/>
                <w:rPr>
                  <w:b/>
                  <w:bCs/>
                  <w:sz w:val="26"/>
                  <w:szCs w:val="26"/>
                </w:rPr>
              </w:pPr>
              <w:bookmarkStart w:id="4" w:name="_Toc183900998"/>
              <w:r w:rsidRPr="00187297">
                <w:rPr>
                  <w:b/>
                  <w:bCs/>
                  <w:sz w:val="26"/>
                  <w:szCs w:val="26"/>
                </w:rPr>
                <w:lastRenderedPageBreak/>
                <w:t>NHẬN XÉT CỦA GIÁO VIÊN PHẢN BIỆN</w:t>
              </w:r>
              <w:bookmarkEnd w:id="4"/>
            </w:p>
            <w:p w14:paraId="00CB7C91" w14:textId="5B782D56" w:rsidR="00FA3090" w:rsidRPr="00FA3090" w:rsidRDefault="00FA3090" w:rsidP="00FA3090">
              <w:pPr>
                <w:pStyle w:val="NormalWeb"/>
                <w:spacing w:before="100" w:after="100"/>
                <w:jc w:val="both"/>
                <w:rPr>
                  <w:sz w:val="26"/>
                  <w:szCs w:val="26"/>
                </w:rPr>
              </w:pPr>
              <w:r>
                <w:rPr>
                  <w:sz w:val="26"/>
                  <w:szCs w:val="26"/>
                </w:rPr>
                <w:t>……………………………………………………………………………………………………………………………………………………………………………………………………………………………………………………………………………………………………………………………………………………………………………………………………………………………………………………………………………………………………………………………………………………………………………………………………………………………………………………………………………………………………………………………………………………………………………………………………………………………………………………………………………………………………………………………………………………………………………………………………………………………………………………………………………………………………………………………………………………………………………………………………………………………………………………………………………………………………………………………………………………………………………………………………………………………………………………………………………………………………………………………………………………………………………………………………………………………………………………………………………………………………………………………………………………………………………………………………………………………………………………………………………………………………………………………………………………………………………………………………………………………………………………………………………………………………………………………………………………………………………………………………………………………………………………………………………………………………………………………………………………………………………………………………………………………………………………………………………………………………………………………………………………………………………………………………………………………………………………………………………………………………………………………………………………………………………………………………………………………………………………………………………………………………………………………………………………………………………………………………………………………………………………………………………………………………………………………………………………………………………………………………………………………………………………………………………………………………</w:t>
              </w:r>
            </w:p>
            <w:p w14:paraId="64ACD72D" w14:textId="700E39D4" w:rsidR="00CE5B14" w:rsidRPr="00B4131D" w:rsidRDefault="00CE5B14" w:rsidP="00CE5B14">
              <w:pPr>
                <w:pBdr>
                  <w:top w:val="nil"/>
                  <w:left w:val="nil"/>
                  <w:bottom w:val="nil"/>
                  <w:right w:val="nil"/>
                  <w:between w:val="nil"/>
                </w:pBdr>
                <w:tabs>
                  <w:tab w:val="center" w:pos="4680"/>
                  <w:tab w:val="right" w:pos="9360"/>
                </w:tabs>
                <w:spacing w:line="360" w:lineRule="auto"/>
                <w:jc w:val="right"/>
                <w:rPr>
                  <w:b/>
                  <w:color w:val="000000"/>
                  <w:szCs w:val="26"/>
                </w:rPr>
              </w:pPr>
              <w:r w:rsidRPr="00B4131D">
                <w:rPr>
                  <w:b/>
                  <w:color w:val="000000"/>
                  <w:szCs w:val="26"/>
                </w:rPr>
                <w:t>TP.Hồ Chí Minh, ngày…..tháng….năm</w:t>
              </w:r>
              <w:r w:rsidR="00FA3090">
                <w:rPr>
                  <w:b/>
                  <w:color w:val="000000"/>
                  <w:szCs w:val="26"/>
                </w:rPr>
                <w:t xml:space="preserve"> 2025</w:t>
              </w:r>
            </w:p>
            <w:p w14:paraId="55C7B522" w14:textId="733D6002" w:rsidR="00CE5B14" w:rsidRPr="007500A9" w:rsidRDefault="00CE5B14" w:rsidP="00CE5B14">
              <w:pPr>
                <w:pBdr>
                  <w:top w:val="nil"/>
                  <w:left w:val="nil"/>
                  <w:bottom w:val="nil"/>
                  <w:right w:val="nil"/>
                  <w:between w:val="nil"/>
                </w:pBdr>
                <w:spacing w:line="360" w:lineRule="auto"/>
                <w:ind w:right="58"/>
                <w:jc w:val="right"/>
                <w:rPr>
                  <w:color w:val="000000"/>
                  <w:szCs w:val="26"/>
                </w:rPr>
                <w:sectPr w:rsidR="00CE5B14" w:rsidRPr="007500A9" w:rsidSect="00924851">
                  <w:headerReference w:type="default" r:id="rId10"/>
                  <w:footerReference w:type="default" r:id="rId11"/>
                  <w:headerReference w:type="first" r:id="rId12"/>
                  <w:footerReference w:type="first" r:id="rId13"/>
                  <w:pgSz w:w="11906" w:h="16838"/>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0"/>
                  <w:titlePg/>
                  <w:docGrid w:linePitch="360"/>
                </w:sectPr>
              </w:pPr>
              <w:r w:rsidRPr="00B4131D">
                <w:rPr>
                  <w:color w:val="000000"/>
                  <w:szCs w:val="26"/>
                </w:rPr>
                <w:t xml:space="preserve">                                         CHỮ KÝ GIẢNG VI</w:t>
              </w:r>
              <w:r>
                <w:rPr>
                  <w:color w:val="000000"/>
                  <w:szCs w:val="26"/>
                </w:rPr>
                <w:t>ÊN</w:t>
              </w:r>
            </w:p>
            <w:p w14:paraId="0F2EBD23" w14:textId="77777777" w:rsidR="005F08F2" w:rsidRPr="00187297" w:rsidRDefault="005F08F2" w:rsidP="005F08F2">
              <w:pPr>
                <w:pStyle w:val="NormalWeb"/>
                <w:spacing w:before="100" w:after="100"/>
                <w:jc w:val="center"/>
                <w:rPr>
                  <w:b/>
                  <w:bCs/>
                  <w:sz w:val="26"/>
                  <w:szCs w:val="26"/>
                </w:rPr>
              </w:pPr>
              <w:bookmarkStart w:id="5" w:name="_Toc183900995"/>
              <w:bookmarkStart w:id="6" w:name="_Hlk187749399"/>
              <w:r w:rsidRPr="00187297">
                <w:rPr>
                  <w:b/>
                  <w:bCs/>
                  <w:sz w:val="26"/>
                  <w:szCs w:val="26"/>
                </w:rPr>
                <w:lastRenderedPageBreak/>
                <w:t>ABSTRACT</w:t>
              </w:r>
              <w:bookmarkEnd w:id="5"/>
            </w:p>
            <w:p w14:paraId="0F1A9174" w14:textId="77777777" w:rsidR="005F08F2" w:rsidRPr="00B4131D" w:rsidRDefault="005F08F2" w:rsidP="005F08F2">
              <w:pPr>
                <w:spacing w:line="360" w:lineRule="auto"/>
                <w:ind w:firstLine="0"/>
                <w:rPr>
                  <w:b/>
                  <w:szCs w:val="26"/>
                </w:rPr>
              </w:pPr>
              <w:r w:rsidRPr="00B4131D">
                <w:rPr>
                  <w:b/>
                  <w:szCs w:val="26"/>
                </w:rPr>
                <w:t>Reason for choosing the topic:</w:t>
              </w:r>
            </w:p>
            <w:p w14:paraId="1518CD90" w14:textId="77777777" w:rsidR="005F08F2" w:rsidRPr="00B4131D" w:rsidRDefault="005F08F2" w:rsidP="005F08F2">
              <w:pPr>
                <w:spacing w:after="160" w:line="360" w:lineRule="auto"/>
                <w:ind w:right="26" w:firstLine="0"/>
                <w:rPr>
                  <w:b/>
                  <w:szCs w:val="26"/>
                </w:rPr>
              </w:pPr>
              <w:r w:rsidRPr="00B4131D">
                <w:rPr>
                  <w:b/>
                  <w:szCs w:val="26"/>
                </w:rPr>
                <w:t>Problems:</w:t>
              </w:r>
            </w:p>
            <w:p w14:paraId="67E054CC" w14:textId="77777777" w:rsidR="005F08F2" w:rsidRPr="00B4131D" w:rsidRDefault="005F08F2" w:rsidP="005F08F2">
              <w:pPr>
                <w:spacing w:after="160" w:line="360" w:lineRule="auto"/>
                <w:ind w:right="26" w:firstLine="0"/>
                <w:rPr>
                  <w:b/>
                  <w:szCs w:val="26"/>
                </w:rPr>
              </w:pPr>
              <w:r w:rsidRPr="00B4131D">
                <w:rPr>
                  <w:b/>
                  <w:szCs w:val="26"/>
                </w:rPr>
                <w:t>Methods:</w:t>
              </w:r>
            </w:p>
            <w:bookmarkEnd w:id="6"/>
            <w:p w14:paraId="580770A5" w14:textId="77777777" w:rsidR="00BB1403" w:rsidRDefault="00BB1403" w:rsidP="00CE5B14">
              <w:pPr>
                <w:spacing w:before="0" w:line="240" w:lineRule="auto"/>
                <w:ind w:firstLine="0"/>
                <w:jc w:val="left"/>
              </w:pPr>
            </w:p>
            <w:p w14:paraId="3B71500E" w14:textId="77777777" w:rsidR="00BB1403" w:rsidRDefault="00BB1403">
              <w:pPr>
                <w:spacing w:before="0" w:line="240" w:lineRule="auto"/>
                <w:ind w:firstLine="0"/>
                <w:jc w:val="left"/>
              </w:pPr>
              <w:r>
                <w:br w:type="page"/>
              </w:r>
            </w:p>
            <w:p w14:paraId="3870FD53" w14:textId="30796054" w:rsidR="00890157" w:rsidRPr="007F2B7D" w:rsidRDefault="00000000" w:rsidP="00CE5B14">
              <w:pPr>
                <w:spacing w:before="0" w:line="240" w:lineRule="auto"/>
                <w:ind w:firstLine="0"/>
                <w:jc w:val="left"/>
              </w:pPr>
            </w:p>
          </w:sdtContent>
        </w:sdt>
      </w:sdtContent>
    </w:sdt>
    <w:p w14:paraId="301AD0AE" w14:textId="77777777" w:rsidR="00C26640" w:rsidRDefault="004B4BF6" w:rsidP="00CE5B14">
      <w:pPr>
        <w:ind w:firstLine="0"/>
        <w:jc w:val="center"/>
        <w:rPr>
          <w:noProof/>
        </w:rPr>
      </w:pPr>
      <w:bookmarkStart w:id="7" w:name="_Toc187398586"/>
      <w:r w:rsidRPr="00EE120C">
        <w:rPr>
          <w:b/>
          <w:bCs/>
          <w:sz w:val="28"/>
          <w:szCs w:val="28"/>
        </w:rPr>
        <w:t>MỤC LỤC</w:t>
      </w:r>
      <w:bookmarkEnd w:id="0"/>
      <w:bookmarkEnd w:id="1"/>
      <w:bookmarkEnd w:id="7"/>
      <w:r w:rsidR="002748C6">
        <w:fldChar w:fldCharType="begin"/>
      </w:r>
      <w:r w:rsidR="002748C6">
        <w:instrText xml:space="preserve"> TOC \o "1-3" \h \z \t "Style_PhuLuc,4" </w:instrText>
      </w:r>
      <w:r w:rsidR="002748C6">
        <w:fldChar w:fldCharType="separate"/>
      </w:r>
    </w:p>
    <w:p w14:paraId="0FC46813" w14:textId="1DB4C3CB" w:rsidR="00C26640" w:rsidRDefault="00C26640">
      <w:pPr>
        <w:pStyle w:val="TOC1"/>
        <w:rPr>
          <w:rFonts w:asciiTheme="minorHAnsi" w:eastAsiaTheme="minorEastAsia" w:hAnsiTheme="minorHAnsi" w:cstheme="minorBidi"/>
          <w:sz w:val="22"/>
          <w:szCs w:val="22"/>
        </w:rPr>
      </w:pPr>
      <w:hyperlink w:anchor="_Toc190435659" w:history="1">
        <w:r w:rsidRPr="003A3FB9">
          <w:rPr>
            <w:rStyle w:val="Hyperlink"/>
          </w:rPr>
          <w:t>LỜI MỞ ĐẦU</w:t>
        </w:r>
        <w:r>
          <w:rPr>
            <w:webHidden/>
          </w:rPr>
          <w:tab/>
        </w:r>
        <w:r>
          <w:rPr>
            <w:webHidden/>
          </w:rPr>
          <w:fldChar w:fldCharType="begin"/>
        </w:r>
        <w:r>
          <w:rPr>
            <w:webHidden/>
          </w:rPr>
          <w:instrText xml:space="preserve"> PAGEREF _Toc190435659 \h </w:instrText>
        </w:r>
        <w:r>
          <w:rPr>
            <w:webHidden/>
          </w:rPr>
        </w:r>
        <w:r>
          <w:rPr>
            <w:webHidden/>
          </w:rPr>
          <w:fldChar w:fldCharType="separate"/>
        </w:r>
        <w:r>
          <w:rPr>
            <w:webHidden/>
          </w:rPr>
          <w:t>6</w:t>
        </w:r>
        <w:r>
          <w:rPr>
            <w:webHidden/>
          </w:rPr>
          <w:fldChar w:fldCharType="end"/>
        </w:r>
      </w:hyperlink>
    </w:p>
    <w:p w14:paraId="7CD9519A" w14:textId="68CE2B88" w:rsidR="00C26640" w:rsidRDefault="00C26640">
      <w:pPr>
        <w:pStyle w:val="TOC1"/>
        <w:rPr>
          <w:rFonts w:asciiTheme="minorHAnsi" w:eastAsiaTheme="minorEastAsia" w:hAnsiTheme="minorHAnsi" w:cstheme="minorBidi"/>
          <w:sz w:val="22"/>
          <w:szCs w:val="22"/>
        </w:rPr>
      </w:pPr>
      <w:hyperlink w:anchor="_Toc190435660" w:history="1">
        <w:r w:rsidRPr="003A3FB9">
          <w:rPr>
            <w:rStyle w:val="Hyperlink"/>
          </w:rPr>
          <w:t>CHƯƠNG 1 : GIỚI THIỆU</w:t>
        </w:r>
        <w:r>
          <w:rPr>
            <w:webHidden/>
          </w:rPr>
          <w:tab/>
        </w:r>
        <w:r>
          <w:rPr>
            <w:webHidden/>
          </w:rPr>
          <w:fldChar w:fldCharType="begin"/>
        </w:r>
        <w:r>
          <w:rPr>
            <w:webHidden/>
          </w:rPr>
          <w:instrText xml:space="preserve"> PAGEREF _Toc190435660 \h </w:instrText>
        </w:r>
        <w:r>
          <w:rPr>
            <w:webHidden/>
          </w:rPr>
        </w:r>
        <w:r>
          <w:rPr>
            <w:webHidden/>
          </w:rPr>
          <w:fldChar w:fldCharType="separate"/>
        </w:r>
        <w:r>
          <w:rPr>
            <w:webHidden/>
          </w:rPr>
          <w:t>9</w:t>
        </w:r>
        <w:r>
          <w:rPr>
            <w:webHidden/>
          </w:rPr>
          <w:fldChar w:fldCharType="end"/>
        </w:r>
      </w:hyperlink>
    </w:p>
    <w:p w14:paraId="381C83B2" w14:textId="237EEE55" w:rsidR="00C26640" w:rsidRDefault="00C26640">
      <w:pPr>
        <w:pStyle w:val="TOC2"/>
        <w:rPr>
          <w:rFonts w:asciiTheme="minorHAnsi" w:eastAsiaTheme="minorEastAsia" w:hAnsiTheme="minorHAnsi" w:cstheme="minorBidi"/>
          <w:noProof/>
          <w:sz w:val="22"/>
          <w:szCs w:val="22"/>
        </w:rPr>
      </w:pPr>
      <w:hyperlink w:anchor="_Toc190435661" w:history="1">
        <w:r w:rsidRPr="003A3FB9">
          <w:rPr>
            <w:rStyle w:val="Hyperlink"/>
            <w:noProof/>
          </w:rPr>
          <w:t>1.1 Tổng quan</w:t>
        </w:r>
        <w:r>
          <w:rPr>
            <w:noProof/>
            <w:webHidden/>
          </w:rPr>
          <w:tab/>
        </w:r>
        <w:r>
          <w:rPr>
            <w:noProof/>
            <w:webHidden/>
          </w:rPr>
          <w:fldChar w:fldCharType="begin"/>
        </w:r>
        <w:r>
          <w:rPr>
            <w:noProof/>
            <w:webHidden/>
          </w:rPr>
          <w:instrText xml:space="preserve"> PAGEREF _Toc190435661 \h </w:instrText>
        </w:r>
        <w:r>
          <w:rPr>
            <w:noProof/>
            <w:webHidden/>
          </w:rPr>
        </w:r>
        <w:r>
          <w:rPr>
            <w:noProof/>
            <w:webHidden/>
          </w:rPr>
          <w:fldChar w:fldCharType="separate"/>
        </w:r>
        <w:r>
          <w:rPr>
            <w:noProof/>
            <w:webHidden/>
          </w:rPr>
          <w:t>9</w:t>
        </w:r>
        <w:r>
          <w:rPr>
            <w:noProof/>
            <w:webHidden/>
          </w:rPr>
          <w:fldChar w:fldCharType="end"/>
        </w:r>
      </w:hyperlink>
    </w:p>
    <w:p w14:paraId="38F51C28" w14:textId="0D1982D7" w:rsidR="00C26640" w:rsidRDefault="00C26640">
      <w:pPr>
        <w:pStyle w:val="TOC2"/>
        <w:rPr>
          <w:rFonts w:asciiTheme="minorHAnsi" w:eastAsiaTheme="minorEastAsia" w:hAnsiTheme="minorHAnsi" w:cstheme="minorBidi"/>
          <w:noProof/>
          <w:sz w:val="22"/>
          <w:szCs w:val="22"/>
        </w:rPr>
      </w:pPr>
      <w:hyperlink w:anchor="_Toc190435662" w:history="1">
        <w:r w:rsidRPr="003A3FB9">
          <w:rPr>
            <w:rStyle w:val="Hyperlink"/>
            <w:noProof/>
          </w:rPr>
          <w:t>1.2 Mục tiêu đề tài</w:t>
        </w:r>
        <w:r>
          <w:rPr>
            <w:noProof/>
            <w:webHidden/>
          </w:rPr>
          <w:tab/>
        </w:r>
        <w:r>
          <w:rPr>
            <w:noProof/>
            <w:webHidden/>
          </w:rPr>
          <w:fldChar w:fldCharType="begin"/>
        </w:r>
        <w:r>
          <w:rPr>
            <w:noProof/>
            <w:webHidden/>
          </w:rPr>
          <w:instrText xml:space="preserve"> PAGEREF _Toc190435662 \h </w:instrText>
        </w:r>
        <w:r>
          <w:rPr>
            <w:noProof/>
            <w:webHidden/>
          </w:rPr>
        </w:r>
        <w:r>
          <w:rPr>
            <w:noProof/>
            <w:webHidden/>
          </w:rPr>
          <w:fldChar w:fldCharType="separate"/>
        </w:r>
        <w:r>
          <w:rPr>
            <w:noProof/>
            <w:webHidden/>
          </w:rPr>
          <w:t>10</w:t>
        </w:r>
        <w:r>
          <w:rPr>
            <w:noProof/>
            <w:webHidden/>
          </w:rPr>
          <w:fldChar w:fldCharType="end"/>
        </w:r>
      </w:hyperlink>
    </w:p>
    <w:p w14:paraId="2E45F1DD" w14:textId="1F3C3264" w:rsidR="00C26640" w:rsidRDefault="00C26640">
      <w:pPr>
        <w:pStyle w:val="TOC2"/>
        <w:rPr>
          <w:rFonts w:asciiTheme="minorHAnsi" w:eastAsiaTheme="minorEastAsia" w:hAnsiTheme="minorHAnsi" w:cstheme="minorBidi"/>
          <w:noProof/>
          <w:sz w:val="22"/>
          <w:szCs w:val="22"/>
        </w:rPr>
      </w:pPr>
      <w:hyperlink w:anchor="_Toc190435663" w:history="1">
        <w:r w:rsidRPr="003A3FB9">
          <w:rPr>
            <w:rStyle w:val="Hyperlink"/>
            <w:noProof/>
          </w:rPr>
          <w:t>1.3 Phạm vi đề tài</w:t>
        </w:r>
        <w:r>
          <w:rPr>
            <w:noProof/>
            <w:webHidden/>
          </w:rPr>
          <w:tab/>
        </w:r>
        <w:r>
          <w:rPr>
            <w:noProof/>
            <w:webHidden/>
          </w:rPr>
          <w:fldChar w:fldCharType="begin"/>
        </w:r>
        <w:r>
          <w:rPr>
            <w:noProof/>
            <w:webHidden/>
          </w:rPr>
          <w:instrText xml:space="preserve"> PAGEREF _Toc190435663 \h </w:instrText>
        </w:r>
        <w:r>
          <w:rPr>
            <w:noProof/>
            <w:webHidden/>
          </w:rPr>
        </w:r>
        <w:r>
          <w:rPr>
            <w:noProof/>
            <w:webHidden/>
          </w:rPr>
          <w:fldChar w:fldCharType="separate"/>
        </w:r>
        <w:r>
          <w:rPr>
            <w:noProof/>
            <w:webHidden/>
          </w:rPr>
          <w:t>10</w:t>
        </w:r>
        <w:r>
          <w:rPr>
            <w:noProof/>
            <w:webHidden/>
          </w:rPr>
          <w:fldChar w:fldCharType="end"/>
        </w:r>
      </w:hyperlink>
    </w:p>
    <w:p w14:paraId="4C5C8220" w14:textId="37C03777" w:rsidR="00C26640" w:rsidRDefault="00C26640">
      <w:pPr>
        <w:pStyle w:val="TOC2"/>
        <w:rPr>
          <w:rFonts w:asciiTheme="minorHAnsi" w:eastAsiaTheme="minorEastAsia" w:hAnsiTheme="minorHAnsi" w:cstheme="minorBidi"/>
          <w:noProof/>
          <w:sz w:val="22"/>
          <w:szCs w:val="22"/>
        </w:rPr>
      </w:pPr>
      <w:hyperlink w:anchor="_Toc190435664" w:history="1">
        <w:r w:rsidRPr="003A3FB9">
          <w:rPr>
            <w:rStyle w:val="Hyperlink"/>
            <w:noProof/>
          </w:rPr>
          <w:t>1.4 Mô tả yêu cầu chức năng</w:t>
        </w:r>
        <w:r>
          <w:rPr>
            <w:noProof/>
            <w:webHidden/>
          </w:rPr>
          <w:tab/>
        </w:r>
        <w:r>
          <w:rPr>
            <w:noProof/>
            <w:webHidden/>
          </w:rPr>
          <w:fldChar w:fldCharType="begin"/>
        </w:r>
        <w:r>
          <w:rPr>
            <w:noProof/>
            <w:webHidden/>
          </w:rPr>
          <w:instrText xml:space="preserve"> PAGEREF _Toc190435664 \h </w:instrText>
        </w:r>
        <w:r>
          <w:rPr>
            <w:noProof/>
            <w:webHidden/>
          </w:rPr>
        </w:r>
        <w:r>
          <w:rPr>
            <w:noProof/>
            <w:webHidden/>
          </w:rPr>
          <w:fldChar w:fldCharType="separate"/>
        </w:r>
        <w:r>
          <w:rPr>
            <w:noProof/>
            <w:webHidden/>
          </w:rPr>
          <w:t>11</w:t>
        </w:r>
        <w:r>
          <w:rPr>
            <w:noProof/>
            <w:webHidden/>
          </w:rPr>
          <w:fldChar w:fldCharType="end"/>
        </w:r>
      </w:hyperlink>
    </w:p>
    <w:p w14:paraId="13F8F379" w14:textId="7116F27D"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65" w:history="1">
        <w:r w:rsidRPr="003A3FB9">
          <w:rPr>
            <w:rStyle w:val="Hyperlink"/>
            <w:noProof/>
          </w:rPr>
          <w:t>1.4.1 Chức năng chung</w:t>
        </w:r>
        <w:r>
          <w:rPr>
            <w:noProof/>
            <w:webHidden/>
          </w:rPr>
          <w:tab/>
        </w:r>
        <w:r>
          <w:rPr>
            <w:noProof/>
            <w:webHidden/>
          </w:rPr>
          <w:fldChar w:fldCharType="begin"/>
        </w:r>
        <w:r>
          <w:rPr>
            <w:noProof/>
            <w:webHidden/>
          </w:rPr>
          <w:instrText xml:space="preserve"> PAGEREF _Toc190435665 \h </w:instrText>
        </w:r>
        <w:r>
          <w:rPr>
            <w:noProof/>
            <w:webHidden/>
          </w:rPr>
        </w:r>
        <w:r>
          <w:rPr>
            <w:noProof/>
            <w:webHidden/>
          </w:rPr>
          <w:fldChar w:fldCharType="separate"/>
        </w:r>
        <w:r>
          <w:rPr>
            <w:noProof/>
            <w:webHidden/>
          </w:rPr>
          <w:t>12</w:t>
        </w:r>
        <w:r>
          <w:rPr>
            <w:noProof/>
            <w:webHidden/>
          </w:rPr>
          <w:fldChar w:fldCharType="end"/>
        </w:r>
      </w:hyperlink>
    </w:p>
    <w:p w14:paraId="50A1275F" w14:textId="34780146"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66" w:history="1">
        <w:r w:rsidRPr="003A3FB9">
          <w:rPr>
            <w:rStyle w:val="Hyperlink"/>
            <w:noProof/>
          </w:rPr>
          <w:t>1.4.2 Chức năng của quản lý</w:t>
        </w:r>
        <w:r>
          <w:rPr>
            <w:noProof/>
            <w:webHidden/>
          </w:rPr>
          <w:tab/>
        </w:r>
        <w:r>
          <w:rPr>
            <w:noProof/>
            <w:webHidden/>
          </w:rPr>
          <w:fldChar w:fldCharType="begin"/>
        </w:r>
        <w:r>
          <w:rPr>
            <w:noProof/>
            <w:webHidden/>
          </w:rPr>
          <w:instrText xml:space="preserve"> PAGEREF _Toc190435666 \h </w:instrText>
        </w:r>
        <w:r>
          <w:rPr>
            <w:noProof/>
            <w:webHidden/>
          </w:rPr>
        </w:r>
        <w:r>
          <w:rPr>
            <w:noProof/>
            <w:webHidden/>
          </w:rPr>
          <w:fldChar w:fldCharType="separate"/>
        </w:r>
        <w:r>
          <w:rPr>
            <w:noProof/>
            <w:webHidden/>
          </w:rPr>
          <w:t>13</w:t>
        </w:r>
        <w:r>
          <w:rPr>
            <w:noProof/>
            <w:webHidden/>
          </w:rPr>
          <w:fldChar w:fldCharType="end"/>
        </w:r>
      </w:hyperlink>
    </w:p>
    <w:p w14:paraId="51704D1D" w14:textId="6F509ACB"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67" w:history="1">
        <w:r w:rsidRPr="003A3FB9">
          <w:rPr>
            <w:rStyle w:val="Hyperlink"/>
            <w:noProof/>
          </w:rPr>
          <w:t>1.4.3 Chức năng của nhân viên</w:t>
        </w:r>
        <w:r>
          <w:rPr>
            <w:noProof/>
            <w:webHidden/>
          </w:rPr>
          <w:tab/>
        </w:r>
        <w:r>
          <w:rPr>
            <w:noProof/>
            <w:webHidden/>
          </w:rPr>
          <w:fldChar w:fldCharType="begin"/>
        </w:r>
        <w:r>
          <w:rPr>
            <w:noProof/>
            <w:webHidden/>
          </w:rPr>
          <w:instrText xml:space="preserve"> PAGEREF _Toc190435667 \h </w:instrText>
        </w:r>
        <w:r>
          <w:rPr>
            <w:noProof/>
            <w:webHidden/>
          </w:rPr>
        </w:r>
        <w:r>
          <w:rPr>
            <w:noProof/>
            <w:webHidden/>
          </w:rPr>
          <w:fldChar w:fldCharType="separate"/>
        </w:r>
        <w:r>
          <w:rPr>
            <w:noProof/>
            <w:webHidden/>
          </w:rPr>
          <w:t>15</w:t>
        </w:r>
        <w:r>
          <w:rPr>
            <w:noProof/>
            <w:webHidden/>
          </w:rPr>
          <w:fldChar w:fldCharType="end"/>
        </w:r>
      </w:hyperlink>
    </w:p>
    <w:p w14:paraId="5C4B3710" w14:textId="090BAF80"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68" w:history="1">
        <w:r w:rsidRPr="003A3FB9">
          <w:rPr>
            <w:rStyle w:val="Hyperlink"/>
            <w:noProof/>
          </w:rPr>
          <w:t>1.4.4 Chức năng của khách hàng</w:t>
        </w:r>
        <w:r>
          <w:rPr>
            <w:noProof/>
            <w:webHidden/>
          </w:rPr>
          <w:tab/>
        </w:r>
        <w:r>
          <w:rPr>
            <w:noProof/>
            <w:webHidden/>
          </w:rPr>
          <w:fldChar w:fldCharType="begin"/>
        </w:r>
        <w:r>
          <w:rPr>
            <w:noProof/>
            <w:webHidden/>
          </w:rPr>
          <w:instrText xml:space="preserve"> PAGEREF _Toc190435668 \h </w:instrText>
        </w:r>
        <w:r>
          <w:rPr>
            <w:noProof/>
            <w:webHidden/>
          </w:rPr>
        </w:r>
        <w:r>
          <w:rPr>
            <w:noProof/>
            <w:webHidden/>
          </w:rPr>
          <w:fldChar w:fldCharType="separate"/>
        </w:r>
        <w:r>
          <w:rPr>
            <w:noProof/>
            <w:webHidden/>
          </w:rPr>
          <w:t>16</w:t>
        </w:r>
        <w:r>
          <w:rPr>
            <w:noProof/>
            <w:webHidden/>
          </w:rPr>
          <w:fldChar w:fldCharType="end"/>
        </w:r>
      </w:hyperlink>
    </w:p>
    <w:p w14:paraId="4C8C3F5F" w14:textId="71166947" w:rsidR="00C26640" w:rsidRDefault="00C26640">
      <w:pPr>
        <w:pStyle w:val="TOC1"/>
        <w:rPr>
          <w:rFonts w:asciiTheme="minorHAnsi" w:eastAsiaTheme="minorEastAsia" w:hAnsiTheme="minorHAnsi" w:cstheme="minorBidi"/>
          <w:sz w:val="22"/>
          <w:szCs w:val="22"/>
        </w:rPr>
      </w:pPr>
      <w:hyperlink w:anchor="_Toc190435669" w:history="1">
        <w:r w:rsidRPr="003A3FB9">
          <w:rPr>
            <w:rStyle w:val="Hyperlink"/>
          </w:rPr>
          <w:t>CHƯƠNG 2 : CƠ SỞ LÝ THUYẾT</w:t>
        </w:r>
        <w:r>
          <w:rPr>
            <w:webHidden/>
          </w:rPr>
          <w:tab/>
        </w:r>
        <w:r>
          <w:rPr>
            <w:webHidden/>
          </w:rPr>
          <w:fldChar w:fldCharType="begin"/>
        </w:r>
        <w:r>
          <w:rPr>
            <w:webHidden/>
          </w:rPr>
          <w:instrText xml:space="preserve"> PAGEREF _Toc190435669 \h </w:instrText>
        </w:r>
        <w:r>
          <w:rPr>
            <w:webHidden/>
          </w:rPr>
        </w:r>
        <w:r>
          <w:rPr>
            <w:webHidden/>
          </w:rPr>
          <w:fldChar w:fldCharType="separate"/>
        </w:r>
        <w:r>
          <w:rPr>
            <w:webHidden/>
          </w:rPr>
          <w:t>17</w:t>
        </w:r>
        <w:r>
          <w:rPr>
            <w:webHidden/>
          </w:rPr>
          <w:fldChar w:fldCharType="end"/>
        </w:r>
      </w:hyperlink>
    </w:p>
    <w:p w14:paraId="3B680231" w14:textId="6B2CA9D1" w:rsidR="00C26640" w:rsidRDefault="00C26640">
      <w:pPr>
        <w:pStyle w:val="TOC2"/>
        <w:rPr>
          <w:rFonts w:asciiTheme="minorHAnsi" w:eastAsiaTheme="minorEastAsia" w:hAnsiTheme="minorHAnsi" w:cstheme="minorBidi"/>
          <w:noProof/>
          <w:sz w:val="22"/>
          <w:szCs w:val="22"/>
        </w:rPr>
      </w:pPr>
      <w:hyperlink w:anchor="_Toc190435670" w:history="1">
        <w:r w:rsidRPr="003A3FB9">
          <w:rPr>
            <w:rStyle w:val="Hyperlink"/>
            <w:noProof/>
          </w:rPr>
          <w:t>2.1 ReactJS</w:t>
        </w:r>
        <w:r>
          <w:rPr>
            <w:noProof/>
            <w:webHidden/>
          </w:rPr>
          <w:tab/>
        </w:r>
        <w:r>
          <w:rPr>
            <w:noProof/>
            <w:webHidden/>
          </w:rPr>
          <w:fldChar w:fldCharType="begin"/>
        </w:r>
        <w:r>
          <w:rPr>
            <w:noProof/>
            <w:webHidden/>
          </w:rPr>
          <w:instrText xml:space="preserve"> PAGEREF _Toc190435670 \h </w:instrText>
        </w:r>
        <w:r>
          <w:rPr>
            <w:noProof/>
            <w:webHidden/>
          </w:rPr>
        </w:r>
        <w:r>
          <w:rPr>
            <w:noProof/>
            <w:webHidden/>
          </w:rPr>
          <w:fldChar w:fldCharType="separate"/>
        </w:r>
        <w:r>
          <w:rPr>
            <w:noProof/>
            <w:webHidden/>
          </w:rPr>
          <w:t>17</w:t>
        </w:r>
        <w:r>
          <w:rPr>
            <w:noProof/>
            <w:webHidden/>
          </w:rPr>
          <w:fldChar w:fldCharType="end"/>
        </w:r>
      </w:hyperlink>
    </w:p>
    <w:p w14:paraId="2028F41C" w14:textId="78DB76CF" w:rsidR="00C26640" w:rsidRDefault="00C26640">
      <w:pPr>
        <w:pStyle w:val="TOC2"/>
        <w:rPr>
          <w:rFonts w:asciiTheme="minorHAnsi" w:eastAsiaTheme="minorEastAsia" w:hAnsiTheme="minorHAnsi" w:cstheme="minorBidi"/>
          <w:noProof/>
          <w:sz w:val="22"/>
          <w:szCs w:val="22"/>
        </w:rPr>
      </w:pPr>
      <w:hyperlink w:anchor="_Toc190435671" w:history="1">
        <w:r w:rsidRPr="003A3FB9">
          <w:rPr>
            <w:rStyle w:val="Hyperlink"/>
            <w:noProof/>
          </w:rPr>
          <w:t>2.2 NodeJS</w:t>
        </w:r>
        <w:r>
          <w:rPr>
            <w:noProof/>
            <w:webHidden/>
          </w:rPr>
          <w:tab/>
        </w:r>
        <w:r>
          <w:rPr>
            <w:noProof/>
            <w:webHidden/>
          </w:rPr>
          <w:fldChar w:fldCharType="begin"/>
        </w:r>
        <w:r>
          <w:rPr>
            <w:noProof/>
            <w:webHidden/>
          </w:rPr>
          <w:instrText xml:space="preserve"> PAGEREF _Toc190435671 \h </w:instrText>
        </w:r>
        <w:r>
          <w:rPr>
            <w:noProof/>
            <w:webHidden/>
          </w:rPr>
        </w:r>
        <w:r>
          <w:rPr>
            <w:noProof/>
            <w:webHidden/>
          </w:rPr>
          <w:fldChar w:fldCharType="separate"/>
        </w:r>
        <w:r>
          <w:rPr>
            <w:noProof/>
            <w:webHidden/>
          </w:rPr>
          <w:t>18</w:t>
        </w:r>
        <w:r>
          <w:rPr>
            <w:noProof/>
            <w:webHidden/>
          </w:rPr>
          <w:fldChar w:fldCharType="end"/>
        </w:r>
      </w:hyperlink>
    </w:p>
    <w:p w14:paraId="5E2995A2" w14:textId="187E5199" w:rsidR="00C26640" w:rsidRDefault="00C26640">
      <w:pPr>
        <w:pStyle w:val="TOC2"/>
        <w:rPr>
          <w:rFonts w:asciiTheme="minorHAnsi" w:eastAsiaTheme="minorEastAsia" w:hAnsiTheme="minorHAnsi" w:cstheme="minorBidi"/>
          <w:noProof/>
          <w:sz w:val="22"/>
          <w:szCs w:val="22"/>
        </w:rPr>
      </w:pPr>
      <w:hyperlink w:anchor="_Toc190435672" w:history="1">
        <w:r w:rsidRPr="003A3FB9">
          <w:rPr>
            <w:rStyle w:val="Hyperlink"/>
            <w:noProof/>
          </w:rPr>
          <w:t>2.3 NOSQL mongoDB</w:t>
        </w:r>
        <w:r>
          <w:rPr>
            <w:noProof/>
            <w:webHidden/>
          </w:rPr>
          <w:tab/>
        </w:r>
        <w:r>
          <w:rPr>
            <w:noProof/>
            <w:webHidden/>
          </w:rPr>
          <w:fldChar w:fldCharType="begin"/>
        </w:r>
        <w:r>
          <w:rPr>
            <w:noProof/>
            <w:webHidden/>
          </w:rPr>
          <w:instrText xml:space="preserve"> PAGEREF _Toc190435672 \h </w:instrText>
        </w:r>
        <w:r>
          <w:rPr>
            <w:noProof/>
            <w:webHidden/>
          </w:rPr>
        </w:r>
        <w:r>
          <w:rPr>
            <w:noProof/>
            <w:webHidden/>
          </w:rPr>
          <w:fldChar w:fldCharType="separate"/>
        </w:r>
        <w:r>
          <w:rPr>
            <w:noProof/>
            <w:webHidden/>
          </w:rPr>
          <w:t>18</w:t>
        </w:r>
        <w:r>
          <w:rPr>
            <w:noProof/>
            <w:webHidden/>
          </w:rPr>
          <w:fldChar w:fldCharType="end"/>
        </w:r>
      </w:hyperlink>
    </w:p>
    <w:p w14:paraId="7C5E6248" w14:textId="2367E79E" w:rsidR="00C26640" w:rsidRDefault="00C26640">
      <w:pPr>
        <w:pStyle w:val="TOC1"/>
        <w:rPr>
          <w:rFonts w:asciiTheme="minorHAnsi" w:eastAsiaTheme="minorEastAsia" w:hAnsiTheme="minorHAnsi" w:cstheme="minorBidi"/>
          <w:sz w:val="22"/>
          <w:szCs w:val="22"/>
        </w:rPr>
      </w:pPr>
      <w:hyperlink w:anchor="_Toc190435673" w:history="1">
        <w:r w:rsidRPr="003A3FB9">
          <w:rPr>
            <w:rStyle w:val="Hyperlink"/>
          </w:rPr>
          <w:t>CHƯƠNG 3 : PHÂN TÍCH</w:t>
        </w:r>
        <w:r>
          <w:rPr>
            <w:webHidden/>
          </w:rPr>
          <w:tab/>
        </w:r>
        <w:r>
          <w:rPr>
            <w:webHidden/>
          </w:rPr>
          <w:fldChar w:fldCharType="begin"/>
        </w:r>
        <w:r>
          <w:rPr>
            <w:webHidden/>
          </w:rPr>
          <w:instrText xml:space="preserve"> PAGEREF _Toc190435673 \h </w:instrText>
        </w:r>
        <w:r>
          <w:rPr>
            <w:webHidden/>
          </w:rPr>
        </w:r>
        <w:r>
          <w:rPr>
            <w:webHidden/>
          </w:rPr>
          <w:fldChar w:fldCharType="separate"/>
        </w:r>
        <w:r>
          <w:rPr>
            <w:webHidden/>
          </w:rPr>
          <w:t>20</w:t>
        </w:r>
        <w:r>
          <w:rPr>
            <w:webHidden/>
          </w:rPr>
          <w:fldChar w:fldCharType="end"/>
        </w:r>
      </w:hyperlink>
    </w:p>
    <w:p w14:paraId="4BED5CB7" w14:textId="25CE767E" w:rsidR="00C26640" w:rsidRDefault="00C26640">
      <w:pPr>
        <w:pStyle w:val="TOC2"/>
        <w:rPr>
          <w:rFonts w:asciiTheme="minorHAnsi" w:eastAsiaTheme="minorEastAsia" w:hAnsiTheme="minorHAnsi" w:cstheme="minorBidi"/>
          <w:noProof/>
          <w:sz w:val="22"/>
          <w:szCs w:val="22"/>
        </w:rPr>
      </w:pPr>
      <w:hyperlink w:anchor="_Toc190435674" w:history="1">
        <w:r w:rsidRPr="003A3FB9">
          <w:rPr>
            <w:rStyle w:val="Hyperlink"/>
            <w:noProof/>
          </w:rPr>
          <w:t>3.1 Mô hình UseCase tổng quan</w:t>
        </w:r>
        <w:r>
          <w:rPr>
            <w:noProof/>
            <w:webHidden/>
          </w:rPr>
          <w:tab/>
        </w:r>
        <w:r>
          <w:rPr>
            <w:noProof/>
            <w:webHidden/>
          </w:rPr>
          <w:fldChar w:fldCharType="begin"/>
        </w:r>
        <w:r>
          <w:rPr>
            <w:noProof/>
            <w:webHidden/>
          </w:rPr>
          <w:instrText xml:space="preserve"> PAGEREF _Toc190435674 \h </w:instrText>
        </w:r>
        <w:r>
          <w:rPr>
            <w:noProof/>
            <w:webHidden/>
          </w:rPr>
        </w:r>
        <w:r>
          <w:rPr>
            <w:noProof/>
            <w:webHidden/>
          </w:rPr>
          <w:fldChar w:fldCharType="separate"/>
        </w:r>
        <w:r>
          <w:rPr>
            <w:noProof/>
            <w:webHidden/>
          </w:rPr>
          <w:t>20</w:t>
        </w:r>
        <w:r>
          <w:rPr>
            <w:noProof/>
            <w:webHidden/>
          </w:rPr>
          <w:fldChar w:fldCharType="end"/>
        </w:r>
      </w:hyperlink>
    </w:p>
    <w:p w14:paraId="6C0ABC5C" w14:textId="2E9FE347"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75" w:history="1">
        <w:r w:rsidRPr="003A3FB9">
          <w:rPr>
            <w:rStyle w:val="Hyperlink"/>
            <w:noProof/>
          </w:rPr>
          <w:t>3.1.1 Tiêu đề tiểu mục</w:t>
        </w:r>
        <w:r>
          <w:rPr>
            <w:noProof/>
            <w:webHidden/>
          </w:rPr>
          <w:tab/>
        </w:r>
        <w:r>
          <w:rPr>
            <w:noProof/>
            <w:webHidden/>
          </w:rPr>
          <w:fldChar w:fldCharType="begin"/>
        </w:r>
        <w:r>
          <w:rPr>
            <w:noProof/>
            <w:webHidden/>
          </w:rPr>
          <w:instrText xml:space="preserve"> PAGEREF _Toc190435675 \h </w:instrText>
        </w:r>
        <w:r>
          <w:rPr>
            <w:noProof/>
            <w:webHidden/>
          </w:rPr>
        </w:r>
        <w:r>
          <w:rPr>
            <w:noProof/>
            <w:webHidden/>
          </w:rPr>
          <w:fldChar w:fldCharType="separate"/>
        </w:r>
        <w:r>
          <w:rPr>
            <w:noProof/>
            <w:webHidden/>
          </w:rPr>
          <w:t>20</w:t>
        </w:r>
        <w:r>
          <w:rPr>
            <w:noProof/>
            <w:webHidden/>
          </w:rPr>
          <w:fldChar w:fldCharType="end"/>
        </w:r>
      </w:hyperlink>
    </w:p>
    <w:p w14:paraId="72E8F421" w14:textId="532AAE6A"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76" w:history="1">
        <w:r w:rsidRPr="003A3FB9">
          <w:rPr>
            <w:rStyle w:val="Hyperlink"/>
            <w:noProof/>
          </w:rPr>
          <w:t>3.1.2 Tiêu đề tiểu mục</w:t>
        </w:r>
        <w:r>
          <w:rPr>
            <w:noProof/>
            <w:webHidden/>
          </w:rPr>
          <w:tab/>
        </w:r>
        <w:r>
          <w:rPr>
            <w:noProof/>
            <w:webHidden/>
          </w:rPr>
          <w:fldChar w:fldCharType="begin"/>
        </w:r>
        <w:r>
          <w:rPr>
            <w:noProof/>
            <w:webHidden/>
          </w:rPr>
          <w:instrText xml:space="preserve"> PAGEREF _Toc190435676 \h </w:instrText>
        </w:r>
        <w:r>
          <w:rPr>
            <w:noProof/>
            <w:webHidden/>
          </w:rPr>
        </w:r>
        <w:r>
          <w:rPr>
            <w:noProof/>
            <w:webHidden/>
          </w:rPr>
          <w:fldChar w:fldCharType="separate"/>
        </w:r>
        <w:r>
          <w:rPr>
            <w:noProof/>
            <w:webHidden/>
          </w:rPr>
          <w:t>20</w:t>
        </w:r>
        <w:r>
          <w:rPr>
            <w:noProof/>
            <w:webHidden/>
          </w:rPr>
          <w:fldChar w:fldCharType="end"/>
        </w:r>
      </w:hyperlink>
    </w:p>
    <w:p w14:paraId="6DEA869A" w14:textId="2E454223" w:rsidR="00C26640" w:rsidRDefault="00C26640">
      <w:pPr>
        <w:pStyle w:val="TOC2"/>
        <w:rPr>
          <w:rFonts w:asciiTheme="minorHAnsi" w:eastAsiaTheme="minorEastAsia" w:hAnsiTheme="minorHAnsi" w:cstheme="minorBidi"/>
          <w:noProof/>
          <w:sz w:val="22"/>
          <w:szCs w:val="22"/>
        </w:rPr>
      </w:pPr>
      <w:hyperlink w:anchor="_Toc190435677" w:history="1">
        <w:r w:rsidRPr="003A3FB9">
          <w:rPr>
            <w:rStyle w:val="Hyperlink"/>
            <w:noProof/>
          </w:rPr>
          <w:t>3.2 Danh sách entity</w:t>
        </w:r>
        <w:r>
          <w:rPr>
            <w:noProof/>
            <w:webHidden/>
          </w:rPr>
          <w:tab/>
        </w:r>
        <w:r>
          <w:rPr>
            <w:noProof/>
            <w:webHidden/>
          </w:rPr>
          <w:fldChar w:fldCharType="begin"/>
        </w:r>
        <w:r>
          <w:rPr>
            <w:noProof/>
            <w:webHidden/>
          </w:rPr>
          <w:instrText xml:space="preserve"> PAGEREF _Toc190435677 \h </w:instrText>
        </w:r>
        <w:r>
          <w:rPr>
            <w:noProof/>
            <w:webHidden/>
          </w:rPr>
        </w:r>
        <w:r>
          <w:rPr>
            <w:noProof/>
            <w:webHidden/>
          </w:rPr>
          <w:fldChar w:fldCharType="separate"/>
        </w:r>
        <w:r>
          <w:rPr>
            <w:noProof/>
            <w:webHidden/>
          </w:rPr>
          <w:t>20</w:t>
        </w:r>
        <w:r>
          <w:rPr>
            <w:noProof/>
            <w:webHidden/>
          </w:rPr>
          <w:fldChar w:fldCharType="end"/>
        </w:r>
      </w:hyperlink>
    </w:p>
    <w:p w14:paraId="593AC272" w14:textId="4750E726"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78" w:history="1">
        <w:r w:rsidRPr="003A3FB9">
          <w:rPr>
            <w:rStyle w:val="Hyperlink"/>
            <w:noProof/>
          </w:rPr>
          <w:t>3.2.1 Tiêu đề tiểu mục</w:t>
        </w:r>
        <w:r>
          <w:rPr>
            <w:noProof/>
            <w:webHidden/>
          </w:rPr>
          <w:tab/>
        </w:r>
        <w:r>
          <w:rPr>
            <w:noProof/>
            <w:webHidden/>
          </w:rPr>
          <w:fldChar w:fldCharType="begin"/>
        </w:r>
        <w:r>
          <w:rPr>
            <w:noProof/>
            <w:webHidden/>
          </w:rPr>
          <w:instrText xml:space="preserve"> PAGEREF _Toc190435678 \h </w:instrText>
        </w:r>
        <w:r>
          <w:rPr>
            <w:noProof/>
            <w:webHidden/>
          </w:rPr>
        </w:r>
        <w:r>
          <w:rPr>
            <w:noProof/>
            <w:webHidden/>
          </w:rPr>
          <w:fldChar w:fldCharType="separate"/>
        </w:r>
        <w:r>
          <w:rPr>
            <w:noProof/>
            <w:webHidden/>
          </w:rPr>
          <w:t>20</w:t>
        </w:r>
        <w:r>
          <w:rPr>
            <w:noProof/>
            <w:webHidden/>
          </w:rPr>
          <w:fldChar w:fldCharType="end"/>
        </w:r>
      </w:hyperlink>
    </w:p>
    <w:p w14:paraId="3E427D09" w14:textId="62332535"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79" w:history="1">
        <w:r w:rsidRPr="003A3FB9">
          <w:rPr>
            <w:rStyle w:val="Hyperlink"/>
            <w:noProof/>
          </w:rPr>
          <w:t>3.2.2 Tiêu đề tiểu mục</w:t>
        </w:r>
        <w:r>
          <w:rPr>
            <w:noProof/>
            <w:webHidden/>
          </w:rPr>
          <w:tab/>
        </w:r>
        <w:r>
          <w:rPr>
            <w:noProof/>
            <w:webHidden/>
          </w:rPr>
          <w:fldChar w:fldCharType="begin"/>
        </w:r>
        <w:r>
          <w:rPr>
            <w:noProof/>
            <w:webHidden/>
          </w:rPr>
          <w:instrText xml:space="preserve"> PAGEREF _Toc190435679 \h </w:instrText>
        </w:r>
        <w:r>
          <w:rPr>
            <w:noProof/>
            <w:webHidden/>
          </w:rPr>
        </w:r>
        <w:r>
          <w:rPr>
            <w:noProof/>
            <w:webHidden/>
          </w:rPr>
          <w:fldChar w:fldCharType="separate"/>
        </w:r>
        <w:r>
          <w:rPr>
            <w:noProof/>
            <w:webHidden/>
          </w:rPr>
          <w:t>20</w:t>
        </w:r>
        <w:r>
          <w:rPr>
            <w:noProof/>
            <w:webHidden/>
          </w:rPr>
          <w:fldChar w:fldCharType="end"/>
        </w:r>
      </w:hyperlink>
    </w:p>
    <w:p w14:paraId="17C39225" w14:textId="54F9EE01" w:rsidR="00C26640" w:rsidRDefault="00C26640">
      <w:pPr>
        <w:pStyle w:val="TOC2"/>
        <w:rPr>
          <w:rFonts w:asciiTheme="minorHAnsi" w:eastAsiaTheme="minorEastAsia" w:hAnsiTheme="minorHAnsi" w:cstheme="minorBidi"/>
          <w:noProof/>
          <w:sz w:val="22"/>
          <w:szCs w:val="22"/>
        </w:rPr>
      </w:pPr>
      <w:hyperlink w:anchor="_Toc190435680" w:history="1">
        <w:r w:rsidRPr="003A3FB9">
          <w:rPr>
            <w:rStyle w:val="Hyperlink"/>
            <w:noProof/>
          </w:rPr>
          <w:t>3.3 Danh sách UseCase</w:t>
        </w:r>
        <w:r>
          <w:rPr>
            <w:noProof/>
            <w:webHidden/>
          </w:rPr>
          <w:tab/>
        </w:r>
        <w:r>
          <w:rPr>
            <w:noProof/>
            <w:webHidden/>
          </w:rPr>
          <w:fldChar w:fldCharType="begin"/>
        </w:r>
        <w:r>
          <w:rPr>
            <w:noProof/>
            <w:webHidden/>
          </w:rPr>
          <w:instrText xml:space="preserve"> PAGEREF _Toc190435680 \h </w:instrText>
        </w:r>
        <w:r>
          <w:rPr>
            <w:noProof/>
            <w:webHidden/>
          </w:rPr>
        </w:r>
        <w:r>
          <w:rPr>
            <w:noProof/>
            <w:webHidden/>
          </w:rPr>
          <w:fldChar w:fldCharType="separate"/>
        </w:r>
        <w:r>
          <w:rPr>
            <w:noProof/>
            <w:webHidden/>
          </w:rPr>
          <w:t>20</w:t>
        </w:r>
        <w:r>
          <w:rPr>
            <w:noProof/>
            <w:webHidden/>
          </w:rPr>
          <w:fldChar w:fldCharType="end"/>
        </w:r>
      </w:hyperlink>
    </w:p>
    <w:p w14:paraId="44CA610B" w14:textId="38B90430" w:rsidR="00C26640" w:rsidRDefault="00C26640">
      <w:pPr>
        <w:pStyle w:val="TOC2"/>
        <w:rPr>
          <w:rFonts w:asciiTheme="minorHAnsi" w:eastAsiaTheme="minorEastAsia" w:hAnsiTheme="minorHAnsi" w:cstheme="minorBidi"/>
          <w:noProof/>
          <w:sz w:val="22"/>
          <w:szCs w:val="22"/>
        </w:rPr>
      </w:pPr>
      <w:hyperlink w:anchor="_Toc190435681" w:history="1">
        <w:r w:rsidRPr="003A3FB9">
          <w:rPr>
            <w:rStyle w:val="Hyperlink"/>
            <w:noProof/>
          </w:rPr>
          <w:t>3.4 Đặc tả UseCase</w:t>
        </w:r>
        <w:r>
          <w:rPr>
            <w:noProof/>
            <w:webHidden/>
          </w:rPr>
          <w:tab/>
        </w:r>
        <w:r>
          <w:rPr>
            <w:noProof/>
            <w:webHidden/>
          </w:rPr>
          <w:fldChar w:fldCharType="begin"/>
        </w:r>
        <w:r>
          <w:rPr>
            <w:noProof/>
            <w:webHidden/>
          </w:rPr>
          <w:instrText xml:space="preserve"> PAGEREF _Toc190435681 \h </w:instrText>
        </w:r>
        <w:r>
          <w:rPr>
            <w:noProof/>
            <w:webHidden/>
          </w:rPr>
        </w:r>
        <w:r>
          <w:rPr>
            <w:noProof/>
            <w:webHidden/>
          </w:rPr>
          <w:fldChar w:fldCharType="separate"/>
        </w:r>
        <w:r>
          <w:rPr>
            <w:noProof/>
            <w:webHidden/>
          </w:rPr>
          <w:t>20</w:t>
        </w:r>
        <w:r>
          <w:rPr>
            <w:noProof/>
            <w:webHidden/>
          </w:rPr>
          <w:fldChar w:fldCharType="end"/>
        </w:r>
      </w:hyperlink>
    </w:p>
    <w:p w14:paraId="22F9C767" w14:textId="78105B3A"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2" w:history="1">
        <w:r w:rsidRPr="003A3FB9">
          <w:rPr>
            <w:rStyle w:val="Hyperlink"/>
            <w:noProof/>
          </w:rPr>
          <w:t>3.4.1 . Đăng ký tài khoản</w:t>
        </w:r>
        <w:r>
          <w:rPr>
            <w:noProof/>
            <w:webHidden/>
          </w:rPr>
          <w:tab/>
        </w:r>
        <w:r>
          <w:rPr>
            <w:noProof/>
            <w:webHidden/>
          </w:rPr>
          <w:fldChar w:fldCharType="begin"/>
        </w:r>
        <w:r>
          <w:rPr>
            <w:noProof/>
            <w:webHidden/>
          </w:rPr>
          <w:instrText xml:space="preserve"> PAGEREF _Toc190435682 \h </w:instrText>
        </w:r>
        <w:r>
          <w:rPr>
            <w:noProof/>
            <w:webHidden/>
          </w:rPr>
        </w:r>
        <w:r>
          <w:rPr>
            <w:noProof/>
            <w:webHidden/>
          </w:rPr>
          <w:fldChar w:fldCharType="separate"/>
        </w:r>
        <w:r>
          <w:rPr>
            <w:noProof/>
            <w:webHidden/>
          </w:rPr>
          <w:t>20</w:t>
        </w:r>
        <w:r>
          <w:rPr>
            <w:noProof/>
            <w:webHidden/>
          </w:rPr>
          <w:fldChar w:fldCharType="end"/>
        </w:r>
      </w:hyperlink>
    </w:p>
    <w:p w14:paraId="63637D2D" w14:textId="6CFFC4FA"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3" w:history="1">
        <w:r w:rsidRPr="003A3FB9">
          <w:rPr>
            <w:rStyle w:val="Hyperlink"/>
            <w:noProof/>
          </w:rPr>
          <w:t>3.4.2</w:t>
        </w:r>
        <w:r>
          <w:rPr>
            <w:noProof/>
            <w:webHidden/>
          </w:rPr>
          <w:tab/>
        </w:r>
        <w:r>
          <w:rPr>
            <w:noProof/>
            <w:webHidden/>
          </w:rPr>
          <w:fldChar w:fldCharType="begin"/>
        </w:r>
        <w:r>
          <w:rPr>
            <w:noProof/>
            <w:webHidden/>
          </w:rPr>
          <w:instrText xml:space="preserve"> PAGEREF _Toc190435683 \h </w:instrText>
        </w:r>
        <w:r>
          <w:rPr>
            <w:noProof/>
            <w:webHidden/>
          </w:rPr>
        </w:r>
        <w:r>
          <w:rPr>
            <w:noProof/>
            <w:webHidden/>
          </w:rPr>
          <w:fldChar w:fldCharType="separate"/>
        </w:r>
        <w:r>
          <w:rPr>
            <w:noProof/>
            <w:webHidden/>
          </w:rPr>
          <w:t>21</w:t>
        </w:r>
        <w:r>
          <w:rPr>
            <w:noProof/>
            <w:webHidden/>
          </w:rPr>
          <w:fldChar w:fldCharType="end"/>
        </w:r>
      </w:hyperlink>
    </w:p>
    <w:p w14:paraId="7AC6217A" w14:textId="10FD4E93"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4" w:history="1">
        <w:r w:rsidRPr="003A3FB9">
          <w:rPr>
            <w:rStyle w:val="Hyperlink"/>
            <w:noProof/>
          </w:rPr>
          <w:t>3.4.3</w:t>
        </w:r>
        <w:r>
          <w:rPr>
            <w:noProof/>
            <w:webHidden/>
          </w:rPr>
          <w:tab/>
        </w:r>
        <w:r>
          <w:rPr>
            <w:noProof/>
            <w:webHidden/>
          </w:rPr>
          <w:fldChar w:fldCharType="begin"/>
        </w:r>
        <w:r>
          <w:rPr>
            <w:noProof/>
            <w:webHidden/>
          </w:rPr>
          <w:instrText xml:space="preserve"> PAGEREF _Toc190435684 \h </w:instrText>
        </w:r>
        <w:r>
          <w:rPr>
            <w:noProof/>
            <w:webHidden/>
          </w:rPr>
        </w:r>
        <w:r>
          <w:rPr>
            <w:noProof/>
            <w:webHidden/>
          </w:rPr>
          <w:fldChar w:fldCharType="separate"/>
        </w:r>
        <w:r>
          <w:rPr>
            <w:noProof/>
            <w:webHidden/>
          </w:rPr>
          <w:t>21</w:t>
        </w:r>
        <w:r>
          <w:rPr>
            <w:noProof/>
            <w:webHidden/>
          </w:rPr>
          <w:fldChar w:fldCharType="end"/>
        </w:r>
      </w:hyperlink>
    </w:p>
    <w:p w14:paraId="1DFF485F" w14:textId="667AF79D"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5" w:history="1">
        <w:r w:rsidRPr="003A3FB9">
          <w:rPr>
            <w:rStyle w:val="Hyperlink"/>
            <w:noProof/>
          </w:rPr>
          <w:t>3.4.4</w:t>
        </w:r>
        <w:r>
          <w:rPr>
            <w:noProof/>
            <w:webHidden/>
          </w:rPr>
          <w:tab/>
        </w:r>
        <w:r>
          <w:rPr>
            <w:noProof/>
            <w:webHidden/>
          </w:rPr>
          <w:fldChar w:fldCharType="begin"/>
        </w:r>
        <w:r>
          <w:rPr>
            <w:noProof/>
            <w:webHidden/>
          </w:rPr>
          <w:instrText xml:space="preserve"> PAGEREF _Toc190435685 \h </w:instrText>
        </w:r>
        <w:r>
          <w:rPr>
            <w:noProof/>
            <w:webHidden/>
          </w:rPr>
        </w:r>
        <w:r>
          <w:rPr>
            <w:noProof/>
            <w:webHidden/>
          </w:rPr>
          <w:fldChar w:fldCharType="separate"/>
        </w:r>
        <w:r>
          <w:rPr>
            <w:noProof/>
            <w:webHidden/>
          </w:rPr>
          <w:t>21</w:t>
        </w:r>
        <w:r>
          <w:rPr>
            <w:noProof/>
            <w:webHidden/>
          </w:rPr>
          <w:fldChar w:fldCharType="end"/>
        </w:r>
      </w:hyperlink>
    </w:p>
    <w:p w14:paraId="65883283" w14:textId="41687F67"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6" w:history="1">
        <w:r w:rsidRPr="003A3FB9">
          <w:rPr>
            <w:rStyle w:val="Hyperlink"/>
            <w:noProof/>
          </w:rPr>
          <w:t>3.4.5</w:t>
        </w:r>
        <w:r>
          <w:rPr>
            <w:noProof/>
            <w:webHidden/>
          </w:rPr>
          <w:tab/>
        </w:r>
        <w:r>
          <w:rPr>
            <w:noProof/>
            <w:webHidden/>
          </w:rPr>
          <w:fldChar w:fldCharType="begin"/>
        </w:r>
        <w:r>
          <w:rPr>
            <w:noProof/>
            <w:webHidden/>
          </w:rPr>
          <w:instrText xml:space="preserve"> PAGEREF _Toc190435686 \h </w:instrText>
        </w:r>
        <w:r>
          <w:rPr>
            <w:noProof/>
            <w:webHidden/>
          </w:rPr>
        </w:r>
        <w:r>
          <w:rPr>
            <w:noProof/>
            <w:webHidden/>
          </w:rPr>
          <w:fldChar w:fldCharType="separate"/>
        </w:r>
        <w:r>
          <w:rPr>
            <w:noProof/>
            <w:webHidden/>
          </w:rPr>
          <w:t>21</w:t>
        </w:r>
        <w:r>
          <w:rPr>
            <w:noProof/>
            <w:webHidden/>
          </w:rPr>
          <w:fldChar w:fldCharType="end"/>
        </w:r>
      </w:hyperlink>
    </w:p>
    <w:p w14:paraId="3506A8CD" w14:textId="3F75B3BF"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7" w:history="1">
        <w:r w:rsidRPr="003A3FB9">
          <w:rPr>
            <w:rStyle w:val="Hyperlink"/>
            <w:noProof/>
          </w:rPr>
          <w:t>3.4.6</w:t>
        </w:r>
        <w:r>
          <w:rPr>
            <w:noProof/>
            <w:webHidden/>
          </w:rPr>
          <w:tab/>
        </w:r>
        <w:r>
          <w:rPr>
            <w:noProof/>
            <w:webHidden/>
          </w:rPr>
          <w:fldChar w:fldCharType="begin"/>
        </w:r>
        <w:r>
          <w:rPr>
            <w:noProof/>
            <w:webHidden/>
          </w:rPr>
          <w:instrText xml:space="preserve"> PAGEREF _Toc190435687 \h </w:instrText>
        </w:r>
        <w:r>
          <w:rPr>
            <w:noProof/>
            <w:webHidden/>
          </w:rPr>
        </w:r>
        <w:r>
          <w:rPr>
            <w:noProof/>
            <w:webHidden/>
          </w:rPr>
          <w:fldChar w:fldCharType="separate"/>
        </w:r>
        <w:r>
          <w:rPr>
            <w:noProof/>
            <w:webHidden/>
          </w:rPr>
          <w:t>21</w:t>
        </w:r>
        <w:r>
          <w:rPr>
            <w:noProof/>
            <w:webHidden/>
          </w:rPr>
          <w:fldChar w:fldCharType="end"/>
        </w:r>
      </w:hyperlink>
    </w:p>
    <w:p w14:paraId="5B8698D0" w14:textId="30A332A8"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8" w:history="1">
        <w:r w:rsidRPr="003A3FB9">
          <w:rPr>
            <w:rStyle w:val="Hyperlink"/>
            <w:noProof/>
          </w:rPr>
          <w:t>3.4.7</w:t>
        </w:r>
        <w:r>
          <w:rPr>
            <w:noProof/>
            <w:webHidden/>
          </w:rPr>
          <w:tab/>
        </w:r>
        <w:r>
          <w:rPr>
            <w:noProof/>
            <w:webHidden/>
          </w:rPr>
          <w:fldChar w:fldCharType="begin"/>
        </w:r>
        <w:r>
          <w:rPr>
            <w:noProof/>
            <w:webHidden/>
          </w:rPr>
          <w:instrText xml:space="preserve"> PAGEREF _Toc190435688 \h </w:instrText>
        </w:r>
        <w:r>
          <w:rPr>
            <w:noProof/>
            <w:webHidden/>
          </w:rPr>
        </w:r>
        <w:r>
          <w:rPr>
            <w:noProof/>
            <w:webHidden/>
          </w:rPr>
          <w:fldChar w:fldCharType="separate"/>
        </w:r>
        <w:r>
          <w:rPr>
            <w:noProof/>
            <w:webHidden/>
          </w:rPr>
          <w:t>21</w:t>
        </w:r>
        <w:r>
          <w:rPr>
            <w:noProof/>
            <w:webHidden/>
          </w:rPr>
          <w:fldChar w:fldCharType="end"/>
        </w:r>
      </w:hyperlink>
    </w:p>
    <w:p w14:paraId="55A14352" w14:textId="6AC24797"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9" w:history="1">
        <w:r w:rsidRPr="003A3FB9">
          <w:rPr>
            <w:rStyle w:val="Hyperlink"/>
            <w:noProof/>
          </w:rPr>
          <w:t>3.4.8</w:t>
        </w:r>
        <w:r>
          <w:rPr>
            <w:noProof/>
            <w:webHidden/>
          </w:rPr>
          <w:tab/>
        </w:r>
        <w:r>
          <w:rPr>
            <w:noProof/>
            <w:webHidden/>
          </w:rPr>
          <w:fldChar w:fldCharType="begin"/>
        </w:r>
        <w:r>
          <w:rPr>
            <w:noProof/>
            <w:webHidden/>
          </w:rPr>
          <w:instrText xml:space="preserve"> PAGEREF _Toc190435689 \h </w:instrText>
        </w:r>
        <w:r>
          <w:rPr>
            <w:noProof/>
            <w:webHidden/>
          </w:rPr>
        </w:r>
        <w:r>
          <w:rPr>
            <w:noProof/>
            <w:webHidden/>
          </w:rPr>
          <w:fldChar w:fldCharType="separate"/>
        </w:r>
        <w:r>
          <w:rPr>
            <w:noProof/>
            <w:webHidden/>
          </w:rPr>
          <w:t>21</w:t>
        </w:r>
        <w:r>
          <w:rPr>
            <w:noProof/>
            <w:webHidden/>
          </w:rPr>
          <w:fldChar w:fldCharType="end"/>
        </w:r>
      </w:hyperlink>
    </w:p>
    <w:p w14:paraId="26A07FE0" w14:textId="5DA7E5B8"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90" w:history="1">
        <w:r w:rsidRPr="003A3FB9">
          <w:rPr>
            <w:rStyle w:val="Hyperlink"/>
            <w:noProof/>
          </w:rPr>
          <w:t>3.4.9</w:t>
        </w:r>
        <w:r>
          <w:rPr>
            <w:noProof/>
            <w:webHidden/>
          </w:rPr>
          <w:tab/>
        </w:r>
        <w:r>
          <w:rPr>
            <w:noProof/>
            <w:webHidden/>
          </w:rPr>
          <w:fldChar w:fldCharType="begin"/>
        </w:r>
        <w:r>
          <w:rPr>
            <w:noProof/>
            <w:webHidden/>
          </w:rPr>
          <w:instrText xml:space="preserve"> PAGEREF _Toc190435690 \h </w:instrText>
        </w:r>
        <w:r>
          <w:rPr>
            <w:noProof/>
            <w:webHidden/>
          </w:rPr>
        </w:r>
        <w:r>
          <w:rPr>
            <w:noProof/>
            <w:webHidden/>
          </w:rPr>
          <w:fldChar w:fldCharType="separate"/>
        </w:r>
        <w:r>
          <w:rPr>
            <w:noProof/>
            <w:webHidden/>
          </w:rPr>
          <w:t>21</w:t>
        </w:r>
        <w:r>
          <w:rPr>
            <w:noProof/>
            <w:webHidden/>
          </w:rPr>
          <w:fldChar w:fldCharType="end"/>
        </w:r>
      </w:hyperlink>
    </w:p>
    <w:p w14:paraId="76567B1B" w14:textId="37EF87C3" w:rsidR="00C26640" w:rsidRDefault="00C26640">
      <w:pPr>
        <w:pStyle w:val="TOC2"/>
        <w:rPr>
          <w:rFonts w:asciiTheme="minorHAnsi" w:eastAsiaTheme="minorEastAsia" w:hAnsiTheme="minorHAnsi" w:cstheme="minorBidi"/>
          <w:noProof/>
          <w:sz w:val="22"/>
          <w:szCs w:val="22"/>
        </w:rPr>
      </w:pPr>
      <w:hyperlink w:anchor="_Toc190435691" w:history="1">
        <w:r w:rsidRPr="003A3FB9">
          <w:rPr>
            <w:rStyle w:val="Hyperlink"/>
            <w:noProof/>
          </w:rPr>
          <w:t>3.5 Sơ đồ cơ sở dữ liệu</w:t>
        </w:r>
        <w:r>
          <w:rPr>
            <w:noProof/>
            <w:webHidden/>
          </w:rPr>
          <w:tab/>
        </w:r>
        <w:r>
          <w:rPr>
            <w:noProof/>
            <w:webHidden/>
          </w:rPr>
          <w:fldChar w:fldCharType="begin"/>
        </w:r>
        <w:r>
          <w:rPr>
            <w:noProof/>
            <w:webHidden/>
          </w:rPr>
          <w:instrText xml:space="preserve"> PAGEREF _Toc190435691 \h </w:instrText>
        </w:r>
        <w:r>
          <w:rPr>
            <w:noProof/>
            <w:webHidden/>
          </w:rPr>
        </w:r>
        <w:r>
          <w:rPr>
            <w:noProof/>
            <w:webHidden/>
          </w:rPr>
          <w:fldChar w:fldCharType="separate"/>
        </w:r>
        <w:r>
          <w:rPr>
            <w:noProof/>
            <w:webHidden/>
          </w:rPr>
          <w:t>21</w:t>
        </w:r>
        <w:r>
          <w:rPr>
            <w:noProof/>
            <w:webHidden/>
          </w:rPr>
          <w:fldChar w:fldCharType="end"/>
        </w:r>
      </w:hyperlink>
    </w:p>
    <w:p w14:paraId="6EBDA6A1" w14:textId="3F185710" w:rsidR="00C26640" w:rsidRDefault="00C26640">
      <w:pPr>
        <w:pStyle w:val="TOC2"/>
        <w:rPr>
          <w:rFonts w:asciiTheme="minorHAnsi" w:eastAsiaTheme="minorEastAsia" w:hAnsiTheme="minorHAnsi" w:cstheme="minorBidi"/>
          <w:noProof/>
          <w:sz w:val="22"/>
          <w:szCs w:val="22"/>
        </w:rPr>
      </w:pPr>
      <w:hyperlink w:anchor="_Toc190435692" w:history="1">
        <w:r w:rsidRPr="003A3FB9">
          <w:rPr>
            <w:rStyle w:val="Hyperlink"/>
            <w:noProof/>
          </w:rPr>
          <w:t>3.6 Sơ đồ lớp</w:t>
        </w:r>
        <w:r>
          <w:rPr>
            <w:noProof/>
            <w:webHidden/>
          </w:rPr>
          <w:tab/>
        </w:r>
        <w:r>
          <w:rPr>
            <w:noProof/>
            <w:webHidden/>
          </w:rPr>
          <w:fldChar w:fldCharType="begin"/>
        </w:r>
        <w:r>
          <w:rPr>
            <w:noProof/>
            <w:webHidden/>
          </w:rPr>
          <w:instrText xml:space="preserve"> PAGEREF _Toc190435692 \h </w:instrText>
        </w:r>
        <w:r>
          <w:rPr>
            <w:noProof/>
            <w:webHidden/>
          </w:rPr>
        </w:r>
        <w:r>
          <w:rPr>
            <w:noProof/>
            <w:webHidden/>
          </w:rPr>
          <w:fldChar w:fldCharType="separate"/>
        </w:r>
        <w:r>
          <w:rPr>
            <w:noProof/>
            <w:webHidden/>
          </w:rPr>
          <w:t>21</w:t>
        </w:r>
        <w:r>
          <w:rPr>
            <w:noProof/>
            <w:webHidden/>
          </w:rPr>
          <w:fldChar w:fldCharType="end"/>
        </w:r>
      </w:hyperlink>
    </w:p>
    <w:p w14:paraId="7CAE5703" w14:textId="33AF32A6" w:rsidR="00C26640" w:rsidRDefault="00C26640">
      <w:pPr>
        <w:pStyle w:val="TOC2"/>
        <w:rPr>
          <w:rFonts w:asciiTheme="minorHAnsi" w:eastAsiaTheme="minorEastAsia" w:hAnsiTheme="minorHAnsi" w:cstheme="minorBidi"/>
          <w:noProof/>
          <w:sz w:val="22"/>
          <w:szCs w:val="22"/>
        </w:rPr>
      </w:pPr>
      <w:hyperlink w:anchor="_Toc190435693" w:history="1">
        <w:r w:rsidRPr="003A3FB9">
          <w:rPr>
            <w:rStyle w:val="Hyperlink"/>
            <w:noProof/>
          </w:rPr>
          <w:t>3.7 Kiến trúc phần mềm</w:t>
        </w:r>
        <w:r>
          <w:rPr>
            <w:noProof/>
            <w:webHidden/>
          </w:rPr>
          <w:tab/>
        </w:r>
        <w:r>
          <w:rPr>
            <w:noProof/>
            <w:webHidden/>
          </w:rPr>
          <w:fldChar w:fldCharType="begin"/>
        </w:r>
        <w:r>
          <w:rPr>
            <w:noProof/>
            <w:webHidden/>
          </w:rPr>
          <w:instrText xml:space="preserve"> PAGEREF _Toc190435693 \h </w:instrText>
        </w:r>
        <w:r>
          <w:rPr>
            <w:noProof/>
            <w:webHidden/>
          </w:rPr>
        </w:r>
        <w:r>
          <w:rPr>
            <w:noProof/>
            <w:webHidden/>
          </w:rPr>
          <w:fldChar w:fldCharType="separate"/>
        </w:r>
        <w:r>
          <w:rPr>
            <w:noProof/>
            <w:webHidden/>
          </w:rPr>
          <w:t>21</w:t>
        </w:r>
        <w:r>
          <w:rPr>
            <w:noProof/>
            <w:webHidden/>
          </w:rPr>
          <w:fldChar w:fldCharType="end"/>
        </w:r>
      </w:hyperlink>
    </w:p>
    <w:p w14:paraId="474CF6EA" w14:textId="47DD19AD" w:rsidR="00C26640" w:rsidRDefault="00C26640">
      <w:pPr>
        <w:pStyle w:val="TOC2"/>
        <w:rPr>
          <w:rFonts w:asciiTheme="minorHAnsi" w:eastAsiaTheme="minorEastAsia" w:hAnsiTheme="minorHAnsi" w:cstheme="minorBidi"/>
          <w:noProof/>
          <w:sz w:val="22"/>
          <w:szCs w:val="22"/>
        </w:rPr>
      </w:pPr>
      <w:hyperlink w:anchor="_Toc190435694" w:history="1">
        <w:r w:rsidRPr="003A3FB9">
          <w:rPr>
            <w:rStyle w:val="Hyperlink"/>
            <w:noProof/>
          </w:rPr>
          <w:t>3.8 Sơ đồ triển khai phần mềm</w:t>
        </w:r>
        <w:r>
          <w:rPr>
            <w:noProof/>
            <w:webHidden/>
          </w:rPr>
          <w:tab/>
        </w:r>
        <w:r>
          <w:rPr>
            <w:noProof/>
            <w:webHidden/>
          </w:rPr>
          <w:fldChar w:fldCharType="begin"/>
        </w:r>
        <w:r>
          <w:rPr>
            <w:noProof/>
            <w:webHidden/>
          </w:rPr>
          <w:instrText xml:space="preserve"> PAGEREF _Toc190435694 \h </w:instrText>
        </w:r>
        <w:r>
          <w:rPr>
            <w:noProof/>
            <w:webHidden/>
          </w:rPr>
        </w:r>
        <w:r>
          <w:rPr>
            <w:noProof/>
            <w:webHidden/>
          </w:rPr>
          <w:fldChar w:fldCharType="separate"/>
        </w:r>
        <w:r>
          <w:rPr>
            <w:noProof/>
            <w:webHidden/>
          </w:rPr>
          <w:t>21</w:t>
        </w:r>
        <w:r>
          <w:rPr>
            <w:noProof/>
            <w:webHidden/>
          </w:rPr>
          <w:fldChar w:fldCharType="end"/>
        </w:r>
      </w:hyperlink>
    </w:p>
    <w:p w14:paraId="6EA94D57" w14:textId="2BB35DF5" w:rsidR="00C26640" w:rsidRDefault="00C26640">
      <w:pPr>
        <w:pStyle w:val="TOC1"/>
        <w:rPr>
          <w:rFonts w:asciiTheme="minorHAnsi" w:eastAsiaTheme="minorEastAsia" w:hAnsiTheme="minorHAnsi" w:cstheme="minorBidi"/>
          <w:sz w:val="22"/>
          <w:szCs w:val="22"/>
        </w:rPr>
      </w:pPr>
      <w:hyperlink w:anchor="_Toc190435695" w:history="1">
        <w:r w:rsidRPr="003A3FB9">
          <w:rPr>
            <w:rStyle w:val="Hyperlink"/>
          </w:rPr>
          <w:t>CHƯƠNG 4 : THIẾT KẾ VÀ HIỆN THỰC</w:t>
        </w:r>
        <w:r>
          <w:rPr>
            <w:webHidden/>
          </w:rPr>
          <w:tab/>
        </w:r>
        <w:r>
          <w:rPr>
            <w:webHidden/>
          </w:rPr>
          <w:fldChar w:fldCharType="begin"/>
        </w:r>
        <w:r>
          <w:rPr>
            <w:webHidden/>
          </w:rPr>
          <w:instrText xml:space="preserve"> PAGEREF _Toc190435695 \h </w:instrText>
        </w:r>
        <w:r>
          <w:rPr>
            <w:webHidden/>
          </w:rPr>
        </w:r>
        <w:r>
          <w:rPr>
            <w:webHidden/>
          </w:rPr>
          <w:fldChar w:fldCharType="separate"/>
        </w:r>
        <w:r>
          <w:rPr>
            <w:webHidden/>
          </w:rPr>
          <w:t>22</w:t>
        </w:r>
        <w:r>
          <w:rPr>
            <w:webHidden/>
          </w:rPr>
          <w:fldChar w:fldCharType="end"/>
        </w:r>
      </w:hyperlink>
    </w:p>
    <w:p w14:paraId="7008F6BE" w14:textId="2B62D8B1" w:rsidR="00C26640" w:rsidRDefault="00C26640">
      <w:pPr>
        <w:pStyle w:val="TOC2"/>
        <w:rPr>
          <w:rFonts w:asciiTheme="minorHAnsi" w:eastAsiaTheme="minorEastAsia" w:hAnsiTheme="minorHAnsi" w:cstheme="minorBidi"/>
          <w:noProof/>
          <w:sz w:val="22"/>
          <w:szCs w:val="22"/>
        </w:rPr>
      </w:pPr>
      <w:hyperlink w:anchor="_Toc190435696" w:history="1">
        <w:r w:rsidRPr="003A3FB9">
          <w:rPr>
            <w:rStyle w:val="Hyperlink"/>
            <w:noProof/>
          </w:rPr>
          <w:t>4.1 Giao diện</w:t>
        </w:r>
        <w:r>
          <w:rPr>
            <w:noProof/>
            <w:webHidden/>
          </w:rPr>
          <w:tab/>
        </w:r>
        <w:r>
          <w:rPr>
            <w:noProof/>
            <w:webHidden/>
          </w:rPr>
          <w:fldChar w:fldCharType="begin"/>
        </w:r>
        <w:r>
          <w:rPr>
            <w:noProof/>
            <w:webHidden/>
          </w:rPr>
          <w:instrText xml:space="preserve"> PAGEREF _Toc190435696 \h </w:instrText>
        </w:r>
        <w:r>
          <w:rPr>
            <w:noProof/>
            <w:webHidden/>
          </w:rPr>
        </w:r>
        <w:r>
          <w:rPr>
            <w:noProof/>
            <w:webHidden/>
          </w:rPr>
          <w:fldChar w:fldCharType="separate"/>
        </w:r>
        <w:r>
          <w:rPr>
            <w:noProof/>
            <w:webHidden/>
          </w:rPr>
          <w:t>22</w:t>
        </w:r>
        <w:r>
          <w:rPr>
            <w:noProof/>
            <w:webHidden/>
          </w:rPr>
          <w:fldChar w:fldCharType="end"/>
        </w:r>
      </w:hyperlink>
    </w:p>
    <w:p w14:paraId="22EEC5D8" w14:textId="20C70E07"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97" w:history="1">
        <w:r w:rsidRPr="003A3FB9">
          <w:rPr>
            <w:rStyle w:val="Hyperlink"/>
            <w:noProof/>
          </w:rPr>
          <w:t>4.1.1 Tiêu đề tiểu mục</w:t>
        </w:r>
        <w:r>
          <w:rPr>
            <w:noProof/>
            <w:webHidden/>
          </w:rPr>
          <w:tab/>
        </w:r>
        <w:r>
          <w:rPr>
            <w:noProof/>
            <w:webHidden/>
          </w:rPr>
          <w:fldChar w:fldCharType="begin"/>
        </w:r>
        <w:r>
          <w:rPr>
            <w:noProof/>
            <w:webHidden/>
          </w:rPr>
          <w:instrText xml:space="preserve"> PAGEREF _Toc190435697 \h </w:instrText>
        </w:r>
        <w:r>
          <w:rPr>
            <w:noProof/>
            <w:webHidden/>
          </w:rPr>
        </w:r>
        <w:r>
          <w:rPr>
            <w:noProof/>
            <w:webHidden/>
          </w:rPr>
          <w:fldChar w:fldCharType="separate"/>
        </w:r>
        <w:r>
          <w:rPr>
            <w:noProof/>
            <w:webHidden/>
          </w:rPr>
          <w:t>22</w:t>
        </w:r>
        <w:r>
          <w:rPr>
            <w:noProof/>
            <w:webHidden/>
          </w:rPr>
          <w:fldChar w:fldCharType="end"/>
        </w:r>
      </w:hyperlink>
    </w:p>
    <w:p w14:paraId="3D28BBD2" w14:textId="033D2DEB"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98" w:history="1">
        <w:r w:rsidRPr="003A3FB9">
          <w:rPr>
            <w:rStyle w:val="Hyperlink"/>
            <w:noProof/>
          </w:rPr>
          <w:t>4.1.2 Tiêu đề tiểu mục</w:t>
        </w:r>
        <w:r>
          <w:rPr>
            <w:noProof/>
            <w:webHidden/>
          </w:rPr>
          <w:tab/>
        </w:r>
        <w:r>
          <w:rPr>
            <w:noProof/>
            <w:webHidden/>
          </w:rPr>
          <w:fldChar w:fldCharType="begin"/>
        </w:r>
        <w:r>
          <w:rPr>
            <w:noProof/>
            <w:webHidden/>
          </w:rPr>
          <w:instrText xml:space="preserve"> PAGEREF _Toc190435698 \h </w:instrText>
        </w:r>
        <w:r>
          <w:rPr>
            <w:noProof/>
            <w:webHidden/>
          </w:rPr>
        </w:r>
        <w:r>
          <w:rPr>
            <w:noProof/>
            <w:webHidden/>
          </w:rPr>
          <w:fldChar w:fldCharType="separate"/>
        </w:r>
        <w:r>
          <w:rPr>
            <w:noProof/>
            <w:webHidden/>
          </w:rPr>
          <w:t>22</w:t>
        </w:r>
        <w:r>
          <w:rPr>
            <w:noProof/>
            <w:webHidden/>
          </w:rPr>
          <w:fldChar w:fldCharType="end"/>
        </w:r>
      </w:hyperlink>
    </w:p>
    <w:p w14:paraId="5EBA44A6" w14:textId="027F42DA" w:rsidR="00C26640" w:rsidRDefault="00C26640">
      <w:pPr>
        <w:pStyle w:val="TOC2"/>
        <w:rPr>
          <w:rFonts w:asciiTheme="minorHAnsi" w:eastAsiaTheme="minorEastAsia" w:hAnsiTheme="minorHAnsi" w:cstheme="minorBidi"/>
          <w:noProof/>
          <w:sz w:val="22"/>
          <w:szCs w:val="22"/>
        </w:rPr>
      </w:pPr>
      <w:hyperlink w:anchor="_Toc190435699" w:history="1">
        <w:r w:rsidRPr="003A3FB9">
          <w:rPr>
            <w:rStyle w:val="Hyperlink"/>
            <w:noProof/>
          </w:rPr>
          <w:t>4.2 Triển khai thực tế</w:t>
        </w:r>
        <w:r>
          <w:rPr>
            <w:noProof/>
            <w:webHidden/>
          </w:rPr>
          <w:tab/>
        </w:r>
        <w:r>
          <w:rPr>
            <w:noProof/>
            <w:webHidden/>
          </w:rPr>
          <w:fldChar w:fldCharType="begin"/>
        </w:r>
        <w:r>
          <w:rPr>
            <w:noProof/>
            <w:webHidden/>
          </w:rPr>
          <w:instrText xml:space="preserve"> PAGEREF _Toc190435699 \h </w:instrText>
        </w:r>
        <w:r>
          <w:rPr>
            <w:noProof/>
            <w:webHidden/>
          </w:rPr>
        </w:r>
        <w:r>
          <w:rPr>
            <w:noProof/>
            <w:webHidden/>
          </w:rPr>
          <w:fldChar w:fldCharType="separate"/>
        </w:r>
        <w:r>
          <w:rPr>
            <w:noProof/>
            <w:webHidden/>
          </w:rPr>
          <w:t>22</w:t>
        </w:r>
        <w:r>
          <w:rPr>
            <w:noProof/>
            <w:webHidden/>
          </w:rPr>
          <w:fldChar w:fldCharType="end"/>
        </w:r>
      </w:hyperlink>
    </w:p>
    <w:p w14:paraId="2AE87A95" w14:textId="0E06A1C2"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700" w:history="1">
        <w:r w:rsidRPr="003A3FB9">
          <w:rPr>
            <w:rStyle w:val="Hyperlink"/>
            <w:noProof/>
          </w:rPr>
          <w:t>4.2.1 Tiêu đề tiểu mục</w:t>
        </w:r>
        <w:r>
          <w:rPr>
            <w:noProof/>
            <w:webHidden/>
          </w:rPr>
          <w:tab/>
        </w:r>
        <w:r>
          <w:rPr>
            <w:noProof/>
            <w:webHidden/>
          </w:rPr>
          <w:fldChar w:fldCharType="begin"/>
        </w:r>
        <w:r>
          <w:rPr>
            <w:noProof/>
            <w:webHidden/>
          </w:rPr>
          <w:instrText xml:space="preserve"> PAGEREF _Toc190435700 \h </w:instrText>
        </w:r>
        <w:r>
          <w:rPr>
            <w:noProof/>
            <w:webHidden/>
          </w:rPr>
        </w:r>
        <w:r>
          <w:rPr>
            <w:noProof/>
            <w:webHidden/>
          </w:rPr>
          <w:fldChar w:fldCharType="separate"/>
        </w:r>
        <w:r>
          <w:rPr>
            <w:noProof/>
            <w:webHidden/>
          </w:rPr>
          <w:t>22</w:t>
        </w:r>
        <w:r>
          <w:rPr>
            <w:noProof/>
            <w:webHidden/>
          </w:rPr>
          <w:fldChar w:fldCharType="end"/>
        </w:r>
      </w:hyperlink>
    </w:p>
    <w:p w14:paraId="33B37DA5" w14:textId="43CC60F9"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701" w:history="1">
        <w:r w:rsidRPr="003A3FB9">
          <w:rPr>
            <w:rStyle w:val="Hyperlink"/>
            <w:noProof/>
          </w:rPr>
          <w:t>4.2.2 Tiêu đề tiểu mục</w:t>
        </w:r>
        <w:r>
          <w:rPr>
            <w:noProof/>
            <w:webHidden/>
          </w:rPr>
          <w:tab/>
        </w:r>
        <w:r>
          <w:rPr>
            <w:noProof/>
            <w:webHidden/>
          </w:rPr>
          <w:fldChar w:fldCharType="begin"/>
        </w:r>
        <w:r>
          <w:rPr>
            <w:noProof/>
            <w:webHidden/>
          </w:rPr>
          <w:instrText xml:space="preserve"> PAGEREF _Toc190435701 \h </w:instrText>
        </w:r>
        <w:r>
          <w:rPr>
            <w:noProof/>
            <w:webHidden/>
          </w:rPr>
        </w:r>
        <w:r>
          <w:rPr>
            <w:noProof/>
            <w:webHidden/>
          </w:rPr>
          <w:fldChar w:fldCharType="separate"/>
        </w:r>
        <w:r>
          <w:rPr>
            <w:noProof/>
            <w:webHidden/>
          </w:rPr>
          <w:t>22</w:t>
        </w:r>
        <w:r>
          <w:rPr>
            <w:noProof/>
            <w:webHidden/>
          </w:rPr>
          <w:fldChar w:fldCharType="end"/>
        </w:r>
      </w:hyperlink>
    </w:p>
    <w:p w14:paraId="07E802C7" w14:textId="62D5DC14" w:rsidR="00C26640" w:rsidRDefault="00C26640">
      <w:pPr>
        <w:pStyle w:val="TOC1"/>
        <w:rPr>
          <w:rFonts w:asciiTheme="minorHAnsi" w:eastAsiaTheme="minorEastAsia" w:hAnsiTheme="minorHAnsi" w:cstheme="minorBidi"/>
          <w:sz w:val="22"/>
          <w:szCs w:val="22"/>
        </w:rPr>
      </w:pPr>
      <w:hyperlink w:anchor="_Toc190435702" w:history="1">
        <w:r w:rsidRPr="003A3FB9">
          <w:rPr>
            <w:rStyle w:val="Hyperlink"/>
          </w:rPr>
          <w:t>CHƯƠNG 5 . KIỂM THỬ</w:t>
        </w:r>
        <w:r>
          <w:rPr>
            <w:webHidden/>
          </w:rPr>
          <w:tab/>
        </w:r>
        <w:r>
          <w:rPr>
            <w:webHidden/>
          </w:rPr>
          <w:fldChar w:fldCharType="begin"/>
        </w:r>
        <w:r>
          <w:rPr>
            <w:webHidden/>
          </w:rPr>
          <w:instrText xml:space="preserve"> PAGEREF _Toc190435702 \h </w:instrText>
        </w:r>
        <w:r>
          <w:rPr>
            <w:webHidden/>
          </w:rPr>
        </w:r>
        <w:r>
          <w:rPr>
            <w:webHidden/>
          </w:rPr>
          <w:fldChar w:fldCharType="separate"/>
        </w:r>
        <w:r>
          <w:rPr>
            <w:webHidden/>
          </w:rPr>
          <w:t>23</w:t>
        </w:r>
        <w:r>
          <w:rPr>
            <w:webHidden/>
          </w:rPr>
          <w:fldChar w:fldCharType="end"/>
        </w:r>
      </w:hyperlink>
    </w:p>
    <w:p w14:paraId="6ABF4BFB" w14:textId="79514421" w:rsidR="00C26640" w:rsidRDefault="00C26640">
      <w:pPr>
        <w:pStyle w:val="TOC2"/>
        <w:rPr>
          <w:rFonts w:asciiTheme="minorHAnsi" w:eastAsiaTheme="minorEastAsia" w:hAnsiTheme="minorHAnsi" w:cstheme="minorBidi"/>
          <w:noProof/>
          <w:sz w:val="22"/>
          <w:szCs w:val="22"/>
        </w:rPr>
      </w:pPr>
      <w:hyperlink w:anchor="_Toc190435703" w:history="1">
        <w:r w:rsidRPr="003A3FB9">
          <w:rPr>
            <w:rStyle w:val="Hyperlink"/>
            <w:noProof/>
          </w:rPr>
          <w:t>5.1</w:t>
        </w:r>
        <w:r>
          <w:rPr>
            <w:noProof/>
            <w:webHidden/>
          </w:rPr>
          <w:tab/>
        </w:r>
        <w:r>
          <w:rPr>
            <w:noProof/>
            <w:webHidden/>
          </w:rPr>
          <w:fldChar w:fldCharType="begin"/>
        </w:r>
        <w:r>
          <w:rPr>
            <w:noProof/>
            <w:webHidden/>
          </w:rPr>
          <w:instrText xml:space="preserve"> PAGEREF _Toc190435703 \h </w:instrText>
        </w:r>
        <w:r>
          <w:rPr>
            <w:noProof/>
            <w:webHidden/>
          </w:rPr>
        </w:r>
        <w:r>
          <w:rPr>
            <w:noProof/>
            <w:webHidden/>
          </w:rPr>
          <w:fldChar w:fldCharType="separate"/>
        </w:r>
        <w:r>
          <w:rPr>
            <w:noProof/>
            <w:webHidden/>
          </w:rPr>
          <w:t>23</w:t>
        </w:r>
        <w:r>
          <w:rPr>
            <w:noProof/>
            <w:webHidden/>
          </w:rPr>
          <w:fldChar w:fldCharType="end"/>
        </w:r>
      </w:hyperlink>
    </w:p>
    <w:p w14:paraId="47D2C528" w14:textId="55C89140" w:rsidR="00C26640" w:rsidRDefault="00C26640">
      <w:pPr>
        <w:pStyle w:val="TOC2"/>
        <w:rPr>
          <w:rFonts w:asciiTheme="minorHAnsi" w:eastAsiaTheme="minorEastAsia" w:hAnsiTheme="minorHAnsi" w:cstheme="minorBidi"/>
          <w:noProof/>
          <w:sz w:val="22"/>
          <w:szCs w:val="22"/>
        </w:rPr>
      </w:pPr>
      <w:hyperlink w:anchor="_Toc190435704" w:history="1">
        <w:r w:rsidRPr="003A3FB9">
          <w:rPr>
            <w:rStyle w:val="Hyperlink"/>
            <w:noProof/>
          </w:rPr>
          <w:t>5.2</w:t>
        </w:r>
        <w:r>
          <w:rPr>
            <w:noProof/>
            <w:webHidden/>
          </w:rPr>
          <w:tab/>
        </w:r>
        <w:r>
          <w:rPr>
            <w:noProof/>
            <w:webHidden/>
          </w:rPr>
          <w:fldChar w:fldCharType="begin"/>
        </w:r>
        <w:r>
          <w:rPr>
            <w:noProof/>
            <w:webHidden/>
          </w:rPr>
          <w:instrText xml:space="preserve"> PAGEREF _Toc190435704 \h </w:instrText>
        </w:r>
        <w:r>
          <w:rPr>
            <w:noProof/>
            <w:webHidden/>
          </w:rPr>
        </w:r>
        <w:r>
          <w:rPr>
            <w:noProof/>
            <w:webHidden/>
          </w:rPr>
          <w:fldChar w:fldCharType="separate"/>
        </w:r>
        <w:r>
          <w:rPr>
            <w:noProof/>
            <w:webHidden/>
          </w:rPr>
          <w:t>23</w:t>
        </w:r>
        <w:r>
          <w:rPr>
            <w:noProof/>
            <w:webHidden/>
          </w:rPr>
          <w:fldChar w:fldCharType="end"/>
        </w:r>
      </w:hyperlink>
    </w:p>
    <w:p w14:paraId="7BE27BB9" w14:textId="01748DE9" w:rsidR="00C26640" w:rsidRDefault="00C26640">
      <w:pPr>
        <w:pStyle w:val="TOC2"/>
        <w:rPr>
          <w:rFonts w:asciiTheme="minorHAnsi" w:eastAsiaTheme="minorEastAsia" w:hAnsiTheme="minorHAnsi" w:cstheme="minorBidi"/>
          <w:noProof/>
          <w:sz w:val="22"/>
          <w:szCs w:val="22"/>
        </w:rPr>
      </w:pPr>
      <w:hyperlink w:anchor="_Toc190435705" w:history="1">
        <w:r w:rsidRPr="003A3FB9">
          <w:rPr>
            <w:rStyle w:val="Hyperlink"/>
            <w:noProof/>
          </w:rPr>
          <w:t>5.3</w:t>
        </w:r>
        <w:r>
          <w:rPr>
            <w:noProof/>
            <w:webHidden/>
          </w:rPr>
          <w:tab/>
        </w:r>
        <w:r>
          <w:rPr>
            <w:noProof/>
            <w:webHidden/>
          </w:rPr>
          <w:fldChar w:fldCharType="begin"/>
        </w:r>
        <w:r>
          <w:rPr>
            <w:noProof/>
            <w:webHidden/>
          </w:rPr>
          <w:instrText xml:space="preserve"> PAGEREF _Toc190435705 \h </w:instrText>
        </w:r>
        <w:r>
          <w:rPr>
            <w:noProof/>
            <w:webHidden/>
          </w:rPr>
        </w:r>
        <w:r>
          <w:rPr>
            <w:noProof/>
            <w:webHidden/>
          </w:rPr>
          <w:fldChar w:fldCharType="separate"/>
        </w:r>
        <w:r>
          <w:rPr>
            <w:noProof/>
            <w:webHidden/>
          </w:rPr>
          <w:t>23</w:t>
        </w:r>
        <w:r>
          <w:rPr>
            <w:noProof/>
            <w:webHidden/>
          </w:rPr>
          <w:fldChar w:fldCharType="end"/>
        </w:r>
      </w:hyperlink>
    </w:p>
    <w:p w14:paraId="3AB17380" w14:textId="5F302899" w:rsidR="00C26640" w:rsidRDefault="00C26640">
      <w:pPr>
        <w:pStyle w:val="TOC2"/>
        <w:rPr>
          <w:rFonts w:asciiTheme="minorHAnsi" w:eastAsiaTheme="minorEastAsia" w:hAnsiTheme="minorHAnsi" w:cstheme="minorBidi"/>
          <w:noProof/>
          <w:sz w:val="22"/>
          <w:szCs w:val="22"/>
        </w:rPr>
      </w:pPr>
      <w:hyperlink w:anchor="_Toc190435706" w:history="1">
        <w:r w:rsidRPr="003A3FB9">
          <w:rPr>
            <w:rStyle w:val="Hyperlink"/>
            <w:noProof/>
          </w:rPr>
          <w:t>5.4</w:t>
        </w:r>
        <w:r>
          <w:rPr>
            <w:noProof/>
            <w:webHidden/>
          </w:rPr>
          <w:tab/>
        </w:r>
        <w:r>
          <w:rPr>
            <w:noProof/>
            <w:webHidden/>
          </w:rPr>
          <w:fldChar w:fldCharType="begin"/>
        </w:r>
        <w:r>
          <w:rPr>
            <w:noProof/>
            <w:webHidden/>
          </w:rPr>
          <w:instrText xml:space="preserve"> PAGEREF _Toc190435706 \h </w:instrText>
        </w:r>
        <w:r>
          <w:rPr>
            <w:noProof/>
            <w:webHidden/>
          </w:rPr>
        </w:r>
        <w:r>
          <w:rPr>
            <w:noProof/>
            <w:webHidden/>
          </w:rPr>
          <w:fldChar w:fldCharType="separate"/>
        </w:r>
        <w:r>
          <w:rPr>
            <w:noProof/>
            <w:webHidden/>
          </w:rPr>
          <w:t>23</w:t>
        </w:r>
        <w:r>
          <w:rPr>
            <w:noProof/>
            <w:webHidden/>
          </w:rPr>
          <w:fldChar w:fldCharType="end"/>
        </w:r>
      </w:hyperlink>
    </w:p>
    <w:p w14:paraId="44A8C2C0" w14:textId="29941983" w:rsidR="00C26640" w:rsidRDefault="00C26640">
      <w:pPr>
        <w:pStyle w:val="TOC1"/>
        <w:rPr>
          <w:rFonts w:asciiTheme="minorHAnsi" w:eastAsiaTheme="minorEastAsia" w:hAnsiTheme="minorHAnsi" w:cstheme="minorBidi"/>
          <w:sz w:val="22"/>
          <w:szCs w:val="22"/>
        </w:rPr>
      </w:pPr>
      <w:hyperlink w:anchor="_Toc190435707" w:history="1">
        <w:r w:rsidRPr="003A3FB9">
          <w:rPr>
            <w:rStyle w:val="Hyperlink"/>
          </w:rPr>
          <w:t>CHƯƠNG 6 : KẾT LUẬN</w:t>
        </w:r>
        <w:r>
          <w:rPr>
            <w:webHidden/>
          </w:rPr>
          <w:tab/>
        </w:r>
        <w:r>
          <w:rPr>
            <w:webHidden/>
          </w:rPr>
          <w:fldChar w:fldCharType="begin"/>
        </w:r>
        <w:r>
          <w:rPr>
            <w:webHidden/>
          </w:rPr>
          <w:instrText xml:space="preserve"> PAGEREF _Toc190435707 \h </w:instrText>
        </w:r>
        <w:r>
          <w:rPr>
            <w:webHidden/>
          </w:rPr>
        </w:r>
        <w:r>
          <w:rPr>
            <w:webHidden/>
          </w:rPr>
          <w:fldChar w:fldCharType="separate"/>
        </w:r>
        <w:r>
          <w:rPr>
            <w:webHidden/>
          </w:rPr>
          <w:t>24</w:t>
        </w:r>
        <w:r>
          <w:rPr>
            <w:webHidden/>
          </w:rPr>
          <w:fldChar w:fldCharType="end"/>
        </w:r>
      </w:hyperlink>
    </w:p>
    <w:p w14:paraId="19442402" w14:textId="10C59174" w:rsidR="00C26640" w:rsidRDefault="00C26640">
      <w:pPr>
        <w:pStyle w:val="TOC2"/>
        <w:rPr>
          <w:rFonts w:asciiTheme="minorHAnsi" w:eastAsiaTheme="minorEastAsia" w:hAnsiTheme="minorHAnsi" w:cstheme="minorBidi"/>
          <w:noProof/>
          <w:sz w:val="22"/>
          <w:szCs w:val="22"/>
        </w:rPr>
      </w:pPr>
      <w:hyperlink w:anchor="_Toc190435708" w:history="1">
        <w:r w:rsidRPr="003A3FB9">
          <w:rPr>
            <w:rStyle w:val="Hyperlink"/>
            <w:noProof/>
          </w:rPr>
          <w:t>6.1 Kết quả đạt được</w:t>
        </w:r>
        <w:r>
          <w:rPr>
            <w:noProof/>
            <w:webHidden/>
          </w:rPr>
          <w:tab/>
        </w:r>
        <w:r>
          <w:rPr>
            <w:noProof/>
            <w:webHidden/>
          </w:rPr>
          <w:fldChar w:fldCharType="begin"/>
        </w:r>
        <w:r>
          <w:rPr>
            <w:noProof/>
            <w:webHidden/>
          </w:rPr>
          <w:instrText xml:space="preserve"> PAGEREF _Toc190435708 \h </w:instrText>
        </w:r>
        <w:r>
          <w:rPr>
            <w:noProof/>
            <w:webHidden/>
          </w:rPr>
        </w:r>
        <w:r>
          <w:rPr>
            <w:noProof/>
            <w:webHidden/>
          </w:rPr>
          <w:fldChar w:fldCharType="separate"/>
        </w:r>
        <w:r>
          <w:rPr>
            <w:noProof/>
            <w:webHidden/>
          </w:rPr>
          <w:t>24</w:t>
        </w:r>
        <w:r>
          <w:rPr>
            <w:noProof/>
            <w:webHidden/>
          </w:rPr>
          <w:fldChar w:fldCharType="end"/>
        </w:r>
      </w:hyperlink>
    </w:p>
    <w:p w14:paraId="6626158D" w14:textId="49B8D463" w:rsidR="00C26640" w:rsidRDefault="00C26640">
      <w:pPr>
        <w:pStyle w:val="TOC2"/>
        <w:rPr>
          <w:rFonts w:asciiTheme="minorHAnsi" w:eastAsiaTheme="minorEastAsia" w:hAnsiTheme="minorHAnsi" w:cstheme="minorBidi"/>
          <w:noProof/>
          <w:sz w:val="22"/>
          <w:szCs w:val="22"/>
        </w:rPr>
      </w:pPr>
      <w:hyperlink w:anchor="_Toc190435709" w:history="1">
        <w:r w:rsidRPr="003A3FB9">
          <w:rPr>
            <w:rStyle w:val="Hyperlink"/>
            <w:noProof/>
          </w:rPr>
          <w:t>6.2 Hạn chế của đồ án</w:t>
        </w:r>
        <w:r>
          <w:rPr>
            <w:noProof/>
            <w:webHidden/>
          </w:rPr>
          <w:tab/>
        </w:r>
        <w:r>
          <w:rPr>
            <w:noProof/>
            <w:webHidden/>
          </w:rPr>
          <w:fldChar w:fldCharType="begin"/>
        </w:r>
        <w:r>
          <w:rPr>
            <w:noProof/>
            <w:webHidden/>
          </w:rPr>
          <w:instrText xml:space="preserve"> PAGEREF _Toc190435709 \h </w:instrText>
        </w:r>
        <w:r>
          <w:rPr>
            <w:noProof/>
            <w:webHidden/>
          </w:rPr>
        </w:r>
        <w:r>
          <w:rPr>
            <w:noProof/>
            <w:webHidden/>
          </w:rPr>
          <w:fldChar w:fldCharType="separate"/>
        </w:r>
        <w:r>
          <w:rPr>
            <w:noProof/>
            <w:webHidden/>
          </w:rPr>
          <w:t>24</w:t>
        </w:r>
        <w:r>
          <w:rPr>
            <w:noProof/>
            <w:webHidden/>
          </w:rPr>
          <w:fldChar w:fldCharType="end"/>
        </w:r>
      </w:hyperlink>
    </w:p>
    <w:p w14:paraId="5E159E3C" w14:textId="709F6D8B" w:rsidR="00C26640" w:rsidRDefault="00C26640">
      <w:pPr>
        <w:pStyle w:val="TOC2"/>
        <w:rPr>
          <w:rFonts w:asciiTheme="minorHAnsi" w:eastAsiaTheme="minorEastAsia" w:hAnsiTheme="minorHAnsi" w:cstheme="minorBidi"/>
          <w:noProof/>
          <w:sz w:val="22"/>
          <w:szCs w:val="22"/>
        </w:rPr>
      </w:pPr>
      <w:hyperlink w:anchor="_Toc190435710" w:history="1">
        <w:r w:rsidRPr="003A3FB9">
          <w:rPr>
            <w:rStyle w:val="Hyperlink"/>
            <w:noProof/>
          </w:rPr>
          <w:t>6.3 Hướng phát triển</w:t>
        </w:r>
        <w:r>
          <w:rPr>
            <w:noProof/>
            <w:webHidden/>
          </w:rPr>
          <w:tab/>
        </w:r>
        <w:r>
          <w:rPr>
            <w:noProof/>
            <w:webHidden/>
          </w:rPr>
          <w:fldChar w:fldCharType="begin"/>
        </w:r>
        <w:r>
          <w:rPr>
            <w:noProof/>
            <w:webHidden/>
          </w:rPr>
          <w:instrText xml:space="preserve"> PAGEREF _Toc190435710 \h </w:instrText>
        </w:r>
        <w:r>
          <w:rPr>
            <w:noProof/>
            <w:webHidden/>
          </w:rPr>
        </w:r>
        <w:r>
          <w:rPr>
            <w:noProof/>
            <w:webHidden/>
          </w:rPr>
          <w:fldChar w:fldCharType="separate"/>
        </w:r>
        <w:r>
          <w:rPr>
            <w:noProof/>
            <w:webHidden/>
          </w:rPr>
          <w:t>24</w:t>
        </w:r>
        <w:r>
          <w:rPr>
            <w:noProof/>
            <w:webHidden/>
          </w:rPr>
          <w:fldChar w:fldCharType="end"/>
        </w:r>
      </w:hyperlink>
    </w:p>
    <w:p w14:paraId="7E643FBB" w14:textId="49FE7319" w:rsidR="00C26640" w:rsidRDefault="00C26640">
      <w:pPr>
        <w:pStyle w:val="TOC1"/>
        <w:rPr>
          <w:rFonts w:asciiTheme="minorHAnsi" w:eastAsiaTheme="minorEastAsia" w:hAnsiTheme="minorHAnsi" w:cstheme="minorBidi"/>
          <w:sz w:val="22"/>
          <w:szCs w:val="22"/>
        </w:rPr>
      </w:pPr>
      <w:hyperlink w:anchor="_Toc190435711" w:history="1">
        <w:r w:rsidRPr="003A3FB9">
          <w:rPr>
            <w:rStyle w:val="Hyperlink"/>
          </w:rPr>
          <w:t>TÀI LIỆU THAM KHẢO</w:t>
        </w:r>
        <w:r>
          <w:rPr>
            <w:webHidden/>
          </w:rPr>
          <w:tab/>
        </w:r>
        <w:r>
          <w:rPr>
            <w:webHidden/>
          </w:rPr>
          <w:fldChar w:fldCharType="begin"/>
        </w:r>
        <w:r>
          <w:rPr>
            <w:webHidden/>
          </w:rPr>
          <w:instrText xml:space="preserve"> PAGEREF _Toc190435711 \h </w:instrText>
        </w:r>
        <w:r>
          <w:rPr>
            <w:webHidden/>
          </w:rPr>
        </w:r>
        <w:r>
          <w:rPr>
            <w:webHidden/>
          </w:rPr>
          <w:fldChar w:fldCharType="separate"/>
        </w:r>
        <w:r>
          <w:rPr>
            <w:webHidden/>
          </w:rPr>
          <w:t>25</w:t>
        </w:r>
        <w:r>
          <w:rPr>
            <w:webHidden/>
          </w:rPr>
          <w:fldChar w:fldCharType="end"/>
        </w:r>
      </w:hyperlink>
    </w:p>
    <w:p w14:paraId="66EDE443" w14:textId="5E335D47" w:rsidR="00C26640" w:rsidRDefault="00C26640">
      <w:pPr>
        <w:pStyle w:val="TOC1"/>
        <w:rPr>
          <w:rFonts w:asciiTheme="minorHAnsi" w:eastAsiaTheme="minorEastAsia" w:hAnsiTheme="minorHAnsi" w:cstheme="minorBidi"/>
          <w:sz w:val="22"/>
          <w:szCs w:val="22"/>
        </w:rPr>
      </w:pPr>
      <w:hyperlink w:anchor="_Toc190435712" w:history="1">
        <w:r w:rsidRPr="003A3FB9">
          <w:rPr>
            <w:rStyle w:val="Hyperlink"/>
          </w:rPr>
          <w:t>PHỤ LỤC</w:t>
        </w:r>
        <w:r>
          <w:rPr>
            <w:webHidden/>
          </w:rPr>
          <w:tab/>
        </w:r>
        <w:r>
          <w:rPr>
            <w:webHidden/>
          </w:rPr>
          <w:fldChar w:fldCharType="begin"/>
        </w:r>
        <w:r>
          <w:rPr>
            <w:webHidden/>
          </w:rPr>
          <w:instrText xml:space="preserve"> PAGEREF _Toc190435712 \h </w:instrText>
        </w:r>
        <w:r>
          <w:rPr>
            <w:webHidden/>
          </w:rPr>
        </w:r>
        <w:r>
          <w:rPr>
            <w:webHidden/>
          </w:rPr>
          <w:fldChar w:fldCharType="separate"/>
        </w:r>
        <w:r>
          <w:rPr>
            <w:webHidden/>
          </w:rPr>
          <w:t>27</w:t>
        </w:r>
        <w:r>
          <w:rPr>
            <w:webHidden/>
          </w:rPr>
          <w:fldChar w:fldCharType="end"/>
        </w:r>
      </w:hyperlink>
    </w:p>
    <w:p w14:paraId="4F5ADDF1" w14:textId="1F93647A" w:rsidR="00C26640" w:rsidRDefault="00C26640">
      <w:pPr>
        <w:pStyle w:val="TOC4"/>
        <w:tabs>
          <w:tab w:val="right" w:leader="dot" w:pos="8778"/>
        </w:tabs>
        <w:rPr>
          <w:rFonts w:asciiTheme="minorHAnsi" w:eastAsiaTheme="minorEastAsia" w:hAnsiTheme="minorHAnsi" w:cstheme="minorBidi"/>
          <w:noProof/>
          <w:sz w:val="22"/>
          <w:szCs w:val="22"/>
        </w:rPr>
      </w:pPr>
      <w:hyperlink w:anchor="_Toc190435713" w:history="1">
        <w:r w:rsidRPr="003A3FB9">
          <w:rPr>
            <w:rStyle w:val="Hyperlink"/>
            <w:noProof/>
          </w:rPr>
          <w:t>Phụ lục 1. Kế hoạch thực hiện đề tài</w:t>
        </w:r>
        <w:r>
          <w:rPr>
            <w:noProof/>
            <w:webHidden/>
          </w:rPr>
          <w:tab/>
        </w:r>
        <w:r>
          <w:rPr>
            <w:noProof/>
            <w:webHidden/>
          </w:rPr>
          <w:fldChar w:fldCharType="begin"/>
        </w:r>
        <w:r>
          <w:rPr>
            <w:noProof/>
            <w:webHidden/>
          </w:rPr>
          <w:instrText xml:space="preserve"> PAGEREF _Toc190435713 \h </w:instrText>
        </w:r>
        <w:r>
          <w:rPr>
            <w:noProof/>
            <w:webHidden/>
          </w:rPr>
        </w:r>
        <w:r>
          <w:rPr>
            <w:noProof/>
            <w:webHidden/>
          </w:rPr>
          <w:fldChar w:fldCharType="separate"/>
        </w:r>
        <w:r>
          <w:rPr>
            <w:noProof/>
            <w:webHidden/>
          </w:rPr>
          <w:t>27</w:t>
        </w:r>
        <w:r>
          <w:rPr>
            <w:noProof/>
            <w:webHidden/>
          </w:rPr>
          <w:fldChar w:fldCharType="end"/>
        </w:r>
      </w:hyperlink>
    </w:p>
    <w:p w14:paraId="6C014D33" w14:textId="0296640E" w:rsidR="00C26640" w:rsidRDefault="00C26640">
      <w:pPr>
        <w:pStyle w:val="TOC4"/>
        <w:tabs>
          <w:tab w:val="right" w:leader="dot" w:pos="8778"/>
        </w:tabs>
        <w:rPr>
          <w:rFonts w:asciiTheme="minorHAnsi" w:eastAsiaTheme="minorEastAsia" w:hAnsiTheme="minorHAnsi" w:cstheme="minorBidi"/>
          <w:noProof/>
          <w:sz w:val="22"/>
          <w:szCs w:val="22"/>
        </w:rPr>
      </w:pPr>
      <w:hyperlink w:anchor="_Toc190435714" w:history="1">
        <w:r w:rsidRPr="003A3FB9">
          <w:rPr>
            <w:rStyle w:val="Hyperlink"/>
            <w:noProof/>
          </w:rPr>
          <w:t>Phụ lục 2. Nhật ký thực hiện</w:t>
        </w:r>
        <w:r>
          <w:rPr>
            <w:noProof/>
            <w:webHidden/>
          </w:rPr>
          <w:tab/>
        </w:r>
        <w:r>
          <w:rPr>
            <w:noProof/>
            <w:webHidden/>
          </w:rPr>
          <w:fldChar w:fldCharType="begin"/>
        </w:r>
        <w:r>
          <w:rPr>
            <w:noProof/>
            <w:webHidden/>
          </w:rPr>
          <w:instrText xml:space="preserve"> PAGEREF _Toc190435714 \h </w:instrText>
        </w:r>
        <w:r>
          <w:rPr>
            <w:noProof/>
            <w:webHidden/>
          </w:rPr>
        </w:r>
        <w:r>
          <w:rPr>
            <w:noProof/>
            <w:webHidden/>
          </w:rPr>
          <w:fldChar w:fldCharType="separate"/>
        </w:r>
        <w:r>
          <w:rPr>
            <w:noProof/>
            <w:webHidden/>
          </w:rPr>
          <w:t>27</w:t>
        </w:r>
        <w:r>
          <w:rPr>
            <w:noProof/>
            <w:webHidden/>
          </w:rPr>
          <w:fldChar w:fldCharType="end"/>
        </w:r>
      </w:hyperlink>
    </w:p>
    <w:p w14:paraId="08FB97E4" w14:textId="14720949" w:rsidR="00C26640" w:rsidRDefault="00C26640">
      <w:pPr>
        <w:pStyle w:val="TOC4"/>
        <w:tabs>
          <w:tab w:val="right" w:leader="dot" w:pos="8778"/>
        </w:tabs>
        <w:rPr>
          <w:rFonts w:asciiTheme="minorHAnsi" w:eastAsiaTheme="minorEastAsia" w:hAnsiTheme="minorHAnsi" w:cstheme="minorBidi"/>
          <w:noProof/>
          <w:sz w:val="22"/>
          <w:szCs w:val="22"/>
        </w:rPr>
      </w:pPr>
      <w:hyperlink w:anchor="_Toc190435715" w:history="1">
        <w:r w:rsidRPr="003A3FB9">
          <w:rPr>
            <w:rStyle w:val="Hyperlink"/>
            <w:noProof/>
          </w:rPr>
          <w:t>Phụ lục 3. Kế hoạch khởi nghiệp</w:t>
        </w:r>
        <w:r>
          <w:rPr>
            <w:noProof/>
            <w:webHidden/>
          </w:rPr>
          <w:tab/>
        </w:r>
        <w:r>
          <w:rPr>
            <w:noProof/>
            <w:webHidden/>
          </w:rPr>
          <w:fldChar w:fldCharType="begin"/>
        </w:r>
        <w:r>
          <w:rPr>
            <w:noProof/>
            <w:webHidden/>
          </w:rPr>
          <w:instrText xml:space="preserve"> PAGEREF _Toc190435715 \h </w:instrText>
        </w:r>
        <w:r>
          <w:rPr>
            <w:noProof/>
            <w:webHidden/>
          </w:rPr>
        </w:r>
        <w:r>
          <w:rPr>
            <w:noProof/>
            <w:webHidden/>
          </w:rPr>
          <w:fldChar w:fldCharType="separate"/>
        </w:r>
        <w:r>
          <w:rPr>
            <w:noProof/>
            <w:webHidden/>
          </w:rPr>
          <w:t>27</w:t>
        </w:r>
        <w:r>
          <w:rPr>
            <w:noProof/>
            <w:webHidden/>
          </w:rPr>
          <w:fldChar w:fldCharType="end"/>
        </w:r>
      </w:hyperlink>
    </w:p>
    <w:p w14:paraId="2965A3DF" w14:textId="77777777" w:rsidR="004A3046" w:rsidRDefault="002748C6" w:rsidP="002748C6">
      <w:pPr>
        <w:ind w:firstLine="0"/>
        <w:jc w:val="center"/>
      </w:pPr>
      <w:r>
        <w:fldChar w:fldCharType="end"/>
      </w:r>
    </w:p>
    <w:p w14:paraId="5CCA70DB" w14:textId="6A53BC24" w:rsidR="00990EF5" w:rsidRDefault="00990EF5" w:rsidP="002748C6">
      <w:pPr>
        <w:ind w:firstLine="0"/>
        <w:jc w:val="center"/>
        <w:rPr>
          <w:noProof/>
        </w:rPr>
        <w:sectPr w:rsidR="00990EF5" w:rsidSect="00890157">
          <w:headerReference w:type="default" r:id="rId14"/>
          <w:footerReference w:type="even" r:id="rId15"/>
          <w:footerReference w:type="default" r:id="rId16"/>
          <w:pgSz w:w="11907" w:h="16840" w:code="9"/>
          <w:pgMar w:top="1701" w:right="1134" w:bottom="1701" w:left="1985" w:header="709" w:footer="709" w:gutter="0"/>
          <w:pgNumType w:start="0"/>
          <w:cols w:space="708"/>
          <w:titlePg/>
          <w:docGrid w:linePitch="360"/>
        </w:sectPr>
      </w:pPr>
    </w:p>
    <w:p w14:paraId="10082974" w14:textId="77777777" w:rsidR="00990EF5" w:rsidRPr="00FB339A" w:rsidRDefault="00990EF5" w:rsidP="00B23032">
      <w:pPr>
        <w:pStyle w:val="NormalWeb"/>
        <w:spacing w:before="100" w:after="100"/>
        <w:jc w:val="center"/>
        <w:rPr>
          <w:b/>
          <w:bCs/>
          <w:sz w:val="26"/>
          <w:szCs w:val="26"/>
        </w:rPr>
      </w:pPr>
      <w:bookmarkStart w:id="8" w:name="_Toc573"/>
      <w:bookmarkStart w:id="9" w:name="_Toc183820273"/>
      <w:bookmarkStart w:id="10" w:name="_Toc183821567"/>
      <w:bookmarkStart w:id="11" w:name="_Toc183901000"/>
      <w:bookmarkStart w:id="12" w:name="_Toc187398587"/>
      <w:r w:rsidRPr="00FB339A">
        <w:rPr>
          <w:b/>
          <w:bCs/>
          <w:sz w:val="26"/>
          <w:szCs w:val="26"/>
        </w:rPr>
        <w:lastRenderedPageBreak/>
        <w:t>DANH MỤC CÁC THUẬT NGỮ VIẾT TẮT</w:t>
      </w:r>
      <w:bookmarkEnd w:id="8"/>
      <w:bookmarkEnd w:id="9"/>
      <w:bookmarkEnd w:id="10"/>
      <w:bookmarkEnd w:id="11"/>
    </w:p>
    <w:tbl>
      <w:tblPr>
        <w:tblStyle w:val="TableGrid"/>
        <w:tblW w:w="0" w:type="auto"/>
        <w:tblLook w:val="04A0" w:firstRow="1" w:lastRow="0" w:firstColumn="1" w:lastColumn="0" w:noHBand="0" w:noVBand="1"/>
      </w:tblPr>
      <w:tblGrid>
        <w:gridCol w:w="3341"/>
        <w:gridCol w:w="5437"/>
      </w:tblGrid>
      <w:tr w:rsidR="00990EF5" w14:paraId="5AEB8E3C" w14:textId="77777777" w:rsidTr="00990EF5">
        <w:tc>
          <w:tcPr>
            <w:tcW w:w="3387" w:type="dxa"/>
          </w:tcPr>
          <w:p w14:paraId="6593E9D2" w14:textId="07A7EB89" w:rsidR="00990EF5" w:rsidRPr="00990EF5" w:rsidRDefault="00990EF5" w:rsidP="00990EF5">
            <w:pPr>
              <w:spacing w:line="360" w:lineRule="auto"/>
              <w:ind w:firstLine="0"/>
              <w:jc w:val="center"/>
              <w:rPr>
                <w:color w:val="000000"/>
                <w:szCs w:val="26"/>
              </w:rPr>
            </w:pPr>
            <w:r>
              <w:rPr>
                <w:color w:val="000000"/>
                <w:szCs w:val="26"/>
              </w:rPr>
              <w:t>Từ viết tắt</w:t>
            </w:r>
          </w:p>
        </w:tc>
        <w:tc>
          <w:tcPr>
            <w:tcW w:w="5515" w:type="dxa"/>
          </w:tcPr>
          <w:p w14:paraId="767E00A4" w14:textId="14CE8E78" w:rsidR="00990EF5" w:rsidRPr="00990EF5" w:rsidRDefault="00990EF5" w:rsidP="00990EF5">
            <w:pPr>
              <w:spacing w:line="360" w:lineRule="auto"/>
              <w:ind w:firstLine="0"/>
              <w:jc w:val="center"/>
              <w:rPr>
                <w:color w:val="000000"/>
                <w:szCs w:val="26"/>
              </w:rPr>
            </w:pPr>
            <w:r>
              <w:rPr>
                <w:color w:val="000000"/>
                <w:szCs w:val="26"/>
              </w:rPr>
              <w:t>Định nghĩa</w:t>
            </w:r>
          </w:p>
        </w:tc>
      </w:tr>
      <w:tr w:rsidR="00990EF5" w14:paraId="504A9964" w14:textId="77777777" w:rsidTr="00990EF5">
        <w:tc>
          <w:tcPr>
            <w:tcW w:w="3387" w:type="dxa"/>
          </w:tcPr>
          <w:p w14:paraId="19BC7AFA" w14:textId="77777777" w:rsidR="00990EF5" w:rsidRDefault="00990EF5" w:rsidP="00990EF5">
            <w:pPr>
              <w:spacing w:line="360" w:lineRule="auto"/>
              <w:ind w:firstLine="0"/>
              <w:jc w:val="center"/>
              <w:rPr>
                <w:b/>
                <w:bCs/>
                <w:color w:val="000000"/>
                <w:szCs w:val="26"/>
              </w:rPr>
            </w:pPr>
          </w:p>
        </w:tc>
        <w:tc>
          <w:tcPr>
            <w:tcW w:w="5515" w:type="dxa"/>
          </w:tcPr>
          <w:p w14:paraId="6EC680DD" w14:textId="77777777" w:rsidR="00990EF5" w:rsidRDefault="00990EF5" w:rsidP="00990EF5">
            <w:pPr>
              <w:spacing w:line="360" w:lineRule="auto"/>
              <w:ind w:firstLine="0"/>
              <w:jc w:val="left"/>
              <w:rPr>
                <w:b/>
                <w:bCs/>
                <w:color w:val="000000"/>
                <w:szCs w:val="26"/>
              </w:rPr>
            </w:pPr>
          </w:p>
        </w:tc>
      </w:tr>
      <w:tr w:rsidR="00990EF5" w14:paraId="3E7C1825" w14:textId="77777777" w:rsidTr="00990EF5">
        <w:tc>
          <w:tcPr>
            <w:tcW w:w="3387" w:type="dxa"/>
          </w:tcPr>
          <w:p w14:paraId="58EB7BF3" w14:textId="77777777" w:rsidR="00990EF5" w:rsidRDefault="00990EF5" w:rsidP="00990EF5">
            <w:pPr>
              <w:spacing w:line="360" w:lineRule="auto"/>
              <w:ind w:firstLine="0"/>
              <w:jc w:val="center"/>
              <w:rPr>
                <w:b/>
                <w:bCs/>
                <w:color w:val="000000"/>
                <w:szCs w:val="26"/>
              </w:rPr>
            </w:pPr>
          </w:p>
        </w:tc>
        <w:tc>
          <w:tcPr>
            <w:tcW w:w="5515" w:type="dxa"/>
          </w:tcPr>
          <w:p w14:paraId="5CFF0553" w14:textId="77777777" w:rsidR="00990EF5" w:rsidRDefault="00990EF5" w:rsidP="00990EF5">
            <w:pPr>
              <w:spacing w:line="360" w:lineRule="auto"/>
              <w:ind w:firstLine="0"/>
              <w:jc w:val="left"/>
              <w:rPr>
                <w:b/>
                <w:bCs/>
                <w:color w:val="000000"/>
                <w:szCs w:val="26"/>
              </w:rPr>
            </w:pPr>
          </w:p>
        </w:tc>
      </w:tr>
      <w:tr w:rsidR="00990EF5" w14:paraId="2DB64ADB" w14:textId="77777777" w:rsidTr="00990EF5">
        <w:tc>
          <w:tcPr>
            <w:tcW w:w="3387" w:type="dxa"/>
          </w:tcPr>
          <w:p w14:paraId="39B718DC" w14:textId="77777777" w:rsidR="00990EF5" w:rsidRDefault="00990EF5" w:rsidP="00990EF5">
            <w:pPr>
              <w:spacing w:line="360" w:lineRule="auto"/>
              <w:ind w:firstLine="0"/>
              <w:jc w:val="center"/>
              <w:rPr>
                <w:b/>
                <w:bCs/>
                <w:color w:val="000000"/>
                <w:szCs w:val="26"/>
              </w:rPr>
            </w:pPr>
          </w:p>
        </w:tc>
        <w:tc>
          <w:tcPr>
            <w:tcW w:w="5515" w:type="dxa"/>
          </w:tcPr>
          <w:p w14:paraId="40418C75" w14:textId="77777777" w:rsidR="00990EF5" w:rsidRDefault="00990EF5" w:rsidP="00990EF5">
            <w:pPr>
              <w:spacing w:line="360" w:lineRule="auto"/>
              <w:ind w:firstLine="0"/>
              <w:jc w:val="left"/>
              <w:rPr>
                <w:b/>
                <w:bCs/>
                <w:color w:val="000000"/>
                <w:szCs w:val="26"/>
              </w:rPr>
            </w:pPr>
          </w:p>
        </w:tc>
      </w:tr>
      <w:tr w:rsidR="00990EF5" w14:paraId="44C1852E" w14:textId="77777777" w:rsidTr="00990EF5">
        <w:tc>
          <w:tcPr>
            <w:tcW w:w="3387" w:type="dxa"/>
          </w:tcPr>
          <w:p w14:paraId="4562920B" w14:textId="77777777" w:rsidR="00990EF5" w:rsidRDefault="00990EF5" w:rsidP="00990EF5">
            <w:pPr>
              <w:spacing w:line="360" w:lineRule="auto"/>
              <w:ind w:firstLine="0"/>
              <w:jc w:val="center"/>
              <w:rPr>
                <w:b/>
                <w:bCs/>
                <w:color w:val="000000"/>
                <w:szCs w:val="26"/>
              </w:rPr>
            </w:pPr>
          </w:p>
        </w:tc>
        <w:tc>
          <w:tcPr>
            <w:tcW w:w="5515" w:type="dxa"/>
          </w:tcPr>
          <w:p w14:paraId="71898BB5" w14:textId="77777777" w:rsidR="00990EF5" w:rsidRDefault="00990EF5" w:rsidP="00990EF5">
            <w:pPr>
              <w:spacing w:line="360" w:lineRule="auto"/>
              <w:ind w:firstLine="0"/>
              <w:jc w:val="left"/>
              <w:rPr>
                <w:b/>
                <w:bCs/>
                <w:color w:val="000000"/>
                <w:szCs w:val="26"/>
              </w:rPr>
            </w:pPr>
          </w:p>
        </w:tc>
      </w:tr>
      <w:tr w:rsidR="00990EF5" w14:paraId="71CE6286" w14:textId="77777777" w:rsidTr="00990EF5">
        <w:tc>
          <w:tcPr>
            <w:tcW w:w="3387" w:type="dxa"/>
          </w:tcPr>
          <w:p w14:paraId="4F1F1B3D" w14:textId="77777777" w:rsidR="00990EF5" w:rsidRDefault="00990EF5" w:rsidP="00990EF5">
            <w:pPr>
              <w:spacing w:line="360" w:lineRule="auto"/>
              <w:ind w:firstLine="0"/>
              <w:jc w:val="center"/>
              <w:rPr>
                <w:b/>
                <w:bCs/>
                <w:color w:val="000000"/>
                <w:szCs w:val="26"/>
              </w:rPr>
            </w:pPr>
          </w:p>
        </w:tc>
        <w:tc>
          <w:tcPr>
            <w:tcW w:w="5515" w:type="dxa"/>
          </w:tcPr>
          <w:p w14:paraId="7764D1B7" w14:textId="77777777" w:rsidR="00990EF5" w:rsidRDefault="00990EF5" w:rsidP="00990EF5">
            <w:pPr>
              <w:spacing w:line="360" w:lineRule="auto"/>
              <w:ind w:firstLine="0"/>
              <w:jc w:val="left"/>
              <w:rPr>
                <w:b/>
                <w:bCs/>
                <w:color w:val="000000"/>
                <w:szCs w:val="26"/>
              </w:rPr>
            </w:pPr>
          </w:p>
        </w:tc>
      </w:tr>
      <w:tr w:rsidR="00990EF5" w14:paraId="57F8F5B4" w14:textId="77777777" w:rsidTr="00990EF5">
        <w:tc>
          <w:tcPr>
            <w:tcW w:w="3387" w:type="dxa"/>
          </w:tcPr>
          <w:p w14:paraId="15A69110" w14:textId="77777777" w:rsidR="00990EF5" w:rsidRDefault="00990EF5" w:rsidP="00990EF5">
            <w:pPr>
              <w:spacing w:line="360" w:lineRule="auto"/>
              <w:ind w:firstLine="0"/>
              <w:jc w:val="center"/>
              <w:rPr>
                <w:b/>
                <w:bCs/>
                <w:color w:val="000000"/>
                <w:szCs w:val="26"/>
              </w:rPr>
            </w:pPr>
          </w:p>
        </w:tc>
        <w:tc>
          <w:tcPr>
            <w:tcW w:w="5515" w:type="dxa"/>
          </w:tcPr>
          <w:p w14:paraId="3217D952" w14:textId="77777777" w:rsidR="00990EF5" w:rsidRDefault="00990EF5" w:rsidP="00990EF5">
            <w:pPr>
              <w:spacing w:line="360" w:lineRule="auto"/>
              <w:ind w:firstLine="0"/>
              <w:jc w:val="left"/>
              <w:rPr>
                <w:b/>
                <w:bCs/>
                <w:color w:val="000000"/>
                <w:szCs w:val="26"/>
              </w:rPr>
            </w:pPr>
          </w:p>
        </w:tc>
      </w:tr>
      <w:tr w:rsidR="00990EF5" w14:paraId="085AA6D7" w14:textId="77777777" w:rsidTr="00990EF5">
        <w:tc>
          <w:tcPr>
            <w:tcW w:w="3387" w:type="dxa"/>
          </w:tcPr>
          <w:p w14:paraId="04F6EF35" w14:textId="77777777" w:rsidR="00990EF5" w:rsidRDefault="00990EF5" w:rsidP="00990EF5">
            <w:pPr>
              <w:spacing w:line="360" w:lineRule="auto"/>
              <w:ind w:firstLine="0"/>
              <w:jc w:val="center"/>
              <w:rPr>
                <w:b/>
                <w:bCs/>
                <w:color w:val="000000"/>
                <w:szCs w:val="26"/>
              </w:rPr>
            </w:pPr>
          </w:p>
        </w:tc>
        <w:tc>
          <w:tcPr>
            <w:tcW w:w="5515" w:type="dxa"/>
          </w:tcPr>
          <w:p w14:paraId="10437E8D" w14:textId="77777777" w:rsidR="00990EF5" w:rsidRDefault="00990EF5" w:rsidP="00990EF5">
            <w:pPr>
              <w:spacing w:line="360" w:lineRule="auto"/>
              <w:ind w:firstLine="0"/>
              <w:jc w:val="left"/>
              <w:rPr>
                <w:b/>
                <w:bCs/>
                <w:color w:val="000000"/>
                <w:szCs w:val="26"/>
              </w:rPr>
            </w:pPr>
          </w:p>
        </w:tc>
      </w:tr>
    </w:tbl>
    <w:p w14:paraId="1C23161A" w14:textId="77777777" w:rsidR="00990EF5" w:rsidRDefault="00990EF5" w:rsidP="00990EF5">
      <w:pPr>
        <w:spacing w:line="360" w:lineRule="auto"/>
        <w:rPr>
          <w:b/>
          <w:bCs/>
          <w:color w:val="000000"/>
          <w:szCs w:val="26"/>
        </w:rPr>
      </w:pPr>
    </w:p>
    <w:p w14:paraId="7EC09533" w14:textId="27485465" w:rsidR="00990EF5" w:rsidRPr="00990EF5" w:rsidRDefault="00990EF5" w:rsidP="00990EF5">
      <w:pPr>
        <w:spacing w:line="360" w:lineRule="auto"/>
        <w:rPr>
          <w:b/>
          <w:bCs/>
          <w:color w:val="000000"/>
          <w:szCs w:val="26"/>
        </w:rPr>
      </w:pPr>
      <w:r>
        <w:rPr>
          <w:b/>
          <w:bCs/>
          <w:color w:val="000000"/>
          <w:szCs w:val="26"/>
        </w:rPr>
        <w:br w:type="page"/>
      </w:r>
    </w:p>
    <w:p w14:paraId="5D58624A" w14:textId="23C0FCE2" w:rsidR="00B43BD0" w:rsidRPr="00E52F47" w:rsidRDefault="00511681" w:rsidP="00990EF5">
      <w:pPr>
        <w:ind w:firstLine="0"/>
        <w:jc w:val="center"/>
        <w:rPr>
          <w:b/>
          <w:bCs/>
          <w:sz w:val="28"/>
          <w:szCs w:val="28"/>
        </w:rPr>
      </w:pPr>
      <w:r w:rsidRPr="00E52F47">
        <w:rPr>
          <w:b/>
          <w:bCs/>
          <w:sz w:val="28"/>
          <w:szCs w:val="28"/>
        </w:rPr>
        <w:lastRenderedPageBreak/>
        <w:t xml:space="preserve">DANH MỤC CÁC HÌNH </w:t>
      </w:r>
      <w:r w:rsidR="00F12DCA" w:rsidRPr="00E52F47">
        <w:rPr>
          <w:b/>
          <w:bCs/>
          <w:sz w:val="28"/>
          <w:szCs w:val="28"/>
        </w:rPr>
        <w:t>ẢNH</w:t>
      </w:r>
      <w:bookmarkEnd w:id="12"/>
    </w:p>
    <w:p w14:paraId="355B85E7" w14:textId="5CFFDB42" w:rsidR="00511681" w:rsidRDefault="009A3A79" w:rsidP="00511681">
      <w:fldSimple w:instr=" TOC \h \z \c &quot;Ảnh&quot; ">
        <w:r w:rsidR="00A42AE0">
          <w:rPr>
            <w:b/>
            <w:bCs/>
            <w:noProof/>
          </w:rPr>
          <w:t>No table of figures entries found.</w:t>
        </w:r>
      </w:fldSimple>
    </w:p>
    <w:p w14:paraId="367EC6ED" w14:textId="77777777" w:rsidR="00FC258B" w:rsidRDefault="00FC258B">
      <w:pPr>
        <w:spacing w:before="0" w:line="240" w:lineRule="auto"/>
        <w:ind w:firstLine="0"/>
        <w:jc w:val="left"/>
        <w:rPr>
          <w:rFonts w:cs="Arial"/>
          <w:b/>
          <w:bCs/>
          <w:kern w:val="32"/>
          <w:sz w:val="32"/>
          <w:szCs w:val="32"/>
        </w:rPr>
      </w:pPr>
      <w:r>
        <w:br w:type="page"/>
      </w:r>
    </w:p>
    <w:p w14:paraId="132CC35D" w14:textId="121E7BC4" w:rsidR="00511681" w:rsidRPr="00E52F47" w:rsidRDefault="00511681" w:rsidP="00E52F47">
      <w:pPr>
        <w:ind w:firstLine="0"/>
        <w:jc w:val="center"/>
        <w:rPr>
          <w:b/>
          <w:bCs/>
          <w:sz w:val="28"/>
          <w:szCs w:val="28"/>
        </w:rPr>
      </w:pPr>
      <w:bookmarkStart w:id="13" w:name="_Toc187398588"/>
      <w:r w:rsidRPr="00E52F47">
        <w:rPr>
          <w:b/>
          <w:bCs/>
          <w:sz w:val="28"/>
          <w:szCs w:val="28"/>
        </w:rPr>
        <w:lastRenderedPageBreak/>
        <w:t>DANH MỤC CÁC BẢNG BIỂU</w:t>
      </w:r>
      <w:bookmarkEnd w:id="13"/>
    </w:p>
    <w:p w14:paraId="41F8862C" w14:textId="59DECC88" w:rsidR="00C26640"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190435716" w:history="1">
        <w:r w:rsidR="00C26640" w:rsidRPr="00FF0FDE">
          <w:rPr>
            <w:rStyle w:val="Hyperlink"/>
            <w:noProof/>
          </w:rPr>
          <w:t>Bảng 1 Bảng tổng quan yêu cầu chức năng</w:t>
        </w:r>
        <w:r w:rsidR="00C26640">
          <w:rPr>
            <w:noProof/>
            <w:webHidden/>
          </w:rPr>
          <w:tab/>
        </w:r>
        <w:r w:rsidR="00C26640">
          <w:rPr>
            <w:noProof/>
            <w:webHidden/>
          </w:rPr>
          <w:fldChar w:fldCharType="begin"/>
        </w:r>
        <w:r w:rsidR="00C26640">
          <w:rPr>
            <w:noProof/>
            <w:webHidden/>
          </w:rPr>
          <w:instrText xml:space="preserve"> PAGEREF _Toc190435716 \h </w:instrText>
        </w:r>
        <w:r w:rsidR="00C26640">
          <w:rPr>
            <w:noProof/>
            <w:webHidden/>
          </w:rPr>
        </w:r>
        <w:r w:rsidR="00C26640">
          <w:rPr>
            <w:noProof/>
            <w:webHidden/>
          </w:rPr>
          <w:fldChar w:fldCharType="separate"/>
        </w:r>
        <w:r w:rsidR="00C26640">
          <w:rPr>
            <w:noProof/>
            <w:webHidden/>
          </w:rPr>
          <w:t>11</w:t>
        </w:r>
        <w:r w:rsidR="00C26640">
          <w:rPr>
            <w:noProof/>
            <w:webHidden/>
          </w:rPr>
          <w:fldChar w:fldCharType="end"/>
        </w:r>
      </w:hyperlink>
    </w:p>
    <w:p w14:paraId="76402B82" w14:textId="1F916440" w:rsidR="00C26640" w:rsidRDefault="00C26640">
      <w:pPr>
        <w:pStyle w:val="TableofFigures"/>
        <w:tabs>
          <w:tab w:val="right" w:leader="dot" w:pos="8778"/>
        </w:tabs>
        <w:rPr>
          <w:rFonts w:asciiTheme="minorHAnsi" w:eastAsiaTheme="minorEastAsia" w:hAnsiTheme="minorHAnsi" w:cstheme="minorBidi"/>
          <w:noProof/>
          <w:sz w:val="22"/>
          <w:szCs w:val="22"/>
        </w:rPr>
      </w:pPr>
      <w:hyperlink w:anchor="_Toc190435717" w:history="1">
        <w:r w:rsidRPr="00FF0FDE">
          <w:rPr>
            <w:rStyle w:val="Hyperlink"/>
            <w:noProof/>
          </w:rPr>
          <w:t>Bảng 2</w:t>
        </w:r>
        <w:r>
          <w:rPr>
            <w:noProof/>
            <w:webHidden/>
          </w:rPr>
          <w:tab/>
        </w:r>
        <w:r>
          <w:rPr>
            <w:noProof/>
            <w:webHidden/>
          </w:rPr>
          <w:fldChar w:fldCharType="begin"/>
        </w:r>
        <w:r>
          <w:rPr>
            <w:noProof/>
            <w:webHidden/>
          </w:rPr>
          <w:instrText xml:space="preserve"> PAGEREF _Toc190435717 \h </w:instrText>
        </w:r>
        <w:r>
          <w:rPr>
            <w:noProof/>
            <w:webHidden/>
          </w:rPr>
        </w:r>
        <w:r>
          <w:rPr>
            <w:noProof/>
            <w:webHidden/>
          </w:rPr>
          <w:fldChar w:fldCharType="separate"/>
        </w:r>
        <w:r>
          <w:rPr>
            <w:noProof/>
            <w:webHidden/>
          </w:rPr>
          <w:t>20</w:t>
        </w:r>
        <w:r>
          <w:rPr>
            <w:noProof/>
            <w:webHidden/>
          </w:rPr>
          <w:fldChar w:fldCharType="end"/>
        </w:r>
      </w:hyperlink>
    </w:p>
    <w:p w14:paraId="16D21F27" w14:textId="3763FFE6" w:rsidR="00C26640" w:rsidRDefault="00C26640">
      <w:pPr>
        <w:pStyle w:val="TableofFigures"/>
        <w:tabs>
          <w:tab w:val="right" w:leader="dot" w:pos="8778"/>
        </w:tabs>
        <w:rPr>
          <w:rFonts w:asciiTheme="minorHAnsi" w:eastAsiaTheme="minorEastAsia" w:hAnsiTheme="minorHAnsi" w:cstheme="minorBidi"/>
          <w:noProof/>
          <w:sz w:val="22"/>
          <w:szCs w:val="22"/>
        </w:rPr>
      </w:pPr>
      <w:hyperlink w:anchor="_Toc190435718" w:history="1">
        <w:r w:rsidRPr="00FF0FDE">
          <w:rPr>
            <w:rStyle w:val="Hyperlink"/>
            <w:noProof/>
          </w:rPr>
          <w:t>Bảng 3</w:t>
        </w:r>
        <w:r>
          <w:rPr>
            <w:noProof/>
            <w:webHidden/>
          </w:rPr>
          <w:tab/>
        </w:r>
        <w:r>
          <w:rPr>
            <w:noProof/>
            <w:webHidden/>
          </w:rPr>
          <w:fldChar w:fldCharType="begin"/>
        </w:r>
        <w:r>
          <w:rPr>
            <w:noProof/>
            <w:webHidden/>
          </w:rPr>
          <w:instrText xml:space="preserve"> PAGEREF _Toc190435718 \h </w:instrText>
        </w:r>
        <w:r>
          <w:rPr>
            <w:noProof/>
            <w:webHidden/>
          </w:rPr>
        </w:r>
        <w:r>
          <w:rPr>
            <w:noProof/>
            <w:webHidden/>
          </w:rPr>
          <w:fldChar w:fldCharType="separate"/>
        </w:r>
        <w:r>
          <w:rPr>
            <w:noProof/>
            <w:webHidden/>
          </w:rPr>
          <w:t>21</w:t>
        </w:r>
        <w:r>
          <w:rPr>
            <w:noProof/>
            <w:webHidden/>
          </w:rPr>
          <w:fldChar w:fldCharType="end"/>
        </w:r>
      </w:hyperlink>
    </w:p>
    <w:p w14:paraId="03259F12" w14:textId="1601D7A3" w:rsidR="00802482" w:rsidRDefault="00791320" w:rsidP="00802482">
      <w:pPr>
        <w:pStyle w:val="TOC1"/>
        <w:rPr>
          <w:sz w:val="28"/>
        </w:rPr>
      </w:pPr>
      <w:r>
        <w:fldChar w:fldCharType="end"/>
      </w:r>
    </w:p>
    <w:p w14:paraId="555428CA"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18ADB085" w14:textId="77777777" w:rsidR="00980CBB" w:rsidRDefault="00980CBB" w:rsidP="00980CBB">
      <w:pPr>
        <w:pStyle w:val="Heading1"/>
        <w:numPr>
          <w:ilvl w:val="0"/>
          <w:numId w:val="0"/>
        </w:numPr>
      </w:pPr>
      <w:bookmarkStart w:id="14" w:name="_Ref262310752"/>
      <w:bookmarkStart w:id="15" w:name="_Toc190435659"/>
      <w:bookmarkStart w:id="16" w:name="_Ref262310598"/>
      <w:bookmarkStart w:id="17" w:name="_Ref262310605"/>
      <w:r>
        <w:lastRenderedPageBreak/>
        <w:t xml:space="preserve">LỜI </w:t>
      </w:r>
      <w:r w:rsidRPr="00597ACF">
        <w:t>MỞ</w:t>
      </w:r>
      <w:r>
        <w:t xml:space="preserve"> ĐẦU</w:t>
      </w:r>
      <w:bookmarkEnd w:id="14"/>
      <w:bookmarkEnd w:id="15"/>
    </w:p>
    <w:p w14:paraId="5A598E58" w14:textId="38F7A5F0" w:rsidR="00980CBB" w:rsidRDefault="00980CBB" w:rsidP="00D50DC6">
      <w:pPr>
        <w:pStyle w:val="Like-Numbering"/>
      </w:pPr>
      <w:r>
        <w:t>1. Tổng quan tình hình nghiên cứu thuộc lĩnh vực của đề tài</w:t>
      </w:r>
    </w:p>
    <w:p w14:paraId="71A6131F" w14:textId="53035C86" w:rsidR="00573C55" w:rsidRPr="0048584B" w:rsidRDefault="006C6DE2" w:rsidP="00D50DC6">
      <w:pPr>
        <w:pStyle w:val="NormalWeb"/>
        <w:spacing w:before="120" w:beforeAutospacing="0" w:after="100" w:line="312" w:lineRule="auto"/>
        <w:ind w:firstLine="562"/>
        <w:jc w:val="both"/>
        <w:rPr>
          <w:rFonts w:eastAsia="Times New Roman"/>
          <w:sz w:val="26"/>
          <w:szCs w:val="26"/>
          <w:lang w:eastAsia="en-US"/>
        </w:rPr>
      </w:pPr>
      <w:r w:rsidRPr="0048584B">
        <w:rPr>
          <w:sz w:val="26"/>
          <w:szCs w:val="26"/>
        </w:rPr>
        <w:t>Trong kỷ nguyên công nghiệp 4.0, ngành bán lẻ tại Việt Nam đang trải qua một bước chuyển mình lớn, thúc đẩy bởi sự bùng nổ của công nghệ số và sự gia tăng không ngừng của thương mại điện tử. Các doanh nghiệp hiện đại không chỉ dừng lại ở việc cạnh tranh về giá cả và sản phẩm mà còn</w:t>
      </w:r>
      <w:r w:rsidR="008B2F86" w:rsidRPr="0048584B">
        <w:rPr>
          <w:sz w:val="26"/>
          <w:szCs w:val="26"/>
        </w:rPr>
        <w:t xml:space="preserve"> p</w:t>
      </w:r>
      <w:r w:rsidRPr="0048584B">
        <w:rPr>
          <w:rFonts w:eastAsia="Times New Roman"/>
          <w:sz w:val="26"/>
          <w:szCs w:val="26"/>
          <w:lang w:eastAsia="en-US"/>
        </w:rPr>
        <w:t>h</w:t>
      </w:r>
      <w:r w:rsidR="008B2F86" w:rsidRPr="0048584B">
        <w:rPr>
          <w:rFonts w:eastAsia="Times New Roman"/>
          <w:sz w:val="26"/>
          <w:szCs w:val="26"/>
          <w:lang w:eastAsia="en-US"/>
        </w:rPr>
        <w:t xml:space="preserve">ải </w:t>
      </w:r>
      <w:r w:rsidRPr="0048584B">
        <w:rPr>
          <w:rFonts w:eastAsia="Times New Roman"/>
          <w:sz w:val="26"/>
          <w:szCs w:val="26"/>
          <w:lang w:eastAsia="en-US"/>
        </w:rPr>
        <w:t>tối ưu hóa vận hàn</w:t>
      </w:r>
      <w:r w:rsidR="008B2F86" w:rsidRPr="0048584B">
        <w:rPr>
          <w:rFonts w:eastAsia="Times New Roman"/>
          <w:sz w:val="26"/>
          <w:szCs w:val="26"/>
          <w:lang w:eastAsia="en-US"/>
        </w:rPr>
        <w:t>h, nâng cao</w:t>
      </w:r>
      <w:r w:rsidR="008B2F86" w:rsidRPr="0048584B">
        <w:rPr>
          <w:sz w:val="26"/>
          <w:szCs w:val="26"/>
        </w:rPr>
        <w:t xml:space="preserve"> </w:t>
      </w:r>
      <w:r w:rsidR="008B2F86" w:rsidRPr="0048584B">
        <w:rPr>
          <w:rFonts w:eastAsia="Times New Roman"/>
          <w:sz w:val="26"/>
          <w:szCs w:val="26"/>
          <w:lang w:eastAsia="en-US"/>
        </w:rPr>
        <w:t xml:space="preserve">trải nghiệm khách hàng thông qua việc áp dụng các công nghệ tiên tiến. Tuy nhiên, nhiều doanh nghiệp </w:t>
      </w:r>
      <w:r w:rsidR="00246CF2">
        <w:rPr>
          <w:rFonts w:eastAsia="Times New Roman"/>
          <w:sz w:val="26"/>
          <w:szCs w:val="26"/>
          <w:lang w:eastAsia="en-US"/>
        </w:rPr>
        <w:t>vừa và nhỏ</w:t>
      </w:r>
      <w:r w:rsidR="008B2F86" w:rsidRPr="0048584B">
        <w:rPr>
          <w:rFonts w:eastAsia="Times New Roman"/>
          <w:sz w:val="26"/>
          <w:szCs w:val="26"/>
          <w:lang w:eastAsia="en-US"/>
        </w:rPr>
        <w:t xml:space="preserve"> vẫn gặp phải các thách thức lớn như:</w:t>
      </w:r>
    </w:p>
    <w:p w14:paraId="3C971101" w14:textId="07E05CD4" w:rsidR="008B2F86" w:rsidRDefault="008B2F86" w:rsidP="00F1743D">
      <w:pPr>
        <w:numPr>
          <w:ilvl w:val="0"/>
          <w:numId w:val="4"/>
        </w:numPr>
        <w:spacing w:after="100" w:afterAutospacing="1"/>
        <w:rPr>
          <w:szCs w:val="26"/>
        </w:rPr>
      </w:pPr>
      <w:r w:rsidRPr="0048584B">
        <w:rPr>
          <w:szCs w:val="26"/>
        </w:rPr>
        <w:t>Quản lý tồn kho một cách hiệu quả</w:t>
      </w:r>
      <w:r w:rsidR="00F1743D">
        <w:rPr>
          <w:szCs w:val="26"/>
        </w:rPr>
        <w:t xml:space="preserve"> (</w:t>
      </w:r>
      <w:r w:rsidR="00F1743D" w:rsidRPr="00F1743D">
        <w:rPr>
          <w:szCs w:val="26"/>
        </w:rPr>
        <w:t>quản lý kho tự động giúp theo dõi chính xác số lượng hàng hóa, cảnh báo khi hàng sắp hết hoặc tồn kho quá mức</w:t>
      </w:r>
      <w:r w:rsidR="00652112">
        <w:rPr>
          <w:szCs w:val="26"/>
        </w:rPr>
        <w:t>, hoặc sắp hết hạn sử dụng</w:t>
      </w:r>
      <w:r w:rsidR="00F1743D" w:rsidRPr="00F1743D">
        <w:rPr>
          <w:szCs w:val="26"/>
        </w:rPr>
        <w:t>, đồng bộ dữ liệu theo thời gian thực giữa các kênh bán hàng</w:t>
      </w:r>
      <w:r w:rsidR="00F1743D">
        <w:rPr>
          <w:szCs w:val="26"/>
        </w:rPr>
        <w:t>)</w:t>
      </w:r>
      <w:r w:rsidR="00246CF2">
        <w:rPr>
          <w:szCs w:val="26"/>
        </w:rPr>
        <w:t>.</w:t>
      </w:r>
    </w:p>
    <w:p w14:paraId="63CDE527" w14:textId="54950E72" w:rsidR="00246CF2" w:rsidRPr="0048584B" w:rsidRDefault="00246CF2" w:rsidP="00F1743D">
      <w:pPr>
        <w:numPr>
          <w:ilvl w:val="0"/>
          <w:numId w:val="4"/>
        </w:numPr>
        <w:spacing w:after="100" w:afterAutospacing="1"/>
        <w:rPr>
          <w:szCs w:val="26"/>
        </w:rPr>
      </w:pPr>
      <w:r>
        <w:rPr>
          <w:szCs w:val="26"/>
        </w:rPr>
        <w:t>Tối ưu hóa quy trình bán hàng.</w:t>
      </w:r>
    </w:p>
    <w:p w14:paraId="23E32D7D" w14:textId="77777777" w:rsidR="008B2F86" w:rsidRPr="0048584B" w:rsidRDefault="008B2F86" w:rsidP="00F1743D">
      <w:pPr>
        <w:numPr>
          <w:ilvl w:val="0"/>
          <w:numId w:val="4"/>
        </w:numPr>
        <w:spacing w:after="100" w:afterAutospacing="1"/>
        <w:rPr>
          <w:szCs w:val="26"/>
        </w:rPr>
      </w:pPr>
      <w:r w:rsidRPr="0048584B">
        <w:rPr>
          <w:szCs w:val="26"/>
        </w:rPr>
        <w:t>Đáp ứng nhu cầu ngày càng đa dạng và cá nhân hóa của khách hàng.</w:t>
      </w:r>
    </w:p>
    <w:p w14:paraId="5D54E8EE" w14:textId="77777777" w:rsidR="008B2F86" w:rsidRPr="0048584B" w:rsidRDefault="008B2F86" w:rsidP="00F1743D">
      <w:pPr>
        <w:numPr>
          <w:ilvl w:val="0"/>
          <w:numId w:val="4"/>
        </w:numPr>
        <w:spacing w:after="100" w:afterAutospacing="1"/>
        <w:rPr>
          <w:szCs w:val="26"/>
        </w:rPr>
      </w:pPr>
      <w:r w:rsidRPr="0048584B">
        <w:rPr>
          <w:szCs w:val="26"/>
        </w:rPr>
        <w:t>Khai thác tiềm năng từ AI và Big Data để phân tích hành vi tiêu dùng.</w:t>
      </w:r>
    </w:p>
    <w:p w14:paraId="04E08E33" w14:textId="1DBA87E5" w:rsidR="00573C55" w:rsidRPr="0048584B" w:rsidRDefault="00DE43EA" w:rsidP="00D50DC6">
      <w:pPr>
        <w:spacing w:after="100" w:afterAutospacing="1"/>
        <w:ind w:firstLine="562"/>
        <w:rPr>
          <w:szCs w:val="26"/>
        </w:rPr>
      </w:pPr>
      <w:r w:rsidRPr="0048584B">
        <w:rPr>
          <w:szCs w:val="26"/>
        </w:rPr>
        <w:t>Phần mềm quản lý cửa hàng bán lẻ đã nổi lên như một giải pháp tối ưu trong việc hỗ trợ doanh nghiệp nâng cao hiệu suất và khả năng cạnh tranh, đồng thời bắt kịp xu hướng công nghệ trong thời đại mới. Các phần mềm không chỉ giúp quản lý tốt hơn các yếu tố như hàng tồn kho và doanh thu mà còn tích hợp các công nghệ hiện đại, tạo ra lợi thế cạnh tranh mạnh mẽ.</w:t>
      </w:r>
      <w:r w:rsidR="00573C55" w:rsidRPr="0048584B">
        <w:rPr>
          <w:b/>
          <w:bCs/>
          <w:szCs w:val="26"/>
        </w:rPr>
        <w:t xml:space="preserve"> </w:t>
      </w:r>
    </w:p>
    <w:p w14:paraId="57F358F1" w14:textId="67ACA3F5" w:rsidR="00DE43EA" w:rsidRDefault="00573C55" w:rsidP="00D50DC6">
      <w:pPr>
        <w:pStyle w:val="Like-Numbering"/>
        <w:ind w:firstLine="562"/>
        <w:jc w:val="both"/>
        <w:rPr>
          <w:b w:val="0"/>
          <w:bCs/>
          <w:szCs w:val="26"/>
        </w:rPr>
      </w:pPr>
      <w:r w:rsidRPr="0048584B">
        <w:rPr>
          <w:b w:val="0"/>
          <w:bCs/>
          <w:szCs w:val="26"/>
        </w:rPr>
        <w:t xml:space="preserve">Các phần mềm quản lý cửa hàng bán lẻ phổ biến tại Việt Nam hiện nay bao gồm: </w:t>
      </w:r>
    </w:p>
    <w:p w14:paraId="42566551" w14:textId="77777777" w:rsidR="00C26640" w:rsidRDefault="00246CF2" w:rsidP="00C26640">
      <w:pPr>
        <w:pStyle w:val="Like-Numbering"/>
        <w:jc w:val="both"/>
        <w:rPr>
          <w:b w:val="0"/>
          <w:bCs/>
          <w:szCs w:val="26"/>
        </w:rPr>
      </w:pPr>
      <w:r>
        <w:rPr>
          <w:b w:val="0"/>
          <w:bCs/>
          <w:szCs w:val="26"/>
        </w:rPr>
        <w:t xml:space="preserve">- </w:t>
      </w:r>
      <w:r w:rsidR="00506734" w:rsidRPr="0048584B">
        <w:rPr>
          <w:b w:val="0"/>
          <w:bCs/>
          <w:szCs w:val="26"/>
        </w:rPr>
        <w:t>KiotViet</w:t>
      </w:r>
      <w:r w:rsidR="00506734">
        <w:rPr>
          <w:b w:val="0"/>
          <w:bCs/>
          <w:szCs w:val="26"/>
        </w:rPr>
        <w:t xml:space="preserve"> [1]</w:t>
      </w:r>
      <w:r w:rsidR="00506734" w:rsidRPr="0048584B">
        <w:rPr>
          <w:b w:val="0"/>
          <w:bCs/>
          <w:szCs w:val="26"/>
        </w:rPr>
        <w:t xml:space="preserve">: Đây là phần mềm quản lý cửa hàng bán lẻ phổ biến tại Việt Nam, hỗ trợ tính năng quản lý bán hàng, tồn kho, nhân viên, và báo cáo doanh thu. </w:t>
      </w:r>
    </w:p>
    <w:p w14:paraId="44D81D5E" w14:textId="4326CB69" w:rsidR="00506734" w:rsidRPr="00C26640" w:rsidRDefault="00506734" w:rsidP="00C26640">
      <w:pPr>
        <w:pStyle w:val="Like-Numbering"/>
        <w:ind w:firstLine="562"/>
        <w:jc w:val="both"/>
        <w:rPr>
          <w:b w:val="0"/>
          <w:bCs/>
          <w:szCs w:val="26"/>
        </w:rPr>
      </w:pPr>
      <w:r w:rsidRPr="0048584B">
        <w:rPr>
          <w:b w:val="0"/>
          <w:bCs/>
          <w:szCs w:val="26"/>
        </w:rPr>
        <w:t xml:space="preserve">Ưu điểm: </w:t>
      </w:r>
      <w:r w:rsidRPr="0048584B">
        <w:rPr>
          <w:b w:val="0"/>
          <w:szCs w:val="26"/>
        </w:rPr>
        <w:t>Dễ sử dụng, cung cấp hệ sinh thái quản lý kinh doanh toàn diện, chi phí hợp lý, hỗ trợ tích cực.</w:t>
      </w:r>
    </w:p>
    <w:p w14:paraId="02E32DFA" w14:textId="0011258A" w:rsidR="00506734" w:rsidRDefault="00506734" w:rsidP="00C26640">
      <w:pPr>
        <w:pStyle w:val="Like-Numbering"/>
        <w:ind w:firstLine="562"/>
        <w:jc w:val="both"/>
        <w:rPr>
          <w:b w:val="0"/>
          <w:szCs w:val="26"/>
        </w:rPr>
      </w:pPr>
      <w:r w:rsidRPr="0048584B">
        <w:rPr>
          <w:b w:val="0"/>
          <w:bCs/>
          <w:szCs w:val="26"/>
        </w:rPr>
        <w:lastRenderedPageBreak/>
        <w:t>Nhược điểm: Thiếu phân tích dữ liệu sâu và tích hợp hệ thống bên ngoài</w:t>
      </w:r>
      <w:r w:rsidRPr="0048584B">
        <w:rPr>
          <w:b w:val="0"/>
          <w:szCs w:val="26"/>
        </w:rPr>
        <w:t>. phụ thuộc vào mạng. Ít khả năng điều chỉnh để đáp ứng yêu cầu đặc thù của từng doanh nghiệp.</w:t>
      </w:r>
    </w:p>
    <w:p w14:paraId="5B4814A5" w14:textId="77777777" w:rsidR="00C26640" w:rsidRDefault="00246CF2" w:rsidP="00506734">
      <w:pPr>
        <w:pStyle w:val="Like-Numbering"/>
        <w:jc w:val="both"/>
        <w:rPr>
          <w:b w:val="0"/>
          <w:bCs/>
          <w:szCs w:val="26"/>
        </w:rPr>
      </w:pPr>
      <w:r>
        <w:rPr>
          <w:b w:val="0"/>
          <w:bCs/>
          <w:szCs w:val="26"/>
        </w:rPr>
        <w:t xml:space="preserve">- </w:t>
      </w:r>
      <w:r w:rsidR="00506734" w:rsidRPr="0048584B">
        <w:rPr>
          <w:b w:val="0"/>
          <w:bCs/>
          <w:szCs w:val="26"/>
        </w:rPr>
        <w:t>Sapo</w:t>
      </w:r>
      <w:r w:rsidR="00506734">
        <w:rPr>
          <w:b w:val="0"/>
          <w:bCs/>
          <w:szCs w:val="26"/>
        </w:rPr>
        <w:t xml:space="preserve"> [2]</w:t>
      </w:r>
      <w:r w:rsidR="00506734" w:rsidRPr="0048584B">
        <w:rPr>
          <w:b w:val="0"/>
          <w:bCs/>
          <w:szCs w:val="26"/>
        </w:rPr>
        <w:t xml:space="preserve">: Cung cấp giải pháp quản lý bán hàng, tồn kho, và đồng bộ dữ liệu giữa các cửa hàng. </w:t>
      </w:r>
    </w:p>
    <w:p w14:paraId="3ED42AAE" w14:textId="1BD1D0E8" w:rsidR="00506734" w:rsidRPr="0048584B" w:rsidRDefault="00506734" w:rsidP="00C26640">
      <w:pPr>
        <w:pStyle w:val="Like-Numbering"/>
        <w:ind w:firstLine="562"/>
        <w:jc w:val="both"/>
        <w:rPr>
          <w:b w:val="0"/>
          <w:bCs/>
          <w:szCs w:val="26"/>
        </w:rPr>
      </w:pPr>
      <w:r w:rsidRPr="0048584B">
        <w:rPr>
          <w:b w:val="0"/>
          <w:bCs/>
          <w:szCs w:val="26"/>
        </w:rPr>
        <w:t>Ưu điểm: giao diện thân thiện, dễ sử dụng. Quản lý đa kênh, Tích hợp thanh toán</w:t>
      </w:r>
    </w:p>
    <w:p w14:paraId="79E766ED" w14:textId="28AF5ACC" w:rsidR="00506734" w:rsidRPr="0048584B" w:rsidRDefault="00506734" w:rsidP="00C26640">
      <w:pPr>
        <w:pStyle w:val="Like-Numbering"/>
        <w:ind w:firstLine="562"/>
        <w:jc w:val="both"/>
        <w:rPr>
          <w:b w:val="0"/>
          <w:bCs/>
          <w:szCs w:val="26"/>
        </w:rPr>
      </w:pPr>
      <w:r w:rsidRPr="0048584B">
        <w:rPr>
          <w:b w:val="0"/>
          <w:bCs/>
          <w:szCs w:val="26"/>
        </w:rPr>
        <w:t>Nhược điểm: Một số tính nâng cao cấp của Sapo yêu cầu tính phí. Người dùng cần có một số kiến thức cơ bản về công nghệ để tận dụng hết các tính năng. Có thể gặp khó khăn trong việc hỗ trợ khách hàng</w:t>
      </w:r>
      <w:r>
        <w:rPr>
          <w:b w:val="0"/>
          <w:bCs/>
          <w:szCs w:val="26"/>
        </w:rPr>
        <w:t>.</w:t>
      </w:r>
    </w:p>
    <w:p w14:paraId="05D580A2" w14:textId="2E6CE029" w:rsidR="00573C55" w:rsidRPr="0048584B" w:rsidRDefault="00573C55" w:rsidP="00D50DC6">
      <w:pPr>
        <w:pStyle w:val="Like-Numbering"/>
        <w:ind w:firstLine="562"/>
        <w:jc w:val="both"/>
        <w:rPr>
          <w:b w:val="0"/>
          <w:bCs/>
          <w:szCs w:val="26"/>
        </w:rPr>
      </w:pPr>
      <w:r w:rsidRPr="0048584B">
        <w:rPr>
          <w:b w:val="0"/>
          <w:bCs/>
          <w:szCs w:val="26"/>
        </w:rPr>
        <w:t xml:space="preserve">Trên thế giới, phần mềm quản lý bán lẻ cũng đã được nghiên cứu và phát triển từ lâu, với nhiều giải pháp hiện đại như: </w:t>
      </w:r>
    </w:p>
    <w:p w14:paraId="29F38C9C" w14:textId="4729B3A5" w:rsidR="00573C55" w:rsidRPr="0048584B" w:rsidRDefault="00AA1066" w:rsidP="00506734">
      <w:pPr>
        <w:pStyle w:val="Like-Numbering"/>
        <w:jc w:val="both"/>
        <w:rPr>
          <w:b w:val="0"/>
          <w:bCs/>
          <w:szCs w:val="26"/>
        </w:rPr>
      </w:pPr>
      <w:r>
        <w:rPr>
          <w:b w:val="0"/>
          <w:bCs/>
          <w:szCs w:val="26"/>
        </w:rPr>
        <w:t xml:space="preserve">- </w:t>
      </w:r>
      <w:r w:rsidR="00573C55" w:rsidRPr="0048584B">
        <w:rPr>
          <w:b w:val="0"/>
          <w:bCs/>
          <w:szCs w:val="26"/>
        </w:rPr>
        <w:t>Square</w:t>
      </w:r>
      <w:r w:rsidR="00506734">
        <w:rPr>
          <w:b w:val="0"/>
          <w:bCs/>
          <w:szCs w:val="26"/>
        </w:rPr>
        <w:t xml:space="preserve"> [3]</w:t>
      </w:r>
      <w:r w:rsidR="00573C55" w:rsidRPr="0048584B">
        <w:rPr>
          <w:b w:val="0"/>
          <w:bCs/>
          <w:szCs w:val="26"/>
        </w:rPr>
        <w:t xml:space="preserve">: Cung cấp phần mềm POS (Point of Sale) với khả năng quản lý bán hàng và tích hợp với các hệ thống thanh toán. </w:t>
      </w:r>
    </w:p>
    <w:p w14:paraId="33FC2A73" w14:textId="0DE45479" w:rsidR="00573C55" w:rsidRPr="0048584B" w:rsidRDefault="00AA1066" w:rsidP="00FC6AD4">
      <w:pPr>
        <w:pStyle w:val="Like-Numbering"/>
        <w:rPr>
          <w:b w:val="0"/>
          <w:bCs/>
          <w:szCs w:val="26"/>
        </w:rPr>
      </w:pPr>
      <w:r>
        <w:rPr>
          <w:b w:val="0"/>
          <w:bCs/>
          <w:szCs w:val="26"/>
        </w:rPr>
        <w:t xml:space="preserve">- </w:t>
      </w:r>
      <w:r w:rsidR="00573C55" w:rsidRPr="0048584B">
        <w:rPr>
          <w:b w:val="0"/>
          <w:bCs/>
          <w:szCs w:val="26"/>
        </w:rPr>
        <w:t>Lightspeed</w:t>
      </w:r>
      <w:r w:rsidR="00506734">
        <w:rPr>
          <w:b w:val="0"/>
          <w:bCs/>
          <w:szCs w:val="26"/>
        </w:rPr>
        <w:t xml:space="preserve"> [4]</w:t>
      </w:r>
      <w:r w:rsidR="00573C55" w:rsidRPr="0048584B">
        <w:rPr>
          <w:b w:val="0"/>
          <w:bCs/>
          <w:szCs w:val="26"/>
        </w:rPr>
        <w:t xml:space="preserve">: </w:t>
      </w:r>
      <w:r w:rsidR="00FC6AD4" w:rsidRPr="00FC6AD4">
        <w:rPr>
          <w:b w:val="0"/>
          <w:bCs/>
          <w:szCs w:val="26"/>
        </w:rPr>
        <w:t>Phần mềm quản lý hàng tồn kho bán lẻ để theo dõi hàng tồn kho trên nhiều kênh</w:t>
      </w:r>
      <w:r w:rsidR="00FC6AD4">
        <w:rPr>
          <w:b w:val="0"/>
          <w:bCs/>
          <w:szCs w:val="26"/>
        </w:rPr>
        <w:t xml:space="preserve"> </w:t>
      </w:r>
      <w:r w:rsidR="00FC6AD4" w:rsidRPr="00FC6AD4">
        <w:rPr>
          <w:b w:val="0"/>
          <w:bCs/>
          <w:szCs w:val="26"/>
        </w:rPr>
        <w:t>với hệ thống kiểm kê mạnh mẽ trên nền tảng đám mây</w:t>
      </w:r>
      <w:r w:rsidR="00FC6AD4">
        <w:rPr>
          <w:b w:val="0"/>
          <w:bCs/>
          <w:szCs w:val="26"/>
        </w:rPr>
        <w:t>.</w:t>
      </w:r>
    </w:p>
    <w:p w14:paraId="1E5DA33A" w14:textId="6C688879" w:rsidR="00510FFE" w:rsidRPr="0048584B" w:rsidRDefault="00510FFE" w:rsidP="00D50DC6">
      <w:pPr>
        <w:spacing w:after="100" w:afterAutospacing="1"/>
        <w:ind w:firstLine="562"/>
        <w:rPr>
          <w:szCs w:val="26"/>
        </w:rPr>
      </w:pPr>
      <w:r w:rsidRPr="0048584B">
        <w:rPr>
          <w:szCs w:val="26"/>
        </w:rPr>
        <w:t xml:space="preserve">Đề tài nghiên cứu về chương trình quản lý cửa hàng bán lẻ của </w:t>
      </w:r>
      <w:r w:rsidR="0031005A">
        <w:rPr>
          <w:szCs w:val="26"/>
        </w:rPr>
        <w:t>nhóm</w:t>
      </w:r>
      <w:r w:rsidRPr="0048584B">
        <w:rPr>
          <w:szCs w:val="26"/>
        </w:rPr>
        <w:t xml:space="preserve"> sẽ không hoàn toàn mới, vì phần mềm quản lý cửa hàng bán lẻ đã được nghiên cứu và áp dụng tại Việt Nam. </w:t>
      </w:r>
      <w:r w:rsidR="00246CF2">
        <w:rPr>
          <w:szCs w:val="26"/>
        </w:rPr>
        <w:t>T</w:t>
      </w:r>
      <w:r w:rsidR="00246CF2" w:rsidRPr="00246CF2">
        <w:rPr>
          <w:szCs w:val="26"/>
        </w:rPr>
        <w:t>uy nhiên, các phần mềm hiện tại chủ yếu tập trung vào các tính năng cơ bản như quản lý tồn kho (theo dõi số lượng hàng hóa, cảnh báo hết hàng), quản lý bán hàng (tạo hóa đơn, quản lý đơn hàng)</w:t>
      </w:r>
      <w:r w:rsidRPr="0048584B">
        <w:rPr>
          <w:szCs w:val="26"/>
        </w:rPr>
        <w:t>. Điểm hạn chế của các phần mềm này là thiếu sự tích hợp mạnh mẽ các công nghệ mới như trí tuệ nhân tạo (AI) và phân tích dữ liệu lớn (Big Data), chưa đáp ứng tốt nhu cầu tối ưu hóa quy trình bán hàng và nâng cao trải nghiệm khách hàng.</w:t>
      </w:r>
    </w:p>
    <w:p w14:paraId="094BAE95" w14:textId="7754E943" w:rsidR="00510FFE" w:rsidRDefault="00A42AE0" w:rsidP="00D50DC6">
      <w:pPr>
        <w:spacing w:after="100" w:afterAutospacing="1"/>
        <w:ind w:firstLine="562"/>
        <w:rPr>
          <w:szCs w:val="26"/>
        </w:rPr>
      </w:pPr>
      <w:r>
        <w:rPr>
          <w:szCs w:val="26"/>
        </w:rPr>
        <w:t>Nhóm</w:t>
      </w:r>
      <w:r w:rsidR="00510FFE" w:rsidRPr="0048584B">
        <w:rPr>
          <w:szCs w:val="26"/>
        </w:rPr>
        <w:t xml:space="preserve"> sẽ phát triển một chương trình quản lý cửa hàng bán lẻ với các tính năng cải tiến như:</w:t>
      </w:r>
      <w:r w:rsidR="0031005A">
        <w:rPr>
          <w:szCs w:val="26"/>
        </w:rPr>
        <w:t xml:space="preserve"> </w:t>
      </w:r>
    </w:p>
    <w:p w14:paraId="56E7DCF9" w14:textId="3F1DB1C6" w:rsidR="00506734" w:rsidRPr="00C26640" w:rsidRDefault="00506734" w:rsidP="00C26640">
      <w:pPr>
        <w:pStyle w:val="ListParagraph"/>
        <w:numPr>
          <w:ilvl w:val="0"/>
          <w:numId w:val="44"/>
        </w:numPr>
        <w:spacing w:after="100" w:afterAutospacing="1"/>
        <w:ind w:left="720"/>
        <w:rPr>
          <w:szCs w:val="26"/>
        </w:rPr>
      </w:pPr>
      <w:r w:rsidRPr="00C26640">
        <w:rPr>
          <w:szCs w:val="26"/>
        </w:rPr>
        <w:t>Quản lý tồn kh</w:t>
      </w:r>
      <w:r w:rsidR="00437C2D" w:rsidRPr="00C26640">
        <w:rPr>
          <w:szCs w:val="26"/>
        </w:rPr>
        <w:t>o một cách tự động với chức năng cảnh báo khi sắp hết hàng</w:t>
      </w:r>
      <w:r w:rsidR="00DC141F" w:rsidRPr="00C26640">
        <w:rPr>
          <w:szCs w:val="26"/>
        </w:rPr>
        <w:t>, hạn sử dụng.</w:t>
      </w:r>
    </w:p>
    <w:p w14:paraId="37753AAF" w14:textId="7CB8D82B" w:rsidR="00510FFE" w:rsidRPr="00C26640" w:rsidRDefault="00510FFE" w:rsidP="00C26640">
      <w:pPr>
        <w:pStyle w:val="ListParagraph"/>
        <w:numPr>
          <w:ilvl w:val="0"/>
          <w:numId w:val="44"/>
        </w:numPr>
        <w:spacing w:after="100" w:afterAutospacing="1"/>
        <w:ind w:left="720"/>
        <w:rPr>
          <w:szCs w:val="26"/>
        </w:rPr>
      </w:pPr>
      <w:r w:rsidRPr="00C26640">
        <w:rPr>
          <w:szCs w:val="26"/>
        </w:rPr>
        <w:t>Tích hợp phân tích dữ liệu để đưa ra các báo cáo chi tiết về hoạt động kinh doanh.</w:t>
      </w:r>
    </w:p>
    <w:p w14:paraId="27591A07" w14:textId="77777777" w:rsidR="00510FFE" w:rsidRPr="00C26640" w:rsidRDefault="00510FFE" w:rsidP="00C26640">
      <w:pPr>
        <w:pStyle w:val="ListParagraph"/>
        <w:numPr>
          <w:ilvl w:val="0"/>
          <w:numId w:val="44"/>
        </w:numPr>
        <w:spacing w:after="100" w:afterAutospacing="1"/>
        <w:ind w:left="720"/>
        <w:rPr>
          <w:szCs w:val="26"/>
        </w:rPr>
      </w:pPr>
      <w:r w:rsidRPr="00C26640">
        <w:rPr>
          <w:szCs w:val="26"/>
        </w:rPr>
        <w:lastRenderedPageBreak/>
        <w:t>Cải thiện trải nghiệm người dùng và khả năng quản lý nhân viên, bán hàng đa kênh.</w:t>
      </w:r>
    </w:p>
    <w:p w14:paraId="06D8DBF9" w14:textId="38045448" w:rsidR="001D27F4" w:rsidRPr="00C26640" w:rsidRDefault="00510FFE" w:rsidP="00C26640">
      <w:pPr>
        <w:pStyle w:val="ListParagraph"/>
        <w:numPr>
          <w:ilvl w:val="0"/>
          <w:numId w:val="44"/>
        </w:numPr>
        <w:spacing w:after="100" w:afterAutospacing="1"/>
        <w:ind w:left="720"/>
        <w:rPr>
          <w:szCs w:val="26"/>
        </w:rPr>
      </w:pPr>
      <w:r w:rsidRPr="00C26640">
        <w:rPr>
          <w:szCs w:val="26"/>
        </w:rPr>
        <w:t>Tích hợp AI để dự đoán xu hướng bán hàng và nhu cầu của khách hàng.</w:t>
      </w:r>
    </w:p>
    <w:p w14:paraId="23C2F1B5" w14:textId="09FB15A8" w:rsidR="00637386" w:rsidRDefault="00980CBB" w:rsidP="001D27F4">
      <w:pPr>
        <w:pStyle w:val="Like-Numbering"/>
      </w:pPr>
      <w:r>
        <w:t xml:space="preserve">2. </w:t>
      </w:r>
      <w:r w:rsidR="008D201A">
        <w:t xml:space="preserve">Ý </w:t>
      </w:r>
      <w:r w:rsidRPr="00243BE7">
        <w:t>nghĩa khoa học và thực tiễn của đề tài</w:t>
      </w:r>
      <w:r w:rsidR="00573C55">
        <w:t xml:space="preserve"> </w:t>
      </w:r>
    </w:p>
    <w:p w14:paraId="5FB24FC7" w14:textId="26E8A962" w:rsidR="00421BA6" w:rsidRDefault="00421BA6" w:rsidP="001D27F4">
      <w:pPr>
        <w:pStyle w:val="Like-Numbering"/>
        <w:jc w:val="both"/>
        <w:rPr>
          <w:b w:val="0"/>
          <w:bCs/>
          <w:szCs w:val="26"/>
        </w:rPr>
      </w:pPr>
      <w:r w:rsidRPr="00D50DC6">
        <w:rPr>
          <w:b w:val="0"/>
          <w:bCs/>
          <w:szCs w:val="26"/>
        </w:rPr>
        <w:t>Ý nghĩa khoa học của đề tài:</w:t>
      </w:r>
    </w:p>
    <w:p w14:paraId="79020C4A" w14:textId="2443C24E" w:rsidR="00637386" w:rsidRDefault="00637386" w:rsidP="001D27F4">
      <w:pPr>
        <w:pStyle w:val="Like-Numbering"/>
        <w:numPr>
          <w:ilvl w:val="0"/>
          <w:numId w:val="31"/>
        </w:numPr>
        <w:jc w:val="both"/>
        <w:rPr>
          <w:b w:val="0"/>
          <w:szCs w:val="26"/>
        </w:rPr>
      </w:pPr>
      <w:r w:rsidRPr="00637386">
        <w:rPr>
          <w:b w:val="0"/>
          <w:szCs w:val="26"/>
        </w:rPr>
        <w:t>Cải tiến quy trình quản lý bán lẻ: Đề tài mang lại các phương pháp mới, tích hợp công nghệ tiên tiến để tối ưu hóa hoạt động bán lẻ.</w:t>
      </w:r>
    </w:p>
    <w:p w14:paraId="006F9C35" w14:textId="65113BC4" w:rsidR="00637386" w:rsidRDefault="00637386" w:rsidP="001D27F4">
      <w:pPr>
        <w:pStyle w:val="Like-Numbering"/>
        <w:numPr>
          <w:ilvl w:val="0"/>
          <w:numId w:val="31"/>
        </w:numPr>
        <w:jc w:val="both"/>
        <w:rPr>
          <w:b w:val="0"/>
          <w:szCs w:val="26"/>
        </w:rPr>
      </w:pPr>
      <w:r w:rsidRPr="00637386">
        <w:rPr>
          <w:b w:val="0"/>
          <w:szCs w:val="26"/>
        </w:rPr>
        <w:t xml:space="preserve">Ứng dụng công nghệ mới: Kết hợp AI, Big Data và IoT, mở rộng nghiên cứu ứng dụng công nghệ vào ngành bán lẻ. </w:t>
      </w:r>
    </w:p>
    <w:p w14:paraId="46B6E9B8" w14:textId="5695584C" w:rsidR="00637386" w:rsidRPr="00D50DC6" w:rsidRDefault="00637386" w:rsidP="001D27F4">
      <w:pPr>
        <w:pStyle w:val="Like-Numbering"/>
        <w:numPr>
          <w:ilvl w:val="0"/>
          <w:numId w:val="31"/>
        </w:numPr>
        <w:jc w:val="both"/>
        <w:rPr>
          <w:b w:val="0"/>
          <w:szCs w:val="26"/>
        </w:rPr>
      </w:pPr>
      <w:r w:rsidRPr="00637386">
        <w:rPr>
          <w:b w:val="0"/>
          <w:szCs w:val="26"/>
        </w:rPr>
        <w:t>Hỗ trợ nghiên cứu sâu hơn: Tạo tiền đề cho các nghiên cứu khoa học trong lĩnh vực công nghệ và quản lý hiện đại.</w:t>
      </w:r>
    </w:p>
    <w:p w14:paraId="2CFFEF1E" w14:textId="6A09F74D" w:rsidR="00C85434" w:rsidRDefault="00C85434" w:rsidP="001D27F4">
      <w:pPr>
        <w:spacing w:after="100" w:afterAutospacing="1"/>
        <w:ind w:firstLine="0"/>
        <w:rPr>
          <w:szCs w:val="26"/>
        </w:rPr>
      </w:pPr>
      <w:r w:rsidRPr="00D50DC6">
        <w:rPr>
          <w:szCs w:val="26"/>
        </w:rPr>
        <w:t>Ý nghĩa thực tiễn của đề tài</w:t>
      </w:r>
      <w:r w:rsidR="000B2D59" w:rsidRPr="00D50DC6">
        <w:rPr>
          <w:szCs w:val="26"/>
        </w:rPr>
        <w:t>:</w:t>
      </w:r>
    </w:p>
    <w:p w14:paraId="7B94705B" w14:textId="7CFF1BCB" w:rsidR="00637386" w:rsidRPr="00637386" w:rsidRDefault="00637386" w:rsidP="001D27F4">
      <w:pPr>
        <w:pStyle w:val="ListParagraph"/>
        <w:numPr>
          <w:ilvl w:val="0"/>
          <w:numId w:val="32"/>
        </w:numPr>
        <w:spacing w:after="100" w:afterAutospacing="1"/>
        <w:rPr>
          <w:szCs w:val="26"/>
        </w:rPr>
      </w:pPr>
      <w:r w:rsidRPr="00637386">
        <w:rPr>
          <w:szCs w:val="26"/>
        </w:rPr>
        <w:t xml:space="preserve">Ứng dụng thực tế: Phần mềm giúp các doanh nghiệp nhỏ và vừa quản lý hoạt động kinh doanh hiệu quả hơn, từ quản lý hàng hóa đến nâng cao trải nghiệm khách hàng. </w:t>
      </w:r>
    </w:p>
    <w:p w14:paraId="135DA3AE" w14:textId="4C8A4D74" w:rsidR="00637386" w:rsidRPr="00637386" w:rsidRDefault="00637386" w:rsidP="001D27F4">
      <w:pPr>
        <w:pStyle w:val="ListParagraph"/>
        <w:numPr>
          <w:ilvl w:val="0"/>
          <w:numId w:val="32"/>
        </w:numPr>
        <w:spacing w:after="100" w:afterAutospacing="1"/>
        <w:rPr>
          <w:szCs w:val="26"/>
        </w:rPr>
      </w:pPr>
      <w:r w:rsidRPr="00637386">
        <w:rPr>
          <w:szCs w:val="26"/>
        </w:rPr>
        <w:t xml:space="preserve">Hỗ trợ ra quyết định: Các báo cáo thông minh giúp chủ cửa hàng đưa ra các quyết định chính xác và kịp thời. </w:t>
      </w:r>
    </w:p>
    <w:p w14:paraId="1B6140D5" w14:textId="297F45AC" w:rsidR="00637386" w:rsidRDefault="00637386" w:rsidP="001D27F4">
      <w:pPr>
        <w:pStyle w:val="ListParagraph"/>
        <w:numPr>
          <w:ilvl w:val="0"/>
          <w:numId w:val="32"/>
        </w:numPr>
        <w:spacing w:after="100" w:afterAutospacing="1"/>
        <w:rPr>
          <w:szCs w:val="26"/>
        </w:rPr>
      </w:pPr>
      <w:r w:rsidRPr="00637386">
        <w:rPr>
          <w:szCs w:val="26"/>
        </w:rPr>
        <w:t>Tối ưu hóa quy trình: Giảm thiểu lỗi trong quản lý, tiết kiệm thời gian và chi phí, từ đó tăng doanh thu và khả năng cạnh tranh.</w:t>
      </w:r>
    </w:p>
    <w:p w14:paraId="12A096A8" w14:textId="0B3FCF49" w:rsidR="0031005A" w:rsidRDefault="0031005A" w:rsidP="0031005A">
      <w:pPr>
        <w:spacing w:after="100" w:afterAutospacing="1" w:line="26" w:lineRule="atLeast"/>
        <w:rPr>
          <w:szCs w:val="26"/>
        </w:rPr>
      </w:pPr>
    </w:p>
    <w:p w14:paraId="29FFDA42" w14:textId="7FC8476F" w:rsidR="0031005A" w:rsidRDefault="0031005A" w:rsidP="0031005A">
      <w:pPr>
        <w:spacing w:after="100" w:afterAutospacing="1" w:line="26" w:lineRule="atLeast"/>
        <w:rPr>
          <w:szCs w:val="26"/>
        </w:rPr>
      </w:pPr>
    </w:p>
    <w:p w14:paraId="4169765E" w14:textId="0886390F" w:rsidR="0031005A" w:rsidRDefault="0031005A" w:rsidP="0031005A">
      <w:pPr>
        <w:spacing w:after="100" w:afterAutospacing="1" w:line="26" w:lineRule="atLeast"/>
        <w:rPr>
          <w:szCs w:val="26"/>
        </w:rPr>
      </w:pPr>
    </w:p>
    <w:p w14:paraId="2047A0A9" w14:textId="37314790" w:rsidR="0031005A" w:rsidRDefault="0031005A" w:rsidP="0031005A">
      <w:pPr>
        <w:spacing w:after="100" w:afterAutospacing="1" w:line="26" w:lineRule="atLeast"/>
        <w:rPr>
          <w:szCs w:val="26"/>
        </w:rPr>
      </w:pPr>
    </w:p>
    <w:p w14:paraId="78932764" w14:textId="1735712E" w:rsidR="0031005A" w:rsidRDefault="0031005A" w:rsidP="0031005A">
      <w:pPr>
        <w:spacing w:after="100" w:afterAutospacing="1" w:line="26" w:lineRule="atLeast"/>
        <w:rPr>
          <w:szCs w:val="26"/>
        </w:rPr>
      </w:pPr>
    </w:p>
    <w:p w14:paraId="7843AFFA" w14:textId="087DEF0B" w:rsidR="0031005A" w:rsidRDefault="0031005A" w:rsidP="0031005A">
      <w:pPr>
        <w:spacing w:after="100" w:afterAutospacing="1" w:line="26" w:lineRule="atLeast"/>
        <w:rPr>
          <w:szCs w:val="26"/>
        </w:rPr>
      </w:pPr>
    </w:p>
    <w:p w14:paraId="6E946D8F" w14:textId="77777777" w:rsidR="0031005A" w:rsidRPr="0031005A" w:rsidRDefault="0031005A" w:rsidP="001D27F4">
      <w:pPr>
        <w:spacing w:after="100" w:afterAutospacing="1" w:line="26" w:lineRule="atLeast"/>
        <w:ind w:firstLine="0"/>
        <w:rPr>
          <w:szCs w:val="26"/>
        </w:rPr>
      </w:pPr>
    </w:p>
    <w:p w14:paraId="1311C9D2" w14:textId="6C447ABC" w:rsidR="002E6C36" w:rsidRPr="00BB0637" w:rsidRDefault="00BB0637" w:rsidP="00FC258B">
      <w:pPr>
        <w:pStyle w:val="Heading1"/>
        <w:ind w:left="0"/>
      </w:pPr>
      <w:bookmarkStart w:id="18" w:name="_Toc190435660"/>
      <w:r>
        <w:lastRenderedPageBreak/>
        <w:t xml:space="preserve">: </w:t>
      </w:r>
      <w:bookmarkEnd w:id="16"/>
      <w:bookmarkEnd w:id="17"/>
      <w:r>
        <w:t>GIỚI THIỆU</w:t>
      </w:r>
      <w:bookmarkEnd w:id="18"/>
      <w:r>
        <w:t xml:space="preserve"> </w:t>
      </w:r>
    </w:p>
    <w:p w14:paraId="2C782A19" w14:textId="604D31F5" w:rsidR="00A65EB7" w:rsidRDefault="008D201A" w:rsidP="00BB0637">
      <w:pPr>
        <w:pStyle w:val="Heading2"/>
      </w:pPr>
      <w:bookmarkStart w:id="19" w:name="_Toc190435661"/>
      <w:r>
        <w:t>Tổng quan</w:t>
      </w:r>
      <w:bookmarkEnd w:id="19"/>
      <w:r w:rsidR="006F7F72">
        <w:t xml:space="preserve"> </w:t>
      </w:r>
    </w:p>
    <w:p w14:paraId="0C8276B9" w14:textId="7007F579" w:rsidR="00CE6B23" w:rsidRPr="00CE6B23" w:rsidRDefault="00CE6B23" w:rsidP="00CE6B23">
      <w:r w:rsidRPr="00CE6B23">
        <w:t xml:space="preserve">Dưới sự phát triển mạnh mẽ của công nghệ thông tin và nhu cầu tiêu dùng ngày càng đa dạng, các cửa hàng bán lẻ tại Việt Nam đang phải đối mặt với nhiều thách thức trong việc quản lý hàng hóa, kiểm soát doanh thu và nâng cao chất lượng dịch vụ. Việc quản lý cửa hàng theo phương pháp truyền thống, đặc biệt là kiểm kho thủ công, bộc lộ nhiều hạn chế như tốn nhiều thời gian, nhân lực và dễ xảy ra sai sót. Việc ghi chép và cập nhật số liệu bằng tay không chỉ làm tăng nguy cơ nhầm lẫn, thất thoát hàng hóa mà còn khiến cửa hàng không thể theo dõi lượng tồn kho kịp thời. Điều này có thể dẫn đến tình trạng thiếu hàng khi nhu cầu tăng cao hoặc dư thừa hàng hóa gây lãng phí, làm tăng chi phí lưu kho và giảm hiệu quả kinh doanh. Những vấn đề này không chỉ ảnh hưởng đến lợi nhuận mà còn làm giảm mức độ hài lòng của khách hàng do trải nghiệm mua sắm không thuận lợi. Để khắc phục những hạn chế trên, việc phát triển một chương trình quản lý cửa hàng bán lẻ hiện đại là vô cùng cần thiết, giúp tự động hóa quy trình quản lý, giảm thiểu sai sót, tiết kiệm thời gian và tối ưu hiệu quả kinh doanh. Một hệ thống quản lý cửa hàng bán lẻ hiệu quả không chỉ tập trung vào việc kiểm soát hàng tồn kho mà còn tích hợp nhiều chức năng quan trọng khác như hỗ trợ bán hàng, quản lý khách hàng và phân tích dữ liệu. Đối với quản lý kho hàng, hệ thống cần có khả năng theo dõi chính xác số lượng tồn kho, tự động cập nhật sau mỗi giao dịch, cảnh báo khi hàng hóa sắp hết và hỗ trợ dự báo nhu cầu dựa trên dữ liệu bán hàng trong quá khứ. Về chức năng bán hàng, hệ thống phải hỗ trợ nhân viên tạo hóa đơn, quản lý đơn hàng và xử lý thanh toán nhanh chóng, chính xác. Ngoài ra, việc quản lý thông tin khách hàng cũng đóng vai trò quan trọng trong việc cá nhân hóa trải nghiệm mua sắm, giúp cửa hàng xây dựng chiến lược tiếp thị hiệu quả và tăng doanh số thông qua các chương trình ưu đãi, khuyến mãi dành cho khách hàng thân thiết. Bên cạnh đó, để nâng cao năng lực cạnh tranh, các cửa hàng bán lẻ cần tận dụng các công nghệ tiên tiến như trí tuệ nhân tạo (AI) và phân tích dữ liệu lớn (Big Data) nhằm phân tích hành vi mua sắm, dự đoán xu hướng tiêu dùng và đưa ra các chiến lược kinh doanh tối ưu. AI có thể hỗ trợ trong việc gợi ý sản phẩm dựa trên sở thích của khách hàng, giúp cá nhân hóa trải nghiệm mua sắm, trong khi Big Data giúp doanh nghiệp có cái nhìn toàn diện hơn về thị trường, từ đó đưa ra quyết định kinh doanh chính xác hơn. Tuy nhiên, hiện nay, nhiều phần mềm quản lý </w:t>
      </w:r>
      <w:r w:rsidRPr="00CE6B23">
        <w:lastRenderedPageBreak/>
        <w:t>cửa hàng bán lẻ tại Việt Nam vẫn chủ yếu tập trung vào các tính năng cơ bản như quản lý hàng tồn kho và bán hàng, chưa khai thác hết tiềm năng của công nghệ mới. Chính vì vậy, việc nghiên cứu và phát triển một hệ thống quản lý cửa hàng bán lẻ tối ưu, tích hợp các công nghệ hiện đại, sẽ góp phần nâng cao hiệu quả kinh doanh, tăng khả năng cạnh tranh và hướng đến sự phát triển bền vững cho các cửa hàng bán lẻ tại Việt Nam.</w:t>
      </w:r>
    </w:p>
    <w:p w14:paraId="5BF4BA7E" w14:textId="77777777" w:rsidR="00A65EB7" w:rsidRPr="004563FE" w:rsidRDefault="00A65EB7" w:rsidP="00BB0637">
      <w:pPr>
        <w:pStyle w:val="Heading2"/>
      </w:pPr>
      <w:bookmarkStart w:id="20" w:name="_Toc190435662"/>
      <w:r w:rsidRPr="004563FE">
        <w:t>Mục tiêu</w:t>
      </w:r>
      <w:r w:rsidR="00BB0637">
        <w:t xml:space="preserve"> đề tài</w:t>
      </w:r>
      <w:bookmarkEnd w:id="20"/>
    </w:p>
    <w:p w14:paraId="48AE3FEE" w14:textId="0556526C" w:rsidR="00B64613" w:rsidRPr="0048584B" w:rsidRDefault="00B64613" w:rsidP="00FB18D6">
      <w:pPr>
        <w:spacing w:after="100" w:afterAutospacing="1"/>
        <w:ind w:firstLine="562"/>
        <w:jc w:val="left"/>
        <w:rPr>
          <w:szCs w:val="26"/>
        </w:rPr>
      </w:pPr>
      <w:r w:rsidRPr="0048584B">
        <w:rPr>
          <w:szCs w:val="26"/>
        </w:rPr>
        <w:t xml:space="preserve">Đề tài hướng đến việc xây dựng một </w:t>
      </w:r>
      <w:r w:rsidRPr="0048584B">
        <w:rPr>
          <w:bCs/>
          <w:szCs w:val="26"/>
        </w:rPr>
        <w:t>chương trình quản lý bán lẻ toàn diện</w:t>
      </w:r>
      <w:r w:rsidRPr="0048584B">
        <w:rPr>
          <w:szCs w:val="26"/>
        </w:rPr>
        <w:t>, nhằm hỗ trợ các cửa hàng bán lẻ tại Việt Nam tối ưu hóa hoạt động kinh doanh và nâng cao hiệu quả quản lý. Mục tiêu bao gồm:</w:t>
      </w:r>
    </w:p>
    <w:p w14:paraId="0BFE6106" w14:textId="77777777" w:rsidR="00CE6B23" w:rsidRPr="00C26640" w:rsidRDefault="00CE6B23" w:rsidP="00C26640">
      <w:pPr>
        <w:pStyle w:val="ListParagraph"/>
        <w:numPr>
          <w:ilvl w:val="0"/>
          <w:numId w:val="45"/>
        </w:numPr>
        <w:spacing w:after="100" w:afterAutospacing="1"/>
        <w:ind w:left="720"/>
        <w:jc w:val="left"/>
        <w:rPr>
          <w:szCs w:val="26"/>
        </w:rPr>
      </w:pPr>
      <w:r w:rsidRPr="00C26640">
        <w:rPr>
          <w:szCs w:val="26"/>
        </w:rPr>
        <w:t xml:space="preserve">Xây dựng hệ thống quản lý đa chức năng. </w:t>
      </w:r>
    </w:p>
    <w:p w14:paraId="4FEC1956" w14:textId="23AEE9DF" w:rsidR="00CE6B23" w:rsidRPr="00C26640" w:rsidRDefault="00CE6B23" w:rsidP="00C26640">
      <w:pPr>
        <w:pStyle w:val="ListParagraph"/>
        <w:numPr>
          <w:ilvl w:val="0"/>
          <w:numId w:val="45"/>
        </w:numPr>
        <w:spacing w:after="100" w:afterAutospacing="1"/>
        <w:ind w:left="720"/>
        <w:jc w:val="left"/>
        <w:rPr>
          <w:szCs w:val="26"/>
        </w:rPr>
      </w:pPr>
      <w:r w:rsidRPr="00C26640">
        <w:rPr>
          <w:szCs w:val="26"/>
        </w:rPr>
        <w:t>Tự động hóa quy trình kiểm kho và quản lý hàng tồn</w:t>
      </w:r>
      <w:r w:rsidR="00E72CE2" w:rsidRPr="00C26640">
        <w:rPr>
          <w:szCs w:val="26"/>
        </w:rPr>
        <w:t>, hạn sử dụng, số l</w:t>
      </w:r>
      <w:r w:rsidR="00142708" w:rsidRPr="00C26640">
        <w:rPr>
          <w:szCs w:val="26"/>
        </w:rPr>
        <w:t>ượng</w:t>
      </w:r>
      <w:r w:rsidR="00E72CE2" w:rsidRPr="00C26640">
        <w:rPr>
          <w:szCs w:val="26"/>
        </w:rPr>
        <w:t xml:space="preserve"> sản phẩm</w:t>
      </w:r>
      <w:r w:rsidRPr="00C26640">
        <w:rPr>
          <w:szCs w:val="26"/>
        </w:rPr>
        <w:t xml:space="preserve">. Cải thiện tốc độ và độ chính xác của quá trình bán hàng. </w:t>
      </w:r>
    </w:p>
    <w:p w14:paraId="7C3AD690" w14:textId="77777777" w:rsidR="00CE6B23" w:rsidRPr="00C26640" w:rsidRDefault="00CE6B23" w:rsidP="00C26640">
      <w:pPr>
        <w:pStyle w:val="ListParagraph"/>
        <w:numPr>
          <w:ilvl w:val="0"/>
          <w:numId w:val="45"/>
        </w:numPr>
        <w:spacing w:after="100" w:afterAutospacing="1"/>
        <w:ind w:left="720"/>
        <w:jc w:val="left"/>
        <w:rPr>
          <w:szCs w:val="26"/>
        </w:rPr>
      </w:pPr>
      <w:r w:rsidRPr="00C26640">
        <w:rPr>
          <w:szCs w:val="26"/>
        </w:rPr>
        <w:t xml:space="preserve">Tăng cường quản lý thông tin khách hàng và chương trình khách hàng thân thiết. </w:t>
      </w:r>
    </w:p>
    <w:p w14:paraId="4CDA6F8D" w14:textId="62B8BC4C" w:rsidR="00CE6B23" w:rsidRDefault="00C36980" w:rsidP="00902E47">
      <w:pPr>
        <w:pStyle w:val="ListParagraph"/>
        <w:numPr>
          <w:ilvl w:val="0"/>
          <w:numId w:val="45"/>
        </w:numPr>
        <w:spacing w:after="100" w:afterAutospacing="1"/>
        <w:ind w:left="720"/>
        <w:jc w:val="left"/>
        <w:rPr>
          <w:szCs w:val="26"/>
        </w:rPr>
      </w:pPr>
      <w:r w:rsidRPr="00C36980">
        <w:rPr>
          <w:szCs w:val="26"/>
        </w:rPr>
        <w:t xml:space="preserve">Tích hợp khả năng phân tích và dự báo: </w:t>
      </w:r>
      <w:r>
        <w:rPr>
          <w:szCs w:val="26"/>
        </w:rPr>
        <w:t>t</w:t>
      </w:r>
      <w:r w:rsidR="00CE6B23" w:rsidRPr="00C36980">
        <w:rPr>
          <w:szCs w:val="26"/>
        </w:rPr>
        <w:t>ích hợp trí tuệ nhân tạo (AI) để gợi ý sản phẩm và tối ưu hóa trải nghiệm khách hàng</w:t>
      </w:r>
      <w:r w:rsidRPr="00C36980">
        <w:rPr>
          <w:szCs w:val="26"/>
        </w:rPr>
        <w:t xml:space="preserve">; </w:t>
      </w:r>
      <w:r>
        <w:rPr>
          <w:szCs w:val="26"/>
        </w:rPr>
        <w:t>h</w:t>
      </w:r>
      <w:r w:rsidR="00CE6B23" w:rsidRPr="00C36980">
        <w:rPr>
          <w:szCs w:val="26"/>
        </w:rPr>
        <w:t xml:space="preserve">ỗ trợ dự báo nhu cầu hàng hóa dựa trên dữ liệu bán hàng. </w:t>
      </w:r>
    </w:p>
    <w:p w14:paraId="641C93DD" w14:textId="12707318" w:rsidR="00866715" w:rsidRPr="00C36980" w:rsidRDefault="00866715" w:rsidP="00902E47">
      <w:pPr>
        <w:pStyle w:val="ListParagraph"/>
        <w:numPr>
          <w:ilvl w:val="0"/>
          <w:numId w:val="45"/>
        </w:numPr>
        <w:spacing w:after="100" w:afterAutospacing="1"/>
        <w:ind w:left="720"/>
        <w:jc w:val="left"/>
        <w:rPr>
          <w:szCs w:val="26"/>
        </w:rPr>
      </w:pPr>
      <w:r>
        <w:rPr>
          <w:szCs w:val="26"/>
        </w:rPr>
        <w:t>Triển khai thực tế.</w:t>
      </w:r>
    </w:p>
    <w:p w14:paraId="66CC3DA3" w14:textId="77777777" w:rsidR="00A65EB7" w:rsidRPr="004563FE" w:rsidRDefault="00BB0637" w:rsidP="00BB0637">
      <w:pPr>
        <w:pStyle w:val="Heading2"/>
      </w:pPr>
      <w:bookmarkStart w:id="21" w:name="_Toc190435663"/>
      <w:r>
        <w:t>Phạm vi đề tài</w:t>
      </w:r>
      <w:bookmarkEnd w:id="21"/>
    </w:p>
    <w:p w14:paraId="79BAC9F3" w14:textId="14090A38" w:rsidR="00D4787F" w:rsidRDefault="00D4787F" w:rsidP="00FB18D6">
      <w:pPr>
        <w:ind w:firstLine="562"/>
        <w:rPr>
          <w:szCs w:val="26"/>
        </w:rPr>
      </w:pPr>
      <w:r w:rsidRPr="0048584B">
        <w:rPr>
          <w:szCs w:val="26"/>
        </w:rPr>
        <w:t>Chương trình</w:t>
      </w:r>
      <w:r w:rsidR="0032150A" w:rsidRPr="0048584B">
        <w:rPr>
          <w:szCs w:val="26"/>
        </w:rPr>
        <w:t xml:space="preserve"> được xây dựng nằm mục đích</w:t>
      </w:r>
      <w:r w:rsidRPr="0048584B">
        <w:rPr>
          <w:szCs w:val="26"/>
        </w:rPr>
        <w:t xml:space="preserve"> phục vụ </w:t>
      </w:r>
      <w:r w:rsidR="0032150A" w:rsidRPr="0048584B">
        <w:rPr>
          <w:szCs w:val="26"/>
        </w:rPr>
        <w:t>ba</w:t>
      </w:r>
      <w:r w:rsidRPr="0048584B">
        <w:rPr>
          <w:szCs w:val="26"/>
        </w:rPr>
        <w:t xml:space="preserve"> đối tượng chính là quản trị viên (</w:t>
      </w:r>
      <w:r w:rsidR="00E72CE2">
        <w:rPr>
          <w:szCs w:val="26"/>
        </w:rPr>
        <w:t>chủ cửa hàng</w:t>
      </w:r>
      <w:r w:rsidRPr="0048584B">
        <w:rPr>
          <w:szCs w:val="26"/>
        </w:rPr>
        <w:t>), nhân viên bán hàng, và khách hàng</w:t>
      </w:r>
      <w:r w:rsidR="00024894">
        <w:rPr>
          <w:szCs w:val="26"/>
        </w:rPr>
        <w:t>.</w:t>
      </w:r>
      <w:r w:rsidR="006665E8">
        <w:rPr>
          <w:szCs w:val="26"/>
        </w:rPr>
        <w:t xml:space="preserve"> </w:t>
      </w:r>
    </w:p>
    <w:p w14:paraId="14FBD15F" w14:textId="1F5618D8" w:rsidR="00D4787F" w:rsidRPr="0048584B" w:rsidRDefault="00D4787F" w:rsidP="004F299C">
      <w:pPr>
        <w:ind w:firstLine="562"/>
        <w:jc w:val="left"/>
        <w:rPr>
          <w:szCs w:val="26"/>
        </w:rPr>
      </w:pPr>
      <w:r w:rsidRPr="0048584B">
        <w:rPr>
          <w:szCs w:val="26"/>
        </w:rPr>
        <w:t>Hệ thống sử dụng</w:t>
      </w:r>
      <w:r w:rsidR="00833773" w:rsidRPr="0048584B">
        <w:rPr>
          <w:szCs w:val="26"/>
        </w:rPr>
        <w:t xml:space="preserve"> các công nghệ như:</w:t>
      </w:r>
    </w:p>
    <w:p w14:paraId="084C7BA9" w14:textId="77777777" w:rsidR="006665E8" w:rsidRDefault="00833773" w:rsidP="004F299C">
      <w:pPr>
        <w:ind w:firstLine="562"/>
        <w:jc w:val="left"/>
        <w:rPr>
          <w:szCs w:val="26"/>
        </w:rPr>
      </w:pPr>
      <w:r w:rsidRPr="0048584B">
        <w:rPr>
          <w:szCs w:val="26"/>
        </w:rPr>
        <w:t>Front end:</w:t>
      </w:r>
      <w:r w:rsidR="0021518C" w:rsidRPr="0048584B">
        <w:rPr>
          <w:szCs w:val="26"/>
        </w:rPr>
        <w:t xml:space="preserve"> </w:t>
      </w:r>
    </w:p>
    <w:p w14:paraId="4503E764" w14:textId="322DE050" w:rsidR="00833773" w:rsidRDefault="004F299C" w:rsidP="004F299C">
      <w:pPr>
        <w:ind w:firstLine="562"/>
        <w:jc w:val="left"/>
        <w:rPr>
          <w:color w:val="081B3A"/>
          <w:spacing w:val="3"/>
          <w:szCs w:val="26"/>
          <w:shd w:val="clear" w:color="auto" w:fill="FFFFFF"/>
        </w:rPr>
      </w:pPr>
      <w:r>
        <w:rPr>
          <w:color w:val="081B3A"/>
          <w:spacing w:val="3"/>
          <w:szCs w:val="26"/>
          <w:shd w:val="clear" w:color="auto" w:fill="FFFFFF"/>
        </w:rPr>
        <w:t xml:space="preserve">- </w:t>
      </w:r>
      <w:r w:rsidR="0021518C" w:rsidRPr="0048584B">
        <w:rPr>
          <w:color w:val="081B3A"/>
          <w:spacing w:val="3"/>
          <w:szCs w:val="26"/>
          <w:shd w:val="clear" w:color="auto" w:fill="FFFFFF"/>
        </w:rPr>
        <w:t>React</w:t>
      </w:r>
      <w:r w:rsidR="006665E8">
        <w:rPr>
          <w:color w:val="081B3A"/>
          <w:spacing w:val="3"/>
          <w:szCs w:val="26"/>
          <w:shd w:val="clear" w:color="auto" w:fill="FFFFFF"/>
        </w:rPr>
        <w:t>JS</w:t>
      </w:r>
      <w:r w:rsidR="00551662">
        <w:rPr>
          <w:color w:val="081B3A"/>
          <w:spacing w:val="3"/>
          <w:szCs w:val="26"/>
          <w:shd w:val="clear" w:color="auto" w:fill="FFFFFF"/>
        </w:rPr>
        <w:t xml:space="preserve">, </w:t>
      </w:r>
      <w:r w:rsidR="006665E8">
        <w:rPr>
          <w:color w:val="081B3A"/>
          <w:spacing w:val="3"/>
          <w:szCs w:val="26"/>
          <w:shd w:val="clear" w:color="auto" w:fill="FFFFFF"/>
        </w:rPr>
        <w:t>HTML</w:t>
      </w:r>
      <w:r w:rsidR="00551662">
        <w:rPr>
          <w:color w:val="081B3A"/>
          <w:spacing w:val="3"/>
          <w:szCs w:val="26"/>
          <w:shd w:val="clear" w:color="auto" w:fill="FFFFFF"/>
        </w:rPr>
        <w:t>,</w:t>
      </w:r>
      <w:r w:rsidR="006665E8">
        <w:rPr>
          <w:color w:val="081B3A"/>
          <w:spacing w:val="3"/>
          <w:szCs w:val="26"/>
          <w:shd w:val="clear" w:color="auto" w:fill="FFFFFF"/>
        </w:rPr>
        <w:t xml:space="preserve"> CSS, MUI để xây dựng giao diện ứng dụng</w:t>
      </w:r>
      <w:r>
        <w:rPr>
          <w:color w:val="081B3A"/>
          <w:spacing w:val="3"/>
          <w:szCs w:val="26"/>
          <w:shd w:val="clear" w:color="auto" w:fill="FFFFFF"/>
        </w:rPr>
        <w:t>.</w:t>
      </w:r>
    </w:p>
    <w:p w14:paraId="5EEBA498" w14:textId="24CDE877" w:rsidR="006665E8" w:rsidRDefault="004F299C" w:rsidP="004F299C">
      <w:pPr>
        <w:ind w:firstLine="562"/>
        <w:jc w:val="left"/>
        <w:rPr>
          <w:color w:val="081B3A"/>
          <w:spacing w:val="3"/>
          <w:szCs w:val="26"/>
          <w:shd w:val="clear" w:color="auto" w:fill="FFFFFF"/>
        </w:rPr>
      </w:pPr>
      <w:r>
        <w:rPr>
          <w:color w:val="081B3A"/>
          <w:spacing w:val="3"/>
          <w:szCs w:val="26"/>
          <w:shd w:val="clear" w:color="auto" w:fill="FFFFFF"/>
        </w:rPr>
        <w:t xml:space="preserve">- </w:t>
      </w:r>
      <w:r w:rsidR="006665E8">
        <w:rPr>
          <w:color w:val="081B3A"/>
          <w:spacing w:val="3"/>
          <w:szCs w:val="26"/>
          <w:shd w:val="clear" w:color="auto" w:fill="FFFFFF"/>
        </w:rPr>
        <w:t>ChartJS, Recharts để xây dựng các biểu đồ báo cáo thống kê</w:t>
      </w:r>
      <w:r>
        <w:rPr>
          <w:color w:val="081B3A"/>
          <w:spacing w:val="3"/>
          <w:szCs w:val="26"/>
          <w:shd w:val="clear" w:color="auto" w:fill="FFFFFF"/>
        </w:rPr>
        <w:t>.</w:t>
      </w:r>
    </w:p>
    <w:p w14:paraId="4A748942" w14:textId="08E5D676" w:rsidR="006665E8" w:rsidRPr="004F299C" w:rsidRDefault="004F299C" w:rsidP="004F299C">
      <w:pPr>
        <w:ind w:firstLine="562"/>
        <w:jc w:val="left"/>
        <w:rPr>
          <w:color w:val="081B3A"/>
          <w:spacing w:val="3"/>
          <w:szCs w:val="26"/>
          <w:shd w:val="clear" w:color="auto" w:fill="FFFFFF"/>
        </w:rPr>
      </w:pPr>
      <w:r>
        <w:rPr>
          <w:color w:val="081B3A"/>
          <w:spacing w:val="3"/>
          <w:szCs w:val="26"/>
          <w:shd w:val="clear" w:color="auto" w:fill="FFFFFF"/>
        </w:rPr>
        <w:t xml:space="preserve">- </w:t>
      </w:r>
      <w:r w:rsidR="006665E8">
        <w:rPr>
          <w:color w:val="081B3A"/>
          <w:spacing w:val="3"/>
          <w:szCs w:val="26"/>
          <w:shd w:val="clear" w:color="auto" w:fill="FFFFFF"/>
        </w:rPr>
        <w:t>React-to-print và jsPDF để tạo hóa đơn dưới dạng PDF và in hóa đơn</w:t>
      </w:r>
      <w:r>
        <w:rPr>
          <w:color w:val="081B3A"/>
          <w:spacing w:val="3"/>
          <w:szCs w:val="26"/>
          <w:shd w:val="clear" w:color="auto" w:fill="FFFFFF"/>
        </w:rPr>
        <w:t>.</w:t>
      </w:r>
    </w:p>
    <w:p w14:paraId="4C312C81" w14:textId="77777777" w:rsidR="004F299C" w:rsidRDefault="00833773" w:rsidP="004F299C">
      <w:pPr>
        <w:ind w:firstLine="562"/>
        <w:jc w:val="left"/>
        <w:rPr>
          <w:szCs w:val="26"/>
        </w:rPr>
      </w:pPr>
      <w:r w:rsidRPr="0048584B">
        <w:rPr>
          <w:szCs w:val="26"/>
        </w:rPr>
        <w:t xml:space="preserve">Back end: </w:t>
      </w:r>
    </w:p>
    <w:p w14:paraId="6F4743F0" w14:textId="3EF9D067" w:rsidR="00833773" w:rsidRDefault="004F299C" w:rsidP="004F299C">
      <w:pPr>
        <w:ind w:firstLine="562"/>
        <w:jc w:val="left"/>
        <w:rPr>
          <w:szCs w:val="26"/>
        </w:rPr>
      </w:pPr>
      <w:r>
        <w:rPr>
          <w:szCs w:val="26"/>
        </w:rPr>
        <w:lastRenderedPageBreak/>
        <w:t>-</w:t>
      </w:r>
      <w:r w:rsidR="00294B92">
        <w:rPr>
          <w:szCs w:val="26"/>
        </w:rPr>
        <w:t xml:space="preserve"> Ứng dụng sử dụng</w:t>
      </w:r>
      <w:r>
        <w:rPr>
          <w:szCs w:val="26"/>
        </w:rPr>
        <w:t xml:space="preserve"> </w:t>
      </w:r>
      <w:r w:rsidR="00070A67">
        <w:rPr>
          <w:szCs w:val="26"/>
        </w:rPr>
        <w:t>N</w:t>
      </w:r>
      <w:r w:rsidR="004016FA" w:rsidRPr="0048584B">
        <w:rPr>
          <w:szCs w:val="26"/>
        </w:rPr>
        <w:t>ode</w:t>
      </w:r>
      <w:r w:rsidR="006665E8">
        <w:rPr>
          <w:szCs w:val="26"/>
        </w:rPr>
        <w:t>JS</w:t>
      </w:r>
      <w:r w:rsidR="004016FA" w:rsidRPr="0048584B">
        <w:rPr>
          <w:szCs w:val="26"/>
        </w:rPr>
        <w:t xml:space="preserve">, </w:t>
      </w:r>
      <w:r w:rsidR="009A0643">
        <w:rPr>
          <w:szCs w:val="26"/>
        </w:rPr>
        <w:t>J</w:t>
      </w:r>
      <w:r w:rsidR="004016FA" w:rsidRPr="0048584B">
        <w:rPr>
          <w:szCs w:val="26"/>
        </w:rPr>
        <w:t>ava (SpringBoot)</w:t>
      </w:r>
      <w:r w:rsidR="00294B92">
        <w:rPr>
          <w:szCs w:val="26"/>
        </w:rPr>
        <w:t xml:space="preserve"> để xây dựng API, </w:t>
      </w:r>
      <w:r>
        <w:rPr>
          <w:szCs w:val="26"/>
        </w:rPr>
        <w:t>xử lý logic và thuật toán cho ứng dụng.</w:t>
      </w:r>
    </w:p>
    <w:p w14:paraId="24948A90" w14:textId="55905B85" w:rsidR="004F299C" w:rsidRDefault="004F299C" w:rsidP="004F299C">
      <w:pPr>
        <w:ind w:firstLine="562"/>
        <w:jc w:val="left"/>
        <w:rPr>
          <w:szCs w:val="26"/>
        </w:rPr>
      </w:pPr>
      <w:r>
        <w:rPr>
          <w:szCs w:val="26"/>
        </w:rPr>
        <w:t>- JWT để xác thực người dùng, phân quyền truy cập và bảo mật API.</w:t>
      </w:r>
      <w:r>
        <w:rPr>
          <w:szCs w:val="26"/>
        </w:rPr>
        <w:tab/>
        <w:t xml:space="preserve"> </w:t>
      </w:r>
    </w:p>
    <w:p w14:paraId="2757AA21" w14:textId="4D4BE056" w:rsidR="004F299C" w:rsidRDefault="004F299C" w:rsidP="004F299C">
      <w:pPr>
        <w:ind w:firstLine="0"/>
        <w:rPr>
          <w:szCs w:val="26"/>
        </w:rPr>
      </w:pPr>
      <w:r>
        <w:rPr>
          <w:szCs w:val="26"/>
        </w:rPr>
        <w:t xml:space="preserve">        </w:t>
      </w:r>
      <w:r w:rsidR="00833773" w:rsidRPr="00F85E6A">
        <w:rPr>
          <w:szCs w:val="26"/>
        </w:rPr>
        <w:t>Data</w:t>
      </w:r>
      <w:r w:rsidR="00F85E6A" w:rsidRPr="00F85E6A">
        <w:rPr>
          <w:szCs w:val="26"/>
        </w:rPr>
        <w:t>b</w:t>
      </w:r>
      <w:r w:rsidR="00833773" w:rsidRPr="00F85E6A">
        <w:rPr>
          <w:szCs w:val="26"/>
        </w:rPr>
        <w:t>ase</w:t>
      </w:r>
      <w:r w:rsidR="00833773" w:rsidRPr="0048584B">
        <w:rPr>
          <w:szCs w:val="26"/>
        </w:rPr>
        <w:t>:</w:t>
      </w:r>
      <w:r w:rsidR="004016FA" w:rsidRPr="0048584B">
        <w:rPr>
          <w:szCs w:val="26"/>
        </w:rPr>
        <w:t xml:space="preserve"> </w:t>
      </w:r>
    </w:p>
    <w:p w14:paraId="42E28471" w14:textId="49C7E558" w:rsidR="007258E3" w:rsidRDefault="004F299C" w:rsidP="004F299C">
      <w:pPr>
        <w:ind w:firstLine="0"/>
        <w:rPr>
          <w:szCs w:val="26"/>
        </w:rPr>
      </w:pPr>
      <w:r>
        <w:rPr>
          <w:szCs w:val="26"/>
        </w:rPr>
        <w:t xml:space="preserve">        </w:t>
      </w:r>
      <w:r w:rsidR="00B44A8D">
        <w:rPr>
          <w:szCs w:val="26"/>
        </w:rPr>
        <w:t xml:space="preserve">- </w:t>
      </w:r>
      <w:r>
        <w:rPr>
          <w:szCs w:val="26"/>
        </w:rPr>
        <w:t xml:space="preserve">Hệ thống sử dụng </w:t>
      </w:r>
      <w:r w:rsidR="004016FA" w:rsidRPr="0048584B">
        <w:rPr>
          <w:szCs w:val="26"/>
        </w:rPr>
        <w:t>MongoDB</w:t>
      </w:r>
      <w:r>
        <w:rPr>
          <w:szCs w:val="26"/>
        </w:rPr>
        <w:t xml:space="preserve"> để lưu trữ dữ liệu.</w:t>
      </w:r>
    </w:p>
    <w:p w14:paraId="069EEBB0" w14:textId="7532EBA2" w:rsidR="00A65EB7" w:rsidRDefault="008D201A" w:rsidP="00BB0637">
      <w:pPr>
        <w:pStyle w:val="Heading2"/>
      </w:pPr>
      <w:bookmarkStart w:id="22" w:name="_Toc190435664"/>
      <w:r>
        <w:t>Mô tả y</w:t>
      </w:r>
      <w:r w:rsidR="00BB0637">
        <w:t>êu cầu chức năng</w:t>
      </w:r>
      <w:bookmarkEnd w:id="22"/>
    </w:p>
    <w:p w14:paraId="05F9B4BB" w14:textId="6AFB52B7" w:rsidR="00BB4428" w:rsidRDefault="00BB4428" w:rsidP="00BB4428">
      <w:pPr>
        <w:pStyle w:val="Caption"/>
        <w:keepNext/>
      </w:pPr>
      <w:bookmarkStart w:id="23" w:name="_Toc190435716"/>
      <w:r>
        <w:t xml:space="preserve">Bảng </w:t>
      </w:r>
      <w:fldSimple w:instr=" SEQ Bảng \* ARABIC ">
        <w:r>
          <w:rPr>
            <w:noProof/>
          </w:rPr>
          <w:t>1</w:t>
        </w:r>
      </w:fldSimple>
      <w:r w:rsidR="007D26D5">
        <w:t xml:space="preserve"> </w:t>
      </w:r>
      <w:r>
        <w:t>Bảng tổng quan yêu cầu chức năng</w:t>
      </w:r>
      <w:bookmarkEnd w:id="23"/>
    </w:p>
    <w:tbl>
      <w:tblPr>
        <w:tblStyle w:val="TableGrid"/>
        <w:tblW w:w="0" w:type="auto"/>
        <w:jc w:val="left"/>
        <w:tblLook w:val="04A0" w:firstRow="1" w:lastRow="0" w:firstColumn="1" w:lastColumn="0" w:noHBand="0" w:noVBand="1"/>
      </w:tblPr>
      <w:tblGrid>
        <w:gridCol w:w="3681"/>
        <w:gridCol w:w="2126"/>
        <w:gridCol w:w="1559"/>
        <w:gridCol w:w="1412"/>
      </w:tblGrid>
      <w:tr w:rsidR="007D2D2A" w:rsidRPr="002964D5" w14:paraId="614C0114" w14:textId="77777777" w:rsidTr="00B76D6C">
        <w:trPr>
          <w:jc w:val="left"/>
        </w:trPr>
        <w:tc>
          <w:tcPr>
            <w:tcW w:w="3681" w:type="dxa"/>
          </w:tcPr>
          <w:p w14:paraId="32E2C690" w14:textId="77777777" w:rsidR="007D2D2A" w:rsidRPr="002964D5" w:rsidRDefault="007D2D2A" w:rsidP="00E67788">
            <w:pPr>
              <w:spacing w:before="0" w:line="240" w:lineRule="auto"/>
              <w:ind w:firstLine="0"/>
              <w:jc w:val="center"/>
              <w:rPr>
                <w:b/>
                <w:bCs/>
                <w:sz w:val="24"/>
              </w:rPr>
            </w:pPr>
            <w:r w:rsidRPr="002964D5">
              <w:rPr>
                <w:rStyle w:val="Strong"/>
              </w:rPr>
              <w:t>Chức năng</w:t>
            </w:r>
          </w:p>
        </w:tc>
        <w:tc>
          <w:tcPr>
            <w:tcW w:w="2126" w:type="dxa"/>
          </w:tcPr>
          <w:p w14:paraId="40E83EDB" w14:textId="77777777" w:rsidR="007D2D2A" w:rsidRPr="002964D5" w:rsidRDefault="007D2D2A" w:rsidP="00E67788">
            <w:pPr>
              <w:ind w:firstLine="0"/>
              <w:jc w:val="center"/>
            </w:pPr>
            <w:r w:rsidRPr="002964D5">
              <w:t xml:space="preserve">Quản </w:t>
            </w:r>
            <w:r>
              <w:t>lý của hàng</w:t>
            </w:r>
          </w:p>
        </w:tc>
        <w:tc>
          <w:tcPr>
            <w:tcW w:w="1559" w:type="dxa"/>
          </w:tcPr>
          <w:p w14:paraId="28C02868" w14:textId="77777777" w:rsidR="007D2D2A" w:rsidRPr="002964D5" w:rsidRDefault="007D2D2A" w:rsidP="00E67788">
            <w:pPr>
              <w:ind w:firstLine="0"/>
              <w:jc w:val="center"/>
            </w:pPr>
            <w:r w:rsidRPr="002964D5">
              <w:t>Nhân viên</w:t>
            </w:r>
          </w:p>
        </w:tc>
        <w:tc>
          <w:tcPr>
            <w:tcW w:w="1412" w:type="dxa"/>
          </w:tcPr>
          <w:p w14:paraId="6EDAF73E" w14:textId="77777777" w:rsidR="007D2D2A" w:rsidRPr="002964D5" w:rsidRDefault="007D2D2A" w:rsidP="00E67788">
            <w:pPr>
              <w:ind w:firstLine="0"/>
              <w:jc w:val="center"/>
            </w:pPr>
            <w:r w:rsidRPr="002964D5">
              <w:t>Khách hàng</w:t>
            </w:r>
          </w:p>
        </w:tc>
      </w:tr>
      <w:tr w:rsidR="007D2D2A" w:rsidRPr="002964D5" w14:paraId="613A7D5E" w14:textId="77777777" w:rsidTr="00B76D6C">
        <w:trPr>
          <w:jc w:val="left"/>
        </w:trPr>
        <w:tc>
          <w:tcPr>
            <w:tcW w:w="3681" w:type="dxa"/>
          </w:tcPr>
          <w:p w14:paraId="3BD24A56" w14:textId="77777777" w:rsidR="007D2D2A" w:rsidRPr="002964D5" w:rsidRDefault="007D2D2A" w:rsidP="00E67788">
            <w:pPr>
              <w:ind w:firstLine="0"/>
              <w:jc w:val="left"/>
              <w:rPr>
                <w:szCs w:val="26"/>
              </w:rPr>
            </w:pPr>
            <w:r w:rsidRPr="002964D5">
              <w:rPr>
                <w:szCs w:val="26"/>
              </w:rPr>
              <w:t>Đăng nhập/Đăng xuất</w:t>
            </w:r>
          </w:p>
        </w:tc>
        <w:tc>
          <w:tcPr>
            <w:tcW w:w="2126" w:type="dxa"/>
          </w:tcPr>
          <w:p w14:paraId="0D7A9891" w14:textId="77777777" w:rsidR="007D2D2A" w:rsidRPr="002964D5" w:rsidRDefault="007D2D2A" w:rsidP="00E67788">
            <w:pPr>
              <w:ind w:firstLine="0"/>
              <w:jc w:val="center"/>
              <w:rPr>
                <w:szCs w:val="26"/>
              </w:rPr>
            </w:pPr>
            <w:r w:rsidRPr="002964D5">
              <w:rPr>
                <w:szCs w:val="26"/>
              </w:rPr>
              <w:t>Có</w:t>
            </w:r>
          </w:p>
        </w:tc>
        <w:tc>
          <w:tcPr>
            <w:tcW w:w="1559" w:type="dxa"/>
          </w:tcPr>
          <w:p w14:paraId="333BA58E" w14:textId="77777777" w:rsidR="007D2D2A" w:rsidRPr="002964D5" w:rsidRDefault="007D2D2A" w:rsidP="00E67788">
            <w:pPr>
              <w:ind w:firstLine="0"/>
              <w:jc w:val="center"/>
              <w:rPr>
                <w:szCs w:val="26"/>
              </w:rPr>
            </w:pPr>
            <w:r w:rsidRPr="002964D5">
              <w:rPr>
                <w:szCs w:val="26"/>
              </w:rPr>
              <w:t>Có</w:t>
            </w:r>
          </w:p>
        </w:tc>
        <w:tc>
          <w:tcPr>
            <w:tcW w:w="1412" w:type="dxa"/>
          </w:tcPr>
          <w:p w14:paraId="124AF8E1" w14:textId="77777777" w:rsidR="007D2D2A" w:rsidRPr="002964D5" w:rsidRDefault="007D2D2A" w:rsidP="00E67788">
            <w:pPr>
              <w:ind w:firstLine="0"/>
              <w:jc w:val="center"/>
              <w:rPr>
                <w:szCs w:val="26"/>
              </w:rPr>
            </w:pPr>
            <w:r w:rsidRPr="002964D5">
              <w:rPr>
                <w:szCs w:val="26"/>
              </w:rPr>
              <w:t>Có</w:t>
            </w:r>
          </w:p>
        </w:tc>
      </w:tr>
      <w:tr w:rsidR="007D2D2A" w:rsidRPr="002964D5" w14:paraId="701D7038" w14:textId="77777777" w:rsidTr="00B76D6C">
        <w:trPr>
          <w:jc w:val="left"/>
        </w:trPr>
        <w:tc>
          <w:tcPr>
            <w:tcW w:w="3681" w:type="dxa"/>
          </w:tcPr>
          <w:p w14:paraId="1BE870BE" w14:textId="77777777" w:rsidR="007D2D2A" w:rsidRPr="002964D5" w:rsidRDefault="007D2D2A" w:rsidP="00E67788">
            <w:pPr>
              <w:ind w:firstLine="0"/>
              <w:jc w:val="left"/>
              <w:rPr>
                <w:szCs w:val="26"/>
              </w:rPr>
            </w:pPr>
            <w:r>
              <w:rPr>
                <w:szCs w:val="26"/>
              </w:rPr>
              <w:t>Cập nhật</w:t>
            </w:r>
            <w:r w:rsidRPr="002964D5">
              <w:rPr>
                <w:szCs w:val="26"/>
              </w:rPr>
              <w:t xml:space="preserve"> thông tin cá nhân</w:t>
            </w:r>
          </w:p>
        </w:tc>
        <w:tc>
          <w:tcPr>
            <w:tcW w:w="2126" w:type="dxa"/>
          </w:tcPr>
          <w:p w14:paraId="3F39EA96" w14:textId="77777777" w:rsidR="007D2D2A" w:rsidRPr="002964D5" w:rsidRDefault="007D2D2A" w:rsidP="00E67788">
            <w:pPr>
              <w:ind w:firstLine="0"/>
              <w:jc w:val="center"/>
              <w:rPr>
                <w:szCs w:val="26"/>
              </w:rPr>
            </w:pPr>
            <w:r w:rsidRPr="002964D5">
              <w:rPr>
                <w:szCs w:val="26"/>
              </w:rPr>
              <w:t>Có</w:t>
            </w:r>
          </w:p>
        </w:tc>
        <w:tc>
          <w:tcPr>
            <w:tcW w:w="1559" w:type="dxa"/>
          </w:tcPr>
          <w:p w14:paraId="2BE953DC" w14:textId="77777777" w:rsidR="007D2D2A" w:rsidRPr="002964D5" w:rsidRDefault="007D2D2A" w:rsidP="00E67788">
            <w:pPr>
              <w:ind w:firstLine="0"/>
              <w:jc w:val="center"/>
              <w:rPr>
                <w:szCs w:val="26"/>
              </w:rPr>
            </w:pPr>
            <w:r w:rsidRPr="002964D5">
              <w:rPr>
                <w:szCs w:val="26"/>
              </w:rPr>
              <w:t>Có</w:t>
            </w:r>
          </w:p>
        </w:tc>
        <w:tc>
          <w:tcPr>
            <w:tcW w:w="1412" w:type="dxa"/>
          </w:tcPr>
          <w:p w14:paraId="3142F0D2" w14:textId="77777777" w:rsidR="007D2D2A" w:rsidRPr="002964D5" w:rsidRDefault="007D2D2A" w:rsidP="00E67788">
            <w:pPr>
              <w:ind w:firstLine="0"/>
              <w:jc w:val="center"/>
              <w:rPr>
                <w:szCs w:val="26"/>
              </w:rPr>
            </w:pPr>
            <w:r w:rsidRPr="002964D5">
              <w:rPr>
                <w:szCs w:val="26"/>
              </w:rPr>
              <w:t>Có</w:t>
            </w:r>
          </w:p>
        </w:tc>
      </w:tr>
      <w:tr w:rsidR="007D2D2A" w:rsidRPr="002964D5" w14:paraId="138542DD" w14:textId="77777777" w:rsidTr="00B76D6C">
        <w:trPr>
          <w:jc w:val="left"/>
        </w:trPr>
        <w:tc>
          <w:tcPr>
            <w:tcW w:w="3681" w:type="dxa"/>
          </w:tcPr>
          <w:p w14:paraId="3466FC92" w14:textId="77777777" w:rsidR="007D2D2A" w:rsidRPr="002964D5" w:rsidRDefault="007D2D2A" w:rsidP="00E67788">
            <w:pPr>
              <w:ind w:firstLine="0"/>
              <w:jc w:val="left"/>
              <w:rPr>
                <w:szCs w:val="26"/>
              </w:rPr>
            </w:pPr>
            <w:r>
              <w:rPr>
                <w:szCs w:val="26"/>
              </w:rPr>
              <w:t>Đổi mật khẩu</w:t>
            </w:r>
          </w:p>
        </w:tc>
        <w:tc>
          <w:tcPr>
            <w:tcW w:w="2126" w:type="dxa"/>
          </w:tcPr>
          <w:p w14:paraId="6DF439FD" w14:textId="77777777" w:rsidR="007D2D2A" w:rsidRPr="002964D5" w:rsidRDefault="007D2D2A" w:rsidP="00E67788">
            <w:pPr>
              <w:ind w:firstLine="0"/>
              <w:jc w:val="center"/>
              <w:rPr>
                <w:szCs w:val="26"/>
              </w:rPr>
            </w:pPr>
            <w:r>
              <w:rPr>
                <w:szCs w:val="26"/>
              </w:rPr>
              <w:t>Có</w:t>
            </w:r>
          </w:p>
        </w:tc>
        <w:tc>
          <w:tcPr>
            <w:tcW w:w="1559" w:type="dxa"/>
          </w:tcPr>
          <w:p w14:paraId="4D618DA7" w14:textId="77777777" w:rsidR="007D2D2A" w:rsidRPr="002964D5" w:rsidRDefault="007D2D2A" w:rsidP="00E67788">
            <w:pPr>
              <w:ind w:firstLine="0"/>
              <w:jc w:val="center"/>
              <w:rPr>
                <w:szCs w:val="26"/>
              </w:rPr>
            </w:pPr>
            <w:r>
              <w:rPr>
                <w:szCs w:val="26"/>
              </w:rPr>
              <w:t>Có</w:t>
            </w:r>
          </w:p>
        </w:tc>
        <w:tc>
          <w:tcPr>
            <w:tcW w:w="1412" w:type="dxa"/>
          </w:tcPr>
          <w:p w14:paraId="32842B7E" w14:textId="77777777" w:rsidR="007D2D2A" w:rsidRPr="002964D5" w:rsidRDefault="007D2D2A" w:rsidP="00E67788">
            <w:pPr>
              <w:ind w:firstLine="0"/>
              <w:jc w:val="center"/>
              <w:rPr>
                <w:szCs w:val="26"/>
              </w:rPr>
            </w:pPr>
            <w:r>
              <w:rPr>
                <w:szCs w:val="26"/>
              </w:rPr>
              <w:t>Có</w:t>
            </w:r>
          </w:p>
        </w:tc>
      </w:tr>
      <w:tr w:rsidR="007D2D2A" w:rsidRPr="002964D5" w14:paraId="2B714B03" w14:textId="77777777" w:rsidTr="00B76D6C">
        <w:trPr>
          <w:jc w:val="left"/>
        </w:trPr>
        <w:tc>
          <w:tcPr>
            <w:tcW w:w="3681" w:type="dxa"/>
          </w:tcPr>
          <w:p w14:paraId="7A62D3B3" w14:textId="77777777" w:rsidR="007D2D2A" w:rsidRPr="002964D5" w:rsidRDefault="007D2D2A" w:rsidP="00E67788">
            <w:pPr>
              <w:ind w:firstLine="0"/>
              <w:jc w:val="left"/>
              <w:rPr>
                <w:szCs w:val="26"/>
              </w:rPr>
            </w:pPr>
            <w:r>
              <w:rPr>
                <w:szCs w:val="26"/>
              </w:rPr>
              <w:t>Khôi phục mật khẩu</w:t>
            </w:r>
          </w:p>
        </w:tc>
        <w:tc>
          <w:tcPr>
            <w:tcW w:w="2126" w:type="dxa"/>
          </w:tcPr>
          <w:p w14:paraId="3C607BCE" w14:textId="77777777" w:rsidR="007D2D2A" w:rsidRPr="002964D5" w:rsidRDefault="007D2D2A" w:rsidP="00E67788">
            <w:pPr>
              <w:ind w:firstLine="0"/>
              <w:jc w:val="center"/>
              <w:rPr>
                <w:szCs w:val="26"/>
              </w:rPr>
            </w:pPr>
            <w:r>
              <w:rPr>
                <w:szCs w:val="26"/>
              </w:rPr>
              <w:t>Có</w:t>
            </w:r>
          </w:p>
        </w:tc>
        <w:tc>
          <w:tcPr>
            <w:tcW w:w="1559" w:type="dxa"/>
          </w:tcPr>
          <w:p w14:paraId="5C7A5863" w14:textId="77777777" w:rsidR="007D2D2A" w:rsidRPr="002964D5" w:rsidRDefault="007D2D2A" w:rsidP="00E67788">
            <w:pPr>
              <w:ind w:firstLine="0"/>
              <w:jc w:val="center"/>
              <w:rPr>
                <w:szCs w:val="26"/>
              </w:rPr>
            </w:pPr>
            <w:r>
              <w:rPr>
                <w:szCs w:val="26"/>
              </w:rPr>
              <w:t>Có</w:t>
            </w:r>
          </w:p>
        </w:tc>
        <w:tc>
          <w:tcPr>
            <w:tcW w:w="1412" w:type="dxa"/>
          </w:tcPr>
          <w:p w14:paraId="5C9DC3E7" w14:textId="77777777" w:rsidR="007D2D2A" w:rsidRPr="002964D5" w:rsidRDefault="007D2D2A" w:rsidP="00E67788">
            <w:pPr>
              <w:ind w:firstLine="0"/>
              <w:jc w:val="center"/>
              <w:rPr>
                <w:szCs w:val="26"/>
              </w:rPr>
            </w:pPr>
            <w:r>
              <w:rPr>
                <w:szCs w:val="26"/>
              </w:rPr>
              <w:t>Có</w:t>
            </w:r>
          </w:p>
        </w:tc>
      </w:tr>
      <w:tr w:rsidR="007D2D2A" w:rsidRPr="002964D5" w14:paraId="70FB4548" w14:textId="77777777" w:rsidTr="00B76D6C">
        <w:trPr>
          <w:jc w:val="left"/>
        </w:trPr>
        <w:tc>
          <w:tcPr>
            <w:tcW w:w="3681" w:type="dxa"/>
          </w:tcPr>
          <w:p w14:paraId="3457809E" w14:textId="77777777" w:rsidR="007D2D2A" w:rsidRPr="002964D5" w:rsidRDefault="007D2D2A" w:rsidP="00E67788">
            <w:pPr>
              <w:ind w:firstLine="0"/>
              <w:jc w:val="left"/>
              <w:rPr>
                <w:szCs w:val="26"/>
              </w:rPr>
            </w:pPr>
            <w:r>
              <w:rPr>
                <w:szCs w:val="26"/>
              </w:rPr>
              <w:t>Tìm kiếm sản phẩm</w:t>
            </w:r>
          </w:p>
        </w:tc>
        <w:tc>
          <w:tcPr>
            <w:tcW w:w="2126" w:type="dxa"/>
          </w:tcPr>
          <w:p w14:paraId="1BEDEEAA" w14:textId="77777777" w:rsidR="007D2D2A" w:rsidRPr="002964D5" w:rsidRDefault="007D2D2A" w:rsidP="00E67788">
            <w:pPr>
              <w:ind w:firstLine="0"/>
              <w:jc w:val="center"/>
              <w:rPr>
                <w:szCs w:val="26"/>
              </w:rPr>
            </w:pPr>
            <w:r>
              <w:rPr>
                <w:szCs w:val="26"/>
              </w:rPr>
              <w:t>Có</w:t>
            </w:r>
          </w:p>
        </w:tc>
        <w:tc>
          <w:tcPr>
            <w:tcW w:w="1559" w:type="dxa"/>
          </w:tcPr>
          <w:p w14:paraId="11E9AB41" w14:textId="77777777" w:rsidR="007D2D2A" w:rsidRPr="002964D5" w:rsidRDefault="007D2D2A" w:rsidP="00E67788">
            <w:pPr>
              <w:ind w:firstLine="0"/>
              <w:jc w:val="center"/>
              <w:rPr>
                <w:szCs w:val="26"/>
              </w:rPr>
            </w:pPr>
            <w:r>
              <w:rPr>
                <w:szCs w:val="26"/>
              </w:rPr>
              <w:t>Có</w:t>
            </w:r>
          </w:p>
        </w:tc>
        <w:tc>
          <w:tcPr>
            <w:tcW w:w="1412" w:type="dxa"/>
          </w:tcPr>
          <w:p w14:paraId="4C5B98A1" w14:textId="77777777" w:rsidR="007D2D2A" w:rsidRPr="002964D5" w:rsidRDefault="007D2D2A" w:rsidP="00E67788">
            <w:pPr>
              <w:ind w:firstLine="0"/>
              <w:jc w:val="center"/>
              <w:rPr>
                <w:szCs w:val="26"/>
              </w:rPr>
            </w:pPr>
            <w:r>
              <w:rPr>
                <w:szCs w:val="26"/>
              </w:rPr>
              <w:t>Có</w:t>
            </w:r>
          </w:p>
        </w:tc>
      </w:tr>
      <w:tr w:rsidR="007D2D2A" w:rsidRPr="002964D5" w14:paraId="769A1657" w14:textId="77777777" w:rsidTr="00B76D6C">
        <w:trPr>
          <w:jc w:val="left"/>
        </w:trPr>
        <w:tc>
          <w:tcPr>
            <w:tcW w:w="3681" w:type="dxa"/>
          </w:tcPr>
          <w:p w14:paraId="729DD177" w14:textId="77777777" w:rsidR="007D2D2A" w:rsidRPr="002964D5" w:rsidRDefault="007D2D2A" w:rsidP="00E67788">
            <w:pPr>
              <w:ind w:firstLine="0"/>
              <w:jc w:val="left"/>
              <w:rPr>
                <w:szCs w:val="26"/>
              </w:rPr>
            </w:pPr>
            <w:r>
              <w:rPr>
                <w:szCs w:val="26"/>
              </w:rPr>
              <w:t>Xem thông tin chi tiết sản phẩm</w:t>
            </w:r>
          </w:p>
        </w:tc>
        <w:tc>
          <w:tcPr>
            <w:tcW w:w="2126" w:type="dxa"/>
          </w:tcPr>
          <w:p w14:paraId="2B79BB3E" w14:textId="77777777" w:rsidR="007D2D2A" w:rsidRPr="002964D5" w:rsidRDefault="007D2D2A" w:rsidP="00E67788">
            <w:pPr>
              <w:ind w:firstLine="0"/>
              <w:jc w:val="center"/>
              <w:rPr>
                <w:szCs w:val="26"/>
              </w:rPr>
            </w:pPr>
            <w:r>
              <w:rPr>
                <w:szCs w:val="26"/>
              </w:rPr>
              <w:t>Có</w:t>
            </w:r>
          </w:p>
        </w:tc>
        <w:tc>
          <w:tcPr>
            <w:tcW w:w="1559" w:type="dxa"/>
          </w:tcPr>
          <w:p w14:paraId="7810FA7C" w14:textId="77777777" w:rsidR="007D2D2A" w:rsidRPr="002964D5" w:rsidRDefault="007D2D2A" w:rsidP="00E67788">
            <w:pPr>
              <w:ind w:firstLine="0"/>
              <w:jc w:val="center"/>
              <w:rPr>
                <w:szCs w:val="26"/>
              </w:rPr>
            </w:pPr>
            <w:r>
              <w:rPr>
                <w:szCs w:val="26"/>
              </w:rPr>
              <w:t>Có</w:t>
            </w:r>
          </w:p>
        </w:tc>
        <w:tc>
          <w:tcPr>
            <w:tcW w:w="1412" w:type="dxa"/>
          </w:tcPr>
          <w:p w14:paraId="3E665365" w14:textId="77777777" w:rsidR="007D2D2A" w:rsidRPr="002964D5" w:rsidRDefault="007D2D2A" w:rsidP="00E67788">
            <w:pPr>
              <w:ind w:firstLine="0"/>
              <w:jc w:val="center"/>
              <w:rPr>
                <w:szCs w:val="26"/>
              </w:rPr>
            </w:pPr>
            <w:r>
              <w:rPr>
                <w:szCs w:val="26"/>
              </w:rPr>
              <w:t>Có</w:t>
            </w:r>
          </w:p>
        </w:tc>
      </w:tr>
      <w:tr w:rsidR="007D2D2A" w:rsidRPr="002964D5" w14:paraId="4AE15ADC" w14:textId="77777777" w:rsidTr="00B76D6C">
        <w:trPr>
          <w:jc w:val="left"/>
        </w:trPr>
        <w:tc>
          <w:tcPr>
            <w:tcW w:w="3681" w:type="dxa"/>
          </w:tcPr>
          <w:p w14:paraId="105800D8" w14:textId="77777777" w:rsidR="007D2D2A" w:rsidRPr="00AE4695" w:rsidRDefault="007D2D2A" w:rsidP="00E67788">
            <w:pPr>
              <w:ind w:firstLine="0"/>
              <w:jc w:val="left"/>
              <w:rPr>
                <w:szCs w:val="26"/>
              </w:rPr>
            </w:pPr>
            <w:r>
              <w:rPr>
                <w:szCs w:val="26"/>
              </w:rPr>
              <w:t>Bán hàng (Tạo hóa đơn)</w:t>
            </w:r>
          </w:p>
        </w:tc>
        <w:tc>
          <w:tcPr>
            <w:tcW w:w="2126" w:type="dxa"/>
          </w:tcPr>
          <w:p w14:paraId="1B250E0D" w14:textId="77777777" w:rsidR="007D2D2A" w:rsidRDefault="007D2D2A" w:rsidP="00E67788">
            <w:pPr>
              <w:ind w:firstLine="0"/>
              <w:jc w:val="center"/>
              <w:rPr>
                <w:szCs w:val="26"/>
              </w:rPr>
            </w:pPr>
            <w:r>
              <w:rPr>
                <w:szCs w:val="26"/>
              </w:rPr>
              <w:t>Có</w:t>
            </w:r>
          </w:p>
        </w:tc>
        <w:tc>
          <w:tcPr>
            <w:tcW w:w="1559" w:type="dxa"/>
          </w:tcPr>
          <w:p w14:paraId="7798C94F" w14:textId="77777777" w:rsidR="007D2D2A" w:rsidRDefault="007D2D2A" w:rsidP="00E67788">
            <w:pPr>
              <w:ind w:firstLine="0"/>
              <w:jc w:val="center"/>
              <w:rPr>
                <w:szCs w:val="26"/>
              </w:rPr>
            </w:pPr>
            <w:r>
              <w:rPr>
                <w:szCs w:val="26"/>
              </w:rPr>
              <w:t>Có</w:t>
            </w:r>
          </w:p>
        </w:tc>
        <w:tc>
          <w:tcPr>
            <w:tcW w:w="1412" w:type="dxa"/>
          </w:tcPr>
          <w:p w14:paraId="3B6FCB91" w14:textId="77777777" w:rsidR="007D2D2A" w:rsidRDefault="007D2D2A" w:rsidP="00E67788">
            <w:pPr>
              <w:ind w:firstLine="0"/>
              <w:jc w:val="center"/>
              <w:rPr>
                <w:szCs w:val="26"/>
              </w:rPr>
            </w:pPr>
            <w:r>
              <w:rPr>
                <w:szCs w:val="26"/>
              </w:rPr>
              <w:t>Không</w:t>
            </w:r>
          </w:p>
        </w:tc>
      </w:tr>
      <w:tr w:rsidR="007D2D2A" w:rsidRPr="002964D5" w14:paraId="2828D30A" w14:textId="77777777" w:rsidTr="00B76D6C">
        <w:trPr>
          <w:jc w:val="left"/>
        </w:trPr>
        <w:tc>
          <w:tcPr>
            <w:tcW w:w="3681" w:type="dxa"/>
          </w:tcPr>
          <w:p w14:paraId="426773F4" w14:textId="77777777" w:rsidR="007D2D2A" w:rsidRDefault="007D2D2A" w:rsidP="00E67788">
            <w:pPr>
              <w:ind w:firstLine="0"/>
              <w:jc w:val="left"/>
              <w:rPr>
                <w:szCs w:val="26"/>
              </w:rPr>
            </w:pPr>
            <w:r>
              <w:rPr>
                <w:szCs w:val="26"/>
              </w:rPr>
              <w:t>Xem hóa đơn</w:t>
            </w:r>
          </w:p>
        </w:tc>
        <w:tc>
          <w:tcPr>
            <w:tcW w:w="2126" w:type="dxa"/>
          </w:tcPr>
          <w:p w14:paraId="15D81CCD" w14:textId="77777777" w:rsidR="007D2D2A" w:rsidRDefault="007D2D2A" w:rsidP="00E67788">
            <w:pPr>
              <w:ind w:firstLine="0"/>
              <w:jc w:val="center"/>
              <w:rPr>
                <w:szCs w:val="26"/>
              </w:rPr>
            </w:pPr>
            <w:r>
              <w:rPr>
                <w:szCs w:val="26"/>
              </w:rPr>
              <w:t>Có</w:t>
            </w:r>
          </w:p>
        </w:tc>
        <w:tc>
          <w:tcPr>
            <w:tcW w:w="1559" w:type="dxa"/>
          </w:tcPr>
          <w:p w14:paraId="1ED5B10D" w14:textId="77777777" w:rsidR="007D2D2A" w:rsidRDefault="007D2D2A" w:rsidP="00E67788">
            <w:pPr>
              <w:ind w:firstLine="0"/>
              <w:jc w:val="center"/>
              <w:rPr>
                <w:szCs w:val="26"/>
              </w:rPr>
            </w:pPr>
            <w:r>
              <w:rPr>
                <w:szCs w:val="26"/>
              </w:rPr>
              <w:t>Có</w:t>
            </w:r>
          </w:p>
        </w:tc>
        <w:tc>
          <w:tcPr>
            <w:tcW w:w="1412" w:type="dxa"/>
          </w:tcPr>
          <w:p w14:paraId="06F60BA1" w14:textId="77777777" w:rsidR="007D2D2A" w:rsidRDefault="007D2D2A" w:rsidP="00E67788">
            <w:pPr>
              <w:ind w:firstLine="0"/>
              <w:jc w:val="center"/>
              <w:rPr>
                <w:szCs w:val="26"/>
              </w:rPr>
            </w:pPr>
            <w:r>
              <w:rPr>
                <w:szCs w:val="26"/>
              </w:rPr>
              <w:t>Không</w:t>
            </w:r>
          </w:p>
        </w:tc>
      </w:tr>
      <w:tr w:rsidR="007D2D2A" w:rsidRPr="002964D5" w14:paraId="695CEA94" w14:textId="77777777" w:rsidTr="00B76D6C">
        <w:trPr>
          <w:jc w:val="left"/>
        </w:trPr>
        <w:tc>
          <w:tcPr>
            <w:tcW w:w="3681" w:type="dxa"/>
          </w:tcPr>
          <w:p w14:paraId="4134FF46" w14:textId="77777777" w:rsidR="007D2D2A" w:rsidRDefault="007D2D2A" w:rsidP="00E67788">
            <w:pPr>
              <w:ind w:firstLine="0"/>
              <w:jc w:val="left"/>
              <w:rPr>
                <w:szCs w:val="26"/>
              </w:rPr>
            </w:pPr>
            <w:r>
              <w:rPr>
                <w:szCs w:val="26"/>
              </w:rPr>
              <w:t>In hóa đơn</w:t>
            </w:r>
          </w:p>
        </w:tc>
        <w:tc>
          <w:tcPr>
            <w:tcW w:w="2126" w:type="dxa"/>
          </w:tcPr>
          <w:p w14:paraId="2931F5B3" w14:textId="77777777" w:rsidR="007D2D2A" w:rsidRDefault="007D2D2A" w:rsidP="00E67788">
            <w:pPr>
              <w:ind w:firstLine="0"/>
              <w:jc w:val="center"/>
              <w:rPr>
                <w:szCs w:val="26"/>
              </w:rPr>
            </w:pPr>
            <w:r>
              <w:rPr>
                <w:szCs w:val="26"/>
              </w:rPr>
              <w:t>Có</w:t>
            </w:r>
          </w:p>
        </w:tc>
        <w:tc>
          <w:tcPr>
            <w:tcW w:w="1559" w:type="dxa"/>
          </w:tcPr>
          <w:p w14:paraId="7CABA2A0" w14:textId="77777777" w:rsidR="007D2D2A" w:rsidRDefault="007D2D2A" w:rsidP="00E67788">
            <w:pPr>
              <w:ind w:firstLine="0"/>
              <w:jc w:val="center"/>
              <w:rPr>
                <w:szCs w:val="26"/>
              </w:rPr>
            </w:pPr>
            <w:r>
              <w:rPr>
                <w:szCs w:val="26"/>
              </w:rPr>
              <w:t>Có</w:t>
            </w:r>
          </w:p>
        </w:tc>
        <w:tc>
          <w:tcPr>
            <w:tcW w:w="1412" w:type="dxa"/>
          </w:tcPr>
          <w:p w14:paraId="5F8AC2B8" w14:textId="77777777" w:rsidR="007D2D2A" w:rsidRDefault="007D2D2A" w:rsidP="00E67788">
            <w:pPr>
              <w:ind w:firstLine="0"/>
              <w:jc w:val="center"/>
              <w:rPr>
                <w:szCs w:val="26"/>
              </w:rPr>
            </w:pPr>
            <w:r>
              <w:rPr>
                <w:szCs w:val="26"/>
              </w:rPr>
              <w:t>Không</w:t>
            </w:r>
          </w:p>
        </w:tc>
      </w:tr>
      <w:tr w:rsidR="007D2D2A" w:rsidRPr="002964D5" w14:paraId="107DA03B" w14:textId="77777777" w:rsidTr="00B76D6C">
        <w:trPr>
          <w:jc w:val="left"/>
        </w:trPr>
        <w:tc>
          <w:tcPr>
            <w:tcW w:w="3681" w:type="dxa"/>
          </w:tcPr>
          <w:p w14:paraId="2CA01286" w14:textId="77777777" w:rsidR="007D2D2A" w:rsidRDefault="007D2D2A" w:rsidP="00E67788">
            <w:pPr>
              <w:ind w:firstLine="0"/>
              <w:jc w:val="left"/>
              <w:rPr>
                <w:szCs w:val="26"/>
              </w:rPr>
            </w:pPr>
            <w:r w:rsidRPr="00AE4695">
              <w:rPr>
                <w:szCs w:val="26"/>
              </w:rPr>
              <w:t>Kiểm tra hàng tồn kho, hàng gần hết hạn</w:t>
            </w:r>
          </w:p>
        </w:tc>
        <w:tc>
          <w:tcPr>
            <w:tcW w:w="2126" w:type="dxa"/>
          </w:tcPr>
          <w:p w14:paraId="13F36198" w14:textId="77777777" w:rsidR="007D2D2A" w:rsidRDefault="007D2D2A" w:rsidP="00E67788">
            <w:pPr>
              <w:ind w:firstLine="0"/>
              <w:jc w:val="center"/>
              <w:rPr>
                <w:szCs w:val="26"/>
              </w:rPr>
            </w:pPr>
            <w:r>
              <w:rPr>
                <w:szCs w:val="26"/>
              </w:rPr>
              <w:t>Có</w:t>
            </w:r>
          </w:p>
        </w:tc>
        <w:tc>
          <w:tcPr>
            <w:tcW w:w="1559" w:type="dxa"/>
          </w:tcPr>
          <w:p w14:paraId="7AF3BF8F" w14:textId="77777777" w:rsidR="007D2D2A" w:rsidRDefault="007D2D2A" w:rsidP="00E67788">
            <w:pPr>
              <w:ind w:firstLine="0"/>
              <w:jc w:val="center"/>
              <w:rPr>
                <w:szCs w:val="26"/>
              </w:rPr>
            </w:pPr>
            <w:r>
              <w:rPr>
                <w:szCs w:val="26"/>
              </w:rPr>
              <w:t>Có</w:t>
            </w:r>
          </w:p>
        </w:tc>
        <w:tc>
          <w:tcPr>
            <w:tcW w:w="1412" w:type="dxa"/>
          </w:tcPr>
          <w:p w14:paraId="7408CBC1" w14:textId="77777777" w:rsidR="007D2D2A" w:rsidRDefault="007D2D2A" w:rsidP="00E67788">
            <w:pPr>
              <w:ind w:firstLine="0"/>
              <w:jc w:val="center"/>
              <w:rPr>
                <w:szCs w:val="26"/>
              </w:rPr>
            </w:pPr>
            <w:r>
              <w:rPr>
                <w:szCs w:val="26"/>
              </w:rPr>
              <w:t>Không</w:t>
            </w:r>
          </w:p>
        </w:tc>
      </w:tr>
      <w:tr w:rsidR="007D2D2A" w:rsidRPr="002964D5" w14:paraId="19133436" w14:textId="77777777" w:rsidTr="00B76D6C">
        <w:trPr>
          <w:jc w:val="left"/>
        </w:trPr>
        <w:tc>
          <w:tcPr>
            <w:tcW w:w="3681" w:type="dxa"/>
          </w:tcPr>
          <w:p w14:paraId="3E78A750" w14:textId="77777777" w:rsidR="007D2D2A" w:rsidRPr="00AE4695" w:rsidRDefault="007D2D2A" w:rsidP="00E67788">
            <w:pPr>
              <w:ind w:firstLine="0"/>
              <w:jc w:val="left"/>
              <w:rPr>
                <w:szCs w:val="26"/>
              </w:rPr>
            </w:pPr>
            <w:r>
              <w:rPr>
                <w:szCs w:val="26"/>
              </w:rPr>
              <w:t>Thêm sản phẩm lên quầy bán</w:t>
            </w:r>
          </w:p>
        </w:tc>
        <w:tc>
          <w:tcPr>
            <w:tcW w:w="2126" w:type="dxa"/>
          </w:tcPr>
          <w:p w14:paraId="35B78486" w14:textId="77777777" w:rsidR="007D2D2A" w:rsidRDefault="007D2D2A" w:rsidP="00E67788">
            <w:pPr>
              <w:ind w:firstLine="0"/>
              <w:jc w:val="center"/>
              <w:rPr>
                <w:szCs w:val="26"/>
              </w:rPr>
            </w:pPr>
            <w:r>
              <w:rPr>
                <w:szCs w:val="26"/>
              </w:rPr>
              <w:t>Có</w:t>
            </w:r>
          </w:p>
        </w:tc>
        <w:tc>
          <w:tcPr>
            <w:tcW w:w="1559" w:type="dxa"/>
          </w:tcPr>
          <w:p w14:paraId="5C63E810" w14:textId="77777777" w:rsidR="007D2D2A" w:rsidRDefault="007D2D2A" w:rsidP="00E67788">
            <w:pPr>
              <w:ind w:firstLine="0"/>
              <w:jc w:val="center"/>
              <w:rPr>
                <w:szCs w:val="26"/>
              </w:rPr>
            </w:pPr>
            <w:r>
              <w:rPr>
                <w:szCs w:val="26"/>
              </w:rPr>
              <w:t>Có</w:t>
            </w:r>
          </w:p>
        </w:tc>
        <w:tc>
          <w:tcPr>
            <w:tcW w:w="1412" w:type="dxa"/>
          </w:tcPr>
          <w:p w14:paraId="7FCA906A" w14:textId="77777777" w:rsidR="007D2D2A" w:rsidRDefault="007D2D2A" w:rsidP="00E67788">
            <w:pPr>
              <w:ind w:firstLine="0"/>
              <w:jc w:val="center"/>
              <w:rPr>
                <w:szCs w:val="26"/>
              </w:rPr>
            </w:pPr>
            <w:r>
              <w:rPr>
                <w:szCs w:val="26"/>
              </w:rPr>
              <w:t>Không</w:t>
            </w:r>
          </w:p>
        </w:tc>
      </w:tr>
      <w:tr w:rsidR="007D2D2A" w:rsidRPr="002964D5" w14:paraId="09B1A100" w14:textId="77777777" w:rsidTr="00B76D6C">
        <w:trPr>
          <w:jc w:val="left"/>
        </w:trPr>
        <w:tc>
          <w:tcPr>
            <w:tcW w:w="3681" w:type="dxa"/>
          </w:tcPr>
          <w:p w14:paraId="10C6BF48" w14:textId="77777777" w:rsidR="007D2D2A" w:rsidRDefault="007D2D2A" w:rsidP="00E67788">
            <w:pPr>
              <w:ind w:firstLine="0"/>
              <w:jc w:val="left"/>
              <w:rPr>
                <w:szCs w:val="26"/>
              </w:rPr>
            </w:pPr>
            <w:r>
              <w:rPr>
                <w:szCs w:val="26"/>
              </w:rPr>
              <w:t>Hỗ trợ khách hàng</w:t>
            </w:r>
          </w:p>
        </w:tc>
        <w:tc>
          <w:tcPr>
            <w:tcW w:w="2126" w:type="dxa"/>
          </w:tcPr>
          <w:p w14:paraId="33A4E175" w14:textId="77777777" w:rsidR="007D2D2A" w:rsidRDefault="007D2D2A" w:rsidP="00E67788">
            <w:pPr>
              <w:ind w:firstLine="0"/>
              <w:jc w:val="center"/>
              <w:rPr>
                <w:szCs w:val="26"/>
              </w:rPr>
            </w:pPr>
            <w:r>
              <w:rPr>
                <w:szCs w:val="26"/>
              </w:rPr>
              <w:t>Có</w:t>
            </w:r>
          </w:p>
        </w:tc>
        <w:tc>
          <w:tcPr>
            <w:tcW w:w="1559" w:type="dxa"/>
          </w:tcPr>
          <w:p w14:paraId="576A171A" w14:textId="77777777" w:rsidR="007D2D2A" w:rsidRDefault="007D2D2A" w:rsidP="00E67788">
            <w:pPr>
              <w:ind w:firstLine="0"/>
              <w:jc w:val="center"/>
              <w:rPr>
                <w:szCs w:val="26"/>
              </w:rPr>
            </w:pPr>
            <w:r>
              <w:rPr>
                <w:szCs w:val="26"/>
              </w:rPr>
              <w:t>Có</w:t>
            </w:r>
          </w:p>
        </w:tc>
        <w:tc>
          <w:tcPr>
            <w:tcW w:w="1412" w:type="dxa"/>
          </w:tcPr>
          <w:p w14:paraId="1C0512DE" w14:textId="77777777" w:rsidR="007D2D2A" w:rsidRDefault="007D2D2A" w:rsidP="00E67788">
            <w:pPr>
              <w:ind w:firstLine="0"/>
              <w:jc w:val="center"/>
              <w:rPr>
                <w:szCs w:val="26"/>
              </w:rPr>
            </w:pPr>
            <w:r>
              <w:rPr>
                <w:szCs w:val="26"/>
              </w:rPr>
              <w:t>Không</w:t>
            </w:r>
          </w:p>
        </w:tc>
      </w:tr>
      <w:tr w:rsidR="007D2D2A" w:rsidRPr="002964D5" w14:paraId="36DB03FA" w14:textId="77777777" w:rsidTr="00B76D6C">
        <w:trPr>
          <w:jc w:val="left"/>
        </w:trPr>
        <w:tc>
          <w:tcPr>
            <w:tcW w:w="3681" w:type="dxa"/>
          </w:tcPr>
          <w:p w14:paraId="7E7A2203" w14:textId="77777777" w:rsidR="007D2D2A" w:rsidRDefault="007D2D2A" w:rsidP="00E67788">
            <w:pPr>
              <w:ind w:firstLine="0"/>
              <w:jc w:val="left"/>
              <w:rPr>
                <w:szCs w:val="26"/>
              </w:rPr>
            </w:pPr>
            <w:r>
              <w:rPr>
                <w:szCs w:val="26"/>
              </w:rPr>
              <w:t>Nhập thêm lô hàng</w:t>
            </w:r>
          </w:p>
        </w:tc>
        <w:tc>
          <w:tcPr>
            <w:tcW w:w="2126" w:type="dxa"/>
          </w:tcPr>
          <w:p w14:paraId="2E77C2F4" w14:textId="77777777" w:rsidR="007D2D2A" w:rsidRDefault="007D2D2A" w:rsidP="00E67788">
            <w:pPr>
              <w:ind w:firstLine="0"/>
              <w:jc w:val="center"/>
              <w:rPr>
                <w:szCs w:val="26"/>
              </w:rPr>
            </w:pPr>
            <w:r>
              <w:rPr>
                <w:szCs w:val="26"/>
              </w:rPr>
              <w:t>Có</w:t>
            </w:r>
          </w:p>
        </w:tc>
        <w:tc>
          <w:tcPr>
            <w:tcW w:w="1559" w:type="dxa"/>
          </w:tcPr>
          <w:p w14:paraId="437ED9D7" w14:textId="77777777" w:rsidR="007D2D2A" w:rsidRDefault="007D2D2A" w:rsidP="00E67788">
            <w:pPr>
              <w:ind w:firstLine="0"/>
              <w:jc w:val="center"/>
              <w:rPr>
                <w:szCs w:val="26"/>
              </w:rPr>
            </w:pPr>
            <w:r>
              <w:rPr>
                <w:szCs w:val="26"/>
              </w:rPr>
              <w:t xml:space="preserve">Không </w:t>
            </w:r>
          </w:p>
        </w:tc>
        <w:tc>
          <w:tcPr>
            <w:tcW w:w="1412" w:type="dxa"/>
          </w:tcPr>
          <w:p w14:paraId="7477E6B8" w14:textId="77777777" w:rsidR="007D2D2A" w:rsidRDefault="007D2D2A" w:rsidP="00E67788">
            <w:pPr>
              <w:ind w:firstLine="0"/>
              <w:jc w:val="center"/>
              <w:rPr>
                <w:szCs w:val="26"/>
              </w:rPr>
            </w:pPr>
            <w:r>
              <w:rPr>
                <w:szCs w:val="26"/>
              </w:rPr>
              <w:t>Không</w:t>
            </w:r>
          </w:p>
        </w:tc>
      </w:tr>
      <w:tr w:rsidR="00B76D6C" w:rsidRPr="002964D5" w14:paraId="604CACA7" w14:textId="77777777" w:rsidTr="00B76D6C">
        <w:trPr>
          <w:jc w:val="left"/>
        </w:trPr>
        <w:tc>
          <w:tcPr>
            <w:tcW w:w="3681" w:type="dxa"/>
          </w:tcPr>
          <w:p w14:paraId="0B344D4A" w14:textId="77777777" w:rsidR="007D2D2A" w:rsidRPr="002964D5" w:rsidRDefault="007D2D2A" w:rsidP="00E67788">
            <w:pPr>
              <w:ind w:firstLine="0"/>
              <w:jc w:val="left"/>
              <w:rPr>
                <w:szCs w:val="26"/>
              </w:rPr>
            </w:pPr>
            <w:r>
              <w:rPr>
                <w:szCs w:val="26"/>
              </w:rPr>
              <w:t>Thêm sản phẩm kinh doanh mới</w:t>
            </w:r>
          </w:p>
        </w:tc>
        <w:tc>
          <w:tcPr>
            <w:tcW w:w="2126" w:type="dxa"/>
          </w:tcPr>
          <w:p w14:paraId="7085BD96" w14:textId="77777777" w:rsidR="007D2D2A" w:rsidRPr="002964D5" w:rsidRDefault="007D2D2A" w:rsidP="00E67788">
            <w:pPr>
              <w:ind w:firstLine="0"/>
              <w:jc w:val="center"/>
              <w:rPr>
                <w:szCs w:val="26"/>
              </w:rPr>
            </w:pPr>
            <w:r>
              <w:rPr>
                <w:szCs w:val="26"/>
              </w:rPr>
              <w:t>Có</w:t>
            </w:r>
          </w:p>
        </w:tc>
        <w:tc>
          <w:tcPr>
            <w:tcW w:w="1559" w:type="dxa"/>
          </w:tcPr>
          <w:p w14:paraId="55C71C0D" w14:textId="77777777" w:rsidR="007D2D2A" w:rsidRPr="002964D5" w:rsidRDefault="007D2D2A" w:rsidP="00E67788">
            <w:pPr>
              <w:ind w:firstLine="0"/>
              <w:jc w:val="center"/>
              <w:rPr>
                <w:szCs w:val="26"/>
              </w:rPr>
            </w:pPr>
            <w:r>
              <w:rPr>
                <w:szCs w:val="26"/>
              </w:rPr>
              <w:t>Không</w:t>
            </w:r>
          </w:p>
        </w:tc>
        <w:tc>
          <w:tcPr>
            <w:tcW w:w="1412" w:type="dxa"/>
          </w:tcPr>
          <w:p w14:paraId="528C029A" w14:textId="77777777" w:rsidR="007D2D2A" w:rsidRPr="002964D5" w:rsidRDefault="007D2D2A" w:rsidP="00E67788">
            <w:pPr>
              <w:ind w:firstLine="0"/>
              <w:jc w:val="center"/>
              <w:rPr>
                <w:szCs w:val="26"/>
              </w:rPr>
            </w:pPr>
            <w:r>
              <w:rPr>
                <w:szCs w:val="26"/>
              </w:rPr>
              <w:t>Không</w:t>
            </w:r>
          </w:p>
        </w:tc>
      </w:tr>
      <w:tr w:rsidR="00B76D6C" w:rsidRPr="002964D5" w14:paraId="21ACB6CA" w14:textId="77777777" w:rsidTr="00B76D6C">
        <w:trPr>
          <w:jc w:val="left"/>
        </w:trPr>
        <w:tc>
          <w:tcPr>
            <w:tcW w:w="3681" w:type="dxa"/>
          </w:tcPr>
          <w:p w14:paraId="78887348" w14:textId="77777777" w:rsidR="007D2D2A" w:rsidRDefault="007D2D2A" w:rsidP="00E67788">
            <w:pPr>
              <w:ind w:firstLine="0"/>
              <w:jc w:val="left"/>
              <w:rPr>
                <w:szCs w:val="26"/>
              </w:rPr>
            </w:pPr>
            <w:r>
              <w:rPr>
                <w:szCs w:val="26"/>
              </w:rPr>
              <w:t>Ngừng kinh doanh sản phẩm</w:t>
            </w:r>
          </w:p>
        </w:tc>
        <w:tc>
          <w:tcPr>
            <w:tcW w:w="2126" w:type="dxa"/>
          </w:tcPr>
          <w:p w14:paraId="25BB9196" w14:textId="77777777" w:rsidR="007D2D2A" w:rsidRDefault="007D2D2A" w:rsidP="00E67788">
            <w:pPr>
              <w:ind w:firstLine="0"/>
              <w:jc w:val="center"/>
              <w:rPr>
                <w:szCs w:val="26"/>
              </w:rPr>
            </w:pPr>
            <w:r>
              <w:rPr>
                <w:szCs w:val="26"/>
              </w:rPr>
              <w:t>Có</w:t>
            </w:r>
          </w:p>
        </w:tc>
        <w:tc>
          <w:tcPr>
            <w:tcW w:w="1559" w:type="dxa"/>
          </w:tcPr>
          <w:p w14:paraId="27CCE7DB" w14:textId="77777777" w:rsidR="007D2D2A" w:rsidRDefault="007D2D2A" w:rsidP="00E67788">
            <w:pPr>
              <w:ind w:firstLine="0"/>
              <w:jc w:val="center"/>
              <w:rPr>
                <w:szCs w:val="26"/>
              </w:rPr>
            </w:pPr>
            <w:r>
              <w:rPr>
                <w:szCs w:val="26"/>
              </w:rPr>
              <w:t>Không</w:t>
            </w:r>
          </w:p>
        </w:tc>
        <w:tc>
          <w:tcPr>
            <w:tcW w:w="1412" w:type="dxa"/>
          </w:tcPr>
          <w:p w14:paraId="7AE79785" w14:textId="77777777" w:rsidR="007D2D2A" w:rsidRDefault="007D2D2A" w:rsidP="00E67788">
            <w:pPr>
              <w:ind w:firstLine="0"/>
              <w:jc w:val="center"/>
              <w:rPr>
                <w:szCs w:val="26"/>
              </w:rPr>
            </w:pPr>
            <w:r>
              <w:rPr>
                <w:szCs w:val="26"/>
              </w:rPr>
              <w:t>Không</w:t>
            </w:r>
          </w:p>
        </w:tc>
      </w:tr>
      <w:tr w:rsidR="00B76D6C" w:rsidRPr="002964D5" w14:paraId="7E79B1E4" w14:textId="77777777" w:rsidTr="00B76D6C">
        <w:trPr>
          <w:jc w:val="left"/>
        </w:trPr>
        <w:tc>
          <w:tcPr>
            <w:tcW w:w="3681" w:type="dxa"/>
          </w:tcPr>
          <w:p w14:paraId="79ED2564" w14:textId="77777777" w:rsidR="007D2D2A" w:rsidRPr="002964D5" w:rsidRDefault="007D2D2A" w:rsidP="00E67788">
            <w:pPr>
              <w:ind w:firstLine="0"/>
              <w:jc w:val="left"/>
              <w:rPr>
                <w:szCs w:val="26"/>
              </w:rPr>
            </w:pPr>
            <w:r>
              <w:rPr>
                <w:szCs w:val="26"/>
              </w:rPr>
              <w:t>Cập nhật thông tin sản phẩm</w:t>
            </w:r>
          </w:p>
        </w:tc>
        <w:tc>
          <w:tcPr>
            <w:tcW w:w="2126" w:type="dxa"/>
          </w:tcPr>
          <w:p w14:paraId="19C06E82" w14:textId="77777777" w:rsidR="007D2D2A" w:rsidRPr="002964D5" w:rsidRDefault="007D2D2A" w:rsidP="00E67788">
            <w:pPr>
              <w:ind w:firstLine="0"/>
              <w:jc w:val="center"/>
              <w:rPr>
                <w:szCs w:val="26"/>
              </w:rPr>
            </w:pPr>
            <w:r>
              <w:rPr>
                <w:szCs w:val="26"/>
              </w:rPr>
              <w:t>Có</w:t>
            </w:r>
          </w:p>
        </w:tc>
        <w:tc>
          <w:tcPr>
            <w:tcW w:w="1559" w:type="dxa"/>
          </w:tcPr>
          <w:p w14:paraId="065C2A67" w14:textId="77777777" w:rsidR="007D2D2A" w:rsidRPr="002964D5" w:rsidRDefault="007D2D2A" w:rsidP="00E67788">
            <w:pPr>
              <w:ind w:firstLine="0"/>
              <w:jc w:val="center"/>
              <w:rPr>
                <w:szCs w:val="26"/>
              </w:rPr>
            </w:pPr>
            <w:r>
              <w:rPr>
                <w:szCs w:val="26"/>
              </w:rPr>
              <w:t>Không</w:t>
            </w:r>
          </w:p>
        </w:tc>
        <w:tc>
          <w:tcPr>
            <w:tcW w:w="1412" w:type="dxa"/>
          </w:tcPr>
          <w:p w14:paraId="18D3553D" w14:textId="77777777" w:rsidR="007D2D2A" w:rsidRPr="002964D5" w:rsidRDefault="007D2D2A" w:rsidP="00E67788">
            <w:pPr>
              <w:ind w:firstLine="0"/>
              <w:jc w:val="center"/>
              <w:rPr>
                <w:szCs w:val="26"/>
              </w:rPr>
            </w:pPr>
            <w:r>
              <w:rPr>
                <w:szCs w:val="26"/>
              </w:rPr>
              <w:t>Không</w:t>
            </w:r>
          </w:p>
        </w:tc>
      </w:tr>
      <w:tr w:rsidR="007D2D2A" w:rsidRPr="002964D5" w14:paraId="457A1254" w14:textId="77777777" w:rsidTr="00B76D6C">
        <w:trPr>
          <w:jc w:val="left"/>
        </w:trPr>
        <w:tc>
          <w:tcPr>
            <w:tcW w:w="3681" w:type="dxa"/>
          </w:tcPr>
          <w:p w14:paraId="1DAA6287" w14:textId="77777777" w:rsidR="007D2D2A" w:rsidRDefault="007D2D2A" w:rsidP="00E67788">
            <w:pPr>
              <w:ind w:firstLine="0"/>
              <w:jc w:val="left"/>
              <w:rPr>
                <w:szCs w:val="26"/>
              </w:rPr>
            </w:pPr>
            <w:r>
              <w:rPr>
                <w:szCs w:val="26"/>
              </w:rPr>
              <w:t>Cập nhật thông tin tồn kho cho sản phẩm</w:t>
            </w:r>
          </w:p>
        </w:tc>
        <w:tc>
          <w:tcPr>
            <w:tcW w:w="2126" w:type="dxa"/>
          </w:tcPr>
          <w:p w14:paraId="2C92A1B2" w14:textId="77777777" w:rsidR="007D2D2A" w:rsidRDefault="007D2D2A" w:rsidP="00E67788">
            <w:pPr>
              <w:ind w:firstLine="0"/>
              <w:jc w:val="center"/>
              <w:rPr>
                <w:szCs w:val="26"/>
              </w:rPr>
            </w:pPr>
            <w:r>
              <w:rPr>
                <w:szCs w:val="26"/>
              </w:rPr>
              <w:t>Có</w:t>
            </w:r>
          </w:p>
        </w:tc>
        <w:tc>
          <w:tcPr>
            <w:tcW w:w="1559" w:type="dxa"/>
          </w:tcPr>
          <w:p w14:paraId="1051FC8A" w14:textId="77777777" w:rsidR="007D2D2A" w:rsidRDefault="007D2D2A" w:rsidP="00E67788">
            <w:pPr>
              <w:ind w:firstLine="0"/>
              <w:jc w:val="center"/>
              <w:rPr>
                <w:szCs w:val="26"/>
              </w:rPr>
            </w:pPr>
            <w:r>
              <w:rPr>
                <w:szCs w:val="26"/>
              </w:rPr>
              <w:t>Có</w:t>
            </w:r>
          </w:p>
        </w:tc>
        <w:tc>
          <w:tcPr>
            <w:tcW w:w="1412" w:type="dxa"/>
          </w:tcPr>
          <w:p w14:paraId="3451E990" w14:textId="77777777" w:rsidR="007D2D2A" w:rsidRDefault="007D2D2A" w:rsidP="00E67788">
            <w:pPr>
              <w:ind w:firstLine="0"/>
              <w:jc w:val="center"/>
              <w:rPr>
                <w:szCs w:val="26"/>
              </w:rPr>
            </w:pPr>
            <w:r>
              <w:rPr>
                <w:szCs w:val="26"/>
              </w:rPr>
              <w:t>Không</w:t>
            </w:r>
          </w:p>
        </w:tc>
      </w:tr>
      <w:tr w:rsidR="007D2D2A" w:rsidRPr="002964D5" w14:paraId="011A47ED" w14:textId="77777777" w:rsidTr="00B76D6C">
        <w:trPr>
          <w:jc w:val="left"/>
        </w:trPr>
        <w:tc>
          <w:tcPr>
            <w:tcW w:w="3681" w:type="dxa"/>
          </w:tcPr>
          <w:p w14:paraId="771DF242" w14:textId="77777777" w:rsidR="007D2D2A" w:rsidRPr="002964D5" w:rsidRDefault="007D2D2A" w:rsidP="00E67788">
            <w:pPr>
              <w:ind w:firstLine="0"/>
              <w:jc w:val="left"/>
              <w:rPr>
                <w:szCs w:val="26"/>
              </w:rPr>
            </w:pPr>
            <w:r>
              <w:rPr>
                <w:szCs w:val="26"/>
              </w:rPr>
              <w:t>Thêm nhà cung cấp</w:t>
            </w:r>
          </w:p>
        </w:tc>
        <w:tc>
          <w:tcPr>
            <w:tcW w:w="2126" w:type="dxa"/>
          </w:tcPr>
          <w:p w14:paraId="52E3D4B2" w14:textId="77777777" w:rsidR="007D2D2A" w:rsidRPr="002964D5" w:rsidRDefault="007D2D2A" w:rsidP="00E67788">
            <w:pPr>
              <w:ind w:firstLine="0"/>
              <w:jc w:val="center"/>
              <w:rPr>
                <w:szCs w:val="26"/>
              </w:rPr>
            </w:pPr>
            <w:r>
              <w:rPr>
                <w:szCs w:val="26"/>
              </w:rPr>
              <w:t>Có</w:t>
            </w:r>
          </w:p>
        </w:tc>
        <w:tc>
          <w:tcPr>
            <w:tcW w:w="1559" w:type="dxa"/>
          </w:tcPr>
          <w:p w14:paraId="0963A149" w14:textId="77777777" w:rsidR="007D2D2A" w:rsidRPr="002964D5" w:rsidRDefault="007D2D2A" w:rsidP="00E67788">
            <w:pPr>
              <w:ind w:firstLine="0"/>
              <w:jc w:val="center"/>
              <w:rPr>
                <w:szCs w:val="26"/>
              </w:rPr>
            </w:pPr>
            <w:r>
              <w:rPr>
                <w:szCs w:val="26"/>
              </w:rPr>
              <w:t>Không</w:t>
            </w:r>
          </w:p>
        </w:tc>
        <w:tc>
          <w:tcPr>
            <w:tcW w:w="1412" w:type="dxa"/>
          </w:tcPr>
          <w:p w14:paraId="4E2F2138" w14:textId="77777777" w:rsidR="007D2D2A" w:rsidRPr="002964D5" w:rsidRDefault="007D2D2A" w:rsidP="00E67788">
            <w:pPr>
              <w:ind w:firstLine="0"/>
              <w:jc w:val="center"/>
              <w:rPr>
                <w:szCs w:val="26"/>
              </w:rPr>
            </w:pPr>
            <w:r>
              <w:rPr>
                <w:szCs w:val="26"/>
              </w:rPr>
              <w:t>Không</w:t>
            </w:r>
          </w:p>
        </w:tc>
      </w:tr>
      <w:tr w:rsidR="007D2D2A" w:rsidRPr="002964D5" w14:paraId="4B0AFAE2" w14:textId="77777777" w:rsidTr="00B76D6C">
        <w:trPr>
          <w:jc w:val="left"/>
        </w:trPr>
        <w:tc>
          <w:tcPr>
            <w:tcW w:w="3681" w:type="dxa"/>
          </w:tcPr>
          <w:p w14:paraId="6845F5C2" w14:textId="77777777" w:rsidR="007D2D2A" w:rsidRDefault="007D2D2A" w:rsidP="00E67788">
            <w:pPr>
              <w:ind w:firstLine="0"/>
              <w:jc w:val="left"/>
              <w:rPr>
                <w:szCs w:val="26"/>
              </w:rPr>
            </w:pPr>
            <w:r>
              <w:rPr>
                <w:szCs w:val="26"/>
              </w:rPr>
              <w:t>Cập nhật thông tin nhà cung cấp</w:t>
            </w:r>
          </w:p>
        </w:tc>
        <w:tc>
          <w:tcPr>
            <w:tcW w:w="2126" w:type="dxa"/>
          </w:tcPr>
          <w:p w14:paraId="5EF20930" w14:textId="77777777" w:rsidR="007D2D2A" w:rsidRDefault="007D2D2A" w:rsidP="00E67788">
            <w:pPr>
              <w:ind w:firstLine="0"/>
              <w:jc w:val="center"/>
              <w:rPr>
                <w:szCs w:val="26"/>
              </w:rPr>
            </w:pPr>
            <w:r>
              <w:rPr>
                <w:szCs w:val="26"/>
              </w:rPr>
              <w:t>Có</w:t>
            </w:r>
          </w:p>
        </w:tc>
        <w:tc>
          <w:tcPr>
            <w:tcW w:w="1559" w:type="dxa"/>
          </w:tcPr>
          <w:p w14:paraId="06576975" w14:textId="77777777" w:rsidR="007D2D2A" w:rsidRDefault="007D2D2A" w:rsidP="00E67788">
            <w:pPr>
              <w:ind w:firstLine="0"/>
              <w:jc w:val="center"/>
              <w:rPr>
                <w:szCs w:val="26"/>
              </w:rPr>
            </w:pPr>
            <w:r>
              <w:rPr>
                <w:szCs w:val="26"/>
              </w:rPr>
              <w:t>Không</w:t>
            </w:r>
          </w:p>
        </w:tc>
        <w:tc>
          <w:tcPr>
            <w:tcW w:w="1412" w:type="dxa"/>
          </w:tcPr>
          <w:p w14:paraId="62755A02" w14:textId="77777777" w:rsidR="007D2D2A" w:rsidRDefault="007D2D2A" w:rsidP="00E67788">
            <w:pPr>
              <w:ind w:firstLine="0"/>
              <w:jc w:val="center"/>
              <w:rPr>
                <w:szCs w:val="26"/>
              </w:rPr>
            </w:pPr>
            <w:r>
              <w:rPr>
                <w:szCs w:val="26"/>
              </w:rPr>
              <w:t>Không</w:t>
            </w:r>
          </w:p>
        </w:tc>
      </w:tr>
      <w:tr w:rsidR="007D2D2A" w:rsidRPr="002964D5" w14:paraId="463BEC3B" w14:textId="77777777" w:rsidTr="00B76D6C">
        <w:trPr>
          <w:jc w:val="left"/>
        </w:trPr>
        <w:tc>
          <w:tcPr>
            <w:tcW w:w="3681" w:type="dxa"/>
          </w:tcPr>
          <w:p w14:paraId="7F47891D" w14:textId="77777777" w:rsidR="007D2D2A" w:rsidRDefault="007D2D2A" w:rsidP="00E67788">
            <w:pPr>
              <w:ind w:firstLine="0"/>
              <w:jc w:val="left"/>
              <w:rPr>
                <w:szCs w:val="26"/>
              </w:rPr>
            </w:pPr>
            <w:r>
              <w:rPr>
                <w:szCs w:val="26"/>
              </w:rPr>
              <w:t>Thêm nhân viên</w:t>
            </w:r>
          </w:p>
        </w:tc>
        <w:tc>
          <w:tcPr>
            <w:tcW w:w="2126" w:type="dxa"/>
          </w:tcPr>
          <w:p w14:paraId="766415A4" w14:textId="77777777" w:rsidR="007D2D2A" w:rsidRDefault="007D2D2A" w:rsidP="00E67788">
            <w:pPr>
              <w:ind w:firstLine="0"/>
              <w:jc w:val="center"/>
              <w:rPr>
                <w:szCs w:val="26"/>
              </w:rPr>
            </w:pPr>
            <w:r>
              <w:rPr>
                <w:szCs w:val="26"/>
              </w:rPr>
              <w:t>Có</w:t>
            </w:r>
          </w:p>
        </w:tc>
        <w:tc>
          <w:tcPr>
            <w:tcW w:w="1559" w:type="dxa"/>
          </w:tcPr>
          <w:p w14:paraId="789F3B5F" w14:textId="77777777" w:rsidR="007D2D2A" w:rsidRDefault="007D2D2A" w:rsidP="00E67788">
            <w:pPr>
              <w:ind w:firstLine="0"/>
              <w:jc w:val="center"/>
              <w:rPr>
                <w:szCs w:val="26"/>
              </w:rPr>
            </w:pPr>
            <w:r>
              <w:rPr>
                <w:szCs w:val="26"/>
              </w:rPr>
              <w:t>Không</w:t>
            </w:r>
          </w:p>
        </w:tc>
        <w:tc>
          <w:tcPr>
            <w:tcW w:w="1412" w:type="dxa"/>
          </w:tcPr>
          <w:p w14:paraId="0FB5A307" w14:textId="77777777" w:rsidR="007D2D2A" w:rsidRDefault="007D2D2A" w:rsidP="00E67788">
            <w:pPr>
              <w:ind w:firstLine="0"/>
              <w:jc w:val="center"/>
              <w:rPr>
                <w:szCs w:val="26"/>
              </w:rPr>
            </w:pPr>
            <w:r>
              <w:rPr>
                <w:szCs w:val="26"/>
              </w:rPr>
              <w:t>Không</w:t>
            </w:r>
          </w:p>
        </w:tc>
      </w:tr>
      <w:tr w:rsidR="007D2D2A" w:rsidRPr="002964D5" w14:paraId="5D27AE1B" w14:textId="77777777" w:rsidTr="00B76D6C">
        <w:trPr>
          <w:jc w:val="left"/>
        </w:trPr>
        <w:tc>
          <w:tcPr>
            <w:tcW w:w="3681" w:type="dxa"/>
          </w:tcPr>
          <w:p w14:paraId="03E25F1D" w14:textId="77777777" w:rsidR="007D2D2A" w:rsidRDefault="007D2D2A" w:rsidP="00E67788">
            <w:pPr>
              <w:ind w:firstLine="0"/>
              <w:jc w:val="left"/>
              <w:rPr>
                <w:szCs w:val="26"/>
              </w:rPr>
            </w:pPr>
            <w:r>
              <w:rPr>
                <w:szCs w:val="26"/>
              </w:rPr>
              <w:t>Xem thông tin nhân viên</w:t>
            </w:r>
          </w:p>
        </w:tc>
        <w:tc>
          <w:tcPr>
            <w:tcW w:w="2126" w:type="dxa"/>
          </w:tcPr>
          <w:p w14:paraId="1E67A08C" w14:textId="77777777" w:rsidR="007D2D2A" w:rsidRDefault="007D2D2A" w:rsidP="00E67788">
            <w:pPr>
              <w:ind w:firstLine="0"/>
              <w:jc w:val="center"/>
              <w:rPr>
                <w:szCs w:val="26"/>
              </w:rPr>
            </w:pPr>
            <w:r>
              <w:rPr>
                <w:szCs w:val="26"/>
              </w:rPr>
              <w:t>Có</w:t>
            </w:r>
          </w:p>
        </w:tc>
        <w:tc>
          <w:tcPr>
            <w:tcW w:w="1559" w:type="dxa"/>
          </w:tcPr>
          <w:p w14:paraId="0886D981" w14:textId="77777777" w:rsidR="007D2D2A" w:rsidRDefault="007D2D2A" w:rsidP="00E67788">
            <w:pPr>
              <w:ind w:firstLine="0"/>
              <w:jc w:val="center"/>
              <w:rPr>
                <w:szCs w:val="26"/>
              </w:rPr>
            </w:pPr>
            <w:r>
              <w:rPr>
                <w:szCs w:val="26"/>
              </w:rPr>
              <w:t>Không</w:t>
            </w:r>
          </w:p>
        </w:tc>
        <w:tc>
          <w:tcPr>
            <w:tcW w:w="1412" w:type="dxa"/>
          </w:tcPr>
          <w:p w14:paraId="3852D7A5" w14:textId="77777777" w:rsidR="007D2D2A" w:rsidRDefault="007D2D2A" w:rsidP="00E67788">
            <w:pPr>
              <w:ind w:firstLine="0"/>
              <w:jc w:val="center"/>
              <w:rPr>
                <w:szCs w:val="26"/>
              </w:rPr>
            </w:pPr>
            <w:r>
              <w:rPr>
                <w:szCs w:val="26"/>
              </w:rPr>
              <w:t>Không</w:t>
            </w:r>
          </w:p>
        </w:tc>
      </w:tr>
      <w:tr w:rsidR="007D2D2A" w:rsidRPr="002964D5" w14:paraId="47CB4A27" w14:textId="77777777" w:rsidTr="00B76D6C">
        <w:trPr>
          <w:jc w:val="left"/>
        </w:trPr>
        <w:tc>
          <w:tcPr>
            <w:tcW w:w="3681" w:type="dxa"/>
          </w:tcPr>
          <w:p w14:paraId="564F217E" w14:textId="77777777" w:rsidR="007D2D2A" w:rsidRPr="002964D5" w:rsidRDefault="007D2D2A" w:rsidP="00E67788">
            <w:pPr>
              <w:ind w:firstLine="0"/>
              <w:jc w:val="left"/>
              <w:rPr>
                <w:szCs w:val="26"/>
              </w:rPr>
            </w:pPr>
            <w:r>
              <w:rPr>
                <w:szCs w:val="26"/>
              </w:rPr>
              <w:t>Xem b</w:t>
            </w:r>
            <w:r w:rsidRPr="002964D5">
              <w:rPr>
                <w:szCs w:val="26"/>
              </w:rPr>
              <w:t>áo cáo và thống kê</w:t>
            </w:r>
          </w:p>
        </w:tc>
        <w:tc>
          <w:tcPr>
            <w:tcW w:w="2126" w:type="dxa"/>
          </w:tcPr>
          <w:p w14:paraId="34C4B6E4" w14:textId="77777777" w:rsidR="007D2D2A" w:rsidRPr="002964D5" w:rsidRDefault="007D2D2A" w:rsidP="00E67788">
            <w:pPr>
              <w:ind w:firstLine="0"/>
              <w:jc w:val="center"/>
              <w:rPr>
                <w:szCs w:val="26"/>
              </w:rPr>
            </w:pPr>
            <w:r>
              <w:rPr>
                <w:szCs w:val="26"/>
              </w:rPr>
              <w:t>Có</w:t>
            </w:r>
          </w:p>
        </w:tc>
        <w:tc>
          <w:tcPr>
            <w:tcW w:w="1559" w:type="dxa"/>
          </w:tcPr>
          <w:p w14:paraId="79A913AE" w14:textId="77777777" w:rsidR="007D2D2A" w:rsidRPr="002964D5" w:rsidRDefault="007D2D2A" w:rsidP="00E67788">
            <w:pPr>
              <w:ind w:firstLine="0"/>
              <w:jc w:val="center"/>
              <w:rPr>
                <w:szCs w:val="26"/>
              </w:rPr>
            </w:pPr>
            <w:r>
              <w:rPr>
                <w:szCs w:val="26"/>
              </w:rPr>
              <w:t>Không</w:t>
            </w:r>
          </w:p>
        </w:tc>
        <w:tc>
          <w:tcPr>
            <w:tcW w:w="1412" w:type="dxa"/>
          </w:tcPr>
          <w:p w14:paraId="6664E5A8" w14:textId="77777777" w:rsidR="007D2D2A" w:rsidRPr="002964D5" w:rsidRDefault="007D2D2A" w:rsidP="00E67788">
            <w:pPr>
              <w:ind w:firstLine="0"/>
              <w:jc w:val="center"/>
              <w:rPr>
                <w:szCs w:val="26"/>
              </w:rPr>
            </w:pPr>
            <w:r>
              <w:rPr>
                <w:szCs w:val="26"/>
              </w:rPr>
              <w:t>Không</w:t>
            </w:r>
          </w:p>
        </w:tc>
      </w:tr>
      <w:tr w:rsidR="007D2D2A" w:rsidRPr="002964D5" w14:paraId="2B9037A1" w14:textId="77777777" w:rsidTr="00B76D6C">
        <w:trPr>
          <w:jc w:val="left"/>
        </w:trPr>
        <w:tc>
          <w:tcPr>
            <w:tcW w:w="3681" w:type="dxa"/>
          </w:tcPr>
          <w:p w14:paraId="5CE89820" w14:textId="77777777" w:rsidR="007D2D2A" w:rsidRDefault="007D2D2A" w:rsidP="00E67788">
            <w:pPr>
              <w:ind w:firstLine="0"/>
              <w:jc w:val="left"/>
              <w:rPr>
                <w:szCs w:val="26"/>
              </w:rPr>
            </w:pPr>
            <w:r>
              <w:lastRenderedPageBreak/>
              <w:t>Đăng ký tài khoản</w:t>
            </w:r>
          </w:p>
        </w:tc>
        <w:tc>
          <w:tcPr>
            <w:tcW w:w="2126" w:type="dxa"/>
          </w:tcPr>
          <w:p w14:paraId="6220FB49" w14:textId="77777777" w:rsidR="007D2D2A" w:rsidRDefault="007D2D2A" w:rsidP="00E67788">
            <w:pPr>
              <w:ind w:firstLine="0"/>
              <w:jc w:val="center"/>
              <w:rPr>
                <w:szCs w:val="26"/>
              </w:rPr>
            </w:pPr>
            <w:r>
              <w:rPr>
                <w:szCs w:val="26"/>
              </w:rPr>
              <w:t>Không</w:t>
            </w:r>
          </w:p>
        </w:tc>
        <w:tc>
          <w:tcPr>
            <w:tcW w:w="1559" w:type="dxa"/>
          </w:tcPr>
          <w:p w14:paraId="2654FC6F" w14:textId="77777777" w:rsidR="007D2D2A" w:rsidRDefault="007D2D2A" w:rsidP="00E67788">
            <w:pPr>
              <w:ind w:firstLine="0"/>
              <w:jc w:val="center"/>
              <w:rPr>
                <w:szCs w:val="26"/>
              </w:rPr>
            </w:pPr>
            <w:r>
              <w:rPr>
                <w:szCs w:val="26"/>
              </w:rPr>
              <w:t>Không</w:t>
            </w:r>
          </w:p>
        </w:tc>
        <w:tc>
          <w:tcPr>
            <w:tcW w:w="1412" w:type="dxa"/>
          </w:tcPr>
          <w:p w14:paraId="2564EACB" w14:textId="77777777" w:rsidR="007D2D2A" w:rsidRDefault="007D2D2A" w:rsidP="00E67788">
            <w:pPr>
              <w:ind w:firstLine="0"/>
              <w:jc w:val="center"/>
              <w:rPr>
                <w:szCs w:val="26"/>
              </w:rPr>
            </w:pPr>
            <w:r>
              <w:rPr>
                <w:szCs w:val="26"/>
              </w:rPr>
              <w:t>Có</w:t>
            </w:r>
          </w:p>
        </w:tc>
      </w:tr>
      <w:tr w:rsidR="007D2D2A" w:rsidRPr="002964D5" w14:paraId="275EB7CD" w14:textId="77777777" w:rsidTr="00B76D6C">
        <w:trPr>
          <w:jc w:val="left"/>
        </w:trPr>
        <w:tc>
          <w:tcPr>
            <w:tcW w:w="3681" w:type="dxa"/>
          </w:tcPr>
          <w:p w14:paraId="56B2D2B6" w14:textId="77777777" w:rsidR="007D2D2A" w:rsidRDefault="007D2D2A" w:rsidP="00E67788">
            <w:pPr>
              <w:ind w:firstLine="0"/>
              <w:jc w:val="left"/>
            </w:pPr>
            <w:r w:rsidRPr="0047480D">
              <w:t>Thêm sản phẩm vào giỏ hàng</w:t>
            </w:r>
          </w:p>
        </w:tc>
        <w:tc>
          <w:tcPr>
            <w:tcW w:w="2126" w:type="dxa"/>
          </w:tcPr>
          <w:p w14:paraId="254A64F0" w14:textId="77777777" w:rsidR="007D2D2A" w:rsidRDefault="007D2D2A" w:rsidP="00E67788">
            <w:pPr>
              <w:ind w:firstLine="0"/>
              <w:jc w:val="center"/>
              <w:rPr>
                <w:szCs w:val="26"/>
              </w:rPr>
            </w:pPr>
            <w:r>
              <w:rPr>
                <w:szCs w:val="26"/>
              </w:rPr>
              <w:t>Không</w:t>
            </w:r>
          </w:p>
        </w:tc>
        <w:tc>
          <w:tcPr>
            <w:tcW w:w="1559" w:type="dxa"/>
          </w:tcPr>
          <w:p w14:paraId="320F1657" w14:textId="77777777" w:rsidR="007D2D2A" w:rsidRDefault="007D2D2A" w:rsidP="00E67788">
            <w:pPr>
              <w:ind w:firstLine="0"/>
              <w:jc w:val="center"/>
              <w:rPr>
                <w:szCs w:val="26"/>
              </w:rPr>
            </w:pPr>
            <w:r>
              <w:rPr>
                <w:szCs w:val="26"/>
              </w:rPr>
              <w:t>Không</w:t>
            </w:r>
          </w:p>
        </w:tc>
        <w:tc>
          <w:tcPr>
            <w:tcW w:w="1412" w:type="dxa"/>
          </w:tcPr>
          <w:p w14:paraId="07D8E891" w14:textId="77777777" w:rsidR="007D2D2A" w:rsidRDefault="007D2D2A" w:rsidP="00E67788">
            <w:pPr>
              <w:ind w:firstLine="0"/>
              <w:jc w:val="center"/>
              <w:rPr>
                <w:szCs w:val="26"/>
              </w:rPr>
            </w:pPr>
            <w:r>
              <w:rPr>
                <w:szCs w:val="26"/>
              </w:rPr>
              <w:t>Có</w:t>
            </w:r>
          </w:p>
        </w:tc>
      </w:tr>
      <w:tr w:rsidR="007D2D2A" w:rsidRPr="002964D5" w14:paraId="3A6164F1" w14:textId="77777777" w:rsidTr="00B76D6C">
        <w:trPr>
          <w:jc w:val="left"/>
        </w:trPr>
        <w:tc>
          <w:tcPr>
            <w:tcW w:w="3681" w:type="dxa"/>
          </w:tcPr>
          <w:p w14:paraId="77BE04FE" w14:textId="77777777" w:rsidR="007D2D2A" w:rsidRPr="0047480D" w:rsidRDefault="007D2D2A" w:rsidP="00E67788">
            <w:pPr>
              <w:ind w:firstLine="0"/>
              <w:jc w:val="left"/>
            </w:pPr>
            <w:r>
              <w:t>Mua sản phẩm</w:t>
            </w:r>
          </w:p>
        </w:tc>
        <w:tc>
          <w:tcPr>
            <w:tcW w:w="2126" w:type="dxa"/>
          </w:tcPr>
          <w:p w14:paraId="4FD27617" w14:textId="77777777" w:rsidR="007D2D2A" w:rsidRDefault="007D2D2A" w:rsidP="00E67788">
            <w:pPr>
              <w:ind w:firstLine="0"/>
              <w:jc w:val="center"/>
              <w:rPr>
                <w:szCs w:val="26"/>
              </w:rPr>
            </w:pPr>
            <w:r>
              <w:rPr>
                <w:szCs w:val="26"/>
              </w:rPr>
              <w:t>Không</w:t>
            </w:r>
          </w:p>
        </w:tc>
        <w:tc>
          <w:tcPr>
            <w:tcW w:w="1559" w:type="dxa"/>
          </w:tcPr>
          <w:p w14:paraId="580926E6" w14:textId="77777777" w:rsidR="007D2D2A" w:rsidRDefault="007D2D2A" w:rsidP="00E67788">
            <w:pPr>
              <w:ind w:firstLine="0"/>
              <w:jc w:val="center"/>
              <w:rPr>
                <w:szCs w:val="26"/>
              </w:rPr>
            </w:pPr>
            <w:r>
              <w:rPr>
                <w:szCs w:val="26"/>
              </w:rPr>
              <w:t>Không</w:t>
            </w:r>
          </w:p>
        </w:tc>
        <w:tc>
          <w:tcPr>
            <w:tcW w:w="1412" w:type="dxa"/>
          </w:tcPr>
          <w:p w14:paraId="72261786" w14:textId="77777777" w:rsidR="007D2D2A" w:rsidRDefault="007D2D2A" w:rsidP="00E67788">
            <w:pPr>
              <w:ind w:firstLine="0"/>
              <w:jc w:val="center"/>
              <w:rPr>
                <w:szCs w:val="26"/>
              </w:rPr>
            </w:pPr>
            <w:r>
              <w:rPr>
                <w:szCs w:val="26"/>
              </w:rPr>
              <w:t>Có</w:t>
            </w:r>
          </w:p>
        </w:tc>
      </w:tr>
    </w:tbl>
    <w:p w14:paraId="3D86AE39" w14:textId="77777777" w:rsidR="00BB4428" w:rsidRPr="00BB4428" w:rsidRDefault="00BB4428" w:rsidP="007D2D2A">
      <w:pPr>
        <w:ind w:firstLine="0"/>
      </w:pPr>
    </w:p>
    <w:p w14:paraId="598C41FE" w14:textId="069A22F7" w:rsidR="00B6518D" w:rsidRPr="006415AB" w:rsidRDefault="005071DF" w:rsidP="00B43431">
      <w:pPr>
        <w:pStyle w:val="Heading3"/>
      </w:pPr>
      <w:bookmarkStart w:id="24" w:name="_Toc190435665"/>
      <w:bookmarkStart w:id="25" w:name="_Hlk188013606"/>
      <w:bookmarkStart w:id="26" w:name="_Hlk188013615"/>
      <w:r>
        <w:t>Chức năng chung</w:t>
      </w:r>
      <w:bookmarkEnd w:id="24"/>
    </w:p>
    <w:p w14:paraId="68AEC6D6" w14:textId="7B597E84" w:rsidR="00144980" w:rsidRPr="00FB18D6" w:rsidRDefault="00144980" w:rsidP="00FB18D6">
      <w:pPr>
        <w:pStyle w:val="ListParagraph"/>
        <w:numPr>
          <w:ilvl w:val="0"/>
          <w:numId w:val="46"/>
        </w:numPr>
        <w:spacing w:before="100" w:beforeAutospacing="1" w:after="100" w:afterAutospacing="1" w:line="360" w:lineRule="auto"/>
        <w:ind w:left="720"/>
        <w:rPr>
          <w:szCs w:val="26"/>
        </w:rPr>
      </w:pPr>
      <w:bookmarkStart w:id="27" w:name="_Hlk188013635"/>
      <w:bookmarkEnd w:id="25"/>
      <w:r w:rsidRPr="00FB18D6">
        <w:rPr>
          <w:szCs w:val="26"/>
        </w:rPr>
        <w:t xml:space="preserve">Đăng nhập/Đăng xuất: </w:t>
      </w:r>
      <w:r w:rsidR="00766E0F" w:rsidRPr="00FB18D6">
        <w:rPr>
          <w:szCs w:val="26"/>
        </w:rPr>
        <w:t>Khi</w:t>
      </w:r>
      <w:r w:rsidRPr="00FB18D6">
        <w:rPr>
          <w:szCs w:val="26"/>
        </w:rPr>
        <w:t xml:space="preserve"> truy cập</w:t>
      </w:r>
      <w:r w:rsidR="00766E0F" w:rsidRPr="00FB18D6">
        <w:rPr>
          <w:szCs w:val="26"/>
        </w:rPr>
        <w:t xml:space="preserve"> vào</w:t>
      </w:r>
      <w:r w:rsidRPr="00FB18D6">
        <w:rPr>
          <w:szCs w:val="26"/>
        </w:rPr>
        <w:t xml:space="preserve"> hệ thống: Người dùng nhập tài khoản</w:t>
      </w:r>
      <w:r w:rsidR="00C64D07" w:rsidRPr="00FB18D6">
        <w:rPr>
          <w:szCs w:val="26"/>
        </w:rPr>
        <w:t xml:space="preserve"> </w:t>
      </w:r>
      <w:r w:rsidR="00766E0F" w:rsidRPr="00FB18D6">
        <w:rPr>
          <w:szCs w:val="26"/>
        </w:rPr>
        <w:t>(tài khoản gmail đã đăng ký)</w:t>
      </w:r>
      <w:r w:rsidRPr="00FB18D6">
        <w:rPr>
          <w:szCs w:val="26"/>
        </w:rPr>
        <w:t xml:space="preserve"> và mật khẩu để xác thực thông tin. Hệ thống sẽ kiểm tra thông tin và xác nhận vai trò người dùng (Khách hàng, Nhân viên, Quản lý)</w:t>
      </w:r>
      <w:r w:rsidR="00766E0F" w:rsidRPr="00FB18D6">
        <w:rPr>
          <w:szCs w:val="26"/>
        </w:rPr>
        <w:t xml:space="preserve"> và trả về giao diện tương ứng</w:t>
      </w:r>
      <w:r w:rsidRPr="00FB18D6">
        <w:rPr>
          <w:szCs w:val="26"/>
        </w:rPr>
        <w:t>. Nếu thông tin đúng, hệ thống cho phép truy cập vào các chức năng tương ứng.</w:t>
      </w:r>
      <w:r w:rsidR="00766E0F" w:rsidRPr="00FB18D6">
        <w:rPr>
          <w:szCs w:val="26"/>
        </w:rPr>
        <w:t xml:space="preserve"> Khi cần thoát khỏi hệ thống, bấm vào nút đăng xuất và xác nhận để đăng xuất tài khoản khỏi giao diện và hệ thống.</w:t>
      </w:r>
    </w:p>
    <w:p w14:paraId="140EE978" w14:textId="09332DF8" w:rsidR="00144980" w:rsidRPr="00FB18D6" w:rsidRDefault="00922B6E" w:rsidP="00FB18D6">
      <w:pPr>
        <w:pStyle w:val="ListParagraph"/>
        <w:numPr>
          <w:ilvl w:val="0"/>
          <w:numId w:val="46"/>
        </w:numPr>
        <w:spacing w:before="100" w:beforeAutospacing="1" w:after="100" w:afterAutospacing="1" w:line="360" w:lineRule="auto"/>
        <w:ind w:left="720"/>
        <w:rPr>
          <w:szCs w:val="26"/>
        </w:rPr>
      </w:pPr>
      <w:r w:rsidRPr="00FB18D6">
        <w:rPr>
          <w:szCs w:val="26"/>
        </w:rPr>
        <w:t>Cập nhật</w:t>
      </w:r>
      <w:r w:rsidR="00144980" w:rsidRPr="00FB18D6">
        <w:rPr>
          <w:szCs w:val="26"/>
        </w:rPr>
        <w:t xml:space="preserve"> thông tin cá nhân: </w:t>
      </w:r>
      <w:r w:rsidRPr="00FB18D6">
        <w:rPr>
          <w:szCs w:val="26"/>
        </w:rPr>
        <w:t>Khi cần thay đổi thông tin cá nhân n</w:t>
      </w:r>
      <w:r w:rsidR="00144980" w:rsidRPr="00FB18D6">
        <w:rPr>
          <w:szCs w:val="26"/>
        </w:rPr>
        <w:t xml:space="preserve">gười dùng có thể cập nhật thông tin cá nhân như </w:t>
      </w:r>
      <w:r w:rsidRPr="00FB18D6">
        <w:rPr>
          <w:szCs w:val="26"/>
        </w:rPr>
        <w:t xml:space="preserve">họ </w:t>
      </w:r>
      <w:r w:rsidR="00144980" w:rsidRPr="00FB18D6">
        <w:rPr>
          <w:szCs w:val="26"/>
        </w:rPr>
        <w:t>tên, địa chỉ,</w:t>
      </w:r>
      <w:r w:rsidR="007E5921" w:rsidRPr="00FB18D6">
        <w:rPr>
          <w:szCs w:val="26"/>
        </w:rPr>
        <w:t xml:space="preserve"> </w:t>
      </w:r>
      <w:r w:rsidR="00144980" w:rsidRPr="00FB18D6">
        <w:rPr>
          <w:szCs w:val="26"/>
        </w:rPr>
        <w:t>số điện thoại</w:t>
      </w:r>
      <w:r w:rsidR="00EC787D" w:rsidRPr="00FB18D6">
        <w:rPr>
          <w:szCs w:val="26"/>
        </w:rPr>
        <w:t>…</w:t>
      </w:r>
    </w:p>
    <w:p w14:paraId="1755B50F" w14:textId="5D19EA20" w:rsidR="007E5921" w:rsidRPr="00FB18D6" w:rsidRDefault="007E5921" w:rsidP="00FB18D6">
      <w:pPr>
        <w:pStyle w:val="ListParagraph"/>
        <w:numPr>
          <w:ilvl w:val="0"/>
          <w:numId w:val="46"/>
        </w:numPr>
        <w:spacing w:before="100" w:beforeAutospacing="1" w:after="100" w:afterAutospacing="1" w:line="360" w:lineRule="auto"/>
        <w:ind w:left="720"/>
        <w:rPr>
          <w:szCs w:val="26"/>
        </w:rPr>
      </w:pPr>
      <w:r w:rsidRPr="00FB18D6">
        <w:rPr>
          <w:szCs w:val="26"/>
        </w:rPr>
        <w:t>Đổi mật khẩu: Sau khi đăng nhập thành công, người dùng có thể thay đổi mật khẩu, khi đổi mật khẩu cần nhập mật khẩu cũ, mật khẩu mới và xác nhận mật khẩu mới.</w:t>
      </w:r>
    </w:p>
    <w:p w14:paraId="4637C5F6" w14:textId="08E78118" w:rsidR="007E5921" w:rsidRPr="00FB18D6" w:rsidRDefault="007E5921" w:rsidP="00FB18D6">
      <w:pPr>
        <w:pStyle w:val="ListParagraph"/>
        <w:numPr>
          <w:ilvl w:val="0"/>
          <w:numId w:val="46"/>
        </w:numPr>
        <w:spacing w:before="100" w:beforeAutospacing="1" w:after="100" w:afterAutospacing="1" w:line="360" w:lineRule="auto"/>
        <w:ind w:left="720"/>
        <w:rPr>
          <w:szCs w:val="26"/>
        </w:rPr>
      </w:pPr>
      <w:r w:rsidRPr="00FB18D6">
        <w:rPr>
          <w:szCs w:val="26"/>
        </w:rPr>
        <w:t>Khôi phục mật khẩu: Khi người dùng quên mật khẩu của tài khoản và muốn khôi phục mật khẩu. Khi khôi phục mật khẩu cần nhập email đăng ký tài khoản, hệ thống sẽ gửi mã xác thực tới email người dùng, sau khi nhập mã xác thực người dùng có thể tạo mật khẩu mới.</w:t>
      </w:r>
    </w:p>
    <w:p w14:paraId="1B1F5F63" w14:textId="66BC4D30" w:rsidR="00144980" w:rsidRPr="00FB18D6" w:rsidRDefault="00144980" w:rsidP="00FB18D6">
      <w:pPr>
        <w:pStyle w:val="ListParagraph"/>
        <w:numPr>
          <w:ilvl w:val="0"/>
          <w:numId w:val="46"/>
        </w:numPr>
        <w:spacing w:before="100" w:beforeAutospacing="1" w:after="100" w:afterAutospacing="1" w:line="360" w:lineRule="auto"/>
        <w:ind w:left="720"/>
        <w:rPr>
          <w:szCs w:val="26"/>
        </w:rPr>
      </w:pPr>
      <w:r w:rsidRPr="00FB18D6">
        <w:rPr>
          <w:szCs w:val="26"/>
        </w:rPr>
        <w:t xml:space="preserve">Tìm kiếm sản phẩm: </w:t>
      </w:r>
      <w:r w:rsidR="00A9037E" w:rsidRPr="00FB18D6">
        <w:rPr>
          <w:szCs w:val="26"/>
        </w:rPr>
        <w:t>Khi n</w:t>
      </w:r>
      <w:r w:rsidRPr="00FB18D6">
        <w:rPr>
          <w:szCs w:val="26"/>
        </w:rPr>
        <w:t>gười dùng</w:t>
      </w:r>
      <w:r w:rsidR="00A9037E" w:rsidRPr="00FB18D6">
        <w:rPr>
          <w:szCs w:val="26"/>
        </w:rPr>
        <w:t xml:space="preserve"> cần</w:t>
      </w:r>
      <w:r w:rsidR="00815A03" w:rsidRPr="00FB18D6">
        <w:rPr>
          <w:szCs w:val="26"/>
        </w:rPr>
        <w:t xml:space="preserve"> tìm</w:t>
      </w:r>
      <w:r w:rsidR="00A9037E" w:rsidRPr="00FB18D6">
        <w:rPr>
          <w:szCs w:val="26"/>
        </w:rPr>
        <w:t xml:space="preserve"> kiếm sản phẩm,</w:t>
      </w:r>
      <w:r w:rsidRPr="00FB18D6">
        <w:rPr>
          <w:szCs w:val="26"/>
        </w:rPr>
        <w:t xml:space="preserve"> nhập từ khóa vào ô tìm kiếm và</w:t>
      </w:r>
      <w:r w:rsidR="00A9037E" w:rsidRPr="00FB18D6">
        <w:rPr>
          <w:szCs w:val="26"/>
        </w:rPr>
        <w:t xml:space="preserve"> bấm nút “Tìm”</w:t>
      </w:r>
      <w:r w:rsidRPr="00FB18D6">
        <w:rPr>
          <w:szCs w:val="26"/>
        </w:rPr>
        <w:t xml:space="preserve"> hệ thống trả về danh sách sản phẩm phù hợp với</w:t>
      </w:r>
      <w:r w:rsidR="00A9037E" w:rsidRPr="00FB18D6">
        <w:rPr>
          <w:szCs w:val="26"/>
        </w:rPr>
        <w:t xml:space="preserve"> các tiêu chí tìm kiếm như</w:t>
      </w:r>
      <w:r w:rsidRPr="00FB18D6">
        <w:rPr>
          <w:szCs w:val="26"/>
        </w:rPr>
        <w:t xml:space="preserve"> tên</w:t>
      </w:r>
      <w:r w:rsidR="00A9037E" w:rsidRPr="00FB18D6">
        <w:rPr>
          <w:szCs w:val="26"/>
        </w:rPr>
        <w:t xml:space="preserve"> sản phẩm</w:t>
      </w:r>
      <w:r w:rsidRPr="00FB18D6">
        <w:rPr>
          <w:szCs w:val="26"/>
        </w:rPr>
        <w:t>, danh mục hoặc giá.</w:t>
      </w:r>
    </w:p>
    <w:p w14:paraId="4F614CD4" w14:textId="30465E62" w:rsidR="002641B7" w:rsidRPr="002641B7" w:rsidRDefault="00144980" w:rsidP="002641B7">
      <w:pPr>
        <w:pStyle w:val="ListParagraph"/>
        <w:numPr>
          <w:ilvl w:val="0"/>
          <w:numId w:val="46"/>
        </w:numPr>
        <w:spacing w:before="100" w:beforeAutospacing="1" w:after="100" w:afterAutospacing="1" w:line="360" w:lineRule="auto"/>
        <w:ind w:left="720"/>
        <w:rPr>
          <w:szCs w:val="26"/>
        </w:rPr>
      </w:pPr>
      <w:r w:rsidRPr="00FB18D6">
        <w:rPr>
          <w:szCs w:val="26"/>
        </w:rPr>
        <w:t>Xem</w:t>
      </w:r>
      <w:r w:rsidR="00334BBD" w:rsidRPr="00FB18D6">
        <w:rPr>
          <w:szCs w:val="26"/>
        </w:rPr>
        <w:t xml:space="preserve"> thông tin</w:t>
      </w:r>
      <w:r w:rsidRPr="00FB18D6">
        <w:rPr>
          <w:szCs w:val="26"/>
        </w:rPr>
        <w:t xml:space="preserve"> </w:t>
      </w:r>
      <w:r w:rsidR="00A81A0A">
        <w:rPr>
          <w:szCs w:val="26"/>
        </w:rPr>
        <w:t xml:space="preserve">chi tiết </w:t>
      </w:r>
      <w:r w:rsidRPr="00FB18D6">
        <w:rPr>
          <w:szCs w:val="26"/>
        </w:rPr>
        <w:t xml:space="preserve">sản phẩm: </w:t>
      </w:r>
      <w:r w:rsidR="00334BBD" w:rsidRPr="00FB18D6">
        <w:rPr>
          <w:szCs w:val="26"/>
        </w:rPr>
        <w:t>Người dùng có thể xem thông tin chi tiết của sản phẩm khi bấm vào sản phẩm.</w:t>
      </w:r>
    </w:p>
    <w:p w14:paraId="2DBEF093" w14:textId="6F7C2E68" w:rsidR="00B6518D" w:rsidRDefault="00144980" w:rsidP="00B6518D">
      <w:pPr>
        <w:pStyle w:val="Heading3"/>
        <w:ind w:left="1003"/>
      </w:pPr>
      <w:bookmarkStart w:id="28" w:name="_Toc190435666"/>
      <w:bookmarkEnd w:id="26"/>
      <w:bookmarkEnd w:id="27"/>
      <w:r>
        <w:t xml:space="preserve">Chức năng của </w:t>
      </w:r>
      <w:bookmarkEnd w:id="28"/>
      <w:r w:rsidR="002641B7">
        <w:t>nhân viên</w:t>
      </w:r>
    </w:p>
    <w:p w14:paraId="4CA840E0" w14:textId="77777777" w:rsidR="00B76292" w:rsidRDefault="00B76292" w:rsidP="00B76292">
      <w:pPr>
        <w:pStyle w:val="ListParagraph"/>
        <w:numPr>
          <w:ilvl w:val="0"/>
          <w:numId w:val="40"/>
        </w:numPr>
        <w:spacing w:before="100" w:beforeAutospacing="1" w:after="100" w:afterAutospacing="1" w:line="360" w:lineRule="auto"/>
        <w:ind w:left="720"/>
        <w:rPr>
          <w:szCs w:val="26"/>
        </w:rPr>
      </w:pPr>
      <w:r w:rsidRPr="00FB18D6">
        <w:rPr>
          <w:szCs w:val="26"/>
        </w:rPr>
        <w:t xml:space="preserve">Bán hàng (tạo hóa đơn): </w:t>
      </w:r>
      <w:r w:rsidRPr="00D31906">
        <w:rPr>
          <w:szCs w:val="26"/>
        </w:rPr>
        <w:t>Khi khách mua hàng tại cửa hàng, n</w:t>
      </w:r>
      <w:r>
        <w:rPr>
          <w:szCs w:val="26"/>
        </w:rPr>
        <w:t>hân viên</w:t>
      </w:r>
      <w:r w:rsidRPr="00D31906">
        <w:rPr>
          <w:szCs w:val="26"/>
        </w:rPr>
        <w:t xml:space="preserve"> vào giao diện quản lý bán hàng và chọn tạo đơn hàng mới. Sau đó, họ nhập và kiểm tra </w:t>
      </w:r>
      <w:r w:rsidRPr="00D31906">
        <w:rPr>
          <w:szCs w:val="26"/>
        </w:rPr>
        <w:lastRenderedPageBreak/>
        <w:t>thông tin đơn hàng, bao gồm sản phẩm, số lượng, và các ưu đãi hoặc khuyến mãi áp dụng. Hệ thống tự động tính tổng tiền cần thanh toán. Người dùng tiếp tục nhập số tiền khách đưa, hệ thống sẽ tính tiền thừa nếu có. Sau khi xác nhận thanh toán, hệ thống cập nhật tồn kho, giảm số lượng sản phẩm tại quầy, đồng thời in hóa đơn cho khách hàng</w:t>
      </w:r>
      <w:r>
        <w:rPr>
          <w:szCs w:val="26"/>
        </w:rPr>
        <w:t>.</w:t>
      </w:r>
    </w:p>
    <w:p w14:paraId="6DCDA0DF" w14:textId="77777777" w:rsidR="00B76292" w:rsidRDefault="00B76292" w:rsidP="00B76292">
      <w:pPr>
        <w:pStyle w:val="ListParagraph"/>
        <w:numPr>
          <w:ilvl w:val="0"/>
          <w:numId w:val="40"/>
        </w:numPr>
        <w:spacing w:before="100" w:beforeAutospacing="1" w:after="100" w:afterAutospacing="1" w:line="360" w:lineRule="auto"/>
        <w:ind w:left="720"/>
        <w:rPr>
          <w:szCs w:val="26"/>
        </w:rPr>
      </w:pPr>
      <w:r>
        <w:rPr>
          <w:szCs w:val="26"/>
        </w:rPr>
        <w:t xml:space="preserve">Xem hóa đơn bán hàng: </w:t>
      </w:r>
      <w:r w:rsidRPr="007046BA">
        <w:rPr>
          <w:szCs w:val="26"/>
        </w:rPr>
        <w:t>Nhân viên có thể xem lại hóa đơn bán hàng đã tạo, giúp khách hàng kiểm tra lại thông tin hóa đơn khi cần thiết.</w:t>
      </w:r>
    </w:p>
    <w:p w14:paraId="7CAB249B" w14:textId="185A1CAB" w:rsidR="00B76292" w:rsidRPr="00B76292" w:rsidRDefault="00B76292" w:rsidP="00B76292">
      <w:pPr>
        <w:pStyle w:val="ListParagraph"/>
        <w:numPr>
          <w:ilvl w:val="0"/>
          <w:numId w:val="40"/>
        </w:numPr>
        <w:spacing w:before="100" w:beforeAutospacing="1" w:after="100" w:afterAutospacing="1" w:line="360" w:lineRule="auto"/>
        <w:ind w:left="720"/>
        <w:rPr>
          <w:szCs w:val="26"/>
        </w:rPr>
      </w:pPr>
      <w:r>
        <w:rPr>
          <w:szCs w:val="26"/>
        </w:rPr>
        <w:t xml:space="preserve">In hóa đơn: </w:t>
      </w:r>
      <w:r w:rsidRPr="006E63FD">
        <w:rPr>
          <w:szCs w:val="26"/>
        </w:rPr>
        <w:t>Nhân viên có thể in lại hóa đơn nếu khách hàng yêu cầu hoặc khi có sự cố với hệ thống in hóa đơn</w:t>
      </w:r>
      <w:r>
        <w:rPr>
          <w:szCs w:val="26"/>
        </w:rPr>
        <w:t>.</w:t>
      </w:r>
    </w:p>
    <w:p w14:paraId="5A19CFC5" w14:textId="6646758F" w:rsidR="008E2DDD" w:rsidRDefault="002641B7" w:rsidP="008E2DDD">
      <w:pPr>
        <w:pStyle w:val="ListParagraph"/>
        <w:numPr>
          <w:ilvl w:val="0"/>
          <w:numId w:val="40"/>
        </w:numPr>
        <w:spacing w:before="100" w:beforeAutospacing="1" w:after="100" w:afterAutospacing="1" w:line="360" w:lineRule="auto"/>
        <w:ind w:left="720"/>
        <w:rPr>
          <w:szCs w:val="26"/>
        </w:rPr>
      </w:pPr>
      <w:r w:rsidRPr="00AE4695">
        <w:rPr>
          <w:szCs w:val="26"/>
        </w:rPr>
        <w:t>Kiểm tra hàng tồn kho, hàng gần hết hạn: Nhân viên có thể kiểm tra tình trạng kho hàng, lọc ra các lô sản phẩm gần hết hạn,</w:t>
      </w:r>
      <w:r w:rsidR="00DE1035">
        <w:rPr>
          <w:szCs w:val="26"/>
        </w:rPr>
        <w:t xml:space="preserve"> sản phẩm có mức tồn kho thấp</w:t>
      </w:r>
      <w:r w:rsidRPr="00AE4695">
        <w:rPr>
          <w:szCs w:val="26"/>
        </w:rPr>
        <w:t xml:space="preserve"> từ đó báo cáo cho </w:t>
      </w:r>
      <w:r w:rsidR="00834F4A">
        <w:rPr>
          <w:szCs w:val="26"/>
        </w:rPr>
        <w:t>q</w:t>
      </w:r>
      <w:r w:rsidRPr="00AE4695">
        <w:rPr>
          <w:szCs w:val="26"/>
        </w:rPr>
        <w:t>uản lý để có biện pháp xử lý kịp thời.</w:t>
      </w:r>
    </w:p>
    <w:p w14:paraId="3C4B0072" w14:textId="48A1875C" w:rsidR="00B76292" w:rsidRPr="00B76292" w:rsidRDefault="00B76292" w:rsidP="00B76292">
      <w:pPr>
        <w:numPr>
          <w:ilvl w:val="0"/>
          <w:numId w:val="40"/>
        </w:numPr>
        <w:spacing w:before="100" w:beforeAutospacing="1" w:after="100" w:afterAutospacing="1" w:line="360" w:lineRule="auto"/>
        <w:ind w:left="720"/>
        <w:rPr>
          <w:szCs w:val="26"/>
        </w:rPr>
      </w:pPr>
      <w:r w:rsidRPr="00FB18D6">
        <w:rPr>
          <w:szCs w:val="26"/>
        </w:rPr>
        <w:t>Thêm sản phẩm lên quầy bán:</w:t>
      </w:r>
      <w:r w:rsidRPr="002641B7">
        <w:rPr>
          <w:szCs w:val="26"/>
        </w:rPr>
        <w:t xml:space="preserve"> </w:t>
      </w:r>
      <w:r>
        <w:rPr>
          <w:szCs w:val="26"/>
        </w:rPr>
        <w:t>Trước khi thêm sản phẩm lên quầy, có thể xem số lượng sản phẩm hiện tại trên quầy và trong kho, nếu các sản phẩm có số lượng trên quầy ít hơn 10</w:t>
      </w:r>
      <w:r w:rsidRPr="00FB18D6">
        <w:rPr>
          <w:szCs w:val="26"/>
        </w:rPr>
        <w:t>,</w:t>
      </w:r>
      <w:r>
        <w:rPr>
          <w:szCs w:val="26"/>
        </w:rPr>
        <w:t xml:space="preserve"> </w:t>
      </w:r>
      <w:r w:rsidRPr="00FB18D6">
        <w:rPr>
          <w:szCs w:val="26"/>
        </w:rPr>
        <w:t>người dùng sẽ vào thêm bổ sung hàng,</w:t>
      </w:r>
      <w:r>
        <w:rPr>
          <w:szCs w:val="26"/>
        </w:rPr>
        <w:t xml:space="preserve"> h</w:t>
      </w:r>
      <w:r w:rsidRPr="00A4609C">
        <w:rPr>
          <w:szCs w:val="26"/>
        </w:rPr>
        <w:t>ệ thống sắp xếp</w:t>
      </w:r>
      <w:r>
        <w:rPr>
          <w:szCs w:val="26"/>
        </w:rPr>
        <w:t xml:space="preserve"> lô sản phẩm</w:t>
      </w:r>
      <w:r w:rsidRPr="00A4609C">
        <w:rPr>
          <w:szCs w:val="26"/>
        </w:rPr>
        <w:t xml:space="preserve"> theo nguyên tắc FIFO (First In, First Out) để ưu tiên lấy hàng từ lô có hạn sử dụng gần nhất</w:t>
      </w:r>
      <w:r w:rsidRPr="00FB18D6">
        <w:rPr>
          <w:szCs w:val="26"/>
        </w:rPr>
        <w:t>, ta chọn lô hàng và nhập số lượng sản phẩm được đưa lên quầy, số lượng sản phẩm tại quầy và trong kho sẽ tự động cập nhật</w:t>
      </w:r>
      <w:r>
        <w:rPr>
          <w:szCs w:val="26"/>
        </w:rPr>
        <w:t>. Một bản ghi sẽ được tự động tạo và lưu trữ trong hệ thống.</w:t>
      </w:r>
    </w:p>
    <w:p w14:paraId="17F7C326" w14:textId="77777777" w:rsidR="002641B7" w:rsidRPr="003D300A" w:rsidRDefault="002641B7" w:rsidP="002641B7">
      <w:pPr>
        <w:pStyle w:val="ListParagraph"/>
        <w:numPr>
          <w:ilvl w:val="0"/>
          <w:numId w:val="40"/>
        </w:numPr>
        <w:spacing w:line="360" w:lineRule="auto"/>
        <w:ind w:left="720"/>
        <w:rPr>
          <w:szCs w:val="26"/>
        </w:rPr>
      </w:pPr>
      <w:r w:rsidRPr="002964D5">
        <w:rPr>
          <w:szCs w:val="26"/>
        </w:rPr>
        <w:t>Hỗ trợ khách hàng:</w:t>
      </w:r>
      <w:r>
        <w:rPr>
          <w:szCs w:val="26"/>
        </w:rPr>
        <w:t xml:space="preserve"> </w:t>
      </w:r>
      <w:r w:rsidRPr="003D300A">
        <w:rPr>
          <w:szCs w:val="26"/>
        </w:rPr>
        <w:t>Nhân viên sẽ hỗ trợ khách hàng trong việc giải quyết các phản hồi, khiếu nại, hoặc các yêu cầu khác từ khách hàng thông qua các kênh phản hồi của cửa hàng.</w:t>
      </w:r>
    </w:p>
    <w:p w14:paraId="4FDB334F" w14:textId="6D342954" w:rsidR="00443706" w:rsidRDefault="00144980" w:rsidP="001E2527">
      <w:pPr>
        <w:pStyle w:val="Heading3"/>
        <w:ind w:left="1003"/>
      </w:pPr>
      <w:bookmarkStart w:id="29" w:name="_Toc190435667"/>
      <w:r w:rsidRPr="002964D5">
        <w:t xml:space="preserve">Chức năng của </w:t>
      </w:r>
      <w:bookmarkEnd w:id="29"/>
      <w:r w:rsidR="002641B7">
        <w:t>quản lý</w:t>
      </w:r>
    </w:p>
    <w:p w14:paraId="451994D6" w14:textId="6981C4D6" w:rsidR="002641B7" w:rsidRPr="00D56353" w:rsidRDefault="000C2BB5" w:rsidP="000C2BB5">
      <w:pPr>
        <w:ind w:firstLine="562"/>
      </w:pPr>
      <w:r w:rsidRPr="000C2BB5">
        <w:t>Ngoài các chức năng của nhân viên, các chức năng của quản lý còn có:</w:t>
      </w:r>
    </w:p>
    <w:p w14:paraId="17333DEB" w14:textId="05F875F5" w:rsidR="00EC1A63" w:rsidRDefault="005C325C" w:rsidP="002641B7">
      <w:pPr>
        <w:pStyle w:val="ListParagraph"/>
        <w:numPr>
          <w:ilvl w:val="0"/>
          <w:numId w:val="47"/>
        </w:numPr>
        <w:spacing w:before="100" w:beforeAutospacing="1" w:after="100" w:afterAutospacing="1" w:line="360" w:lineRule="auto"/>
        <w:ind w:left="720"/>
        <w:rPr>
          <w:szCs w:val="26"/>
        </w:rPr>
      </w:pPr>
      <w:r w:rsidRPr="005C325C">
        <w:rPr>
          <w:szCs w:val="26"/>
        </w:rPr>
        <w:t>Nhập thêm lô hàng:</w:t>
      </w:r>
      <w:r>
        <w:rPr>
          <w:szCs w:val="26"/>
        </w:rPr>
        <w:t xml:space="preserve"> </w:t>
      </w:r>
      <w:r w:rsidR="00EC1A63" w:rsidRPr="00EC1A63">
        <w:rPr>
          <w:szCs w:val="26"/>
        </w:rPr>
        <w:t xml:space="preserve">Khi số lượng tồn kho giảm xuống mức thấp (dưới </w:t>
      </w:r>
      <w:r w:rsidR="000721D4">
        <w:rPr>
          <w:szCs w:val="26"/>
        </w:rPr>
        <w:t>10</w:t>
      </w:r>
      <w:r w:rsidR="00EC1A63" w:rsidRPr="00EC1A63">
        <w:rPr>
          <w:szCs w:val="26"/>
        </w:rPr>
        <w:t xml:space="preserve"> sản phẩm hoặc theo ngưỡng do cửa hàng thiết lập), quản lý cửa hàng sẽ kiểm tra tình trạng hàng hóa và liên hệ với nhà cung cấp qua email, điện thoại hoặc ứng dụng nhắn tin để đặt thêm lô hàng. Sau khi thống nhất về số lượng và giá nhập, </w:t>
      </w:r>
      <w:r w:rsidR="00EC1A63" w:rsidRPr="00EC1A63">
        <w:rPr>
          <w:szCs w:val="26"/>
        </w:rPr>
        <w:lastRenderedPageBreak/>
        <w:t xml:space="preserve">quản lý lập phiếu nhập hàng và lưu thông tin vào hệ thống để theo dõi quá trình nhập hàng. Phiếu nhập hàng bao gồm mã phiếu nhập, ngày lập phiếu, nhà cung cấp, danh sách sản phẩm nhập (mã sản phẩm, tên sản phẩm, số lượng, đơn giá nhập), tổng giá trị đơn hàng và người lập phiếu. Khi hàng được giao đến, quản lý hoặc nhân viên kiểm tra số lượng và chất lượng sản phẩm. Nếu sản phẩm đạt yêu cầu, quản lý cập nhật thông tin lô hàng vào hệ thống, bao gồm mô tả sản phẩm, giá nhập, tổng số lượng, hạn sử dụng và ngày sản xuất. Tiếp theo, quản lý vào giao diện quản lý sản phẩm, chọn sản phẩm cần nhập và thêm lô sản phẩm với các thông tin chi tiết như số lượng, ngày sản xuất, hạn sử dụng, giá nhập và nhà cung cấp. Sau khi hoàn tất quá trình nhập kho, quản lý tiến hành thanh toán cho nhà cung cấp theo thỏa thuận (thanh toán ngay hoặc theo công nợ). Hệ thống sẽ tự động cập nhật </w:t>
      </w:r>
      <w:r w:rsidR="009D27E1">
        <w:rPr>
          <w:szCs w:val="26"/>
        </w:rPr>
        <w:t>tổng số lượng</w:t>
      </w:r>
      <w:r w:rsidR="00DE1035">
        <w:rPr>
          <w:szCs w:val="26"/>
        </w:rPr>
        <w:tab/>
      </w:r>
      <w:r w:rsidR="00EC1A63" w:rsidRPr="00EC1A63">
        <w:rPr>
          <w:szCs w:val="26"/>
        </w:rPr>
        <w:t>, bao gồm cả hàng trưng bày trên quầy và hàng tồn trong kho, giúp theo dõi chính xác tình trạng hàng hóa trong cửa hàng.</w:t>
      </w:r>
    </w:p>
    <w:p w14:paraId="131FBD9F" w14:textId="77777777" w:rsidR="002641B7" w:rsidRPr="00FB18D6"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Thêm sản phẩm kinh doanh mới: Khi kinh doanh sản phẩm mới, chủ cửa hàng sẽ bấm vào nút “Kinh doanh sản phẩm mới”, sau đó thêm các thông tin của sản phẩm như: tên sản phẩm, mô tả, danh mục, thương hiệu, giá bán, hình ảnh, nhà sản xuất và chọn nhà cung cấp, nếu sản phẩm đến từ nhà cung cấp mới thì cần thêm nhà cung cấp trước.</w:t>
      </w:r>
    </w:p>
    <w:p w14:paraId="43BA33AF" w14:textId="77777777" w:rsidR="002641B7" w:rsidRPr="00FB18D6"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Ngừng kinh doanh sản phẩm: Khi ngừng kinh doanh một sản phẩm, người dùng vào giao diện quản lý sản phẩm, chọn sản phẩm sau đó chọn tình trạng bán thành ngừng kinh doanh và xác nhận, sau đó nhân viên sẽ dỡ hàng từ quầy đi.</w:t>
      </w:r>
    </w:p>
    <w:p w14:paraId="15032EEB" w14:textId="77777777" w:rsidR="002641B7" w:rsidRPr="00FB18D6"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Cập nhật thông tin sản phẩm: Khi cần thay đổi thông tin của sản phẩm, người dùng có thể thông qua giao diện quản lý sản phẩm, chọn sản phẩm cần cập nhật thông tin, nhập các thông tin cần thay đổi và xác nhận.</w:t>
      </w:r>
    </w:p>
    <w:p w14:paraId="362BA917" w14:textId="2AD57951" w:rsidR="002641B7" w:rsidRPr="00FB18D6" w:rsidRDefault="00BB3E29" w:rsidP="002641B7">
      <w:pPr>
        <w:pStyle w:val="ListParagraph"/>
        <w:numPr>
          <w:ilvl w:val="0"/>
          <w:numId w:val="47"/>
        </w:numPr>
        <w:spacing w:before="100" w:beforeAutospacing="1" w:after="100" w:afterAutospacing="1" w:line="360" w:lineRule="auto"/>
        <w:ind w:left="720"/>
        <w:rPr>
          <w:szCs w:val="26"/>
        </w:rPr>
      </w:pPr>
      <w:r>
        <w:rPr>
          <w:szCs w:val="26"/>
        </w:rPr>
        <w:t>Cập nhật thông tin tồn kho cho sản phẩm</w:t>
      </w:r>
      <w:r w:rsidR="002641B7" w:rsidRPr="00FB18D6">
        <w:rPr>
          <w:szCs w:val="26"/>
        </w:rPr>
        <w:t xml:space="preserve">: Nhân viên kiểm tra tình trạng hàng hóa từng lô hàng trong kho, dựa vào số liệu nhân viên báo cáo từ đó người dùng thông qua giao diện quản lý kho hàng, chọn lô hàng sản phẩm sau đó cập </w:t>
      </w:r>
      <w:r w:rsidR="002641B7" w:rsidRPr="00FB18D6">
        <w:rPr>
          <w:szCs w:val="26"/>
        </w:rPr>
        <w:lastRenderedPageBreak/>
        <w:t>nhật lại thông tin chính xác (số lượng tồn, số lượng hao hụt do hư hỏng, cũng như hạn sử dụng).</w:t>
      </w:r>
    </w:p>
    <w:p w14:paraId="4402A847" w14:textId="77777777" w:rsidR="002641B7"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Thêm nhà cung cấp: Khi liên doanh với nhà cung cấp mới, người dùng có thể thông qua giao diện quản lý nhà cung cấp, chọn thêm nhà cung cấp sau đó nhập các thông tin của nhà cung cấp: tên nhà cung cấp, sdt liên lạc, email, địa chỉ, ghi chú…, sau đó xác nhận.</w:t>
      </w:r>
    </w:p>
    <w:p w14:paraId="5BA6C19A" w14:textId="06F9BC48" w:rsidR="00DA006C" w:rsidRPr="00FB18D6" w:rsidRDefault="00DA006C" w:rsidP="002641B7">
      <w:pPr>
        <w:pStyle w:val="ListParagraph"/>
        <w:numPr>
          <w:ilvl w:val="0"/>
          <w:numId w:val="47"/>
        </w:numPr>
        <w:spacing w:before="100" w:beforeAutospacing="1" w:after="100" w:afterAutospacing="1" w:line="360" w:lineRule="auto"/>
        <w:ind w:left="720"/>
        <w:rPr>
          <w:szCs w:val="26"/>
        </w:rPr>
      </w:pPr>
      <w:r>
        <w:rPr>
          <w:szCs w:val="26"/>
        </w:rPr>
        <w:t>Cập nhật thông tin nhà cung cấp: Khi thông tin nhà cung cấp có thay đổi, quản lý</w:t>
      </w:r>
      <w:r>
        <w:rPr>
          <w:szCs w:val="26"/>
        </w:rPr>
        <w:tab/>
      </w:r>
      <w:r w:rsidRPr="00DA006C">
        <w:rPr>
          <w:szCs w:val="26"/>
        </w:rPr>
        <w:t xml:space="preserve"> sẽ vào giao diện quản lý nhà cung cấp, chọn nhà cung cấp cần chỉnh sửa, sau đó nhấn "Chỉnh sửa". Hệ thống hiển thị biểu mẫu với các thông tin hiện tại của nhà cung cấp, cho phép chỉnh sửa các trường như tên nhà cung cấp, số điện thoại, email, địa chỉ, ghi chú. Sau khi cập nhật, người dùng nhấn "Lưu thay đổi", hệ thống sẽ kiểm tra tính hợp lệ của dữ liệu (như định dạng email, số điện thoại), nếu hợp lệ, thông tin sẽ được cập nhật trong cơ sở dữ liệu. Nếu có lỗi, hệ thống sẽ thông báo yêu cầu điều chỉnh.</w:t>
      </w:r>
    </w:p>
    <w:p w14:paraId="34FE8C3A" w14:textId="77777777" w:rsidR="002641B7" w:rsidRPr="00FB18D6"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Thêm nhân viên: Khi có nhân viên mới vào làm, chọn thêm nhân viên và nhập các thông tin: họ tên, email, sdt, giới tính, ngày sinh, số chứng minh. Sau khi thêm nhân viên thành công, tài khoản của nhân viên sẽ được tạo mặc định với tên tài khoản là email đăng ký, mật khẩu là mật khẩu mặc định.</w:t>
      </w:r>
    </w:p>
    <w:p w14:paraId="24565E25" w14:textId="77777777" w:rsidR="002641B7" w:rsidRPr="00FB18D6"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Xem thông tin nhân viên: Chủ cửa hàng có thể xem thông tin chi tiết của tất cả nhân viên.</w:t>
      </w:r>
    </w:p>
    <w:p w14:paraId="33C81597" w14:textId="0B496A95" w:rsidR="002641B7" w:rsidRPr="00AE0557" w:rsidRDefault="002641B7" w:rsidP="00AE0557">
      <w:pPr>
        <w:pStyle w:val="ListParagraph"/>
        <w:numPr>
          <w:ilvl w:val="0"/>
          <w:numId w:val="47"/>
        </w:numPr>
        <w:spacing w:before="100" w:beforeAutospacing="1" w:after="100" w:afterAutospacing="1" w:line="360" w:lineRule="auto"/>
        <w:ind w:left="720"/>
        <w:rPr>
          <w:szCs w:val="26"/>
        </w:rPr>
      </w:pPr>
      <w:r>
        <w:rPr>
          <w:szCs w:val="26"/>
        </w:rPr>
        <w:t>Xem b</w:t>
      </w:r>
      <w:r w:rsidRPr="00FB18D6">
        <w:rPr>
          <w:szCs w:val="26"/>
        </w:rPr>
        <w:t xml:space="preserve">áo cáo và thống kê: </w:t>
      </w:r>
      <w:r w:rsidRPr="00E34BAA">
        <w:rPr>
          <w:szCs w:val="26"/>
        </w:rPr>
        <w:t>Quản lý có thể xem các báo cáo và thống kê chi tiết để theo dõi tình hình kinh doanh. Hệ thống cung cấp báo cáo doanh thu theo ngày, tháng, năm, giúp đánh giá kết quả kinh doanh trong từng giai đoạn. Báo cáo hiệu suất bán hàng hiển thị tổng doanh số, số lượng đơn hàng và các sản phẩm bán chạy.</w:t>
      </w:r>
      <w:r>
        <w:rPr>
          <w:szCs w:val="26"/>
        </w:rPr>
        <w:t xml:space="preserve"> </w:t>
      </w:r>
      <w:r w:rsidRPr="00E34BAA">
        <w:rPr>
          <w:szCs w:val="26"/>
        </w:rPr>
        <w:t xml:space="preserve">Ngoài ra, hệ thống cung cấp báo cáo về kho hàng, bao gồm số lượng hàng tồn, các sản phẩm sắp hết hạn để kịp thời xử lý. Quản lý cũng có thể xem báo cáo về hiệu suất làm việc của nhân viên, theo dõi số đơn hàng nhân viên xử lý, doanh số bán hàng của từng nhân viên. Đồng thời, báo cáo về </w:t>
      </w:r>
      <w:r w:rsidRPr="00E34BAA">
        <w:rPr>
          <w:szCs w:val="26"/>
        </w:rPr>
        <w:lastRenderedPageBreak/>
        <w:t>khách hàng giúp phân tích hành vi mua sắm, tần suất mua hàng và nhóm khách hàng tiềm năng để đưa ra chiến lược kinh doanh phù hợp.</w:t>
      </w:r>
    </w:p>
    <w:p w14:paraId="711DDDD9" w14:textId="3CCC8D99" w:rsidR="00B6518D" w:rsidRPr="006415AB" w:rsidRDefault="0066617F" w:rsidP="00B6518D">
      <w:pPr>
        <w:pStyle w:val="Heading3"/>
        <w:ind w:left="1003"/>
      </w:pPr>
      <w:bookmarkStart w:id="30" w:name="_Toc190435668"/>
      <w:r>
        <w:t>Chức năng của khách hàng</w:t>
      </w:r>
      <w:bookmarkEnd w:id="30"/>
    </w:p>
    <w:p w14:paraId="2E54A7CF" w14:textId="689BA929" w:rsidR="007B16DF" w:rsidRPr="00B06C4E" w:rsidRDefault="007B16DF" w:rsidP="00FB18D6">
      <w:pPr>
        <w:pStyle w:val="ListParagraph"/>
        <w:numPr>
          <w:ilvl w:val="0"/>
          <w:numId w:val="41"/>
        </w:numPr>
        <w:ind w:left="720"/>
      </w:pPr>
      <w:r w:rsidRPr="00B06C4E">
        <w:t>Đăng ký</w:t>
      </w:r>
      <w:r w:rsidR="00111C52" w:rsidRPr="00B06C4E">
        <w:t xml:space="preserve"> </w:t>
      </w:r>
      <w:r w:rsidRPr="00B06C4E">
        <w:t xml:space="preserve">tài </w:t>
      </w:r>
      <w:r w:rsidR="00111C52" w:rsidRPr="00B06C4E">
        <w:t>khoản</w:t>
      </w:r>
      <w:r w:rsidRPr="00B06C4E">
        <w:t xml:space="preserve">: </w:t>
      </w:r>
      <w:r w:rsidR="00D80A0B" w:rsidRPr="00B06C4E">
        <w:t xml:space="preserve">Khách hàng có thể đăng ký tài khoản bằng cách nhập các thông tin cơ bản như họ tên, số điện thoại, email và địa chỉ giao hàng. Tên tài khoản sẽ được tạo tự động dựa trên số điện thoại của khách hàng. Sau khi hoàn tất việc điền thông tin, khách hàng sẽ nhận mã OTP qua </w:t>
      </w:r>
      <w:r w:rsidR="00B35772">
        <w:t>số điện thoại</w:t>
      </w:r>
      <w:r w:rsidR="00D80A0B" w:rsidRPr="00B06C4E">
        <w:t xml:space="preserve"> để xác minh và hoàn tất quá trình đăng ký.</w:t>
      </w:r>
    </w:p>
    <w:p w14:paraId="604208EE" w14:textId="2AB2ACB2" w:rsidR="007B16DF" w:rsidRDefault="00111C52" w:rsidP="00FB18D6">
      <w:pPr>
        <w:pStyle w:val="ListParagraph"/>
        <w:numPr>
          <w:ilvl w:val="0"/>
          <w:numId w:val="41"/>
        </w:numPr>
        <w:ind w:left="720"/>
      </w:pPr>
      <w:r w:rsidRPr="0047480D">
        <w:t>Thêm sản phẩm vào giỏ hàng</w:t>
      </w:r>
      <w:r>
        <w:t>:</w:t>
      </w:r>
      <w:r w:rsidR="00B06C4E" w:rsidRPr="00B06C4E">
        <w:t xml:space="preserve"> Khi đã đăng nhập vào hệ thống, khách hàng có thể dễ dàng thêm sản phẩm vào giỏ hàng. Khách hàng chỉ cần chọn sản phẩm, nhập số lượng và bấm "Thêm vào giỏ hàng". Nếu sản phẩm đã có trong giỏ hàng, hệ thống sẽ tự động cập nhật số lượng.</w:t>
      </w:r>
    </w:p>
    <w:p w14:paraId="39BB8077" w14:textId="7924BAB8" w:rsidR="00990EF5" w:rsidRPr="00AB437C" w:rsidRDefault="007B16DF" w:rsidP="0016029F">
      <w:pPr>
        <w:pStyle w:val="ListParagraph"/>
        <w:numPr>
          <w:ilvl w:val="0"/>
          <w:numId w:val="41"/>
        </w:numPr>
        <w:ind w:left="720"/>
      </w:pPr>
      <w:r>
        <w:t xml:space="preserve">Mua sản phẩm: </w:t>
      </w:r>
      <w:r w:rsidR="00B35772" w:rsidRPr="00B35772">
        <w:t>Khi đã thêm sản phẩm vào giỏ hàng, khách hàng nhập mã khuyến mãi (nếu có), sau đó bấm "Đặt hàng" để nhân viên cửa hàng chuẩn bị đơn. Khách hàng sẽ chọn hình thức thanh toán (thanh toán trước hoặc thanh toán khi nhận hàng) và hình thức nhận hàng (nhận tại quầy hoặc giao hàng). Đối với một số sản phẩm, khách hàng cần đặt cọc trước, tùy theo loại sản phẩm và hạn sử dụng. Phí vận chuyển sẽ được tính theo khoảng cách, miễn phí trong bán kính 3km, nếu xa hơn sẽ tính phí giao hàng. Các đơn hàng có giá trị trên 500.000 VND hoặc sản phẩm đặt trước trên 3 ngày yêu cầu đặt cọc 20%.</w:t>
      </w:r>
    </w:p>
    <w:p w14:paraId="05B12EFB" w14:textId="7964145E" w:rsidR="00FB18D6" w:rsidRDefault="00FB18D6" w:rsidP="00471C1B">
      <w:pPr>
        <w:ind w:firstLine="0"/>
      </w:pPr>
    </w:p>
    <w:p w14:paraId="3D983455" w14:textId="77777777" w:rsidR="00D4787F" w:rsidRDefault="00D4787F" w:rsidP="00E43225">
      <w:pPr>
        <w:ind w:firstLine="0"/>
        <w:jc w:val="left"/>
        <w:rPr>
          <w:szCs w:val="28"/>
        </w:rPr>
      </w:pPr>
    </w:p>
    <w:p w14:paraId="73AA1C5D" w14:textId="77777777" w:rsidR="000E4276" w:rsidRDefault="000E4276" w:rsidP="00E43225">
      <w:pPr>
        <w:ind w:firstLine="0"/>
        <w:jc w:val="left"/>
        <w:rPr>
          <w:szCs w:val="28"/>
        </w:rPr>
      </w:pPr>
    </w:p>
    <w:p w14:paraId="6B67D2B4" w14:textId="77777777" w:rsidR="000E4276" w:rsidRDefault="000E4276" w:rsidP="00E43225">
      <w:pPr>
        <w:ind w:firstLine="0"/>
        <w:jc w:val="left"/>
        <w:rPr>
          <w:szCs w:val="28"/>
        </w:rPr>
      </w:pPr>
    </w:p>
    <w:p w14:paraId="2E76E999" w14:textId="77777777" w:rsidR="000E4276" w:rsidRDefault="000E4276" w:rsidP="00E43225">
      <w:pPr>
        <w:ind w:firstLine="0"/>
        <w:jc w:val="left"/>
        <w:rPr>
          <w:szCs w:val="28"/>
        </w:rPr>
      </w:pPr>
    </w:p>
    <w:p w14:paraId="531E3A7D" w14:textId="77777777" w:rsidR="000E4276" w:rsidRDefault="000E4276" w:rsidP="00E43225">
      <w:pPr>
        <w:ind w:firstLine="0"/>
        <w:jc w:val="left"/>
        <w:rPr>
          <w:szCs w:val="28"/>
        </w:rPr>
      </w:pPr>
    </w:p>
    <w:p w14:paraId="1EBF71EF" w14:textId="77777777" w:rsidR="000E4276" w:rsidRDefault="000E4276" w:rsidP="00E43225">
      <w:pPr>
        <w:ind w:firstLine="0"/>
        <w:jc w:val="left"/>
        <w:rPr>
          <w:szCs w:val="28"/>
        </w:rPr>
      </w:pPr>
    </w:p>
    <w:p w14:paraId="0CACA672" w14:textId="6A914506" w:rsidR="003510E3" w:rsidRDefault="008D201A" w:rsidP="00FC258B">
      <w:pPr>
        <w:pStyle w:val="Heading1"/>
        <w:ind w:left="0"/>
      </w:pPr>
      <w:bookmarkStart w:id="31" w:name="_Toc190435669"/>
      <w:bookmarkEnd w:id="2"/>
      <w:r>
        <w:lastRenderedPageBreak/>
        <w:t>: CƠ SỞ LÝ THUYẾT</w:t>
      </w:r>
      <w:bookmarkEnd w:id="31"/>
    </w:p>
    <w:p w14:paraId="4E334251" w14:textId="77777777" w:rsidR="00865943" w:rsidRDefault="00865943" w:rsidP="001F0041">
      <w:pPr>
        <w:pStyle w:val="Heading2"/>
      </w:pPr>
      <w:bookmarkStart w:id="32" w:name="_Toc190435670"/>
      <w:r>
        <w:t>ReactJS</w:t>
      </w:r>
      <w:bookmarkEnd w:id="32"/>
    </w:p>
    <w:p w14:paraId="1F840188" w14:textId="79B26700" w:rsidR="00865943" w:rsidRPr="00C97AF8" w:rsidRDefault="00865943" w:rsidP="00CB1395">
      <w:pPr>
        <w:ind w:firstLine="562"/>
      </w:pPr>
      <w:r w:rsidRPr="002C6C93">
        <w:t>ReactJS</w:t>
      </w:r>
      <w:r w:rsidR="00FB18D6">
        <w:t xml:space="preserve"> </w:t>
      </w:r>
      <w:r w:rsidR="00BE2F6C" w:rsidRPr="002C6C93">
        <w:t>[5]</w:t>
      </w:r>
      <w:r w:rsidRPr="00C97AF8">
        <w:t xml:space="preserve"> là một thư viện JavaScript được phát triển bởi Facebook, chuyên dùng để xây dựng giao diện người dùng (UI) cho các ứng dụng web. ReactJS tập trung vào việc phát triển các thành phần giao diện dựa trên khái niệm </w:t>
      </w:r>
      <w:r w:rsidRPr="00A765F4">
        <w:t>component</w:t>
      </w:r>
      <w:r w:rsidRPr="00C97AF8">
        <w:t xml:space="preserve"> giúp tăng tính tái sử dụng và quản lý dễ dàng hơn.</w:t>
      </w:r>
    </w:p>
    <w:p w14:paraId="4DD11BB5" w14:textId="77777777" w:rsidR="00865943" w:rsidRDefault="00865943" w:rsidP="00865943">
      <w:pPr>
        <w:ind w:firstLine="0"/>
        <w:rPr>
          <w:b/>
          <w:bCs/>
        </w:rPr>
      </w:pPr>
      <w:r>
        <w:rPr>
          <w:b/>
          <w:bCs/>
        </w:rPr>
        <w:t>Ưu điểm:</w:t>
      </w:r>
    </w:p>
    <w:p w14:paraId="6A20CAC3" w14:textId="77777777" w:rsidR="00865943" w:rsidRPr="009C3BAC" w:rsidRDefault="00865943" w:rsidP="005A5A93">
      <w:pPr>
        <w:pStyle w:val="ListParagraph"/>
        <w:numPr>
          <w:ilvl w:val="0"/>
          <w:numId w:val="25"/>
        </w:numPr>
        <w:ind w:left="720"/>
      </w:pPr>
      <w:r w:rsidRPr="009C3BAC">
        <w:t>Hiệu suất cao: Sử dụng Virtual DOM để tối ưu hóa việc cập nhật giao diện.</w:t>
      </w:r>
    </w:p>
    <w:p w14:paraId="070F9D25" w14:textId="77777777" w:rsidR="00865943" w:rsidRPr="009C3BAC" w:rsidRDefault="00865943" w:rsidP="005A5A93">
      <w:pPr>
        <w:pStyle w:val="ListParagraph"/>
        <w:numPr>
          <w:ilvl w:val="0"/>
          <w:numId w:val="25"/>
        </w:numPr>
        <w:ind w:left="720"/>
      </w:pPr>
      <w:r w:rsidRPr="009C3BAC">
        <w:t>Component-based: Xây dựng ứng dụng bằng cách tái sử dụng các thành phần nhỏ.</w:t>
      </w:r>
    </w:p>
    <w:p w14:paraId="7D0C430B" w14:textId="77777777" w:rsidR="00865943" w:rsidRPr="009C3BAC" w:rsidRDefault="00865943" w:rsidP="005A5A93">
      <w:pPr>
        <w:pStyle w:val="ListParagraph"/>
        <w:numPr>
          <w:ilvl w:val="0"/>
          <w:numId w:val="25"/>
        </w:numPr>
        <w:ind w:left="720"/>
      </w:pPr>
      <w:r w:rsidRPr="009C3BAC">
        <w:t>Cộng đồng mạnh mẽ: Hỗ trợ tốt từ cộng đồng và nhiều thư viện bổ trợ.</w:t>
      </w:r>
    </w:p>
    <w:p w14:paraId="5A74FC73" w14:textId="77777777" w:rsidR="00865943" w:rsidRPr="00F266DD" w:rsidRDefault="00865943" w:rsidP="005A5A93">
      <w:pPr>
        <w:pStyle w:val="ListParagraph"/>
        <w:numPr>
          <w:ilvl w:val="0"/>
          <w:numId w:val="25"/>
        </w:numPr>
        <w:ind w:left="720"/>
      </w:pPr>
      <w:r w:rsidRPr="00F266DD">
        <w:t>SEO-friendly: Hỗ trợ Server-Side Rendering (SSR) giúp tối ưu hóa SEO.</w:t>
      </w:r>
    </w:p>
    <w:p w14:paraId="5505A091" w14:textId="77777777" w:rsidR="00865943" w:rsidRDefault="00865943" w:rsidP="00865943">
      <w:pPr>
        <w:ind w:firstLine="0"/>
        <w:rPr>
          <w:b/>
          <w:bCs/>
        </w:rPr>
      </w:pPr>
      <w:r>
        <w:rPr>
          <w:b/>
          <w:bCs/>
        </w:rPr>
        <w:t xml:space="preserve">Nhược điểm: </w:t>
      </w:r>
    </w:p>
    <w:p w14:paraId="53EDBDE1" w14:textId="77777777" w:rsidR="00865943" w:rsidRPr="0094298C" w:rsidRDefault="00865943" w:rsidP="005A5A93">
      <w:pPr>
        <w:pStyle w:val="ListParagraph"/>
        <w:numPr>
          <w:ilvl w:val="0"/>
          <w:numId w:val="25"/>
        </w:numPr>
        <w:ind w:left="720"/>
      </w:pPr>
      <w:r w:rsidRPr="0094298C">
        <w:t>Học tập ban đầu khó: Cần học thêm về JSX, ES6 và các khái niệm nâng cao.</w:t>
      </w:r>
    </w:p>
    <w:p w14:paraId="629A4D75" w14:textId="77777777" w:rsidR="00865943" w:rsidRPr="0094298C" w:rsidRDefault="00865943" w:rsidP="005A5A93">
      <w:pPr>
        <w:pStyle w:val="ListParagraph"/>
        <w:numPr>
          <w:ilvl w:val="0"/>
          <w:numId w:val="25"/>
        </w:numPr>
        <w:ind w:left="720"/>
      </w:pPr>
      <w:r w:rsidRPr="0094298C">
        <w:t>Thay đổi liên tục: ReactJS liên tục cập nhật khiến việc duy trì dự án phức tạp hơn.</w:t>
      </w:r>
    </w:p>
    <w:p w14:paraId="549A70D9" w14:textId="77777777" w:rsidR="00865943" w:rsidRPr="0094298C" w:rsidRDefault="00865943" w:rsidP="005A5A93">
      <w:pPr>
        <w:pStyle w:val="ListParagraph"/>
        <w:numPr>
          <w:ilvl w:val="0"/>
          <w:numId w:val="25"/>
        </w:numPr>
        <w:ind w:left="720"/>
      </w:pPr>
      <w:r w:rsidRPr="0094298C">
        <w:t>Chỉ tập trung vào UI: Cần kết hợp với các thư viện khác như Redux để quản lý trạng thái.</w:t>
      </w:r>
    </w:p>
    <w:p w14:paraId="43E80B86" w14:textId="77777777" w:rsidR="00865943" w:rsidRDefault="00865943" w:rsidP="001F0041">
      <w:pPr>
        <w:pStyle w:val="Heading2"/>
      </w:pPr>
      <w:bookmarkStart w:id="33" w:name="_Toc190435671"/>
      <w:r>
        <w:t>NodeJS</w:t>
      </w:r>
      <w:bookmarkEnd w:id="33"/>
    </w:p>
    <w:p w14:paraId="380EF397" w14:textId="413C3320" w:rsidR="00865943" w:rsidRPr="002F353C" w:rsidRDefault="00865943" w:rsidP="00CB1395">
      <w:pPr>
        <w:ind w:firstLine="562"/>
      </w:pPr>
      <w:r w:rsidRPr="002F353C">
        <w:t>NodeJS</w:t>
      </w:r>
      <w:r w:rsidR="00CD63E3">
        <w:t xml:space="preserve"> </w:t>
      </w:r>
      <w:r w:rsidR="00BE2F6C" w:rsidRPr="002F353C">
        <w:t>[6]</w:t>
      </w:r>
      <w:r w:rsidRPr="002F353C">
        <w:t xml:space="preserve"> là một nền tảng JavaScript chạy phía máy chủ, được xây dựng trên V8 Engine của Google Chrome. NodeJS hỗ trợ xử lý bất đồng bộ (asynchronous) và có khả năng mở rộng cao.</w:t>
      </w:r>
    </w:p>
    <w:p w14:paraId="382D4D83" w14:textId="45F5CFE5" w:rsidR="00C2766D" w:rsidRDefault="00C2766D" w:rsidP="00C2766D">
      <w:pPr>
        <w:rPr>
          <w:b/>
          <w:bCs/>
        </w:rPr>
      </w:pPr>
      <w:r w:rsidRPr="00D37B03">
        <w:rPr>
          <w:b/>
          <w:bCs/>
        </w:rPr>
        <w:t>Ưu điểm</w:t>
      </w:r>
      <w:r>
        <w:rPr>
          <w:b/>
          <w:bCs/>
        </w:rPr>
        <w:t>:</w:t>
      </w:r>
    </w:p>
    <w:p w14:paraId="551D224D" w14:textId="77777777" w:rsidR="00C2766D" w:rsidRDefault="00C2766D" w:rsidP="005A5A93">
      <w:pPr>
        <w:pStyle w:val="ListParagraph"/>
        <w:numPr>
          <w:ilvl w:val="0"/>
          <w:numId w:val="29"/>
        </w:numPr>
      </w:pPr>
      <w:r w:rsidRPr="00C2766D">
        <w:t>Hiệu suất cao: Nhờ cơ chế xử lý bất đồng bộ, Node.js có thể xử lý một lượng lớn kết nối đồng thời mà không bị tắc nghẽn.</w:t>
      </w:r>
    </w:p>
    <w:p w14:paraId="59B9C229" w14:textId="71326FE6" w:rsidR="00C2766D" w:rsidRDefault="00C2766D" w:rsidP="005A5A93">
      <w:pPr>
        <w:pStyle w:val="ListParagraph"/>
        <w:numPr>
          <w:ilvl w:val="0"/>
          <w:numId w:val="29"/>
        </w:numPr>
      </w:pPr>
      <w:r w:rsidRPr="00C2766D">
        <w:t xml:space="preserve">Dễ học: Nếu bạn đã quen với JavaScript, việc chuyển sang Node.js sẽ rất dễ dàng. </w:t>
      </w:r>
    </w:p>
    <w:p w14:paraId="465A75BD" w14:textId="77777777" w:rsidR="00C2766D" w:rsidRDefault="00C2766D" w:rsidP="005A5A93">
      <w:pPr>
        <w:pStyle w:val="ListParagraph"/>
        <w:numPr>
          <w:ilvl w:val="0"/>
          <w:numId w:val="29"/>
        </w:numPr>
      </w:pPr>
      <w:r w:rsidRPr="00C2766D">
        <w:t xml:space="preserve">Cộng đồng lớn mạnh: Node.js có một cộng đồng người dùng rất lớn, cung cấp nhiều thư viện, framework và tài liệu hỗ trợ. </w:t>
      </w:r>
    </w:p>
    <w:p w14:paraId="17639B25" w14:textId="1FAC9060" w:rsidR="00C2766D" w:rsidRDefault="00C2766D" w:rsidP="005A5A93">
      <w:pPr>
        <w:pStyle w:val="ListParagraph"/>
        <w:numPr>
          <w:ilvl w:val="0"/>
          <w:numId w:val="29"/>
        </w:numPr>
      </w:pPr>
      <w:r w:rsidRPr="00C2766D">
        <w:lastRenderedPageBreak/>
        <w:t>Full-stack JavaScript: Node.js cho phép bạn sử dụng JavaScript cả ở frontend và backend, giúp giảm thiểu chi phí phát triển và quản lý dự án.</w:t>
      </w:r>
    </w:p>
    <w:p w14:paraId="023562D4" w14:textId="62D7D65A" w:rsidR="00C2766D" w:rsidRPr="00AA7374" w:rsidRDefault="00C2766D" w:rsidP="005A5A93">
      <w:pPr>
        <w:pStyle w:val="ListParagraph"/>
        <w:numPr>
          <w:ilvl w:val="0"/>
          <w:numId w:val="29"/>
        </w:numPr>
      </w:pPr>
      <w:r w:rsidRPr="00C2766D">
        <w:t>Scalable: Node.js dễ dàng mở rộng để đáp ứng nhu cầu tăng trưởng của ứng dụng.</w:t>
      </w:r>
    </w:p>
    <w:p w14:paraId="72F00FC4" w14:textId="6BD3CC6D" w:rsidR="00C2766D" w:rsidRDefault="00C2766D" w:rsidP="00C2766D">
      <w:pPr>
        <w:rPr>
          <w:b/>
          <w:bCs/>
        </w:rPr>
      </w:pPr>
      <w:r w:rsidRPr="00D37B03">
        <w:rPr>
          <w:b/>
          <w:bCs/>
        </w:rPr>
        <w:t>Nhược điểm:</w:t>
      </w:r>
    </w:p>
    <w:p w14:paraId="172F3995" w14:textId="77777777" w:rsidR="00C2766D" w:rsidRDefault="00C2766D" w:rsidP="005A5A93">
      <w:pPr>
        <w:pStyle w:val="ListParagraph"/>
        <w:numPr>
          <w:ilvl w:val="0"/>
          <w:numId w:val="30"/>
        </w:numPr>
      </w:pPr>
      <w:r w:rsidRPr="00C2766D">
        <w:t xml:space="preserve">Model đơn luồng: Mặc dù hiệu quả với các ứng dụng I/O-bound, nhưng Node.js có thể gặp khó khăn khi xử lý các tác vụ tính toán nặng (CPU-bound). </w:t>
      </w:r>
    </w:p>
    <w:p w14:paraId="41893E0F" w14:textId="77777777" w:rsidR="00C2766D" w:rsidRDefault="00C2766D" w:rsidP="005A5A93">
      <w:pPr>
        <w:pStyle w:val="ListParagraph"/>
        <w:numPr>
          <w:ilvl w:val="0"/>
          <w:numId w:val="30"/>
        </w:numPr>
      </w:pPr>
      <w:r w:rsidRPr="00C2766D">
        <w:t xml:space="preserve">Callback hell: Nếu không cẩn thận, việc sử dụng nhiều callback lồng nhau có thể dẫn đến mã khó đọc và bảo trì. </w:t>
      </w:r>
    </w:p>
    <w:p w14:paraId="3B0655B7" w14:textId="4FB83061" w:rsidR="00D37B03" w:rsidRDefault="00C2766D" w:rsidP="005A5A93">
      <w:pPr>
        <w:pStyle w:val="ListParagraph"/>
        <w:numPr>
          <w:ilvl w:val="0"/>
          <w:numId w:val="30"/>
        </w:numPr>
      </w:pPr>
      <w:r w:rsidRPr="00C2766D">
        <w:t>Không ổn định cho các ứng dụng đòi hỏi độ chính xác cao: Do cơ chế bất đồng bộ, việc đảm bảo thứ tự thực hiện các tác vụ có thể phức tạp hơn.</w:t>
      </w:r>
    </w:p>
    <w:p w14:paraId="126ABC72" w14:textId="5FBABE5B" w:rsidR="00865943" w:rsidRDefault="00865943" w:rsidP="001F0041">
      <w:pPr>
        <w:pStyle w:val="Heading2"/>
        <w:rPr>
          <w:b w:val="0"/>
          <w:bCs w:val="0"/>
        </w:rPr>
      </w:pPr>
      <w:bookmarkStart w:id="34" w:name="_Toc190435672"/>
      <w:r>
        <w:t>NOSQL mongoDB</w:t>
      </w:r>
      <w:bookmarkEnd w:id="34"/>
      <w:r w:rsidR="00F7660F">
        <w:t xml:space="preserve"> </w:t>
      </w:r>
    </w:p>
    <w:p w14:paraId="4147B7FF" w14:textId="25BB2AEA" w:rsidR="00856C72" w:rsidRPr="00856C72" w:rsidRDefault="001A4696" w:rsidP="00AA7374">
      <w:pPr>
        <w:ind w:left="9"/>
      </w:pPr>
      <w:r w:rsidRPr="001A4696">
        <w:t>MongoDB</w:t>
      </w:r>
      <w:r w:rsidR="005A5A93">
        <w:t xml:space="preserve"> </w:t>
      </w:r>
      <w:r>
        <w:t>[7]</w:t>
      </w:r>
      <w:r w:rsidRPr="001A4696">
        <w:t xml:space="preserve"> là một hệ quản trị cơ sở dữ liệu NoSQL mã nguồn mở đa nền tảng viết bằng C++. Bản ghi trong MongoDB được lưu trữ dạng một dữ liệu văn bản (Document), là một cấu trúc dữ liệu bao gồm các cặp giá trị và trường tương tự như các đối tượng JSON</w:t>
      </w:r>
      <w:r w:rsidR="00AF2B85">
        <w:t>.</w:t>
      </w:r>
    </w:p>
    <w:p w14:paraId="23CC27A0" w14:textId="53027E72" w:rsidR="00865943" w:rsidRPr="00D37B03" w:rsidRDefault="00865943" w:rsidP="00865943">
      <w:pPr>
        <w:rPr>
          <w:b/>
          <w:bCs/>
        </w:rPr>
      </w:pPr>
      <w:r w:rsidRPr="00D37B03">
        <w:rPr>
          <w:b/>
          <w:bCs/>
        </w:rPr>
        <w:t>Ưu điểm</w:t>
      </w:r>
      <w:r w:rsidR="00D37B03">
        <w:rPr>
          <w:b/>
          <w:bCs/>
        </w:rPr>
        <w:t>:</w:t>
      </w:r>
    </w:p>
    <w:p w14:paraId="6A18E02B" w14:textId="77777777" w:rsidR="00865943" w:rsidRPr="00966F17" w:rsidRDefault="00865943" w:rsidP="004E635F">
      <w:pPr>
        <w:pStyle w:val="ListParagraph"/>
        <w:numPr>
          <w:ilvl w:val="0"/>
          <w:numId w:val="43"/>
        </w:numPr>
        <w:ind w:left="720"/>
      </w:pPr>
      <w:r w:rsidRPr="00966F17">
        <w:t>Không cần schema cố định: Phù hợp với dữ liệu không đồng nhất.</w:t>
      </w:r>
    </w:p>
    <w:p w14:paraId="575CB08E" w14:textId="77777777" w:rsidR="00865943" w:rsidRPr="00966F17" w:rsidRDefault="00865943" w:rsidP="004E635F">
      <w:pPr>
        <w:pStyle w:val="ListParagraph"/>
        <w:numPr>
          <w:ilvl w:val="0"/>
          <w:numId w:val="43"/>
        </w:numPr>
        <w:ind w:left="720"/>
      </w:pPr>
      <w:r w:rsidRPr="00966F17">
        <w:t>Khả năng mở rộng tốt: Hỗ trợ sharding để chia nhỏ dữ liệu và tăng hiệu suất.</w:t>
      </w:r>
    </w:p>
    <w:p w14:paraId="19EE16BF" w14:textId="77777777" w:rsidR="00865943" w:rsidRPr="00966F17" w:rsidRDefault="00865943" w:rsidP="004E635F">
      <w:pPr>
        <w:pStyle w:val="ListParagraph"/>
        <w:numPr>
          <w:ilvl w:val="0"/>
          <w:numId w:val="43"/>
        </w:numPr>
        <w:ind w:left="720"/>
      </w:pPr>
      <w:r w:rsidRPr="00966F17">
        <w:t>Hỗ trợ JSON-like documents: Lưu trữ dữ liệu ở dạng BSON, dễ dàng thao tác với JSON.</w:t>
      </w:r>
    </w:p>
    <w:p w14:paraId="5DEB6B16" w14:textId="477D4341" w:rsidR="00865943" w:rsidRPr="00D37B03" w:rsidRDefault="00865943" w:rsidP="00865943">
      <w:pPr>
        <w:rPr>
          <w:b/>
          <w:bCs/>
        </w:rPr>
      </w:pPr>
      <w:r w:rsidRPr="00D37B03">
        <w:rPr>
          <w:b/>
          <w:bCs/>
        </w:rPr>
        <w:t>Nhược điểm</w:t>
      </w:r>
      <w:r w:rsidR="00D37B03" w:rsidRPr="00D37B03">
        <w:rPr>
          <w:b/>
          <w:bCs/>
        </w:rPr>
        <w:t>:</w:t>
      </w:r>
    </w:p>
    <w:p w14:paraId="2B7812B2" w14:textId="77777777" w:rsidR="00865943" w:rsidRPr="00966F17" w:rsidRDefault="00865943" w:rsidP="00523739">
      <w:pPr>
        <w:pStyle w:val="ListParagraph"/>
        <w:numPr>
          <w:ilvl w:val="0"/>
          <w:numId w:val="42"/>
        </w:numPr>
        <w:ind w:left="720"/>
      </w:pPr>
      <w:r w:rsidRPr="00966F17">
        <w:t>Không phù hợp với giao dịch phức tạp: Không hỗ trợ tốt giao dịch ACID phức tạp như SQL.</w:t>
      </w:r>
    </w:p>
    <w:p w14:paraId="3871F920" w14:textId="77777777" w:rsidR="00865943" w:rsidRPr="00966F17" w:rsidRDefault="00865943" w:rsidP="00523739">
      <w:pPr>
        <w:pStyle w:val="ListParagraph"/>
        <w:numPr>
          <w:ilvl w:val="0"/>
          <w:numId w:val="42"/>
        </w:numPr>
        <w:ind w:left="720"/>
      </w:pPr>
      <w:r w:rsidRPr="00966F17">
        <w:t>Tốn nhiều tài nguyên: Dữ liệu sao lưu và chỉ mục có thể tiêu tốn tài nguyên bộ nhớ.</w:t>
      </w:r>
    </w:p>
    <w:p w14:paraId="1E94F294" w14:textId="77777777" w:rsidR="00990EF5" w:rsidRPr="00A16910" w:rsidRDefault="00990EF5" w:rsidP="00253413"/>
    <w:p w14:paraId="16977F10" w14:textId="77777777" w:rsidR="00A16910" w:rsidRDefault="00A16910" w:rsidP="00253413">
      <w:pPr>
        <w:ind w:firstLine="0"/>
      </w:pPr>
    </w:p>
    <w:p w14:paraId="4CF235EB" w14:textId="77777777" w:rsidR="00C913CC" w:rsidRDefault="00C913CC" w:rsidP="003510E3">
      <w:pPr>
        <w:sectPr w:rsidR="00C913CC" w:rsidSect="009165B5">
          <w:footerReference w:type="default" r:id="rId17"/>
          <w:pgSz w:w="11907" w:h="16840" w:code="9"/>
          <w:pgMar w:top="1701" w:right="1134" w:bottom="1701" w:left="1985" w:header="709" w:footer="709" w:gutter="0"/>
          <w:cols w:space="708"/>
          <w:docGrid w:linePitch="360"/>
        </w:sectPr>
      </w:pPr>
    </w:p>
    <w:p w14:paraId="030B5F8D" w14:textId="77777777" w:rsidR="00466B47" w:rsidRDefault="008D201A" w:rsidP="00FC258B">
      <w:pPr>
        <w:pStyle w:val="Heading1"/>
        <w:ind w:left="0"/>
        <w:rPr>
          <w:color w:val="FF0000"/>
        </w:rPr>
      </w:pPr>
      <w:bookmarkStart w:id="35" w:name="_Toc190435673"/>
      <w:bookmarkStart w:id="36" w:name="_Toc169424247"/>
      <w:r>
        <w:lastRenderedPageBreak/>
        <w:t>: PHÂN TÍCH</w:t>
      </w:r>
      <w:bookmarkEnd w:id="35"/>
      <w:r w:rsidR="006F7F72">
        <w:t xml:space="preserve"> </w:t>
      </w:r>
    </w:p>
    <w:p w14:paraId="7D1AA55B" w14:textId="0A39CFD8" w:rsidR="006F6F6B" w:rsidRDefault="007258E3" w:rsidP="006F6F6B">
      <w:pPr>
        <w:pStyle w:val="Heading2"/>
      </w:pPr>
      <w:bookmarkStart w:id="37" w:name="_Toc190435674"/>
      <w:bookmarkEnd w:id="36"/>
      <w:r>
        <w:t>Mô hình UseCase</w:t>
      </w:r>
      <w:r w:rsidR="006F7F72">
        <w:t xml:space="preserve"> </w:t>
      </w:r>
      <w:r w:rsidR="00BC183D">
        <w:t>tổng quan</w:t>
      </w:r>
      <w:bookmarkEnd w:id="37"/>
    </w:p>
    <w:p w14:paraId="66E73BF3" w14:textId="77777777" w:rsidR="006F6F6B" w:rsidRPr="006F6F6B" w:rsidRDefault="006F6F6B" w:rsidP="006F6F6B"/>
    <w:p w14:paraId="5331E1C0" w14:textId="77777777" w:rsidR="001A08FA" w:rsidRPr="00A16910" w:rsidRDefault="001A08FA" w:rsidP="001A08FA">
      <w:pPr>
        <w:pStyle w:val="Heading3"/>
      </w:pPr>
      <w:bookmarkStart w:id="38" w:name="_Toc190435675"/>
      <w:r>
        <w:t>Tiêu đề tiểu mục</w:t>
      </w:r>
      <w:bookmarkEnd w:id="38"/>
      <w:r w:rsidR="006F7F72">
        <w:t xml:space="preserve"> </w:t>
      </w:r>
    </w:p>
    <w:p w14:paraId="3BAE5EC3" w14:textId="77777777" w:rsidR="001A08FA" w:rsidRPr="00A16910" w:rsidRDefault="00510BA3" w:rsidP="00585F4E">
      <w:r>
        <w:t xml:space="preserve">Nội dung tiểu  mục </w:t>
      </w:r>
    </w:p>
    <w:p w14:paraId="2B763AC7" w14:textId="77777777" w:rsidR="001A08FA" w:rsidRPr="00A16910" w:rsidRDefault="001A08FA" w:rsidP="001A08FA">
      <w:pPr>
        <w:pStyle w:val="Heading3"/>
      </w:pPr>
      <w:bookmarkStart w:id="39" w:name="_Toc190435676"/>
      <w:r>
        <w:t>Tiêu đề tiểu mục</w:t>
      </w:r>
      <w:bookmarkEnd w:id="39"/>
    </w:p>
    <w:p w14:paraId="71B9B942" w14:textId="77777777" w:rsidR="001A08FA" w:rsidRDefault="00510BA3" w:rsidP="00585F4E">
      <w:r>
        <w:t>Nội dung tiểu  mục</w:t>
      </w:r>
    </w:p>
    <w:p w14:paraId="7D05186D" w14:textId="4B955F60" w:rsidR="001A08FA" w:rsidRDefault="007258E3" w:rsidP="001A08FA">
      <w:pPr>
        <w:pStyle w:val="Heading2"/>
      </w:pPr>
      <w:bookmarkStart w:id="40" w:name="_Toc190435677"/>
      <w:r>
        <w:t>Danh sách entity</w:t>
      </w:r>
      <w:bookmarkEnd w:id="40"/>
    </w:p>
    <w:p w14:paraId="47870CC0" w14:textId="77777777" w:rsidR="001A08FA" w:rsidRPr="00A16910" w:rsidRDefault="001A08FA" w:rsidP="001A08FA">
      <w:pPr>
        <w:pStyle w:val="Heading3"/>
      </w:pPr>
      <w:bookmarkStart w:id="41" w:name="_Toc190435678"/>
      <w:r>
        <w:t>Tiêu đề tiểu mục</w:t>
      </w:r>
      <w:bookmarkEnd w:id="41"/>
    </w:p>
    <w:p w14:paraId="23010508" w14:textId="77777777" w:rsidR="001A08FA" w:rsidRPr="00A16910" w:rsidRDefault="00510BA3" w:rsidP="00585F4E">
      <w:r>
        <w:t>Nội dung tiểu  mục</w:t>
      </w:r>
    </w:p>
    <w:p w14:paraId="792AD13B" w14:textId="77777777" w:rsidR="001A08FA" w:rsidRPr="00A16910" w:rsidRDefault="001A08FA" w:rsidP="001A08FA">
      <w:pPr>
        <w:pStyle w:val="Heading3"/>
      </w:pPr>
      <w:bookmarkStart w:id="42" w:name="_Toc190435679"/>
      <w:r>
        <w:t>Tiêu đề tiểu mục</w:t>
      </w:r>
      <w:bookmarkEnd w:id="42"/>
    </w:p>
    <w:p w14:paraId="7AA9AFA7" w14:textId="3FDFF673" w:rsidR="00E800F6" w:rsidRDefault="00510BA3" w:rsidP="00585F4E">
      <w:r>
        <w:t>Nội dung tiểu  mục</w:t>
      </w:r>
    </w:p>
    <w:p w14:paraId="0DFE6622" w14:textId="480A8943" w:rsidR="007258E3" w:rsidRDefault="007258E3" w:rsidP="00585F4E"/>
    <w:p w14:paraId="5740B637" w14:textId="010BFB98" w:rsidR="007258E3" w:rsidRDefault="007258E3" w:rsidP="007258E3">
      <w:pPr>
        <w:pStyle w:val="Heading2"/>
      </w:pPr>
      <w:bookmarkStart w:id="43" w:name="_Toc190435680"/>
      <w:r>
        <w:t>Danh sách UseCase</w:t>
      </w:r>
      <w:bookmarkEnd w:id="43"/>
    </w:p>
    <w:tbl>
      <w:tblPr>
        <w:tblStyle w:val="TableGrid"/>
        <w:tblW w:w="0" w:type="auto"/>
        <w:tblLook w:val="04A0" w:firstRow="1" w:lastRow="0" w:firstColumn="1" w:lastColumn="0" w:noHBand="0" w:noVBand="1"/>
      </w:tblPr>
      <w:tblGrid>
        <w:gridCol w:w="2923"/>
        <w:gridCol w:w="2934"/>
        <w:gridCol w:w="2921"/>
      </w:tblGrid>
      <w:tr w:rsidR="007258E3" w14:paraId="272217AF" w14:textId="77777777" w:rsidTr="007258E3">
        <w:tc>
          <w:tcPr>
            <w:tcW w:w="3001" w:type="dxa"/>
          </w:tcPr>
          <w:p w14:paraId="2686BE56" w14:textId="6A2927C9" w:rsidR="007258E3" w:rsidRDefault="007258E3" w:rsidP="007258E3">
            <w:pPr>
              <w:ind w:firstLine="0"/>
              <w:jc w:val="center"/>
            </w:pPr>
            <w:r>
              <w:t>ID</w:t>
            </w:r>
          </w:p>
        </w:tc>
        <w:tc>
          <w:tcPr>
            <w:tcW w:w="3001" w:type="dxa"/>
          </w:tcPr>
          <w:p w14:paraId="1A40AFAD" w14:textId="29C8A553" w:rsidR="007258E3" w:rsidRDefault="007258E3" w:rsidP="007258E3">
            <w:pPr>
              <w:ind w:firstLine="0"/>
              <w:jc w:val="center"/>
            </w:pPr>
            <w:r>
              <w:t>UseCase</w:t>
            </w:r>
          </w:p>
        </w:tc>
        <w:tc>
          <w:tcPr>
            <w:tcW w:w="3002" w:type="dxa"/>
          </w:tcPr>
          <w:p w14:paraId="3EA04FCC" w14:textId="121C03FC" w:rsidR="007258E3" w:rsidRDefault="007258E3" w:rsidP="007258E3">
            <w:pPr>
              <w:ind w:firstLine="0"/>
              <w:jc w:val="center"/>
            </w:pPr>
            <w:r>
              <w:t>Note</w:t>
            </w:r>
          </w:p>
        </w:tc>
      </w:tr>
      <w:tr w:rsidR="007258E3" w14:paraId="6A91BD4A" w14:textId="77777777" w:rsidTr="007258E3">
        <w:tc>
          <w:tcPr>
            <w:tcW w:w="3001" w:type="dxa"/>
          </w:tcPr>
          <w:p w14:paraId="61F34E7E" w14:textId="0AAE20B5" w:rsidR="007258E3" w:rsidRDefault="007258E3" w:rsidP="007258E3">
            <w:pPr>
              <w:ind w:firstLine="0"/>
              <w:jc w:val="center"/>
            </w:pPr>
            <w:r>
              <w:t>UC01</w:t>
            </w:r>
          </w:p>
        </w:tc>
        <w:tc>
          <w:tcPr>
            <w:tcW w:w="3001" w:type="dxa"/>
          </w:tcPr>
          <w:p w14:paraId="4E172146" w14:textId="4501CD98" w:rsidR="007258E3" w:rsidRDefault="007258E3" w:rsidP="007258E3">
            <w:pPr>
              <w:ind w:firstLine="0"/>
            </w:pPr>
            <w:r>
              <w:t>Đăng ký</w:t>
            </w:r>
          </w:p>
        </w:tc>
        <w:tc>
          <w:tcPr>
            <w:tcW w:w="3002" w:type="dxa"/>
          </w:tcPr>
          <w:p w14:paraId="68644AAD" w14:textId="77777777" w:rsidR="007258E3" w:rsidRDefault="007258E3" w:rsidP="007258E3">
            <w:pPr>
              <w:ind w:firstLine="0"/>
            </w:pPr>
          </w:p>
        </w:tc>
      </w:tr>
      <w:tr w:rsidR="007258E3" w14:paraId="48E530DC" w14:textId="77777777" w:rsidTr="007258E3">
        <w:tc>
          <w:tcPr>
            <w:tcW w:w="3001" w:type="dxa"/>
          </w:tcPr>
          <w:p w14:paraId="7417B60B" w14:textId="77777777" w:rsidR="007258E3" w:rsidRDefault="007258E3" w:rsidP="007258E3">
            <w:pPr>
              <w:ind w:firstLine="0"/>
              <w:jc w:val="center"/>
            </w:pPr>
          </w:p>
        </w:tc>
        <w:tc>
          <w:tcPr>
            <w:tcW w:w="3001" w:type="dxa"/>
          </w:tcPr>
          <w:p w14:paraId="4CAFAEFE" w14:textId="77777777" w:rsidR="007258E3" w:rsidRDefault="007258E3" w:rsidP="007258E3">
            <w:pPr>
              <w:ind w:firstLine="0"/>
            </w:pPr>
          </w:p>
        </w:tc>
        <w:tc>
          <w:tcPr>
            <w:tcW w:w="3002" w:type="dxa"/>
          </w:tcPr>
          <w:p w14:paraId="0AD92ECD" w14:textId="77777777" w:rsidR="007258E3" w:rsidRDefault="007258E3" w:rsidP="007258E3">
            <w:pPr>
              <w:ind w:firstLine="0"/>
            </w:pPr>
          </w:p>
        </w:tc>
      </w:tr>
      <w:tr w:rsidR="007258E3" w14:paraId="7AF53583" w14:textId="77777777" w:rsidTr="007258E3">
        <w:tc>
          <w:tcPr>
            <w:tcW w:w="3001" w:type="dxa"/>
          </w:tcPr>
          <w:p w14:paraId="1B903F37" w14:textId="77777777" w:rsidR="007258E3" w:rsidRDefault="007258E3" w:rsidP="007258E3">
            <w:pPr>
              <w:ind w:firstLine="0"/>
              <w:jc w:val="center"/>
            </w:pPr>
          </w:p>
        </w:tc>
        <w:tc>
          <w:tcPr>
            <w:tcW w:w="3001" w:type="dxa"/>
          </w:tcPr>
          <w:p w14:paraId="07D5EBEA" w14:textId="77777777" w:rsidR="007258E3" w:rsidRDefault="007258E3" w:rsidP="007258E3">
            <w:pPr>
              <w:ind w:firstLine="0"/>
            </w:pPr>
          </w:p>
        </w:tc>
        <w:tc>
          <w:tcPr>
            <w:tcW w:w="3002" w:type="dxa"/>
          </w:tcPr>
          <w:p w14:paraId="34C815B3" w14:textId="77777777" w:rsidR="007258E3" w:rsidRDefault="007258E3" w:rsidP="000F0DE9">
            <w:pPr>
              <w:keepNext/>
              <w:ind w:firstLine="0"/>
            </w:pPr>
          </w:p>
        </w:tc>
      </w:tr>
    </w:tbl>
    <w:p w14:paraId="43BFB8AE" w14:textId="3715338B" w:rsidR="007258E3" w:rsidRPr="007258E3" w:rsidRDefault="000F0DE9" w:rsidP="000F0DE9">
      <w:pPr>
        <w:pStyle w:val="Caption"/>
      </w:pPr>
      <w:bookmarkStart w:id="44" w:name="_Toc190435717"/>
      <w:r>
        <w:t xml:space="preserve">Bảng </w:t>
      </w:r>
      <w:fldSimple w:instr=" SEQ Bảng \* ARABIC ">
        <w:r w:rsidR="00BB4428">
          <w:rPr>
            <w:noProof/>
          </w:rPr>
          <w:t>2</w:t>
        </w:r>
        <w:bookmarkEnd w:id="44"/>
      </w:fldSimple>
      <w:r>
        <w:t xml:space="preserve"> </w:t>
      </w:r>
    </w:p>
    <w:p w14:paraId="6E425175" w14:textId="4CDF81D0" w:rsidR="007258E3" w:rsidRDefault="007258E3" w:rsidP="007258E3">
      <w:pPr>
        <w:pStyle w:val="Heading2"/>
      </w:pPr>
      <w:bookmarkStart w:id="45" w:name="_Toc190435681"/>
      <w:r>
        <w:t>Đặc tả UseCase</w:t>
      </w:r>
      <w:bookmarkEnd w:id="45"/>
    </w:p>
    <w:p w14:paraId="3583F5A9" w14:textId="2B7D36F8" w:rsidR="007258E3" w:rsidRDefault="007258E3" w:rsidP="0099258B">
      <w:pPr>
        <w:pStyle w:val="Heading3"/>
      </w:pPr>
      <w:bookmarkStart w:id="46" w:name="_Toc190435682"/>
      <w:r>
        <w:t>. Đăng ký tài khoản</w:t>
      </w:r>
      <w:bookmarkEnd w:id="46"/>
    </w:p>
    <w:tbl>
      <w:tblPr>
        <w:tblStyle w:val="TableGrid"/>
        <w:tblW w:w="0" w:type="auto"/>
        <w:tblLook w:val="04A0" w:firstRow="1" w:lastRow="0" w:firstColumn="1" w:lastColumn="0" w:noHBand="0" w:noVBand="1"/>
      </w:tblPr>
      <w:tblGrid>
        <w:gridCol w:w="4390"/>
        <w:gridCol w:w="4388"/>
      </w:tblGrid>
      <w:tr w:rsidR="007258E3" w14:paraId="05E59532" w14:textId="77777777" w:rsidTr="00B85677">
        <w:tc>
          <w:tcPr>
            <w:tcW w:w="8902" w:type="dxa"/>
            <w:gridSpan w:val="2"/>
          </w:tcPr>
          <w:p w14:paraId="4555C14E" w14:textId="7F759F25" w:rsidR="007258E3" w:rsidRPr="007258E3" w:rsidRDefault="007258E3" w:rsidP="007258E3">
            <w:pPr>
              <w:ind w:firstLine="0"/>
              <w:jc w:val="left"/>
              <w:rPr>
                <w:b/>
                <w:bCs/>
              </w:rPr>
            </w:pPr>
            <w:r w:rsidRPr="007258E3">
              <w:rPr>
                <w:b/>
                <w:bCs/>
              </w:rPr>
              <w:t>UseCase: Đăng ký</w:t>
            </w:r>
          </w:p>
        </w:tc>
      </w:tr>
      <w:tr w:rsidR="007258E3" w14:paraId="2CD076D1" w14:textId="77777777" w:rsidTr="007258E3">
        <w:tc>
          <w:tcPr>
            <w:tcW w:w="4451" w:type="dxa"/>
          </w:tcPr>
          <w:p w14:paraId="53995A0F" w14:textId="4EB5243B" w:rsidR="007258E3" w:rsidRDefault="007258E3" w:rsidP="007258E3">
            <w:pPr>
              <w:ind w:firstLine="0"/>
            </w:pPr>
            <w:r>
              <w:t xml:space="preserve">Mục đích </w:t>
            </w:r>
          </w:p>
        </w:tc>
        <w:tc>
          <w:tcPr>
            <w:tcW w:w="4451" w:type="dxa"/>
          </w:tcPr>
          <w:p w14:paraId="3D20C272" w14:textId="77777777" w:rsidR="007258E3" w:rsidRDefault="007258E3" w:rsidP="007258E3">
            <w:pPr>
              <w:ind w:firstLine="0"/>
            </w:pPr>
          </w:p>
        </w:tc>
      </w:tr>
      <w:tr w:rsidR="007258E3" w14:paraId="2A01C692" w14:textId="77777777" w:rsidTr="007258E3">
        <w:tc>
          <w:tcPr>
            <w:tcW w:w="4451" w:type="dxa"/>
          </w:tcPr>
          <w:p w14:paraId="546AFCE0" w14:textId="7CBCC850" w:rsidR="007258E3" w:rsidRPr="0099258B" w:rsidRDefault="007258E3" w:rsidP="007258E3">
            <w:pPr>
              <w:ind w:firstLine="0"/>
              <w:rPr>
                <w:b/>
                <w:bCs/>
              </w:rPr>
            </w:pPr>
            <w:r w:rsidRPr="0099258B">
              <w:rPr>
                <w:b/>
                <w:bCs/>
              </w:rPr>
              <w:t xml:space="preserve">Mô tả: </w:t>
            </w:r>
          </w:p>
        </w:tc>
        <w:tc>
          <w:tcPr>
            <w:tcW w:w="4451" w:type="dxa"/>
          </w:tcPr>
          <w:p w14:paraId="27740C1F" w14:textId="77777777" w:rsidR="007258E3" w:rsidRDefault="007258E3" w:rsidP="007258E3">
            <w:pPr>
              <w:ind w:firstLine="0"/>
            </w:pPr>
          </w:p>
        </w:tc>
      </w:tr>
      <w:tr w:rsidR="007258E3" w14:paraId="6222FB8C" w14:textId="77777777" w:rsidTr="007258E3">
        <w:tc>
          <w:tcPr>
            <w:tcW w:w="4451" w:type="dxa"/>
          </w:tcPr>
          <w:p w14:paraId="212BA98E" w14:textId="3E1B20D5" w:rsidR="007258E3" w:rsidRPr="0099258B" w:rsidRDefault="007258E3" w:rsidP="007258E3">
            <w:pPr>
              <w:ind w:firstLine="0"/>
              <w:rPr>
                <w:b/>
                <w:bCs/>
              </w:rPr>
            </w:pPr>
            <w:r w:rsidRPr="0099258B">
              <w:rPr>
                <w:b/>
                <w:bCs/>
              </w:rPr>
              <w:t xml:space="preserve">Tác nhân: </w:t>
            </w:r>
          </w:p>
        </w:tc>
        <w:tc>
          <w:tcPr>
            <w:tcW w:w="4451" w:type="dxa"/>
          </w:tcPr>
          <w:p w14:paraId="23147040" w14:textId="77777777" w:rsidR="007258E3" w:rsidRDefault="007258E3" w:rsidP="007258E3">
            <w:pPr>
              <w:ind w:firstLine="0"/>
            </w:pPr>
          </w:p>
        </w:tc>
      </w:tr>
      <w:tr w:rsidR="007258E3" w14:paraId="1852E377" w14:textId="77777777" w:rsidTr="007258E3">
        <w:tc>
          <w:tcPr>
            <w:tcW w:w="4451" w:type="dxa"/>
          </w:tcPr>
          <w:p w14:paraId="731921D1" w14:textId="38A571C0" w:rsidR="007258E3" w:rsidRPr="0099258B" w:rsidRDefault="007258E3" w:rsidP="007258E3">
            <w:pPr>
              <w:ind w:firstLine="0"/>
              <w:rPr>
                <w:b/>
                <w:bCs/>
              </w:rPr>
            </w:pPr>
            <w:r w:rsidRPr="0099258B">
              <w:rPr>
                <w:b/>
                <w:bCs/>
              </w:rPr>
              <w:t>Điều kiện trước:</w:t>
            </w:r>
          </w:p>
        </w:tc>
        <w:tc>
          <w:tcPr>
            <w:tcW w:w="4451" w:type="dxa"/>
          </w:tcPr>
          <w:p w14:paraId="263347B6" w14:textId="77777777" w:rsidR="007258E3" w:rsidRDefault="007258E3" w:rsidP="007258E3">
            <w:pPr>
              <w:ind w:firstLine="0"/>
            </w:pPr>
          </w:p>
        </w:tc>
      </w:tr>
      <w:tr w:rsidR="007258E3" w14:paraId="717AE61B" w14:textId="77777777" w:rsidTr="007258E3">
        <w:tc>
          <w:tcPr>
            <w:tcW w:w="4451" w:type="dxa"/>
          </w:tcPr>
          <w:p w14:paraId="3EED179C" w14:textId="0F0B1EB3" w:rsidR="007258E3" w:rsidRPr="0099258B" w:rsidRDefault="007258E3" w:rsidP="007258E3">
            <w:pPr>
              <w:ind w:firstLine="0"/>
              <w:rPr>
                <w:b/>
                <w:bCs/>
              </w:rPr>
            </w:pPr>
            <w:r w:rsidRPr="0099258B">
              <w:rPr>
                <w:b/>
                <w:bCs/>
              </w:rPr>
              <w:t>Điều kiện sau:</w:t>
            </w:r>
          </w:p>
        </w:tc>
        <w:tc>
          <w:tcPr>
            <w:tcW w:w="4451" w:type="dxa"/>
          </w:tcPr>
          <w:p w14:paraId="28AF8B2C" w14:textId="77777777" w:rsidR="007258E3" w:rsidRDefault="007258E3" w:rsidP="007258E3">
            <w:pPr>
              <w:ind w:firstLine="0"/>
            </w:pPr>
          </w:p>
        </w:tc>
      </w:tr>
      <w:tr w:rsidR="007258E3" w14:paraId="2403DA99" w14:textId="77777777" w:rsidTr="00B85677">
        <w:tc>
          <w:tcPr>
            <w:tcW w:w="8902" w:type="dxa"/>
            <w:gridSpan w:val="2"/>
          </w:tcPr>
          <w:p w14:paraId="663F4340" w14:textId="0D0051B9" w:rsidR="007258E3" w:rsidRPr="0099258B" w:rsidRDefault="007258E3" w:rsidP="007258E3">
            <w:pPr>
              <w:ind w:firstLine="0"/>
              <w:rPr>
                <w:b/>
                <w:bCs/>
              </w:rPr>
            </w:pPr>
            <w:r w:rsidRPr="0099258B">
              <w:rPr>
                <w:b/>
                <w:bCs/>
              </w:rPr>
              <w:t>Luồng sự kiện chính</w:t>
            </w:r>
            <w:r w:rsidR="0099258B" w:rsidRPr="0099258B">
              <w:rPr>
                <w:b/>
                <w:bCs/>
              </w:rPr>
              <w:t xml:space="preserve"> (Basic flows)</w:t>
            </w:r>
          </w:p>
        </w:tc>
      </w:tr>
      <w:tr w:rsidR="007258E3" w14:paraId="2C287E22" w14:textId="77777777" w:rsidTr="007258E3">
        <w:tc>
          <w:tcPr>
            <w:tcW w:w="4451" w:type="dxa"/>
          </w:tcPr>
          <w:p w14:paraId="42E5EC15" w14:textId="487831F4" w:rsidR="007258E3" w:rsidRPr="0099258B" w:rsidRDefault="0099258B" w:rsidP="0099258B">
            <w:pPr>
              <w:ind w:firstLine="0"/>
              <w:jc w:val="center"/>
              <w:rPr>
                <w:b/>
                <w:bCs/>
              </w:rPr>
            </w:pPr>
            <w:r w:rsidRPr="0099258B">
              <w:rPr>
                <w:b/>
                <w:bCs/>
              </w:rPr>
              <w:lastRenderedPageBreak/>
              <w:t>Tác nhân</w:t>
            </w:r>
          </w:p>
        </w:tc>
        <w:tc>
          <w:tcPr>
            <w:tcW w:w="4451" w:type="dxa"/>
          </w:tcPr>
          <w:p w14:paraId="099ECCEE" w14:textId="3E89D333" w:rsidR="007258E3" w:rsidRPr="0099258B" w:rsidRDefault="0099258B" w:rsidP="0099258B">
            <w:pPr>
              <w:ind w:firstLine="0"/>
              <w:jc w:val="center"/>
              <w:rPr>
                <w:b/>
                <w:bCs/>
              </w:rPr>
            </w:pPr>
            <w:r w:rsidRPr="0099258B">
              <w:rPr>
                <w:b/>
                <w:bCs/>
              </w:rPr>
              <w:t>Hệ thống</w:t>
            </w:r>
          </w:p>
        </w:tc>
      </w:tr>
      <w:tr w:rsidR="0099258B" w14:paraId="38184F69" w14:textId="77777777" w:rsidTr="007258E3">
        <w:tc>
          <w:tcPr>
            <w:tcW w:w="4451" w:type="dxa"/>
          </w:tcPr>
          <w:p w14:paraId="7A2A8E9F" w14:textId="77777777" w:rsidR="0099258B" w:rsidRDefault="0099258B" w:rsidP="0099258B">
            <w:pPr>
              <w:ind w:firstLine="0"/>
              <w:jc w:val="center"/>
            </w:pPr>
          </w:p>
        </w:tc>
        <w:tc>
          <w:tcPr>
            <w:tcW w:w="4451" w:type="dxa"/>
          </w:tcPr>
          <w:p w14:paraId="4DAE7055" w14:textId="77777777" w:rsidR="0099258B" w:rsidRDefault="0099258B" w:rsidP="0099258B">
            <w:pPr>
              <w:ind w:firstLine="0"/>
              <w:jc w:val="center"/>
            </w:pPr>
          </w:p>
        </w:tc>
      </w:tr>
      <w:tr w:rsidR="0099258B" w14:paraId="68DDB5AB" w14:textId="77777777" w:rsidTr="007258E3">
        <w:tc>
          <w:tcPr>
            <w:tcW w:w="4451" w:type="dxa"/>
          </w:tcPr>
          <w:p w14:paraId="04534C16" w14:textId="77777777" w:rsidR="0099258B" w:rsidRDefault="0099258B" w:rsidP="0099258B">
            <w:pPr>
              <w:ind w:firstLine="0"/>
              <w:jc w:val="center"/>
            </w:pPr>
          </w:p>
        </w:tc>
        <w:tc>
          <w:tcPr>
            <w:tcW w:w="4451" w:type="dxa"/>
          </w:tcPr>
          <w:p w14:paraId="0A9A9F4B" w14:textId="77777777" w:rsidR="0099258B" w:rsidRDefault="0099258B" w:rsidP="0099258B">
            <w:pPr>
              <w:ind w:firstLine="0"/>
              <w:jc w:val="center"/>
            </w:pPr>
          </w:p>
        </w:tc>
      </w:tr>
      <w:tr w:rsidR="0099258B" w14:paraId="3DB7FED8" w14:textId="77777777" w:rsidTr="007258E3">
        <w:tc>
          <w:tcPr>
            <w:tcW w:w="4451" w:type="dxa"/>
          </w:tcPr>
          <w:p w14:paraId="3A256B7C" w14:textId="77777777" w:rsidR="0099258B" w:rsidRDefault="0099258B" w:rsidP="0099258B">
            <w:pPr>
              <w:ind w:firstLine="0"/>
              <w:jc w:val="center"/>
            </w:pPr>
          </w:p>
        </w:tc>
        <w:tc>
          <w:tcPr>
            <w:tcW w:w="4451" w:type="dxa"/>
          </w:tcPr>
          <w:p w14:paraId="48995754" w14:textId="77777777" w:rsidR="0099258B" w:rsidRDefault="0099258B" w:rsidP="0099258B">
            <w:pPr>
              <w:ind w:firstLine="0"/>
              <w:jc w:val="center"/>
            </w:pPr>
          </w:p>
        </w:tc>
      </w:tr>
      <w:tr w:rsidR="0099258B" w14:paraId="413C86BF" w14:textId="77777777" w:rsidTr="007258E3">
        <w:tc>
          <w:tcPr>
            <w:tcW w:w="4451" w:type="dxa"/>
          </w:tcPr>
          <w:p w14:paraId="4CDD3A84" w14:textId="77777777" w:rsidR="0099258B" w:rsidRDefault="0099258B" w:rsidP="0099258B">
            <w:pPr>
              <w:ind w:firstLine="0"/>
              <w:jc w:val="center"/>
            </w:pPr>
          </w:p>
        </w:tc>
        <w:tc>
          <w:tcPr>
            <w:tcW w:w="4451" w:type="dxa"/>
          </w:tcPr>
          <w:p w14:paraId="5E1AB271" w14:textId="77777777" w:rsidR="0099258B" w:rsidRDefault="0099258B" w:rsidP="0099258B">
            <w:pPr>
              <w:ind w:firstLine="0"/>
              <w:jc w:val="center"/>
            </w:pPr>
          </w:p>
        </w:tc>
      </w:tr>
      <w:tr w:rsidR="0099258B" w14:paraId="13851B4C" w14:textId="77777777" w:rsidTr="007258E3">
        <w:tc>
          <w:tcPr>
            <w:tcW w:w="4451" w:type="dxa"/>
          </w:tcPr>
          <w:p w14:paraId="22089FCA" w14:textId="77777777" w:rsidR="0099258B" w:rsidRDefault="0099258B" w:rsidP="0099258B">
            <w:pPr>
              <w:ind w:firstLine="0"/>
              <w:jc w:val="center"/>
            </w:pPr>
          </w:p>
        </w:tc>
        <w:tc>
          <w:tcPr>
            <w:tcW w:w="4451" w:type="dxa"/>
          </w:tcPr>
          <w:p w14:paraId="3FE6C7A0" w14:textId="77777777" w:rsidR="0099258B" w:rsidRDefault="0099258B" w:rsidP="0099258B">
            <w:pPr>
              <w:ind w:firstLine="0"/>
              <w:jc w:val="center"/>
            </w:pPr>
          </w:p>
        </w:tc>
      </w:tr>
      <w:tr w:rsidR="0099258B" w14:paraId="3C061F4C" w14:textId="77777777" w:rsidTr="00B85677">
        <w:tc>
          <w:tcPr>
            <w:tcW w:w="8902" w:type="dxa"/>
            <w:gridSpan w:val="2"/>
          </w:tcPr>
          <w:p w14:paraId="781796EE" w14:textId="34A3BE85" w:rsidR="0099258B" w:rsidRPr="0099258B" w:rsidRDefault="0099258B" w:rsidP="0099258B">
            <w:pPr>
              <w:ind w:firstLine="0"/>
              <w:rPr>
                <w:b/>
                <w:bCs/>
              </w:rPr>
            </w:pPr>
            <w:r w:rsidRPr="0099258B">
              <w:rPr>
                <w:b/>
                <w:bCs/>
              </w:rPr>
              <w:t>Luồng sự kiện thay thế (alternate flows)</w:t>
            </w:r>
          </w:p>
        </w:tc>
      </w:tr>
      <w:tr w:rsidR="0099258B" w14:paraId="1167BACA" w14:textId="77777777" w:rsidTr="00B85677">
        <w:tc>
          <w:tcPr>
            <w:tcW w:w="4451" w:type="dxa"/>
          </w:tcPr>
          <w:p w14:paraId="38B7644A" w14:textId="77777777" w:rsidR="0099258B" w:rsidRDefault="0099258B" w:rsidP="0099258B">
            <w:pPr>
              <w:ind w:firstLine="0"/>
            </w:pPr>
          </w:p>
        </w:tc>
        <w:tc>
          <w:tcPr>
            <w:tcW w:w="4451" w:type="dxa"/>
          </w:tcPr>
          <w:p w14:paraId="77A85F94" w14:textId="69F6B62A" w:rsidR="0099258B" w:rsidRDefault="0099258B" w:rsidP="0099258B">
            <w:pPr>
              <w:ind w:firstLine="0"/>
            </w:pPr>
          </w:p>
        </w:tc>
      </w:tr>
      <w:tr w:rsidR="0099258B" w14:paraId="313F36B4" w14:textId="77777777" w:rsidTr="00B85677">
        <w:tc>
          <w:tcPr>
            <w:tcW w:w="4451" w:type="dxa"/>
          </w:tcPr>
          <w:p w14:paraId="4CD6DCEA" w14:textId="77777777" w:rsidR="0099258B" w:rsidRDefault="0099258B" w:rsidP="0099258B">
            <w:pPr>
              <w:ind w:firstLine="0"/>
            </w:pPr>
          </w:p>
        </w:tc>
        <w:tc>
          <w:tcPr>
            <w:tcW w:w="4451" w:type="dxa"/>
          </w:tcPr>
          <w:p w14:paraId="69E5D592" w14:textId="77777777" w:rsidR="0099258B" w:rsidRDefault="0099258B" w:rsidP="0099258B">
            <w:pPr>
              <w:ind w:firstLine="0"/>
            </w:pPr>
          </w:p>
        </w:tc>
      </w:tr>
      <w:tr w:rsidR="0099258B" w14:paraId="20319F33" w14:textId="77777777" w:rsidTr="00B85677">
        <w:tc>
          <w:tcPr>
            <w:tcW w:w="4451" w:type="dxa"/>
          </w:tcPr>
          <w:p w14:paraId="3D5BB796" w14:textId="77777777" w:rsidR="0099258B" w:rsidRDefault="0099258B" w:rsidP="0099258B">
            <w:pPr>
              <w:ind w:firstLine="0"/>
            </w:pPr>
          </w:p>
        </w:tc>
        <w:tc>
          <w:tcPr>
            <w:tcW w:w="4451" w:type="dxa"/>
          </w:tcPr>
          <w:p w14:paraId="029EC67F" w14:textId="77777777" w:rsidR="0099258B" w:rsidRDefault="0099258B" w:rsidP="0099258B">
            <w:pPr>
              <w:ind w:firstLine="0"/>
            </w:pPr>
          </w:p>
        </w:tc>
      </w:tr>
      <w:tr w:rsidR="0099258B" w14:paraId="6E99219B" w14:textId="77777777" w:rsidTr="00B85677">
        <w:tc>
          <w:tcPr>
            <w:tcW w:w="4451" w:type="dxa"/>
          </w:tcPr>
          <w:p w14:paraId="25121FC8" w14:textId="77777777" w:rsidR="0099258B" w:rsidRDefault="0099258B" w:rsidP="0099258B">
            <w:pPr>
              <w:ind w:firstLine="0"/>
            </w:pPr>
          </w:p>
        </w:tc>
        <w:tc>
          <w:tcPr>
            <w:tcW w:w="4451" w:type="dxa"/>
          </w:tcPr>
          <w:p w14:paraId="4359FF04" w14:textId="77777777" w:rsidR="0099258B" w:rsidRDefault="0099258B" w:rsidP="0099258B">
            <w:pPr>
              <w:ind w:firstLine="0"/>
            </w:pPr>
          </w:p>
        </w:tc>
      </w:tr>
      <w:tr w:rsidR="0099258B" w14:paraId="170C7397" w14:textId="77777777" w:rsidTr="00B85677">
        <w:tc>
          <w:tcPr>
            <w:tcW w:w="4451" w:type="dxa"/>
          </w:tcPr>
          <w:p w14:paraId="6E6C718D" w14:textId="77777777" w:rsidR="0099258B" w:rsidRDefault="0099258B" w:rsidP="0099258B">
            <w:pPr>
              <w:ind w:firstLine="0"/>
            </w:pPr>
          </w:p>
        </w:tc>
        <w:tc>
          <w:tcPr>
            <w:tcW w:w="4451" w:type="dxa"/>
          </w:tcPr>
          <w:p w14:paraId="514D2189" w14:textId="77777777" w:rsidR="0099258B" w:rsidRDefault="0099258B" w:rsidP="00610764">
            <w:pPr>
              <w:keepNext/>
              <w:ind w:firstLine="0"/>
            </w:pPr>
          </w:p>
        </w:tc>
      </w:tr>
    </w:tbl>
    <w:p w14:paraId="7DB296C4" w14:textId="0387C26A" w:rsidR="007258E3" w:rsidRDefault="00610764" w:rsidP="00610764">
      <w:pPr>
        <w:pStyle w:val="Caption"/>
      </w:pPr>
      <w:bookmarkStart w:id="47" w:name="_Toc190435718"/>
      <w:r>
        <w:t xml:space="preserve">Bảng </w:t>
      </w:r>
      <w:fldSimple w:instr=" SEQ Bảng \* ARABIC ">
        <w:r w:rsidR="00BB4428">
          <w:rPr>
            <w:noProof/>
          </w:rPr>
          <w:t>3</w:t>
        </w:r>
        <w:bookmarkEnd w:id="47"/>
      </w:fldSimple>
    </w:p>
    <w:p w14:paraId="49468585" w14:textId="6C43FA87" w:rsidR="0099258B" w:rsidRDefault="0099258B" w:rsidP="0099258B">
      <w:pPr>
        <w:pStyle w:val="Heading3"/>
      </w:pPr>
      <w:bookmarkStart w:id="48" w:name="_Toc190435683"/>
      <w:bookmarkEnd w:id="48"/>
    </w:p>
    <w:p w14:paraId="06EEEFA7" w14:textId="176C8EA5" w:rsidR="0099258B" w:rsidRDefault="0099258B" w:rsidP="0099258B">
      <w:pPr>
        <w:pStyle w:val="Heading3"/>
      </w:pPr>
      <w:bookmarkStart w:id="49" w:name="_Toc190435684"/>
      <w:bookmarkEnd w:id="49"/>
    </w:p>
    <w:p w14:paraId="3AA91387" w14:textId="035EF5BE" w:rsidR="0099258B" w:rsidRDefault="0099258B" w:rsidP="0099258B">
      <w:pPr>
        <w:pStyle w:val="Heading3"/>
      </w:pPr>
      <w:bookmarkStart w:id="50" w:name="_Toc190435685"/>
      <w:bookmarkEnd w:id="50"/>
    </w:p>
    <w:p w14:paraId="6D062960" w14:textId="206E4049" w:rsidR="0099258B" w:rsidRDefault="0099258B" w:rsidP="0099258B">
      <w:pPr>
        <w:pStyle w:val="Heading3"/>
      </w:pPr>
      <w:bookmarkStart w:id="51" w:name="_Toc190435686"/>
      <w:bookmarkEnd w:id="51"/>
    </w:p>
    <w:p w14:paraId="40A50676" w14:textId="15F5C3D2" w:rsidR="0099258B" w:rsidRDefault="0099258B" w:rsidP="0099258B">
      <w:pPr>
        <w:pStyle w:val="Heading3"/>
      </w:pPr>
      <w:bookmarkStart w:id="52" w:name="_Toc190435687"/>
      <w:bookmarkEnd w:id="52"/>
    </w:p>
    <w:p w14:paraId="106618CC" w14:textId="37D204DB" w:rsidR="0099258B" w:rsidRDefault="0099258B" w:rsidP="0099258B">
      <w:pPr>
        <w:pStyle w:val="Heading3"/>
      </w:pPr>
      <w:bookmarkStart w:id="53" w:name="_Toc190435688"/>
      <w:bookmarkEnd w:id="53"/>
    </w:p>
    <w:p w14:paraId="0F11089F" w14:textId="1B84850B" w:rsidR="0099258B" w:rsidRDefault="0099258B" w:rsidP="0099258B">
      <w:pPr>
        <w:pStyle w:val="Heading3"/>
      </w:pPr>
      <w:bookmarkStart w:id="54" w:name="_Toc190435689"/>
      <w:bookmarkEnd w:id="54"/>
    </w:p>
    <w:p w14:paraId="45F0C333" w14:textId="77777777" w:rsidR="0099258B" w:rsidRPr="0099258B" w:rsidRDefault="0099258B" w:rsidP="0099258B">
      <w:pPr>
        <w:pStyle w:val="Heading3"/>
      </w:pPr>
      <w:bookmarkStart w:id="55" w:name="_Toc190435690"/>
      <w:bookmarkEnd w:id="55"/>
    </w:p>
    <w:p w14:paraId="6F99889C" w14:textId="6CC8B2DB" w:rsidR="007258E3" w:rsidRDefault="0099258B" w:rsidP="0099258B">
      <w:pPr>
        <w:pStyle w:val="Heading2"/>
      </w:pPr>
      <w:bookmarkStart w:id="56" w:name="_Toc190435691"/>
      <w:r>
        <w:t>Sơ đồ cơ sở dữ liệu</w:t>
      </w:r>
      <w:bookmarkEnd w:id="56"/>
    </w:p>
    <w:p w14:paraId="2D2873F7" w14:textId="3E792B61" w:rsidR="0099258B" w:rsidRDefault="0099258B" w:rsidP="0099258B">
      <w:pPr>
        <w:pStyle w:val="Heading2"/>
      </w:pPr>
      <w:bookmarkStart w:id="57" w:name="_Toc190435692"/>
      <w:r>
        <w:t>Sơ đồ lớp</w:t>
      </w:r>
      <w:bookmarkEnd w:id="57"/>
    </w:p>
    <w:p w14:paraId="00B7723A" w14:textId="7165CFE2" w:rsidR="0099258B" w:rsidRDefault="0099258B" w:rsidP="0099258B">
      <w:pPr>
        <w:pStyle w:val="Heading2"/>
      </w:pPr>
      <w:bookmarkStart w:id="58" w:name="_Toc190435693"/>
      <w:r>
        <w:t>Kiến trúc phần mềm</w:t>
      </w:r>
      <w:bookmarkEnd w:id="58"/>
    </w:p>
    <w:p w14:paraId="0DCBCCFF" w14:textId="2EA695D7" w:rsidR="0099258B" w:rsidRPr="0099258B" w:rsidRDefault="0099258B" w:rsidP="00057ABE">
      <w:pPr>
        <w:pStyle w:val="Heading2"/>
      </w:pPr>
      <w:bookmarkStart w:id="59" w:name="_Toc190435694"/>
      <w:r>
        <w:t>Sơ đồ triển khai phần mềm</w:t>
      </w:r>
      <w:bookmarkEnd w:id="59"/>
    </w:p>
    <w:p w14:paraId="034F4191" w14:textId="77777777" w:rsidR="0099258B" w:rsidRPr="0099258B" w:rsidRDefault="0099258B" w:rsidP="0099258B"/>
    <w:p w14:paraId="011D2D1C" w14:textId="77777777" w:rsidR="00BB71A4" w:rsidRDefault="00BB71A4" w:rsidP="00585F4E"/>
    <w:p w14:paraId="5AC4972C" w14:textId="3C78CB54" w:rsidR="007258E3" w:rsidRDefault="007258E3" w:rsidP="007258E3">
      <w:pPr>
        <w:pStyle w:val="Heading3"/>
        <w:sectPr w:rsidR="007258E3" w:rsidSect="009165B5">
          <w:pgSz w:w="11907" w:h="16840" w:code="9"/>
          <w:pgMar w:top="1701" w:right="1134" w:bottom="1701" w:left="1985" w:header="709" w:footer="709" w:gutter="0"/>
          <w:cols w:space="708"/>
          <w:docGrid w:linePitch="360"/>
        </w:sectPr>
      </w:pPr>
    </w:p>
    <w:p w14:paraId="42E8566A" w14:textId="62DE4D0D" w:rsidR="00BB71A4" w:rsidRDefault="008D201A" w:rsidP="00FC258B">
      <w:pPr>
        <w:pStyle w:val="Heading1"/>
        <w:ind w:left="0"/>
      </w:pPr>
      <w:bookmarkStart w:id="60" w:name="_Toc190435695"/>
      <w:r>
        <w:lastRenderedPageBreak/>
        <w:t>:</w:t>
      </w:r>
      <w:bookmarkStart w:id="61" w:name="_Toc169424250"/>
      <w:r>
        <w:t xml:space="preserve"> </w:t>
      </w:r>
      <w:r w:rsidR="0007352A">
        <w:t xml:space="preserve">THIẾT KẾ VÀ </w:t>
      </w:r>
      <w:bookmarkEnd w:id="61"/>
      <w:r>
        <w:t>HIỆN THỰC</w:t>
      </w:r>
      <w:bookmarkEnd w:id="60"/>
    </w:p>
    <w:p w14:paraId="7292978B" w14:textId="072F2BE1" w:rsidR="001A08FA" w:rsidRPr="00A16910" w:rsidRDefault="0099258B" w:rsidP="002D6ECA">
      <w:pPr>
        <w:pStyle w:val="Heading2"/>
      </w:pPr>
      <w:bookmarkStart w:id="62" w:name="_Toc190435696"/>
      <w:r>
        <w:t>Giao diện</w:t>
      </w:r>
      <w:bookmarkEnd w:id="62"/>
      <w:r>
        <w:t xml:space="preserve"> </w:t>
      </w:r>
    </w:p>
    <w:p w14:paraId="7CCCADAC" w14:textId="77777777" w:rsidR="001A08FA" w:rsidRPr="00A16910" w:rsidRDefault="001A08FA" w:rsidP="001A08FA">
      <w:pPr>
        <w:pStyle w:val="Heading3"/>
      </w:pPr>
      <w:bookmarkStart w:id="63" w:name="_Toc190435697"/>
      <w:r>
        <w:t>Tiêu đề tiểu mục</w:t>
      </w:r>
      <w:bookmarkEnd w:id="63"/>
    </w:p>
    <w:p w14:paraId="532F9B31" w14:textId="77777777" w:rsidR="001A08FA" w:rsidRPr="00A16910" w:rsidRDefault="00510BA3" w:rsidP="00585F4E">
      <w:r>
        <w:t>Nội dung tiểu  mục</w:t>
      </w:r>
    </w:p>
    <w:p w14:paraId="64617C71" w14:textId="77777777" w:rsidR="001A08FA" w:rsidRPr="00A16910" w:rsidRDefault="001A08FA" w:rsidP="001A08FA">
      <w:pPr>
        <w:pStyle w:val="Heading3"/>
      </w:pPr>
      <w:bookmarkStart w:id="64" w:name="_Toc190435698"/>
      <w:r>
        <w:t>Tiêu đề tiểu mục</w:t>
      </w:r>
      <w:bookmarkEnd w:id="64"/>
    </w:p>
    <w:p w14:paraId="0AEFEC7F" w14:textId="77777777" w:rsidR="001A08FA" w:rsidRDefault="00510BA3" w:rsidP="00585F4E">
      <w:r>
        <w:t>Nội dung tiểu  mục</w:t>
      </w:r>
    </w:p>
    <w:p w14:paraId="315077C3" w14:textId="196A9E41" w:rsidR="001A08FA" w:rsidRDefault="001A08FA" w:rsidP="001A08FA">
      <w:pPr>
        <w:pStyle w:val="Heading2"/>
      </w:pPr>
      <w:bookmarkStart w:id="65" w:name="_Toc190435699"/>
      <w:r>
        <w:t>T</w:t>
      </w:r>
      <w:r w:rsidR="0099258B">
        <w:t>riển khai thực tế</w:t>
      </w:r>
      <w:bookmarkEnd w:id="65"/>
    </w:p>
    <w:p w14:paraId="770F5372" w14:textId="77777777" w:rsidR="001A08FA" w:rsidRPr="00A16910" w:rsidRDefault="001A08FA" w:rsidP="001A08FA">
      <w:pPr>
        <w:pStyle w:val="Heading3"/>
      </w:pPr>
      <w:bookmarkStart w:id="66" w:name="_Toc190435700"/>
      <w:r>
        <w:t>Tiêu đề tiểu mục</w:t>
      </w:r>
      <w:bookmarkEnd w:id="66"/>
    </w:p>
    <w:p w14:paraId="220133ED" w14:textId="77777777" w:rsidR="001A08FA" w:rsidRPr="00A16910" w:rsidRDefault="00510BA3" w:rsidP="00585F4E">
      <w:r>
        <w:t>Nội dung tiểu  mục</w:t>
      </w:r>
    </w:p>
    <w:p w14:paraId="2331DA26" w14:textId="77777777" w:rsidR="001A08FA" w:rsidRPr="00A16910" w:rsidRDefault="001A08FA" w:rsidP="001A08FA">
      <w:pPr>
        <w:pStyle w:val="Heading3"/>
      </w:pPr>
      <w:bookmarkStart w:id="67" w:name="_Toc190435701"/>
      <w:r>
        <w:t>Tiêu đề tiểu mục</w:t>
      </w:r>
      <w:bookmarkEnd w:id="67"/>
    </w:p>
    <w:p w14:paraId="4A8AAF7B" w14:textId="77777777" w:rsidR="001A08FA" w:rsidRDefault="00510BA3" w:rsidP="00585F4E">
      <w:r>
        <w:t>Nội dung tiểu  mục</w:t>
      </w:r>
    </w:p>
    <w:p w14:paraId="2AC872F7" w14:textId="77777777" w:rsidR="00BB71A4" w:rsidRDefault="00BB71A4" w:rsidP="00585F4E"/>
    <w:p w14:paraId="017EBB08" w14:textId="77777777" w:rsidR="000774E6" w:rsidRDefault="000774E6" w:rsidP="00585F4E"/>
    <w:p w14:paraId="3DD3C531" w14:textId="77777777" w:rsidR="000774E6" w:rsidRDefault="000774E6" w:rsidP="00585F4E"/>
    <w:p w14:paraId="51270BDA" w14:textId="77777777" w:rsidR="000774E6" w:rsidRDefault="000774E6" w:rsidP="00585F4E"/>
    <w:p w14:paraId="7B64359A" w14:textId="77777777" w:rsidR="000774E6" w:rsidRDefault="000774E6" w:rsidP="00585F4E"/>
    <w:p w14:paraId="387335E2" w14:textId="77777777" w:rsidR="000774E6" w:rsidRDefault="000774E6" w:rsidP="00585F4E"/>
    <w:p w14:paraId="53680410" w14:textId="77777777" w:rsidR="000774E6" w:rsidRDefault="000774E6" w:rsidP="00585F4E"/>
    <w:p w14:paraId="76558316" w14:textId="77777777" w:rsidR="000774E6" w:rsidRDefault="000774E6" w:rsidP="00585F4E"/>
    <w:p w14:paraId="23BB1FFC" w14:textId="77777777" w:rsidR="000774E6" w:rsidRDefault="000774E6" w:rsidP="00585F4E"/>
    <w:p w14:paraId="508D5653" w14:textId="77777777" w:rsidR="000774E6" w:rsidRDefault="000774E6" w:rsidP="00585F4E"/>
    <w:p w14:paraId="7458DC55" w14:textId="77777777" w:rsidR="000774E6" w:rsidRDefault="000774E6" w:rsidP="00585F4E"/>
    <w:p w14:paraId="5C580B95" w14:textId="2C5A16A8" w:rsidR="000774E6" w:rsidRDefault="000774E6" w:rsidP="00585F4E"/>
    <w:p w14:paraId="1723E627" w14:textId="1D4418D3" w:rsidR="00856D1F" w:rsidRDefault="00856D1F" w:rsidP="00585F4E"/>
    <w:p w14:paraId="65711D11" w14:textId="77777777" w:rsidR="000774E6" w:rsidRDefault="000774E6" w:rsidP="00E6767C">
      <w:pPr>
        <w:ind w:firstLine="0"/>
      </w:pPr>
    </w:p>
    <w:p w14:paraId="6FF8284A" w14:textId="09FCA6E1" w:rsidR="000774E6" w:rsidRDefault="000774E6" w:rsidP="00856D1F">
      <w:pPr>
        <w:pStyle w:val="Heading1"/>
        <w:jc w:val="both"/>
      </w:pPr>
      <w:r>
        <w:lastRenderedPageBreak/>
        <w:t xml:space="preserve"> </w:t>
      </w:r>
      <w:bookmarkStart w:id="68" w:name="_Toc190435702"/>
      <w:r>
        <w:t>. KIỂM THỬ</w:t>
      </w:r>
      <w:bookmarkEnd w:id="68"/>
    </w:p>
    <w:p w14:paraId="3F70C5C8" w14:textId="77777777" w:rsidR="000774E6" w:rsidRDefault="000774E6" w:rsidP="000774E6">
      <w:pPr>
        <w:pStyle w:val="Heading2"/>
      </w:pPr>
      <w:bookmarkStart w:id="69" w:name="_Toc190435703"/>
      <w:bookmarkEnd w:id="69"/>
    </w:p>
    <w:p w14:paraId="6F1C7AF5" w14:textId="77777777" w:rsidR="000774E6" w:rsidRDefault="000774E6" w:rsidP="000774E6">
      <w:pPr>
        <w:pStyle w:val="Heading2"/>
      </w:pPr>
      <w:bookmarkStart w:id="70" w:name="_Toc190435704"/>
      <w:bookmarkEnd w:id="70"/>
    </w:p>
    <w:p w14:paraId="2690E9DE" w14:textId="77777777" w:rsidR="000774E6" w:rsidRDefault="000774E6" w:rsidP="000774E6">
      <w:pPr>
        <w:pStyle w:val="Heading2"/>
      </w:pPr>
      <w:bookmarkStart w:id="71" w:name="_Toc190435705"/>
      <w:bookmarkEnd w:id="71"/>
    </w:p>
    <w:p w14:paraId="6BD31E97" w14:textId="77777777" w:rsidR="000774E6" w:rsidRDefault="000774E6" w:rsidP="000774E6">
      <w:pPr>
        <w:pStyle w:val="Heading2"/>
      </w:pPr>
      <w:bookmarkStart w:id="72" w:name="_Toc190435706"/>
      <w:bookmarkEnd w:id="72"/>
    </w:p>
    <w:p w14:paraId="457AED0E" w14:textId="2068B421" w:rsidR="000774E6" w:rsidRPr="000774E6" w:rsidRDefault="000774E6" w:rsidP="000774E6">
      <w:pPr>
        <w:sectPr w:rsidR="000774E6" w:rsidRPr="000774E6" w:rsidSect="009165B5">
          <w:pgSz w:w="11907" w:h="16840" w:code="9"/>
          <w:pgMar w:top="1701" w:right="1134" w:bottom="1701" w:left="1985" w:header="709" w:footer="709" w:gutter="0"/>
          <w:cols w:space="708"/>
          <w:docGrid w:linePitch="360"/>
        </w:sectPr>
      </w:pPr>
    </w:p>
    <w:p w14:paraId="17E51718" w14:textId="12FD9DE9" w:rsidR="00A16910" w:rsidRPr="000B6FBD" w:rsidRDefault="000B6FBD" w:rsidP="00FC258B">
      <w:pPr>
        <w:pStyle w:val="Heading1"/>
        <w:ind w:left="0"/>
      </w:pPr>
      <w:bookmarkStart w:id="73" w:name="_Toc169424253"/>
      <w:bookmarkStart w:id="74" w:name="_Toc190435707"/>
      <w:r>
        <w:lastRenderedPageBreak/>
        <w:t>:</w:t>
      </w:r>
      <w:r w:rsidR="008D201A" w:rsidRPr="000B6FBD">
        <w:t xml:space="preserve"> </w:t>
      </w:r>
      <w:r w:rsidR="0007352A" w:rsidRPr="000B6FBD">
        <w:t>KẾT LUẬN</w:t>
      </w:r>
      <w:bookmarkEnd w:id="73"/>
      <w:bookmarkEnd w:id="74"/>
    </w:p>
    <w:p w14:paraId="4AB3A180" w14:textId="77777777" w:rsidR="00EA6798" w:rsidRDefault="00EA6798" w:rsidP="000B6FBD">
      <w:pPr>
        <w:pStyle w:val="Heading2"/>
      </w:pPr>
      <w:bookmarkStart w:id="75" w:name="_Toc190435708"/>
      <w:r>
        <w:t>Kết quả đạt được</w:t>
      </w:r>
      <w:bookmarkEnd w:id="75"/>
    </w:p>
    <w:p w14:paraId="684784AA" w14:textId="77777777" w:rsidR="000B6FBD" w:rsidRDefault="000B6FBD" w:rsidP="00A75B8B">
      <w:pPr>
        <w:ind w:firstLine="576"/>
      </w:pPr>
      <w:r>
        <w:t xml:space="preserve">Trình bày các </w:t>
      </w:r>
      <w:r w:rsidR="006721BD">
        <w:t>chức năng đã hoàn thành trong đồ án hoặc kết quả nghiên cứu.</w:t>
      </w:r>
    </w:p>
    <w:p w14:paraId="1AB94D72" w14:textId="77777777" w:rsidR="006721BD" w:rsidRDefault="00B51658" w:rsidP="006721BD">
      <w:pPr>
        <w:pStyle w:val="Heading2"/>
      </w:pPr>
      <w:bookmarkStart w:id="76" w:name="_Toc190435709"/>
      <w:r>
        <w:t>Hạn chế của đồ án</w:t>
      </w:r>
      <w:bookmarkEnd w:id="76"/>
    </w:p>
    <w:p w14:paraId="51DCC02A"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1CC4FC7A" w14:textId="77777777" w:rsidR="006721BD" w:rsidRDefault="006721BD" w:rsidP="006721BD">
      <w:pPr>
        <w:pStyle w:val="Heading2"/>
      </w:pPr>
      <w:bookmarkStart w:id="77" w:name="_Toc190435710"/>
      <w:r>
        <w:t>Hướng phát triển</w:t>
      </w:r>
      <w:bookmarkEnd w:id="77"/>
    </w:p>
    <w:p w14:paraId="4C169967"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1A07F064" w14:textId="77777777" w:rsidR="006721BD" w:rsidRDefault="006721BD" w:rsidP="006721BD"/>
    <w:p w14:paraId="3D9DFC5A" w14:textId="77777777" w:rsidR="007236B8" w:rsidRDefault="007236B8" w:rsidP="002748C6">
      <w:bookmarkStart w:id="78" w:name="_Toc169424254"/>
    </w:p>
    <w:p w14:paraId="797DC3E1" w14:textId="77777777" w:rsidR="00FC258B" w:rsidRDefault="00FC258B">
      <w:pPr>
        <w:spacing w:before="0" w:line="240" w:lineRule="auto"/>
        <w:ind w:firstLine="0"/>
        <w:jc w:val="left"/>
        <w:rPr>
          <w:rFonts w:cs="Arial"/>
          <w:b/>
          <w:bCs/>
          <w:kern w:val="32"/>
          <w:sz w:val="32"/>
          <w:szCs w:val="32"/>
        </w:rPr>
      </w:pPr>
      <w:r>
        <w:br w:type="page"/>
      </w:r>
    </w:p>
    <w:p w14:paraId="70E6E23B" w14:textId="064AAA8E" w:rsidR="00BB71A4" w:rsidRDefault="0007352A" w:rsidP="006A4FFB">
      <w:pPr>
        <w:pStyle w:val="Heading1"/>
        <w:numPr>
          <w:ilvl w:val="0"/>
          <w:numId w:val="0"/>
        </w:numPr>
      </w:pPr>
      <w:bookmarkStart w:id="79" w:name="_Toc190435711"/>
      <w:r>
        <w:lastRenderedPageBreak/>
        <w:t>TÀI LIỆU THAM KHẢO</w:t>
      </w:r>
      <w:bookmarkEnd w:id="78"/>
      <w:bookmarkEnd w:id="79"/>
    </w:p>
    <w:p w14:paraId="6481F3F5" w14:textId="77777777" w:rsidR="0007352A" w:rsidRPr="008D080A" w:rsidRDefault="0007352A" w:rsidP="00E928AE">
      <w:pPr>
        <w:pStyle w:val="Like-Numbering"/>
      </w:pPr>
      <w:r w:rsidRPr="008D080A">
        <w:t>Các tài liệu Tiếng Việt</w:t>
      </w:r>
    </w:p>
    <w:p w14:paraId="17846269" w14:textId="2C0D630A" w:rsidR="007C676C" w:rsidRDefault="007C676C" w:rsidP="007C676C">
      <w:pPr>
        <w:pStyle w:val="Tailieuthamkhao"/>
        <w:numPr>
          <w:ilvl w:val="0"/>
          <w:numId w:val="0"/>
        </w:numPr>
        <w:rPr>
          <w:lang w:val="en-US"/>
        </w:rPr>
      </w:pPr>
      <w:r>
        <w:t xml:space="preserve">[1]. </w:t>
      </w:r>
      <w:r w:rsidR="00C545A1" w:rsidRPr="007C676C">
        <w:rPr>
          <w:lang w:val="en-US"/>
        </w:rPr>
        <w:t>OneAds. "</w:t>
      </w:r>
      <w:r w:rsidR="00C545A1">
        <w:rPr>
          <w:lang w:val="en-US"/>
        </w:rPr>
        <w:t>KiotViet là gì? Ưu nhược điểm và so sánh với nền tảng khác</w:t>
      </w:r>
      <w:r w:rsidR="00C545A1" w:rsidRPr="007C676C">
        <w:rPr>
          <w:lang w:val="en-US"/>
        </w:rPr>
        <w:t xml:space="preserve">". Truy cập ngày </w:t>
      </w:r>
      <w:r w:rsidR="00382750">
        <w:rPr>
          <w:lang w:val="en-US"/>
        </w:rPr>
        <w:t>29</w:t>
      </w:r>
      <w:r w:rsidR="00C545A1" w:rsidRPr="007C676C">
        <w:rPr>
          <w:lang w:val="en-US"/>
        </w:rPr>
        <w:t xml:space="preserve"> tháng </w:t>
      </w:r>
      <w:r w:rsidR="00382750">
        <w:rPr>
          <w:lang w:val="en-US"/>
        </w:rPr>
        <w:t>1</w:t>
      </w:r>
      <w:r w:rsidR="00C545A1" w:rsidRPr="007C676C">
        <w:rPr>
          <w:lang w:val="en-US"/>
        </w:rPr>
        <w:t xml:space="preserve"> năm 2025. </w:t>
      </w:r>
      <w:hyperlink r:id="rId18" w:history="1">
        <w:r w:rsidR="00382750" w:rsidRPr="00382750">
          <w:rPr>
            <w:rStyle w:val="Hyperlink"/>
            <w:lang w:val="en-US"/>
          </w:rPr>
          <w:t>https://oneads.vn/blogs/tools/kiotviet-la-gi-uu-nhuoc-diem-va-so-sanh-voi-nen-tang-khac</w:t>
        </w:r>
      </w:hyperlink>
    </w:p>
    <w:p w14:paraId="13CF06FA" w14:textId="65AC82FE" w:rsidR="00690D36" w:rsidRDefault="00A640FF" w:rsidP="00A640FF">
      <w:pPr>
        <w:ind w:firstLine="0"/>
      </w:pPr>
      <w:r>
        <w:t>[</w:t>
      </w:r>
      <w:r w:rsidR="00F72E61">
        <w:t>2</w:t>
      </w:r>
      <w:r>
        <w:t xml:space="preserve">]. </w:t>
      </w:r>
      <w:r w:rsidR="00CE516E">
        <w:t>P</w:t>
      </w:r>
      <w:r w:rsidR="00946DFB" w:rsidRPr="00946DFB">
        <w:t>osapp</w:t>
      </w:r>
      <w:r w:rsidRPr="007C676C">
        <w:t>. "</w:t>
      </w:r>
      <w:r w:rsidR="00946DFB" w:rsidRPr="00946DFB">
        <w:t xml:space="preserve"> POS (Point of sale) là gì? 3 POS System phổ biến nhất hiện nay </w:t>
      </w:r>
      <w:r w:rsidRPr="007C676C">
        <w:t xml:space="preserve">". Truy cập ngày </w:t>
      </w:r>
      <w:r w:rsidR="00F72E61">
        <w:t>29</w:t>
      </w:r>
      <w:r w:rsidRPr="007C676C">
        <w:t xml:space="preserve"> tháng </w:t>
      </w:r>
      <w:r>
        <w:t>1</w:t>
      </w:r>
      <w:r w:rsidRPr="007C676C">
        <w:t xml:space="preserve"> năm 2025. </w:t>
      </w:r>
      <w:hyperlink r:id="rId19" w:history="1">
        <w:r w:rsidR="00C44DEA" w:rsidRPr="00C44DEA">
          <w:rPr>
            <w:rStyle w:val="Hyperlink"/>
          </w:rPr>
          <w:t>https://posapp.vn/pos-system</w:t>
        </w:r>
      </w:hyperlink>
    </w:p>
    <w:p w14:paraId="223CC034" w14:textId="2009A7A5" w:rsidR="00D260A8" w:rsidRDefault="00D260A8" w:rsidP="00A640FF">
      <w:pPr>
        <w:ind w:firstLine="0"/>
      </w:pPr>
      <w:r>
        <w:t>[</w:t>
      </w:r>
      <w:r w:rsidR="00F72E61">
        <w:t>3</w:t>
      </w:r>
      <w:r>
        <w:t xml:space="preserve">]. </w:t>
      </w:r>
      <w:r w:rsidR="0071568C">
        <w:t>S</w:t>
      </w:r>
      <w:r w:rsidR="0071568C" w:rsidRPr="0071568C">
        <w:t>quareup</w:t>
      </w:r>
      <w:r w:rsidRPr="007C676C">
        <w:t>. "</w:t>
      </w:r>
      <w:r w:rsidR="0071568C" w:rsidRPr="0071568C">
        <w:t>Phần mềm quản lý hàng tồn kho bạn có thể tin cậy</w:t>
      </w:r>
      <w:r w:rsidRPr="007C676C">
        <w:t xml:space="preserve">". Truy cập ngày </w:t>
      </w:r>
      <w:r>
        <w:t>30</w:t>
      </w:r>
      <w:r w:rsidRPr="007C676C">
        <w:t xml:space="preserve"> tháng </w:t>
      </w:r>
      <w:r>
        <w:t>1</w:t>
      </w:r>
      <w:r w:rsidRPr="007C676C">
        <w:t xml:space="preserve"> năm 2025. </w:t>
      </w:r>
      <w:hyperlink r:id="rId20" w:history="1">
        <w:r w:rsidR="0071568C" w:rsidRPr="0071568C">
          <w:rPr>
            <w:rStyle w:val="Hyperlink"/>
          </w:rPr>
          <w:t>https://squareup.com/us/en/point-of-sale/features/inventory-management</w:t>
        </w:r>
      </w:hyperlink>
    </w:p>
    <w:p w14:paraId="1E680D89" w14:textId="3F81EEAE" w:rsidR="00946DFB" w:rsidRDefault="00AD03C2" w:rsidP="00A640FF">
      <w:pPr>
        <w:ind w:firstLine="0"/>
      </w:pPr>
      <w:r>
        <w:t>[</w:t>
      </w:r>
      <w:r w:rsidR="00F72E61">
        <w:t>4</w:t>
      </w:r>
      <w:r>
        <w:t xml:space="preserve">]. </w:t>
      </w:r>
      <w:r w:rsidR="00F27A6F" w:rsidRPr="00F27A6F">
        <w:t>lightspeedhq</w:t>
      </w:r>
      <w:r w:rsidRPr="007C676C">
        <w:t>. "</w:t>
      </w:r>
      <w:r w:rsidR="00E95B73" w:rsidRPr="00E95B73">
        <w:t>Phần mềm quản lý hàng tồn kho bán lẻ | Hệ thống POS</w:t>
      </w:r>
      <w:r w:rsidRPr="007C676C">
        <w:t xml:space="preserve">". Truy cập ngày </w:t>
      </w:r>
      <w:r>
        <w:t>30</w:t>
      </w:r>
      <w:r w:rsidRPr="007C676C">
        <w:t xml:space="preserve"> tháng </w:t>
      </w:r>
      <w:r>
        <w:t>1</w:t>
      </w:r>
      <w:r w:rsidRPr="007C676C">
        <w:t xml:space="preserve"> năm 2025. </w:t>
      </w:r>
      <w:hyperlink r:id="rId21" w:history="1">
        <w:r w:rsidR="001D4824" w:rsidRPr="001D4824">
          <w:rPr>
            <w:rStyle w:val="Hyperlink"/>
          </w:rPr>
          <w:t>https://www.lightspeedhq.com/pos/retail/inventory-management-software/</w:t>
        </w:r>
      </w:hyperlink>
    </w:p>
    <w:p w14:paraId="6AD6AF1B" w14:textId="1773EC3B" w:rsidR="006F4B32" w:rsidRPr="006F4B32" w:rsidRDefault="006F4B32" w:rsidP="006F4B32">
      <w:pPr>
        <w:ind w:firstLine="0"/>
      </w:pPr>
      <w:r>
        <w:t xml:space="preserve">[5]. </w:t>
      </w:r>
      <w:r w:rsidR="009F1D61" w:rsidRPr="009F1D61">
        <w:t>fptshop</w:t>
      </w:r>
      <w:r w:rsidRPr="007C676C">
        <w:t>. "</w:t>
      </w:r>
      <w:r>
        <w:t>React là gì? Lộ trình phát triển thành lập trình viên React</w:t>
      </w:r>
      <w:r w:rsidRPr="007C676C">
        <w:t xml:space="preserve">". Truy cập ngày </w:t>
      </w:r>
      <w:r w:rsidR="009F1D61">
        <w:t>14</w:t>
      </w:r>
      <w:r w:rsidRPr="007C676C">
        <w:t xml:space="preserve"> tháng </w:t>
      </w:r>
      <w:r w:rsidR="009F1D61">
        <w:t>2</w:t>
      </w:r>
      <w:r w:rsidRPr="007C676C">
        <w:t xml:space="preserve"> năm 2025. </w:t>
      </w:r>
      <w:hyperlink r:id="rId22" w:history="1">
        <w:r w:rsidR="009F1D61" w:rsidRPr="009F1D61">
          <w:rPr>
            <w:rStyle w:val="Hyperlink"/>
          </w:rPr>
          <w:t>https://fptshop.com.vn/tin-tuc/danh-gia/react-la-gi-167276</w:t>
        </w:r>
      </w:hyperlink>
    </w:p>
    <w:p w14:paraId="4ECABED7" w14:textId="7B06B400" w:rsidR="008D128E" w:rsidRDefault="00F92CB8" w:rsidP="00F92CB8">
      <w:pPr>
        <w:ind w:firstLine="0"/>
      </w:pPr>
      <w:r>
        <w:t>[</w:t>
      </w:r>
      <w:r w:rsidR="006F5984">
        <w:t>6</w:t>
      </w:r>
      <w:r>
        <w:t xml:space="preserve">]. </w:t>
      </w:r>
      <w:r w:rsidRPr="00F92CB8">
        <w:t>itviec</w:t>
      </w:r>
      <w:r w:rsidRPr="007C676C">
        <w:t>. "</w:t>
      </w:r>
      <w:r w:rsidRPr="00F92CB8">
        <w:t>Khi nào nên sử dụng NodeJS lập trình backend? - ITviec Blog</w:t>
      </w:r>
      <w:r w:rsidRPr="007C676C">
        <w:t xml:space="preserve">". Truy cập ngày </w:t>
      </w:r>
      <w:r>
        <w:t>14</w:t>
      </w:r>
      <w:r w:rsidRPr="007C676C">
        <w:t xml:space="preserve"> tháng </w:t>
      </w:r>
      <w:r>
        <w:t>2</w:t>
      </w:r>
      <w:r w:rsidRPr="007C676C">
        <w:t xml:space="preserve"> năm 2025.</w:t>
      </w:r>
      <w:r w:rsidR="00C90FBA">
        <w:t xml:space="preserve"> </w:t>
      </w:r>
      <w:hyperlink r:id="rId23" w:history="1">
        <w:r w:rsidR="006F5984" w:rsidRPr="006F5984">
          <w:rPr>
            <w:rStyle w:val="Hyperlink"/>
          </w:rPr>
          <w:t>https://itviec.com/blog/nodejs-backend-la-gi/</w:t>
        </w:r>
      </w:hyperlink>
    </w:p>
    <w:p w14:paraId="53082881" w14:textId="209C6A47" w:rsidR="008D128E" w:rsidRDefault="008D128E" w:rsidP="008D128E">
      <w:pPr>
        <w:ind w:firstLine="0"/>
        <w:sectPr w:rsidR="008D128E" w:rsidSect="008D128E">
          <w:pgSz w:w="11907" w:h="16840" w:code="9"/>
          <w:pgMar w:top="1701" w:right="1134" w:bottom="1701" w:left="1985" w:header="709" w:footer="709" w:gutter="0"/>
          <w:cols w:space="708"/>
          <w:docGrid w:linePitch="360"/>
        </w:sectPr>
      </w:pPr>
      <w:r>
        <w:t xml:space="preserve">[7]. </w:t>
      </w:r>
      <w:r w:rsidR="00C0052F" w:rsidRPr="00C0052F">
        <w:t>wikipedia</w:t>
      </w:r>
      <w:r w:rsidRPr="007C676C">
        <w:t>. "</w:t>
      </w:r>
      <w:r w:rsidR="00C0052F" w:rsidRPr="00C0052F">
        <w:t>MongoDB</w:t>
      </w:r>
      <w:r w:rsidRPr="007C676C">
        <w:t xml:space="preserve">". Truy cập ngày </w:t>
      </w:r>
      <w:r>
        <w:t>14</w:t>
      </w:r>
      <w:r w:rsidRPr="007C676C">
        <w:t xml:space="preserve"> tháng </w:t>
      </w:r>
      <w:r>
        <w:t>2</w:t>
      </w:r>
      <w:r w:rsidRPr="007C676C">
        <w:t xml:space="preserve"> năm 2025.</w:t>
      </w:r>
      <w:r>
        <w:t xml:space="preserve"> </w:t>
      </w:r>
      <w:hyperlink r:id="rId24" w:history="1">
        <w:r w:rsidR="009B5655" w:rsidRPr="009B5655">
          <w:rPr>
            <w:rStyle w:val="Hyperlink"/>
          </w:rPr>
          <w:t>https://vi.wikipedia.org/wiki/MongoDB</w:t>
        </w:r>
      </w:hyperlink>
    </w:p>
    <w:p w14:paraId="084B60B1" w14:textId="3C872F65" w:rsidR="008D128E" w:rsidRDefault="008D128E" w:rsidP="00F92CB8">
      <w:pPr>
        <w:ind w:firstLine="0"/>
        <w:sectPr w:rsidR="008D128E" w:rsidSect="009165B5">
          <w:pgSz w:w="11907" w:h="16840" w:code="9"/>
          <w:pgMar w:top="1701" w:right="1134" w:bottom="1701" w:left="1985" w:header="709" w:footer="709" w:gutter="0"/>
          <w:cols w:space="708"/>
          <w:docGrid w:linePitch="360"/>
        </w:sectPr>
      </w:pPr>
    </w:p>
    <w:p w14:paraId="4EC91ECC" w14:textId="6583E2A8" w:rsidR="00BB71A4" w:rsidRDefault="00AB4DE3" w:rsidP="006A4FFB">
      <w:pPr>
        <w:pStyle w:val="Heading1"/>
        <w:numPr>
          <w:ilvl w:val="0"/>
          <w:numId w:val="0"/>
        </w:numPr>
      </w:pPr>
      <w:bookmarkStart w:id="80" w:name="_Toc169424255"/>
      <w:bookmarkStart w:id="81" w:name="_Toc190435712"/>
      <w:r>
        <w:lastRenderedPageBreak/>
        <w:t>PHỤ LỤC</w:t>
      </w:r>
      <w:bookmarkEnd w:id="80"/>
      <w:bookmarkEnd w:id="81"/>
    </w:p>
    <w:p w14:paraId="14AF504E" w14:textId="4F959AA5" w:rsidR="00EA7CFA" w:rsidRDefault="002748C6" w:rsidP="002748C6">
      <w:pPr>
        <w:pStyle w:val="StylePhuLuc"/>
      </w:pPr>
      <w:bookmarkStart w:id="82" w:name="_Toc190435713"/>
      <w:r>
        <w:t>Phụ lục 1. Kế hoạch thực hiện đề tài</w:t>
      </w:r>
      <w:bookmarkEnd w:id="82"/>
    </w:p>
    <w:p w14:paraId="34C78009" w14:textId="43EB3911" w:rsidR="002748C6" w:rsidRDefault="002748C6" w:rsidP="002748C6">
      <w:pPr>
        <w:pStyle w:val="StylePhuLuc"/>
      </w:pPr>
      <w:bookmarkStart w:id="83" w:name="_Toc190435714"/>
      <w:r>
        <w:t>Phụ lục 2. Nhật ký thực hiện</w:t>
      </w:r>
      <w:bookmarkEnd w:id="83"/>
    </w:p>
    <w:p w14:paraId="74B540C4" w14:textId="364E036E" w:rsidR="002748C6" w:rsidRPr="00EA7CFA" w:rsidRDefault="002748C6" w:rsidP="002748C6">
      <w:pPr>
        <w:pStyle w:val="StylePhuLuc"/>
      </w:pPr>
      <w:bookmarkStart w:id="84" w:name="_Toc190435715"/>
      <w:r>
        <w:t>Phụ lục 3. Kế hoạch khởi nghiệp</w:t>
      </w:r>
      <w:bookmarkEnd w:id="84"/>
    </w:p>
    <w:sectPr w:rsidR="002748C6" w:rsidRPr="00EA7CFA" w:rsidSect="009165B5">
      <w:headerReference w:type="even" r:id="rId2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52D7A" w14:textId="77777777" w:rsidR="00E4262E" w:rsidRDefault="00E4262E">
      <w:r>
        <w:separator/>
      </w:r>
    </w:p>
    <w:p w14:paraId="756E5E4F" w14:textId="77777777" w:rsidR="00E4262E" w:rsidRDefault="00E4262E"/>
  </w:endnote>
  <w:endnote w:type="continuationSeparator" w:id="0">
    <w:p w14:paraId="7332453B" w14:textId="77777777" w:rsidR="00E4262E" w:rsidRDefault="00E4262E">
      <w:r>
        <w:continuationSeparator/>
      </w:r>
    </w:p>
    <w:p w14:paraId="6A96ED34" w14:textId="77777777" w:rsidR="00E4262E" w:rsidRDefault="00E426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rPr>
      <w:id w:val="636150150"/>
      <w:docPartObj>
        <w:docPartGallery w:val="Page Numbers (Bottom of Page)"/>
        <w:docPartUnique/>
      </w:docPartObj>
    </w:sdtPr>
    <w:sdtEndPr>
      <w:rPr>
        <w:noProof/>
        <w:sz w:val="24"/>
      </w:rPr>
    </w:sdtEndPr>
    <w:sdtContent>
      <w:p w14:paraId="2BCBC8A1" w14:textId="77777777" w:rsidR="00A6209A" w:rsidRPr="00E636A4" w:rsidRDefault="00A6209A">
        <w:pPr>
          <w:pStyle w:val="Footer"/>
          <w:rPr>
            <w:sz w:val="22"/>
          </w:rPr>
        </w:pPr>
        <w:r w:rsidRPr="00842AB7">
          <w:rPr>
            <w:sz w:val="24"/>
          </w:rPr>
          <w:t xml:space="preserve"> </w:t>
        </w:r>
        <w:r w:rsidRPr="00842AB7">
          <w:rPr>
            <w:sz w:val="24"/>
          </w:rPr>
          <w:tab/>
        </w:r>
      </w:p>
    </w:sdtContent>
  </w:sdt>
  <w:p w14:paraId="43DCA3C0" w14:textId="77777777" w:rsidR="00A6209A" w:rsidRPr="00AC43B8" w:rsidRDefault="00A6209A" w:rsidP="00990EF5">
    <w:pPr>
      <w:pStyle w:val="Footer"/>
      <w:jc w:val="right"/>
    </w:pPr>
  </w:p>
  <w:p w14:paraId="7EBF1245" w14:textId="77777777" w:rsidR="00A6209A" w:rsidRDefault="00A620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4B44B" w14:textId="7A849BCD" w:rsidR="00A6209A" w:rsidRDefault="00A6209A">
    <w:pPr>
      <w:pStyle w:val="Footer"/>
      <w:jc w:val="right"/>
    </w:pPr>
  </w:p>
  <w:p w14:paraId="43F55C4B" w14:textId="77777777" w:rsidR="00A6209A" w:rsidRDefault="00A6209A">
    <w:pPr>
      <w:pStyle w:val="Footer"/>
    </w:pPr>
  </w:p>
  <w:p w14:paraId="0E7FA56D" w14:textId="77777777" w:rsidR="00A6209A" w:rsidRDefault="00A6209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C96BF" w14:textId="77777777" w:rsidR="00A6209A" w:rsidRDefault="00A6209A"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F016B3" w14:textId="77777777" w:rsidR="00A6209A" w:rsidRDefault="00A6209A" w:rsidP="008F3A7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4950"/>
      <w:gridCol w:w="916"/>
      <w:gridCol w:w="2922"/>
    </w:tblGrid>
    <w:tr w:rsidR="00A6209A" w14:paraId="0FE7E9A6" w14:textId="1311F370" w:rsidTr="008B4836">
      <w:tc>
        <w:tcPr>
          <w:tcW w:w="4950" w:type="dxa"/>
          <w:shd w:val="clear" w:color="auto" w:fill="FAFAFA"/>
        </w:tcPr>
        <w:p w14:paraId="7292155C" w14:textId="48D84AB3" w:rsidR="00A6209A" w:rsidRPr="009165B5" w:rsidRDefault="00A6209A" w:rsidP="00C24DC5">
          <w:pPr>
            <w:pStyle w:val="Footer"/>
            <w:tabs>
              <w:tab w:val="clear" w:pos="4320"/>
              <w:tab w:val="clear" w:pos="8640"/>
            </w:tabs>
            <w:spacing w:before="0" w:line="240" w:lineRule="auto"/>
            <w:ind w:right="360" w:firstLine="0"/>
            <w:rPr>
              <w:i/>
              <w:sz w:val="24"/>
            </w:rPr>
          </w:pPr>
          <w:r>
            <w:rPr>
              <w:i/>
              <w:sz w:val="24"/>
            </w:rPr>
            <w:t xml:space="preserve">Vũ Thái Dương – Nguyễn Trọng Phúc             </w:t>
          </w:r>
        </w:p>
      </w:tc>
      <w:tc>
        <w:tcPr>
          <w:tcW w:w="916" w:type="dxa"/>
          <w:shd w:val="clear" w:color="auto" w:fill="FAFAFA"/>
        </w:tcPr>
        <w:p w14:paraId="694A5EC9" w14:textId="1F088741" w:rsidR="00A6209A" w:rsidRPr="00B57E92" w:rsidRDefault="00A6209A" w:rsidP="009165B5">
          <w:pPr>
            <w:pStyle w:val="Footer"/>
            <w:tabs>
              <w:tab w:val="clear" w:pos="4320"/>
              <w:tab w:val="clear" w:pos="8640"/>
            </w:tabs>
            <w:spacing w:before="0" w:line="240" w:lineRule="auto"/>
            <w:ind w:firstLine="0"/>
            <w:jc w:val="center"/>
            <w:rPr>
              <w:sz w:val="24"/>
            </w:rPr>
          </w:pPr>
        </w:p>
      </w:tc>
      <w:tc>
        <w:tcPr>
          <w:tcW w:w="2922" w:type="dxa"/>
          <w:shd w:val="clear" w:color="auto" w:fill="FAFAFA"/>
        </w:tcPr>
        <w:p w14:paraId="6523224E" w14:textId="747B19E1" w:rsidR="00A6209A" w:rsidRPr="00570EF4" w:rsidRDefault="00A6209A" w:rsidP="000119D1">
          <w:pPr>
            <w:pStyle w:val="Footer"/>
            <w:tabs>
              <w:tab w:val="clear" w:pos="4320"/>
              <w:tab w:val="clear" w:pos="8640"/>
            </w:tabs>
            <w:spacing w:before="0" w:line="240" w:lineRule="auto"/>
            <w:ind w:right="-1" w:firstLine="0"/>
            <w:jc w:val="right"/>
            <w:rPr>
              <w:i/>
              <w:sz w:val="24"/>
            </w:rPr>
          </w:pPr>
          <w:r>
            <w:rPr>
              <w:i/>
              <w:sz w:val="24"/>
            </w:rPr>
            <w:t xml:space="preserve">Lớp DHKTPM16 </w:t>
          </w:r>
        </w:p>
      </w:tc>
    </w:tr>
  </w:tbl>
  <w:p w14:paraId="4EFB3A94" w14:textId="2AFB8E38" w:rsidR="00A6209A" w:rsidRDefault="00A6209A" w:rsidP="008F3A7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4050"/>
      <w:gridCol w:w="991"/>
      <w:gridCol w:w="3747"/>
    </w:tblGrid>
    <w:tr w:rsidR="00A6209A" w14:paraId="672A6606" w14:textId="77777777" w:rsidTr="00506734">
      <w:tc>
        <w:tcPr>
          <w:tcW w:w="4050" w:type="dxa"/>
          <w:shd w:val="clear" w:color="auto" w:fill="FAFAFA"/>
        </w:tcPr>
        <w:p w14:paraId="678BF28E" w14:textId="10A388E8" w:rsidR="00A6209A" w:rsidRPr="009165B5" w:rsidRDefault="00A6209A" w:rsidP="00C24DC5">
          <w:pPr>
            <w:pStyle w:val="Footer"/>
            <w:tabs>
              <w:tab w:val="clear" w:pos="4320"/>
              <w:tab w:val="clear" w:pos="8640"/>
            </w:tabs>
            <w:spacing w:before="0" w:line="240" w:lineRule="auto"/>
            <w:ind w:right="360" w:firstLine="0"/>
            <w:rPr>
              <w:i/>
              <w:sz w:val="24"/>
            </w:rPr>
          </w:pPr>
          <w:r>
            <w:rPr>
              <w:i/>
              <w:sz w:val="24"/>
            </w:rPr>
            <w:t>Vũ Thái Dương - Nguyễn Trọng Phúc</w:t>
          </w:r>
        </w:p>
      </w:tc>
      <w:tc>
        <w:tcPr>
          <w:tcW w:w="991" w:type="dxa"/>
          <w:shd w:val="clear" w:color="auto" w:fill="FAFAFA"/>
        </w:tcPr>
        <w:sdt>
          <w:sdtPr>
            <w:id w:val="1040243903"/>
            <w:docPartObj>
              <w:docPartGallery w:val="Page Numbers (Bottom of Page)"/>
              <w:docPartUnique/>
            </w:docPartObj>
          </w:sdtPr>
          <w:sdtEndPr>
            <w:rPr>
              <w:noProof/>
            </w:rPr>
          </w:sdtEndPr>
          <w:sdtContent>
            <w:p w14:paraId="7EE52054" w14:textId="79BE2BEE" w:rsidR="00A6209A" w:rsidRPr="00E52F47" w:rsidRDefault="00A6209A" w:rsidP="00E52F47">
              <w:pPr>
                <w:pStyle w:val="Footer"/>
                <w:jc w:val="center"/>
                <w:rPr>
                  <w:noProof/>
                </w:rPr>
              </w:pPr>
              <w:r>
                <w:fldChar w:fldCharType="begin"/>
              </w:r>
              <w:r>
                <w:instrText xml:space="preserve"> PAGE   \* MERGEFORMAT </w:instrText>
              </w:r>
              <w:r>
                <w:fldChar w:fldCharType="separate"/>
              </w:r>
              <w:r>
                <w:t>4</w:t>
              </w:r>
              <w:r>
                <w:rPr>
                  <w:noProof/>
                </w:rPr>
                <w:fldChar w:fldCharType="end"/>
              </w:r>
            </w:p>
          </w:sdtContent>
        </w:sdt>
      </w:tc>
      <w:tc>
        <w:tcPr>
          <w:tcW w:w="3747" w:type="dxa"/>
          <w:shd w:val="clear" w:color="auto" w:fill="FAFAFA"/>
        </w:tcPr>
        <w:p w14:paraId="37162230" w14:textId="5A0E01AA" w:rsidR="00A6209A" w:rsidRPr="00570EF4" w:rsidRDefault="00A6209A" w:rsidP="000119D1">
          <w:pPr>
            <w:pStyle w:val="Footer"/>
            <w:tabs>
              <w:tab w:val="clear" w:pos="4320"/>
              <w:tab w:val="clear" w:pos="8640"/>
            </w:tabs>
            <w:spacing w:before="0" w:line="240" w:lineRule="auto"/>
            <w:ind w:right="-1" w:firstLine="0"/>
            <w:jc w:val="right"/>
            <w:rPr>
              <w:i/>
              <w:sz w:val="24"/>
            </w:rPr>
          </w:pPr>
          <w:r>
            <w:rPr>
              <w:i/>
              <w:sz w:val="24"/>
            </w:rPr>
            <w:t>Lớp DHKTPM16</w:t>
          </w:r>
        </w:p>
      </w:tc>
    </w:tr>
  </w:tbl>
  <w:p w14:paraId="6098E52B" w14:textId="77777777" w:rsidR="00A6209A" w:rsidRDefault="00A6209A"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D1A9A" w14:textId="77777777" w:rsidR="00E4262E" w:rsidRDefault="00E4262E">
      <w:r>
        <w:separator/>
      </w:r>
    </w:p>
    <w:p w14:paraId="03626D20" w14:textId="77777777" w:rsidR="00E4262E" w:rsidRDefault="00E4262E"/>
  </w:footnote>
  <w:footnote w:type="continuationSeparator" w:id="0">
    <w:p w14:paraId="2FB5C73B" w14:textId="77777777" w:rsidR="00E4262E" w:rsidRDefault="00E4262E">
      <w:r>
        <w:continuationSeparator/>
      </w:r>
    </w:p>
    <w:p w14:paraId="6BA8E6B1" w14:textId="77777777" w:rsidR="00E4262E" w:rsidRDefault="00E426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CC6BF" w14:textId="77777777" w:rsidR="00A6209A" w:rsidRPr="00842AB7" w:rsidRDefault="00A6209A" w:rsidP="00990EF5">
    <w:pPr>
      <w:pStyle w:val="Header"/>
      <w:rPr>
        <w:sz w:val="24"/>
      </w:rPr>
    </w:pPr>
  </w:p>
  <w:p w14:paraId="72E16EB7" w14:textId="77777777" w:rsidR="00A6209A" w:rsidRPr="00AC43B8" w:rsidRDefault="00A6209A">
    <w:pPr>
      <w:pStyle w:val="Header"/>
      <w:rPr>
        <w:color w:val="000000" w:themeColor="text1"/>
        <w:sz w:val="22"/>
        <w:u w:val="double"/>
      </w:rPr>
    </w:pPr>
  </w:p>
  <w:p w14:paraId="2CD134AE" w14:textId="77777777" w:rsidR="00A6209A" w:rsidRDefault="00A620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11378" w14:textId="3204A89D" w:rsidR="00A6209A" w:rsidRDefault="00A6209A">
    <w:pPr>
      <w:pStyle w:val="Header"/>
    </w:pPr>
  </w:p>
  <w:p w14:paraId="3F97D5AE" w14:textId="77777777" w:rsidR="00A6209A" w:rsidRDefault="00A6209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EDD98" w14:textId="77777777" w:rsidR="00A6209A" w:rsidRDefault="00A6209A"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A6209A" w:rsidRPr="00570EF4" w14:paraId="0C876A55" w14:textId="77777777" w:rsidTr="009165B5">
      <w:tc>
        <w:tcPr>
          <w:tcW w:w="9004" w:type="dxa"/>
          <w:shd w:val="clear" w:color="auto" w:fill="FAFAFA"/>
        </w:tcPr>
        <w:p w14:paraId="329801BC" w14:textId="6DEC2573" w:rsidR="00A6209A" w:rsidRPr="00570EF4" w:rsidRDefault="00A6209A" w:rsidP="006C1FC6">
          <w:pPr>
            <w:pStyle w:val="Header"/>
            <w:spacing w:before="0" w:line="240" w:lineRule="auto"/>
            <w:ind w:firstLine="0"/>
            <w:rPr>
              <w:i/>
              <w:sz w:val="24"/>
            </w:rPr>
          </w:pPr>
          <w:r w:rsidRPr="00361C79">
            <w:rPr>
              <w:i/>
              <w:sz w:val="24"/>
            </w:rPr>
            <w:t>Khóa luận tốt nghiệp chuyên ngành Kỹ Thuật Phần Mềm</w:t>
          </w:r>
          <w:r>
            <w:rPr>
              <w:i/>
              <w:sz w:val="24"/>
            </w:rPr>
            <w:t xml:space="preserve"> </w:t>
          </w:r>
        </w:p>
      </w:tc>
    </w:tr>
  </w:tbl>
  <w:p w14:paraId="4206FAF9" w14:textId="77777777" w:rsidR="00A6209A" w:rsidRPr="00162939" w:rsidRDefault="00A6209A" w:rsidP="002748C6">
    <w:pPr>
      <w:pStyle w:val="Header"/>
      <w:spacing w:before="0" w:line="240" w:lineRule="auto"/>
      <w:ind w:firstLine="0"/>
      <w:rPr>
        <w:i/>
        <w:sz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1B747" w14:textId="77777777" w:rsidR="00A6209A" w:rsidRDefault="00A620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0FC7"/>
    <w:multiLevelType w:val="hybridMultilevel"/>
    <w:tmpl w:val="F77E2F3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004"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4EF7702"/>
    <w:multiLevelType w:val="hybridMultilevel"/>
    <w:tmpl w:val="D5804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0B5278"/>
    <w:multiLevelType w:val="hybridMultilevel"/>
    <w:tmpl w:val="30209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5F5B2A"/>
    <w:multiLevelType w:val="hybridMultilevel"/>
    <w:tmpl w:val="45AA085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0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A3474"/>
    <w:multiLevelType w:val="hybridMultilevel"/>
    <w:tmpl w:val="F95CF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9E644C"/>
    <w:multiLevelType w:val="hybridMultilevel"/>
    <w:tmpl w:val="5692B054"/>
    <w:lvl w:ilvl="0" w:tplc="04090009">
      <w:start w:val="1"/>
      <w:numFmt w:val="bullet"/>
      <w:lvlText w:val=""/>
      <w:lvlJc w:val="left"/>
      <w:pPr>
        <w:ind w:left="1777" w:hanging="360"/>
      </w:pPr>
      <w:rPr>
        <w:rFonts w:ascii="Wingdings" w:hAnsi="Wingdings"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7" w15:restartNumberingAfterBreak="0">
    <w:nsid w:val="0FC11434"/>
    <w:multiLevelType w:val="multilevel"/>
    <w:tmpl w:val="641C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46272"/>
    <w:multiLevelType w:val="hybridMultilevel"/>
    <w:tmpl w:val="D96A658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13777E83"/>
    <w:multiLevelType w:val="multilevel"/>
    <w:tmpl w:val="8C34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30E3E"/>
    <w:multiLevelType w:val="hybridMultilevel"/>
    <w:tmpl w:val="0C02FF4C"/>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1" w15:restartNumberingAfterBreak="0">
    <w:nsid w:val="21445BFC"/>
    <w:multiLevelType w:val="hybridMultilevel"/>
    <w:tmpl w:val="53CEA1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6036EC0"/>
    <w:multiLevelType w:val="multilevel"/>
    <w:tmpl w:val="2BA4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70A39"/>
    <w:multiLevelType w:val="multilevel"/>
    <w:tmpl w:val="BA3E934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4" w15:restartNumberingAfterBreak="0">
    <w:nsid w:val="284216CB"/>
    <w:multiLevelType w:val="hybridMultilevel"/>
    <w:tmpl w:val="4BAC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77F61"/>
    <w:multiLevelType w:val="hybridMultilevel"/>
    <w:tmpl w:val="F59629C8"/>
    <w:lvl w:ilvl="0" w:tplc="04090003">
      <w:start w:val="1"/>
      <w:numFmt w:val="bullet"/>
      <w:lvlText w:val="o"/>
      <w:lvlJc w:val="left"/>
      <w:pPr>
        <w:ind w:left="1211" w:hanging="360"/>
      </w:pPr>
      <w:rPr>
        <w:rFonts w:ascii="Courier New" w:hAnsi="Courier New" w:cs="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15:restartNumberingAfterBreak="0">
    <w:nsid w:val="2D5A06E6"/>
    <w:multiLevelType w:val="multilevel"/>
    <w:tmpl w:val="C6261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A30E7"/>
    <w:multiLevelType w:val="multilevel"/>
    <w:tmpl w:val="73A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700C5A"/>
    <w:multiLevelType w:val="hybridMultilevel"/>
    <w:tmpl w:val="F3B87BC8"/>
    <w:lvl w:ilvl="0" w:tplc="04090003">
      <w:start w:val="1"/>
      <w:numFmt w:val="bullet"/>
      <w:lvlText w:val="o"/>
      <w:lvlJc w:val="left"/>
      <w:pPr>
        <w:ind w:left="1211" w:hanging="360"/>
      </w:pPr>
      <w:rPr>
        <w:rFonts w:ascii="Courier New" w:hAnsi="Courier New" w:cs="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15:restartNumberingAfterBreak="0">
    <w:nsid w:val="31BD5DA8"/>
    <w:multiLevelType w:val="multilevel"/>
    <w:tmpl w:val="86EC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DE0ED7"/>
    <w:multiLevelType w:val="hybridMultilevel"/>
    <w:tmpl w:val="EEDCF89C"/>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CA1B5A"/>
    <w:multiLevelType w:val="multilevel"/>
    <w:tmpl w:val="F256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C67305"/>
    <w:multiLevelType w:val="hybridMultilevel"/>
    <w:tmpl w:val="F5EE3A28"/>
    <w:lvl w:ilvl="0" w:tplc="04090009">
      <w:start w:val="1"/>
      <w:numFmt w:val="bullet"/>
      <w:lvlText w:val=""/>
      <w:lvlJc w:val="left"/>
      <w:pPr>
        <w:ind w:left="1777" w:hanging="360"/>
      </w:pPr>
      <w:rPr>
        <w:rFonts w:ascii="Wingdings" w:hAnsi="Wingdings"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23" w15:restartNumberingAfterBreak="0">
    <w:nsid w:val="3E1E4747"/>
    <w:multiLevelType w:val="multilevel"/>
    <w:tmpl w:val="3F7C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E52EF"/>
    <w:multiLevelType w:val="hybridMultilevel"/>
    <w:tmpl w:val="B21C4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785B24"/>
    <w:multiLevelType w:val="multilevel"/>
    <w:tmpl w:val="A00E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142EF4"/>
    <w:multiLevelType w:val="hybridMultilevel"/>
    <w:tmpl w:val="8070A8D6"/>
    <w:lvl w:ilvl="0" w:tplc="04090001">
      <w:start w:val="1"/>
      <w:numFmt w:val="bullet"/>
      <w:lvlText w:val=""/>
      <w:lvlJc w:val="left"/>
      <w:pPr>
        <w:ind w:left="1069" w:hanging="360"/>
      </w:pPr>
      <w:rPr>
        <w:rFonts w:ascii="Symbol" w:hAnsi="Symbol"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7" w15:restartNumberingAfterBreak="0">
    <w:nsid w:val="4ABE2B8D"/>
    <w:multiLevelType w:val="multilevel"/>
    <w:tmpl w:val="DC72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746DE6"/>
    <w:multiLevelType w:val="multilevel"/>
    <w:tmpl w:val="AC40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59A9762A"/>
    <w:multiLevelType w:val="multilevel"/>
    <w:tmpl w:val="D830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A7819"/>
    <w:multiLevelType w:val="multilevel"/>
    <w:tmpl w:val="E0AE0A4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C86194"/>
    <w:multiLevelType w:val="hybridMultilevel"/>
    <w:tmpl w:val="C67ACEC8"/>
    <w:lvl w:ilvl="0" w:tplc="04090009">
      <w:start w:val="1"/>
      <w:numFmt w:val="bullet"/>
      <w:lvlText w:val=""/>
      <w:lvlJc w:val="left"/>
      <w:pPr>
        <w:ind w:left="1777" w:hanging="360"/>
      </w:pPr>
      <w:rPr>
        <w:rFonts w:ascii="Wingdings" w:hAnsi="Wingdings"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33" w15:restartNumberingAfterBreak="0">
    <w:nsid w:val="5C63181B"/>
    <w:multiLevelType w:val="hybridMultilevel"/>
    <w:tmpl w:val="EF682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500F6D"/>
    <w:multiLevelType w:val="hybridMultilevel"/>
    <w:tmpl w:val="0D62A91C"/>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35" w15:restartNumberingAfterBreak="0">
    <w:nsid w:val="5EAB14F9"/>
    <w:multiLevelType w:val="multilevel"/>
    <w:tmpl w:val="B1B4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446356"/>
    <w:multiLevelType w:val="multilevel"/>
    <w:tmpl w:val="651C72F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7" w15:restartNumberingAfterBreak="0">
    <w:nsid w:val="61D90C28"/>
    <w:multiLevelType w:val="hybridMultilevel"/>
    <w:tmpl w:val="7948423C"/>
    <w:lvl w:ilvl="0" w:tplc="4C2807C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203759"/>
    <w:multiLevelType w:val="hybridMultilevel"/>
    <w:tmpl w:val="020A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AE671F"/>
    <w:multiLevelType w:val="multilevel"/>
    <w:tmpl w:val="CF58E86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0" w15:restartNumberingAfterBreak="0">
    <w:nsid w:val="62F822CB"/>
    <w:multiLevelType w:val="multilevel"/>
    <w:tmpl w:val="216EF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9812CB"/>
    <w:multiLevelType w:val="multilevel"/>
    <w:tmpl w:val="6D6C295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2"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207C46"/>
    <w:multiLevelType w:val="hybridMultilevel"/>
    <w:tmpl w:val="A0A4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C516E9"/>
    <w:multiLevelType w:val="hybridMultilevel"/>
    <w:tmpl w:val="2264E1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D785C17"/>
    <w:multiLevelType w:val="hybridMultilevel"/>
    <w:tmpl w:val="4F9EE5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6" w15:restartNumberingAfterBreak="0">
    <w:nsid w:val="6DA34E57"/>
    <w:multiLevelType w:val="multilevel"/>
    <w:tmpl w:val="5CAE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4D0481"/>
    <w:multiLevelType w:val="hybridMultilevel"/>
    <w:tmpl w:val="EE9A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0126B0"/>
    <w:multiLevelType w:val="hybridMultilevel"/>
    <w:tmpl w:val="CDAE3A02"/>
    <w:lvl w:ilvl="0" w:tplc="2C1E03B6">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023827583">
    <w:abstractNumId w:val="1"/>
  </w:num>
  <w:num w:numId="2" w16cid:durableId="1184242920">
    <w:abstractNumId w:val="29"/>
  </w:num>
  <w:num w:numId="3" w16cid:durableId="809975338">
    <w:abstractNumId w:val="42"/>
  </w:num>
  <w:num w:numId="4" w16cid:durableId="789276671">
    <w:abstractNumId w:val="30"/>
  </w:num>
  <w:num w:numId="5" w16cid:durableId="1808619829">
    <w:abstractNumId w:val="20"/>
  </w:num>
  <w:num w:numId="6" w16cid:durableId="464663308">
    <w:abstractNumId w:val="15"/>
  </w:num>
  <w:num w:numId="7" w16cid:durableId="334308579">
    <w:abstractNumId w:val="18"/>
  </w:num>
  <w:num w:numId="8" w16cid:durableId="586884759">
    <w:abstractNumId w:val="4"/>
  </w:num>
  <w:num w:numId="9" w16cid:durableId="1112361364">
    <w:abstractNumId w:val="9"/>
  </w:num>
  <w:num w:numId="10" w16cid:durableId="1959405964">
    <w:abstractNumId w:val="0"/>
  </w:num>
  <w:num w:numId="11" w16cid:durableId="1851751192">
    <w:abstractNumId w:val="8"/>
  </w:num>
  <w:num w:numId="12" w16cid:durableId="1560942815">
    <w:abstractNumId w:val="40"/>
  </w:num>
  <w:num w:numId="13" w16cid:durableId="817650257">
    <w:abstractNumId w:val="31"/>
  </w:num>
  <w:num w:numId="14" w16cid:durableId="1850833158">
    <w:abstractNumId w:val="28"/>
  </w:num>
  <w:num w:numId="15" w16cid:durableId="2132480287">
    <w:abstractNumId w:val="23"/>
  </w:num>
  <w:num w:numId="16" w16cid:durableId="359479747">
    <w:abstractNumId w:val="12"/>
  </w:num>
  <w:num w:numId="17" w16cid:durableId="534931170">
    <w:abstractNumId w:val="25"/>
  </w:num>
  <w:num w:numId="18" w16cid:durableId="999038251">
    <w:abstractNumId w:val="7"/>
  </w:num>
  <w:num w:numId="19" w16cid:durableId="1152940353">
    <w:abstractNumId w:val="17"/>
  </w:num>
  <w:num w:numId="20" w16cid:durableId="976301789">
    <w:abstractNumId w:val="21"/>
  </w:num>
  <w:num w:numId="21" w16cid:durableId="607471155">
    <w:abstractNumId w:val="35"/>
  </w:num>
  <w:num w:numId="22" w16cid:durableId="783042979">
    <w:abstractNumId w:val="16"/>
  </w:num>
  <w:num w:numId="23" w16cid:durableId="1238783491">
    <w:abstractNumId w:val="46"/>
  </w:num>
  <w:num w:numId="24" w16cid:durableId="946810651">
    <w:abstractNumId w:val="27"/>
  </w:num>
  <w:num w:numId="25" w16cid:durableId="93408908">
    <w:abstractNumId w:val="45"/>
  </w:num>
  <w:num w:numId="26" w16cid:durableId="1856579692">
    <w:abstractNumId w:val="39"/>
  </w:num>
  <w:num w:numId="27" w16cid:durableId="409427164">
    <w:abstractNumId w:val="36"/>
  </w:num>
  <w:num w:numId="28" w16cid:durableId="575239518">
    <w:abstractNumId w:val="44"/>
  </w:num>
  <w:num w:numId="29" w16cid:durableId="1855724198">
    <w:abstractNumId w:val="38"/>
  </w:num>
  <w:num w:numId="30" w16cid:durableId="1076589678">
    <w:abstractNumId w:val="43"/>
  </w:num>
  <w:num w:numId="31" w16cid:durableId="232200148">
    <w:abstractNumId w:val="47"/>
  </w:num>
  <w:num w:numId="32" w16cid:durableId="40637865">
    <w:abstractNumId w:val="14"/>
  </w:num>
  <w:num w:numId="33" w16cid:durableId="1087582894">
    <w:abstractNumId w:val="37"/>
  </w:num>
  <w:num w:numId="34" w16cid:durableId="89936746">
    <w:abstractNumId w:val="41"/>
  </w:num>
  <w:num w:numId="35" w16cid:durableId="654575044">
    <w:abstractNumId w:val="13"/>
  </w:num>
  <w:num w:numId="36" w16cid:durableId="1793087269">
    <w:abstractNumId w:val="10"/>
  </w:num>
  <w:num w:numId="37" w16cid:durableId="933588550">
    <w:abstractNumId w:val="6"/>
  </w:num>
  <w:num w:numId="38" w16cid:durableId="2072606818">
    <w:abstractNumId w:val="32"/>
  </w:num>
  <w:num w:numId="39" w16cid:durableId="1477720764">
    <w:abstractNumId w:val="22"/>
  </w:num>
  <w:num w:numId="40" w16cid:durableId="1090471035">
    <w:abstractNumId w:val="26"/>
  </w:num>
  <w:num w:numId="41" w16cid:durableId="872039939">
    <w:abstractNumId w:val="3"/>
  </w:num>
  <w:num w:numId="42" w16cid:durableId="573206096">
    <w:abstractNumId w:val="33"/>
  </w:num>
  <w:num w:numId="43" w16cid:durableId="1108158389">
    <w:abstractNumId w:val="2"/>
  </w:num>
  <w:num w:numId="44" w16cid:durableId="529732042">
    <w:abstractNumId w:val="24"/>
  </w:num>
  <w:num w:numId="45" w16cid:durableId="1442648568">
    <w:abstractNumId w:val="5"/>
  </w:num>
  <w:num w:numId="46" w16cid:durableId="2035694875">
    <w:abstractNumId w:val="34"/>
  </w:num>
  <w:num w:numId="47" w16cid:durableId="627318132">
    <w:abstractNumId w:val="11"/>
  </w:num>
  <w:num w:numId="48" w16cid:durableId="1551572351">
    <w:abstractNumId w:val="48"/>
  </w:num>
  <w:num w:numId="49" w16cid:durableId="1512063728">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5"/>
    <w:rsid w:val="0000420E"/>
    <w:rsid w:val="00005D44"/>
    <w:rsid w:val="00007C0A"/>
    <w:rsid w:val="000119D1"/>
    <w:rsid w:val="0002397C"/>
    <w:rsid w:val="00024894"/>
    <w:rsid w:val="00024F8B"/>
    <w:rsid w:val="00032E6B"/>
    <w:rsid w:val="00034B7E"/>
    <w:rsid w:val="00041E78"/>
    <w:rsid w:val="0004327D"/>
    <w:rsid w:val="000502CD"/>
    <w:rsid w:val="00057ABE"/>
    <w:rsid w:val="00061855"/>
    <w:rsid w:val="00066A27"/>
    <w:rsid w:val="00070A67"/>
    <w:rsid w:val="000721D4"/>
    <w:rsid w:val="0007281B"/>
    <w:rsid w:val="0007352A"/>
    <w:rsid w:val="00076599"/>
    <w:rsid w:val="000774E6"/>
    <w:rsid w:val="0009056B"/>
    <w:rsid w:val="000936DA"/>
    <w:rsid w:val="000968D4"/>
    <w:rsid w:val="000A1D32"/>
    <w:rsid w:val="000A5D30"/>
    <w:rsid w:val="000B2D59"/>
    <w:rsid w:val="000B66C0"/>
    <w:rsid w:val="000B6B71"/>
    <w:rsid w:val="000B6FBD"/>
    <w:rsid w:val="000B7EA7"/>
    <w:rsid w:val="000C1CB4"/>
    <w:rsid w:val="000C2BB5"/>
    <w:rsid w:val="000C5F09"/>
    <w:rsid w:val="000D3391"/>
    <w:rsid w:val="000D68EA"/>
    <w:rsid w:val="000E045A"/>
    <w:rsid w:val="000E38E1"/>
    <w:rsid w:val="000E4276"/>
    <w:rsid w:val="000F0DE9"/>
    <w:rsid w:val="000F1E18"/>
    <w:rsid w:val="00101939"/>
    <w:rsid w:val="001028A1"/>
    <w:rsid w:val="00111C52"/>
    <w:rsid w:val="0012388E"/>
    <w:rsid w:val="001243A3"/>
    <w:rsid w:val="00131986"/>
    <w:rsid w:val="00132F91"/>
    <w:rsid w:val="0013635F"/>
    <w:rsid w:val="00142708"/>
    <w:rsid w:val="00144980"/>
    <w:rsid w:val="00146958"/>
    <w:rsid w:val="001502FB"/>
    <w:rsid w:val="00154010"/>
    <w:rsid w:val="0016029F"/>
    <w:rsid w:val="00162939"/>
    <w:rsid w:val="001774FB"/>
    <w:rsid w:val="00180DB0"/>
    <w:rsid w:val="0018354F"/>
    <w:rsid w:val="00192969"/>
    <w:rsid w:val="00197F34"/>
    <w:rsid w:val="001A08FA"/>
    <w:rsid w:val="001A1024"/>
    <w:rsid w:val="001A2171"/>
    <w:rsid w:val="001A4696"/>
    <w:rsid w:val="001C0D70"/>
    <w:rsid w:val="001C6057"/>
    <w:rsid w:val="001D0D77"/>
    <w:rsid w:val="001D2721"/>
    <w:rsid w:val="001D27F4"/>
    <w:rsid w:val="001D4824"/>
    <w:rsid w:val="001D730B"/>
    <w:rsid w:val="001E2527"/>
    <w:rsid w:val="001E4630"/>
    <w:rsid w:val="001E5314"/>
    <w:rsid w:val="001F0041"/>
    <w:rsid w:val="001F3307"/>
    <w:rsid w:val="001F351F"/>
    <w:rsid w:val="001F57FB"/>
    <w:rsid w:val="001F691B"/>
    <w:rsid w:val="00213E4E"/>
    <w:rsid w:val="0021518C"/>
    <w:rsid w:val="00222B2F"/>
    <w:rsid w:val="00222D64"/>
    <w:rsid w:val="002254C6"/>
    <w:rsid w:val="00227D14"/>
    <w:rsid w:val="00235AD2"/>
    <w:rsid w:val="00242CF0"/>
    <w:rsid w:val="00243BE7"/>
    <w:rsid w:val="00246343"/>
    <w:rsid w:val="00246CF2"/>
    <w:rsid w:val="00253413"/>
    <w:rsid w:val="00256573"/>
    <w:rsid w:val="002615FC"/>
    <w:rsid w:val="0026378F"/>
    <w:rsid w:val="002641B7"/>
    <w:rsid w:val="00266945"/>
    <w:rsid w:val="002703A5"/>
    <w:rsid w:val="002711EC"/>
    <w:rsid w:val="00272D18"/>
    <w:rsid w:val="002748C6"/>
    <w:rsid w:val="002863B2"/>
    <w:rsid w:val="002875FB"/>
    <w:rsid w:val="00290823"/>
    <w:rsid w:val="00292141"/>
    <w:rsid w:val="00294A3C"/>
    <w:rsid w:val="00294B92"/>
    <w:rsid w:val="002964D5"/>
    <w:rsid w:val="0029749B"/>
    <w:rsid w:val="002A317D"/>
    <w:rsid w:val="002A3C11"/>
    <w:rsid w:val="002A71DD"/>
    <w:rsid w:val="002B0314"/>
    <w:rsid w:val="002B268D"/>
    <w:rsid w:val="002B7FB4"/>
    <w:rsid w:val="002C3177"/>
    <w:rsid w:val="002C3AC6"/>
    <w:rsid w:val="002C6C93"/>
    <w:rsid w:val="002D16F4"/>
    <w:rsid w:val="002D2CE7"/>
    <w:rsid w:val="002D6ECA"/>
    <w:rsid w:val="002E6C36"/>
    <w:rsid w:val="002F353C"/>
    <w:rsid w:val="002F5093"/>
    <w:rsid w:val="00301E4F"/>
    <w:rsid w:val="00304601"/>
    <w:rsid w:val="0031005A"/>
    <w:rsid w:val="00316329"/>
    <w:rsid w:val="0032150A"/>
    <w:rsid w:val="00324614"/>
    <w:rsid w:val="00326137"/>
    <w:rsid w:val="00332B2A"/>
    <w:rsid w:val="00332C19"/>
    <w:rsid w:val="00333C27"/>
    <w:rsid w:val="00333D69"/>
    <w:rsid w:val="00334BBD"/>
    <w:rsid w:val="00337C58"/>
    <w:rsid w:val="00341D97"/>
    <w:rsid w:val="0034391F"/>
    <w:rsid w:val="00344655"/>
    <w:rsid w:val="003510E3"/>
    <w:rsid w:val="00352680"/>
    <w:rsid w:val="00361C79"/>
    <w:rsid w:val="00366214"/>
    <w:rsid w:val="00366D8E"/>
    <w:rsid w:val="00367E92"/>
    <w:rsid w:val="00372545"/>
    <w:rsid w:val="003725D3"/>
    <w:rsid w:val="003732F4"/>
    <w:rsid w:val="00380D22"/>
    <w:rsid w:val="00382750"/>
    <w:rsid w:val="003918B2"/>
    <w:rsid w:val="00395895"/>
    <w:rsid w:val="003A1E60"/>
    <w:rsid w:val="003A3A9F"/>
    <w:rsid w:val="003A6197"/>
    <w:rsid w:val="003B1041"/>
    <w:rsid w:val="003B30C7"/>
    <w:rsid w:val="003B4658"/>
    <w:rsid w:val="003B4C0B"/>
    <w:rsid w:val="003C1390"/>
    <w:rsid w:val="003C7DF3"/>
    <w:rsid w:val="003D12A0"/>
    <w:rsid w:val="003D300A"/>
    <w:rsid w:val="003E10CB"/>
    <w:rsid w:val="003E7AF7"/>
    <w:rsid w:val="0040004A"/>
    <w:rsid w:val="004016FA"/>
    <w:rsid w:val="0041556C"/>
    <w:rsid w:val="00421BA6"/>
    <w:rsid w:val="00431403"/>
    <w:rsid w:val="00437C2D"/>
    <w:rsid w:val="00441A08"/>
    <w:rsid w:val="00443706"/>
    <w:rsid w:val="004500E2"/>
    <w:rsid w:val="00466248"/>
    <w:rsid w:val="00466B47"/>
    <w:rsid w:val="00471C1B"/>
    <w:rsid w:val="00474F06"/>
    <w:rsid w:val="00477BB5"/>
    <w:rsid w:val="00484E67"/>
    <w:rsid w:val="0048584B"/>
    <w:rsid w:val="004871EB"/>
    <w:rsid w:val="004A2FC4"/>
    <w:rsid w:val="004A3046"/>
    <w:rsid w:val="004A561A"/>
    <w:rsid w:val="004B274E"/>
    <w:rsid w:val="004B32DA"/>
    <w:rsid w:val="004B4BF6"/>
    <w:rsid w:val="004C1D6A"/>
    <w:rsid w:val="004C2A71"/>
    <w:rsid w:val="004D7108"/>
    <w:rsid w:val="004E0172"/>
    <w:rsid w:val="004E16F2"/>
    <w:rsid w:val="004E34D0"/>
    <w:rsid w:val="004E3C21"/>
    <w:rsid w:val="004E43EC"/>
    <w:rsid w:val="004E635F"/>
    <w:rsid w:val="004E725B"/>
    <w:rsid w:val="004F0D69"/>
    <w:rsid w:val="004F28D6"/>
    <w:rsid w:val="004F299C"/>
    <w:rsid w:val="0050292A"/>
    <w:rsid w:val="0050361E"/>
    <w:rsid w:val="00506734"/>
    <w:rsid w:val="005071DF"/>
    <w:rsid w:val="0050764E"/>
    <w:rsid w:val="00510BA3"/>
    <w:rsid w:val="00510FFE"/>
    <w:rsid w:val="00511681"/>
    <w:rsid w:val="00511C02"/>
    <w:rsid w:val="00520BCB"/>
    <w:rsid w:val="00521FAE"/>
    <w:rsid w:val="00523739"/>
    <w:rsid w:val="00526CDE"/>
    <w:rsid w:val="00526DC0"/>
    <w:rsid w:val="00526E16"/>
    <w:rsid w:val="00533820"/>
    <w:rsid w:val="00533F7B"/>
    <w:rsid w:val="00534428"/>
    <w:rsid w:val="00535CEF"/>
    <w:rsid w:val="00541FC1"/>
    <w:rsid w:val="00551662"/>
    <w:rsid w:val="00551EBE"/>
    <w:rsid w:val="0055377E"/>
    <w:rsid w:val="00554D3D"/>
    <w:rsid w:val="005636B9"/>
    <w:rsid w:val="00565247"/>
    <w:rsid w:val="00565607"/>
    <w:rsid w:val="00570EF4"/>
    <w:rsid w:val="00570F32"/>
    <w:rsid w:val="00573C55"/>
    <w:rsid w:val="00575462"/>
    <w:rsid w:val="00576C99"/>
    <w:rsid w:val="0058381B"/>
    <w:rsid w:val="00585F4E"/>
    <w:rsid w:val="00591085"/>
    <w:rsid w:val="00591514"/>
    <w:rsid w:val="00593B70"/>
    <w:rsid w:val="00597ACF"/>
    <w:rsid w:val="005A01C8"/>
    <w:rsid w:val="005A0310"/>
    <w:rsid w:val="005A5A93"/>
    <w:rsid w:val="005A5B43"/>
    <w:rsid w:val="005A6ED1"/>
    <w:rsid w:val="005B240D"/>
    <w:rsid w:val="005B2AA5"/>
    <w:rsid w:val="005B7357"/>
    <w:rsid w:val="005C2261"/>
    <w:rsid w:val="005C23E4"/>
    <w:rsid w:val="005C29A7"/>
    <w:rsid w:val="005C325C"/>
    <w:rsid w:val="005D68FF"/>
    <w:rsid w:val="005D6CF1"/>
    <w:rsid w:val="005D6D81"/>
    <w:rsid w:val="005E1253"/>
    <w:rsid w:val="005E193A"/>
    <w:rsid w:val="005F08F2"/>
    <w:rsid w:val="005F139C"/>
    <w:rsid w:val="0060062A"/>
    <w:rsid w:val="00607962"/>
    <w:rsid w:val="00610764"/>
    <w:rsid w:val="006145BF"/>
    <w:rsid w:val="00620688"/>
    <w:rsid w:val="006208DA"/>
    <w:rsid w:val="006229CB"/>
    <w:rsid w:val="00625D4A"/>
    <w:rsid w:val="00625E8F"/>
    <w:rsid w:val="006322F7"/>
    <w:rsid w:val="00632D4C"/>
    <w:rsid w:val="0063526A"/>
    <w:rsid w:val="006354F5"/>
    <w:rsid w:val="00637386"/>
    <w:rsid w:val="00637F5F"/>
    <w:rsid w:val="00641168"/>
    <w:rsid w:val="00643552"/>
    <w:rsid w:val="006503FB"/>
    <w:rsid w:val="00652112"/>
    <w:rsid w:val="00657E87"/>
    <w:rsid w:val="00665166"/>
    <w:rsid w:val="00665615"/>
    <w:rsid w:val="0066617F"/>
    <w:rsid w:val="0066625C"/>
    <w:rsid w:val="006665E8"/>
    <w:rsid w:val="006721BD"/>
    <w:rsid w:val="0067456D"/>
    <w:rsid w:val="00674E7A"/>
    <w:rsid w:val="00680093"/>
    <w:rsid w:val="00682422"/>
    <w:rsid w:val="00683F9E"/>
    <w:rsid w:val="00686042"/>
    <w:rsid w:val="006873E8"/>
    <w:rsid w:val="00687D1A"/>
    <w:rsid w:val="00690D36"/>
    <w:rsid w:val="0069113E"/>
    <w:rsid w:val="00691AA0"/>
    <w:rsid w:val="006924B5"/>
    <w:rsid w:val="006A4286"/>
    <w:rsid w:val="006A4FFB"/>
    <w:rsid w:val="006A7661"/>
    <w:rsid w:val="006A77C6"/>
    <w:rsid w:val="006B6CA9"/>
    <w:rsid w:val="006C1FC6"/>
    <w:rsid w:val="006C6DE2"/>
    <w:rsid w:val="006C726C"/>
    <w:rsid w:val="006D0C36"/>
    <w:rsid w:val="006D1040"/>
    <w:rsid w:val="006D122E"/>
    <w:rsid w:val="006E5983"/>
    <w:rsid w:val="006E63FD"/>
    <w:rsid w:val="006E745E"/>
    <w:rsid w:val="006E7560"/>
    <w:rsid w:val="006F4B32"/>
    <w:rsid w:val="006F5984"/>
    <w:rsid w:val="006F6F6B"/>
    <w:rsid w:val="006F7F72"/>
    <w:rsid w:val="00703FCE"/>
    <w:rsid w:val="007046BA"/>
    <w:rsid w:val="00712F91"/>
    <w:rsid w:val="00715016"/>
    <w:rsid w:val="00715432"/>
    <w:rsid w:val="0071568C"/>
    <w:rsid w:val="007236B8"/>
    <w:rsid w:val="007258E3"/>
    <w:rsid w:val="00726734"/>
    <w:rsid w:val="00727D72"/>
    <w:rsid w:val="0073001F"/>
    <w:rsid w:val="00734088"/>
    <w:rsid w:val="00734C2E"/>
    <w:rsid w:val="00735D93"/>
    <w:rsid w:val="007368D9"/>
    <w:rsid w:val="00742CDB"/>
    <w:rsid w:val="00753684"/>
    <w:rsid w:val="00760E25"/>
    <w:rsid w:val="00761082"/>
    <w:rsid w:val="00766E0F"/>
    <w:rsid w:val="0077247B"/>
    <w:rsid w:val="007743CE"/>
    <w:rsid w:val="007775E8"/>
    <w:rsid w:val="00782D9C"/>
    <w:rsid w:val="0078789C"/>
    <w:rsid w:val="00791320"/>
    <w:rsid w:val="00793C69"/>
    <w:rsid w:val="00796B5B"/>
    <w:rsid w:val="00797C75"/>
    <w:rsid w:val="007A37BD"/>
    <w:rsid w:val="007A663A"/>
    <w:rsid w:val="007B16DF"/>
    <w:rsid w:val="007B5742"/>
    <w:rsid w:val="007C0DB5"/>
    <w:rsid w:val="007C119E"/>
    <w:rsid w:val="007C28B3"/>
    <w:rsid w:val="007C676C"/>
    <w:rsid w:val="007C67D8"/>
    <w:rsid w:val="007D26D5"/>
    <w:rsid w:val="007D2D2A"/>
    <w:rsid w:val="007E5921"/>
    <w:rsid w:val="007E74FA"/>
    <w:rsid w:val="007F0419"/>
    <w:rsid w:val="007F2B7D"/>
    <w:rsid w:val="00802482"/>
    <w:rsid w:val="0080429C"/>
    <w:rsid w:val="008129E1"/>
    <w:rsid w:val="00815A03"/>
    <w:rsid w:val="008207F9"/>
    <w:rsid w:val="008279B2"/>
    <w:rsid w:val="00830C28"/>
    <w:rsid w:val="00832E9E"/>
    <w:rsid w:val="00833757"/>
    <w:rsid w:val="00833773"/>
    <w:rsid w:val="00834F4A"/>
    <w:rsid w:val="00841662"/>
    <w:rsid w:val="00844B3E"/>
    <w:rsid w:val="00850385"/>
    <w:rsid w:val="00856C72"/>
    <w:rsid w:val="00856D1F"/>
    <w:rsid w:val="008571E6"/>
    <w:rsid w:val="00865943"/>
    <w:rsid w:val="0086664A"/>
    <w:rsid w:val="00866715"/>
    <w:rsid w:val="008674AC"/>
    <w:rsid w:val="00873E0F"/>
    <w:rsid w:val="00874002"/>
    <w:rsid w:val="00890157"/>
    <w:rsid w:val="0089077B"/>
    <w:rsid w:val="00891AE1"/>
    <w:rsid w:val="008920DC"/>
    <w:rsid w:val="008A1408"/>
    <w:rsid w:val="008B2F86"/>
    <w:rsid w:val="008B42DD"/>
    <w:rsid w:val="008B4836"/>
    <w:rsid w:val="008C2D3B"/>
    <w:rsid w:val="008C3C42"/>
    <w:rsid w:val="008C55C6"/>
    <w:rsid w:val="008C6A02"/>
    <w:rsid w:val="008D080A"/>
    <w:rsid w:val="008D128E"/>
    <w:rsid w:val="008D201A"/>
    <w:rsid w:val="008E1857"/>
    <w:rsid w:val="008E2DDD"/>
    <w:rsid w:val="008F3A79"/>
    <w:rsid w:val="008F3E7C"/>
    <w:rsid w:val="008F6358"/>
    <w:rsid w:val="008F6806"/>
    <w:rsid w:val="009153CC"/>
    <w:rsid w:val="0091617C"/>
    <w:rsid w:val="009165B5"/>
    <w:rsid w:val="00916D44"/>
    <w:rsid w:val="0092047C"/>
    <w:rsid w:val="009213F8"/>
    <w:rsid w:val="00922B6E"/>
    <w:rsid w:val="00924851"/>
    <w:rsid w:val="00925989"/>
    <w:rsid w:val="00927237"/>
    <w:rsid w:val="00930362"/>
    <w:rsid w:val="00931783"/>
    <w:rsid w:val="00932D2C"/>
    <w:rsid w:val="00934F9E"/>
    <w:rsid w:val="009402B1"/>
    <w:rsid w:val="00941149"/>
    <w:rsid w:val="00946DFB"/>
    <w:rsid w:val="00946F64"/>
    <w:rsid w:val="0095236D"/>
    <w:rsid w:val="009533D8"/>
    <w:rsid w:val="00962C3B"/>
    <w:rsid w:val="00976CB1"/>
    <w:rsid w:val="00977403"/>
    <w:rsid w:val="00980CBB"/>
    <w:rsid w:val="00980DF5"/>
    <w:rsid w:val="0098122E"/>
    <w:rsid w:val="00982FFA"/>
    <w:rsid w:val="00983CC8"/>
    <w:rsid w:val="00990EF5"/>
    <w:rsid w:val="00991BC2"/>
    <w:rsid w:val="0099258B"/>
    <w:rsid w:val="009927CC"/>
    <w:rsid w:val="0099280A"/>
    <w:rsid w:val="00993A58"/>
    <w:rsid w:val="009944C9"/>
    <w:rsid w:val="00995D49"/>
    <w:rsid w:val="00996DFB"/>
    <w:rsid w:val="009A0643"/>
    <w:rsid w:val="009A3A79"/>
    <w:rsid w:val="009A6F14"/>
    <w:rsid w:val="009B43C4"/>
    <w:rsid w:val="009B5655"/>
    <w:rsid w:val="009B689E"/>
    <w:rsid w:val="009C109D"/>
    <w:rsid w:val="009C181C"/>
    <w:rsid w:val="009C6954"/>
    <w:rsid w:val="009C6BFA"/>
    <w:rsid w:val="009C7087"/>
    <w:rsid w:val="009D0B5B"/>
    <w:rsid w:val="009D27E1"/>
    <w:rsid w:val="009E77CD"/>
    <w:rsid w:val="009E7E43"/>
    <w:rsid w:val="009F1D61"/>
    <w:rsid w:val="009F4416"/>
    <w:rsid w:val="009F4667"/>
    <w:rsid w:val="009F761E"/>
    <w:rsid w:val="00A01C81"/>
    <w:rsid w:val="00A03445"/>
    <w:rsid w:val="00A03860"/>
    <w:rsid w:val="00A1038E"/>
    <w:rsid w:val="00A12DDA"/>
    <w:rsid w:val="00A14299"/>
    <w:rsid w:val="00A144E9"/>
    <w:rsid w:val="00A14D85"/>
    <w:rsid w:val="00A16910"/>
    <w:rsid w:val="00A204C5"/>
    <w:rsid w:val="00A24228"/>
    <w:rsid w:val="00A33BF0"/>
    <w:rsid w:val="00A33F5D"/>
    <w:rsid w:val="00A40187"/>
    <w:rsid w:val="00A42AE0"/>
    <w:rsid w:val="00A43D69"/>
    <w:rsid w:val="00A4609C"/>
    <w:rsid w:val="00A4625B"/>
    <w:rsid w:val="00A5084E"/>
    <w:rsid w:val="00A520AB"/>
    <w:rsid w:val="00A54EB5"/>
    <w:rsid w:val="00A57645"/>
    <w:rsid w:val="00A607CD"/>
    <w:rsid w:val="00A6209A"/>
    <w:rsid w:val="00A64047"/>
    <w:rsid w:val="00A640FF"/>
    <w:rsid w:val="00A65CE1"/>
    <w:rsid w:val="00A65EB7"/>
    <w:rsid w:val="00A75B8B"/>
    <w:rsid w:val="00A75E05"/>
    <w:rsid w:val="00A765F4"/>
    <w:rsid w:val="00A77777"/>
    <w:rsid w:val="00A81A0A"/>
    <w:rsid w:val="00A86F50"/>
    <w:rsid w:val="00A873BC"/>
    <w:rsid w:val="00A9037E"/>
    <w:rsid w:val="00A93577"/>
    <w:rsid w:val="00A95FB1"/>
    <w:rsid w:val="00A97467"/>
    <w:rsid w:val="00A979E5"/>
    <w:rsid w:val="00AA1066"/>
    <w:rsid w:val="00AA7374"/>
    <w:rsid w:val="00AB428E"/>
    <w:rsid w:val="00AB437C"/>
    <w:rsid w:val="00AB4446"/>
    <w:rsid w:val="00AB4DE3"/>
    <w:rsid w:val="00AC4081"/>
    <w:rsid w:val="00AC53F0"/>
    <w:rsid w:val="00AC66BF"/>
    <w:rsid w:val="00AC6C97"/>
    <w:rsid w:val="00AD03C2"/>
    <w:rsid w:val="00AD2849"/>
    <w:rsid w:val="00AD518C"/>
    <w:rsid w:val="00AE0132"/>
    <w:rsid w:val="00AE02ED"/>
    <w:rsid w:val="00AE0557"/>
    <w:rsid w:val="00AE3BC6"/>
    <w:rsid w:val="00AE4695"/>
    <w:rsid w:val="00AF2B85"/>
    <w:rsid w:val="00AF3927"/>
    <w:rsid w:val="00AF56B6"/>
    <w:rsid w:val="00AF5EA4"/>
    <w:rsid w:val="00AF66B3"/>
    <w:rsid w:val="00B049C5"/>
    <w:rsid w:val="00B04AFA"/>
    <w:rsid w:val="00B06C4E"/>
    <w:rsid w:val="00B11C20"/>
    <w:rsid w:val="00B13940"/>
    <w:rsid w:val="00B16BC7"/>
    <w:rsid w:val="00B23032"/>
    <w:rsid w:val="00B35772"/>
    <w:rsid w:val="00B3755E"/>
    <w:rsid w:val="00B37ACD"/>
    <w:rsid w:val="00B37CF8"/>
    <w:rsid w:val="00B41A05"/>
    <w:rsid w:val="00B43431"/>
    <w:rsid w:val="00B43BD0"/>
    <w:rsid w:val="00B44A8D"/>
    <w:rsid w:val="00B51658"/>
    <w:rsid w:val="00B57E92"/>
    <w:rsid w:val="00B6157D"/>
    <w:rsid w:val="00B64613"/>
    <w:rsid w:val="00B6518D"/>
    <w:rsid w:val="00B65E39"/>
    <w:rsid w:val="00B72142"/>
    <w:rsid w:val="00B73F92"/>
    <w:rsid w:val="00B75129"/>
    <w:rsid w:val="00B76292"/>
    <w:rsid w:val="00B76D6C"/>
    <w:rsid w:val="00B85677"/>
    <w:rsid w:val="00B86125"/>
    <w:rsid w:val="00B86302"/>
    <w:rsid w:val="00B86E0A"/>
    <w:rsid w:val="00B933C1"/>
    <w:rsid w:val="00BA0474"/>
    <w:rsid w:val="00BA2ABF"/>
    <w:rsid w:val="00BA5445"/>
    <w:rsid w:val="00BA6B26"/>
    <w:rsid w:val="00BA7A41"/>
    <w:rsid w:val="00BB02FF"/>
    <w:rsid w:val="00BB0637"/>
    <w:rsid w:val="00BB1403"/>
    <w:rsid w:val="00BB18A2"/>
    <w:rsid w:val="00BB3E29"/>
    <w:rsid w:val="00BB4428"/>
    <w:rsid w:val="00BB52B5"/>
    <w:rsid w:val="00BB71A4"/>
    <w:rsid w:val="00BB71E1"/>
    <w:rsid w:val="00BC183D"/>
    <w:rsid w:val="00BC2CA7"/>
    <w:rsid w:val="00BC3C5C"/>
    <w:rsid w:val="00BD7D21"/>
    <w:rsid w:val="00BE06A0"/>
    <w:rsid w:val="00BE0800"/>
    <w:rsid w:val="00BE2F6C"/>
    <w:rsid w:val="00BE6160"/>
    <w:rsid w:val="00BF252B"/>
    <w:rsid w:val="00BF2A21"/>
    <w:rsid w:val="00C0052F"/>
    <w:rsid w:val="00C06CF1"/>
    <w:rsid w:val="00C075B5"/>
    <w:rsid w:val="00C10DB4"/>
    <w:rsid w:val="00C11DED"/>
    <w:rsid w:val="00C15A01"/>
    <w:rsid w:val="00C1624A"/>
    <w:rsid w:val="00C1658A"/>
    <w:rsid w:val="00C24DC5"/>
    <w:rsid w:val="00C26640"/>
    <w:rsid w:val="00C2766D"/>
    <w:rsid w:val="00C27AA3"/>
    <w:rsid w:val="00C361D5"/>
    <w:rsid w:val="00C36695"/>
    <w:rsid w:val="00C36980"/>
    <w:rsid w:val="00C40BE3"/>
    <w:rsid w:val="00C44DEA"/>
    <w:rsid w:val="00C46FDB"/>
    <w:rsid w:val="00C50B52"/>
    <w:rsid w:val="00C545A1"/>
    <w:rsid w:val="00C62771"/>
    <w:rsid w:val="00C64D07"/>
    <w:rsid w:val="00C761A1"/>
    <w:rsid w:val="00C77DD7"/>
    <w:rsid w:val="00C80DA8"/>
    <w:rsid w:val="00C82EFA"/>
    <w:rsid w:val="00C83E53"/>
    <w:rsid w:val="00C85434"/>
    <w:rsid w:val="00C86ECB"/>
    <w:rsid w:val="00C87DA0"/>
    <w:rsid w:val="00C9025A"/>
    <w:rsid w:val="00C90FBA"/>
    <w:rsid w:val="00C913CC"/>
    <w:rsid w:val="00CA13DD"/>
    <w:rsid w:val="00CA2147"/>
    <w:rsid w:val="00CB1395"/>
    <w:rsid w:val="00CB3A4E"/>
    <w:rsid w:val="00CB54CD"/>
    <w:rsid w:val="00CC20B3"/>
    <w:rsid w:val="00CC5417"/>
    <w:rsid w:val="00CD2AA9"/>
    <w:rsid w:val="00CD3705"/>
    <w:rsid w:val="00CD47FE"/>
    <w:rsid w:val="00CD63E3"/>
    <w:rsid w:val="00CE2EEC"/>
    <w:rsid w:val="00CE516E"/>
    <w:rsid w:val="00CE5B14"/>
    <w:rsid w:val="00CE5D82"/>
    <w:rsid w:val="00CE6B23"/>
    <w:rsid w:val="00CF0B23"/>
    <w:rsid w:val="00CF503B"/>
    <w:rsid w:val="00D00BC9"/>
    <w:rsid w:val="00D014E4"/>
    <w:rsid w:val="00D053BA"/>
    <w:rsid w:val="00D0572A"/>
    <w:rsid w:val="00D1132E"/>
    <w:rsid w:val="00D12023"/>
    <w:rsid w:val="00D12A81"/>
    <w:rsid w:val="00D1403C"/>
    <w:rsid w:val="00D1641A"/>
    <w:rsid w:val="00D22FAE"/>
    <w:rsid w:val="00D260A8"/>
    <w:rsid w:val="00D31906"/>
    <w:rsid w:val="00D34DDD"/>
    <w:rsid w:val="00D37B03"/>
    <w:rsid w:val="00D43139"/>
    <w:rsid w:val="00D4787F"/>
    <w:rsid w:val="00D50DC6"/>
    <w:rsid w:val="00D514AE"/>
    <w:rsid w:val="00D51B3C"/>
    <w:rsid w:val="00D56353"/>
    <w:rsid w:val="00D570C6"/>
    <w:rsid w:val="00D61B8B"/>
    <w:rsid w:val="00D627D2"/>
    <w:rsid w:val="00D64947"/>
    <w:rsid w:val="00D64BC6"/>
    <w:rsid w:val="00D64E2A"/>
    <w:rsid w:val="00D732C8"/>
    <w:rsid w:val="00D73E94"/>
    <w:rsid w:val="00D80A0B"/>
    <w:rsid w:val="00D9695D"/>
    <w:rsid w:val="00DA006C"/>
    <w:rsid w:val="00DA0868"/>
    <w:rsid w:val="00DA4D73"/>
    <w:rsid w:val="00DA6B44"/>
    <w:rsid w:val="00DA7316"/>
    <w:rsid w:val="00DA7BFC"/>
    <w:rsid w:val="00DB14CF"/>
    <w:rsid w:val="00DB17B4"/>
    <w:rsid w:val="00DB3968"/>
    <w:rsid w:val="00DB5FB8"/>
    <w:rsid w:val="00DB66D8"/>
    <w:rsid w:val="00DB670A"/>
    <w:rsid w:val="00DB6D4C"/>
    <w:rsid w:val="00DB75F1"/>
    <w:rsid w:val="00DC0852"/>
    <w:rsid w:val="00DC1161"/>
    <w:rsid w:val="00DC141F"/>
    <w:rsid w:val="00DC667C"/>
    <w:rsid w:val="00DD2B65"/>
    <w:rsid w:val="00DD3175"/>
    <w:rsid w:val="00DE1035"/>
    <w:rsid w:val="00DE1BC7"/>
    <w:rsid w:val="00DE2375"/>
    <w:rsid w:val="00DE43EA"/>
    <w:rsid w:val="00DE5807"/>
    <w:rsid w:val="00DF50D3"/>
    <w:rsid w:val="00E0446E"/>
    <w:rsid w:val="00E134DD"/>
    <w:rsid w:val="00E15C52"/>
    <w:rsid w:val="00E167A6"/>
    <w:rsid w:val="00E16C6E"/>
    <w:rsid w:val="00E16E41"/>
    <w:rsid w:val="00E17554"/>
    <w:rsid w:val="00E2207E"/>
    <w:rsid w:val="00E23DED"/>
    <w:rsid w:val="00E34BAA"/>
    <w:rsid w:val="00E356FE"/>
    <w:rsid w:val="00E36664"/>
    <w:rsid w:val="00E37D4D"/>
    <w:rsid w:val="00E4262E"/>
    <w:rsid w:val="00E43225"/>
    <w:rsid w:val="00E52F47"/>
    <w:rsid w:val="00E5327C"/>
    <w:rsid w:val="00E57028"/>
    <w:rsid w:val="00E66CAD"/>
    <w:rsid w:val="00E6767C"/>
    <w:rsid w:val="00E72CE2"/>
    <w:rsid w:val="00E7423C"/>
    <w:rsid w:val="00E75C61"/>
    <w:rsid w:val="00E7767D"/>
    <w:rsid w:val="00E800F6"/>
    <w:rsid w:val="00E802FD"/>
    <w:rsid w:val="00E811CA"/>
    <w:rsid w:val="00E8517E"/>
    <w:rsid w:val="00E86FD2"/>
    <w:rsid w:val="00E92699"/>
    <w:rsid w:val="00E928AE"/>
    <w:rsid w:val="00E95B73"/>
    <w:rsid w:val="00EA6798"/>
    <w:rsid w:val="00EA7AB5"/>
    <w:rsid w:val="00EA7CFA"/>
    <w:rsid w:val="00EB57EC"/>
    <w:rsid w:val="00EB7B37"/>
    <w:rsid w:val="00EC1A63"/>
    <w:rsid w:val="00EC22D2"/>
    <w:rsid w:val="00EC28ED"/>
    <w:rsid w:val="00EC787D"/>
    <w:rsid w:val="00EC7F32"/>
    <w:rsid w:val="00ED0400"/>
    <w:rsid w:val="00ED04CE"/>
    <w:rsid w:val="00ED6486"/>
    <w:rsid w:val="00ED6814"/>
    <w:rsid w:val="00EE120C"/>
    <w:rsid w:val="00EE1F45"/>
    <w:rsid w:val="00EE2600"/>
    <w:rsid w:val="00EE293F"/>
    <w:rsid w:val="00F00174"/>
    <w:rsid w:val="00F013CC"/>
    <w:rsid w:val="00F039DD"/>
    <w:rsid w:val="00F102A9"/>
    <w:rsid w:val="00F12DCA"/>
    <w:rsid w:val="00F142FC"/>
    <w:rsid w:val="00F1743D"/>
    <w:rsid w:val="00F20A64"/>
    <w:rsid w:val="00F22934"/>
    <w:rsid w:val="00F22C9A"/>
    <w:rsid w:val="00F27408"/>
    <w:rsid w:val="00F27A6F"/>
    <w:rsid w:val="00F32E12"/>
    <w:rsid w:val="00F40FA3"/>
    <w:rsid w:val="00F42EDD"/>
    <w:rsid w:val="00F43E1D"/>
    <w:rsid w:val="00F477EA"/>
    <w:rsid w:val="00F56032"/>
    <w:rsid w:val="00F57C16"/>
    <w:rsid w:val="00F6055A"/>
    <w:rsid w:val="00F60826"/>
    <w:rsid w:val="00F62995"/>
    <w:rsid w:val="00F658C7"/>
    <w:rsid w:val="00F7149E"/>
    <w:rsid w:val="00F7241D"/>
    <w:rsid w:val="00F72E61"/>
    <w:rsid w:val="00F75043"/>
    <w:rsid w:val="00F7660F"/>
    <w:rsid w:val="00F823BA"/>
    <w:rsid w:val="00F84CD0"/>
    <w:rsid w:val="00F85E6A"/>
    <w:rsid w:val="00F906A3"/>
    <w:rsid w:val="00F92CB8"/>
    <w:rsid w:val="00F9506E"/>
    <w:rsid w:val="00FA269B"/>
    <w:rsid w:val="00FA3090"/>
    <w:rsid w:val="00FA6BCF"/>
    <w:rsid w:val="00FB18D6"/>
    <w:rsid w:val="00FB5891"/>
    <w:rsid w:val="00FB7DD3"/>
    <w:rsid w:val="00FC258B"/>
    <w:rsid w:val="00FC3F49"/>
    <w:rsid w:val="00FC6AD4"/>
    <w:rsid w:val="00FC6B36"/>
    <w:rsid w:val="00FD1148"/>
    <w:rsid w:val="00FD145B"/>
    <w:rsid w:val="00FD1904"/>
    <w:rsid w:val="00FD3672"/>
    <w:rsid w:val="00FD6721"/>
    <w:rsid w:val="00FD7425"/>
    <w:rsid w:val="00FE0B14"/>
    <w:rsid w:val="00FE21EE"/>
    <w:rsid w:val="00FF0FE8"/>
    <w:rsid w:val="00FF1864"/>
    <w:rsid w:val="00FF6A0E"/>
    <w:rsid w:val="00FF6D88"/>
    <w:rsid w:val="00FF797E"/>
    <w:rsid w:val="00FF7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23C505"/>
  <w15:docId w15:val="{8B644396-7D82-4327-969D-547F4FF1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ind w:left="1145"/>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uiPriority w:val="99"/>
    <w:qFormat/>
    <w:rsid w:val="0050292A"/>
    <w:pPr>
      <w:tabs>
        <w:tab w:val="center" w:pos="4513"/>
        <w:tab w:val="right" w:pos="9026"/>
      </w:tabs>
    </w:pPr>
  </w:style>
  <w:style w:type="character" w:customStyle="1" w:styleId="HeaderChar">
    <w:name w:val="Header Char"/>
    <w:basedOn w:val="DefaultParagraphFont"/>
    <w:link w:val="Header"/>
    <w:uiPriority w:val="99"/>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uiPriority w:val="39"/>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FooterChar">
    <w:name w:val="Footer Char"/>
    <w:basedOn w:val="DefaultParagraphFont"/>
    <w:link w:val="Footer"/>
    <w:uiPriority w:val="99"/>
    <w:rsid w:val="00E52F47"/>
    <w:rPr>
      <w:sz w:val="26"/>
      <w:szCs w:val="24"/>
    </w:rPr>
  </w:style>
  <w:style w:type="paragraph" w:customStyle="1" w:styleId="StylePhuLuc">
    <w:name w:val="Style_PhuLuc"/>
    <w:basedOn w:val="Normal"/>
    <w:link w:val="StylePhuLucChar"/>
    <w:qFormat/>
    <w:rsid w:val="002748C6"/>
  </w:style>
  <w:style w:type="character" w:customStyle="1" w:styleId="StylePhuLucChar">
    <w:name w:val="Style_PhuLuc Char"/>
    <w:basedOn w:val="DefaultParagraphFont"/>
    <w:link w:val="StylePhuLuc"/>
    <w:rsid w:val="002748C6"/>
    <w:rPr>
      <w:sz w:val="26"/>
      <w:szCs w:val="24"/>
    </w:rPr>
  </w:style>
  <w:style w:type="paragraph" w:styleId="HTMLPreformatted">
    <w:name w:val="HTML Preformatted"/>
    <w:basedOn w:val="Normal"/>
    <w:link w:val="HTMLPreformattedChar"/>
    <w:qFormat/>
    <w:rsid w:val="00CE5B14"/>
    <w:pPr>
      <w:spacing w:before="0" w:line="240" w:lineRule="auto"/>
      <w:ind w:firstLine="0"/>
      <w:jc w:val="left"/>
    </w:pPr>
    <w:rPr>
      <w:rFonts w:ascii="Courier New" w:eastAsiaTheme="minorEastAsia" w:hAnsi="Courier New" w:cs="Courier New"/>
      <w:sz w:val="20"/>
      <w:szCs w:val="20"/>
      <w:lang w:eastAsia="zh-CN"/>
    </w:rPr>
  </w:style>
  <w:style w:type="character" w:customStyle="1" w:styleId="HTMLPreformattedChar">
    <w:name w:val="HTML Preformatted Char"/>
    <w:basedOn w:val="DefaultParagraphFont"/>
    <w:link w:val="HTMLPreformatted"/>
    <w:rsid w:val="00CE5B14"/>
    <w:rPr>
      <w:rFonts w:ascii="Courier New" w:eastAsiaTheme="minorEastAsia" w:hAnsi="Courier New" w:cs="Courier New"/>
      <w:lang w:eastAsia="zh-CN"/>
    </w:rPr>
  </w:style>
  <w:style w:type="paragraph" w:styleId="NormalWeb">
    <w:name w:val="Normal (Web)"/>
    <w:uiPriority w:val="99"/>
    <w:qFormat/>
    <w:rsid w:val="00CE5B14"/>
    <w:pPr>
      <w:spacing w:beforeAutospacing="1" w:afterAutospacing="1"/>
    </w:pPr>
    <w:rPr>
      <w:rFonts w:eastAsia="SimSun"/>
      <w:sz w:val="24"/>
      <w:szCs w:val="24"/>
      <w:lang w:eastAsia="zh-CN"/>
    </w:rPr>
  </w:style>
  <w:style w:type="paragraph" w:styleId="TOCHeading">
    <w:name w:val="TOC Heading"/>
    <w:basedOn w:val="Heading1"/>
    <w:next w:val="Normal"/>
    <w:uiPriority w:val="39"/>
    <w:semiHidden/>
    <w:unhideWhenUsed/>
    <w:qFormat/>
    <w:rsid w:val="00B85677"/>
    <w:pPr>
      <w:keepLines/>
      <w:numPr>
        <w:numId w:val="0"/>
      </w:numPr>
      <w:spacing w:before="240" w:after="0" w:line="312" w:lineRule="auto"/>
      <w:ind w:firstLine="567"/>
      <w:jc w:val="both"/>
      <w:outlineLvl w:val="9"/>
    </w:pPr>
    <w:rPr>
      <w:rFonts w:asciiTheme="majorHAnsi" w:eastAsiaTheme="majorEastAsia" w:hAnsiTheme="majorHAnsi" w:cstheme="majorBidi"/>
      <w:b w:val="0"/>
      <w:bCs w:val="0"/>
      <w:color w:val="365F91" w:themeColor="accent1" w:themeShade="BF"/>
      <w:kern w:val="0"/>
    </w:rPr>
  </w:style>
  <w:style w:type="character" w:styleId="CommentReference">
    <w:name w:val="annotation reference"/>
    <w:basedOn w:val="DefaultParagraphFont"/>
    <w:semiHidden/>
    <w:unhideWhenUsed/>
    <w:rsid w:val="00924851"/>
    <w:rPr>
      <w:sz w:val="16"/>
      <w:szCs w:val="16"/>
    </w:rPr>
  </w:style>
  <w:style w:type="paragraph" w:styleId="CommentText">
    <w:name w:val="annotation text"/>
    <w:basedOn w:val="Normal"/>
    <w:link w:val="CommentTextChar"/>
    <w:semiHidden/>
    <w:unhideWhenUsed/>
    <w:rsid w:val="00924851"/>
    <w:pPr>
      <w:spacing w:line="240" w:lineRule="auto"/>
    </w:pPr>
    <w:rPr>
      <w:sz w:val="20"/>
      <w:szCs w:val="20"/>
    </w:rPr>
  </w:style>
  <w:style w:type="character" w:customStyle="1" w:styleId="CommentTextChar">
    <w:name w:val="Comment Text Char"/>
    <w:basedOn w:val="DefaultParagraphFont"/>
    <w:link w:val="CommentText"/>
    <w:semiHidden/>
    <w:rsid w:val="00924851"/>
  </w:style>
  <w:style w:type="paragraph" w:styleId="CommentSubject">
    <w:name w:val="annotation subject"/>
    <w:basedOn w:val="CommentText"/>
    <w:next w:val="CommentText"/>
    <w:link w:val="CommentSubjectChar"/>
    <w:semiHidden/>
    <w:unhideWhenUsed/>
    <w:rsid w:val="00924851"/>
    <w:rPr>
      <w:b/>
      <w:bCs/>
    </w:rPr>
  </w:style>
  <w:style w:type="character" w:customStyle="1" w:styleId="CommentSubjectChar">
    <w:name w:val="Comment Subject Char"/>
    <w:basedOn w:val="CommentTextChar"/>
    <w:link w:val="CommentSubject"/>
    <w:semiHidden/>
    <w:rsid w:val="00924851"/>
    <w:rPr>
      <w:b/>
      <w:bCs/>
    </w:rPr>
  </w:style>
  <w:style w:type="character" w:styleId="Strong">
    <w:name w:val="Strong"/>
    <w:basedOn w:val="DefaultParagraphFont"/>
    <w:uiPriority w:val="22"/>
    <w:qFormat/>
    <w:rsid w:val="00CE5D82"/>
    <w:rPr>
      <w:b/>
      <w:bCs/>
    </w:rPr>
  </w:style>
  <w:style w:type="character" w:styleId="UnresolvedMention">
    <w:name w:val="Unresolved Mention"/>
    <w:basedOn w:val="DefaultParagraphFont"/>
    <w:uiPriority w:val="99"/>
    <w:semiHidden/>
    <w:unhideWhenUsed/>
    <w:rsid w:val="007C676C"/>
    <w:rPr>
      <w:color w:val="605E5C"/>
      <w:shd w:val="clear" w:color="auto" w:fill="E1DFDD"/>
    </w:rPr>
  </w:style>
  <w:style w:type="character" w:styleId="FollowedHyperlink">
    <w:name w:val="FollowedHyperlink"/>
    <w:basedOn w:val="DefaultParagraphFont"/>
    <w:semiHidden/>
    <w:unhideWhenUsed/>
    <w:rsid w:val="003827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8326">
      <w:bodyDiv w:val="1"/>
      <w:marLeft w:val="0"/>
      <w:marRight w:val="0"/>
      <w:marTop w:val="0"/>
      <w:marBottom w:val="0"/>
      <w:divBdr>
        <w:top w:val="none" w:sz="0" w:space="0" w:color="auto"/>
        <w:left w:val="none" w:sz="0" w:space="0" w:color="auto"/>
        <w:bottom w:val="none" w:sz="0" w:space="0" w:color="auto"/>
        <w:right w:val="none" w:sz="0" w:space="0" w:color="auto"/>
      </w:divBdr>
    </w:div>
    <w:div w:id="207500645">
      <w:bodyDiv w:val="1"/>
      <w:marLeft w:val="0"/>
      <w:marRight w:val="0"/>
      <w:marTop w:val="0"/>
      <w:marBottom w:val="0"/>
      <w:divBdr>
        <w:top w:val="none" w:sz="0" w:space="0" w:color="auto"/>
        <w:left w:val="none" w:sz="0" w:space="0" w:color="auto"/>
        <w:bottom w:val="none" w:sz="0" w:space="0" w:color="auto"/>
        <w:right w:val="none" w:sz="0" w:space="0" w:color="auto"/>
      </w:divBdr>
    </w:div>
    <w:div w:id="270599466">
      <w:bodyDiv w:val="1"/>
      <w:marLeft w:val="0"/>
      <w:marRight w:val="0"/>
      <w:marTop w:val="0"/>
      <w:marBottom w:val="0"/>
      <w:divBdr>
        <w:top w:val="none" w:sz="0" w:space="0" w:color="auto"/>
        <w:left w:val="none" w:sz="0" w:space="0" w:color="auto"/>
        <w:bottom w:val="none" w:sz="0" w:space="0" w:color="auto"/>
        <w:right w:val="none" w:sz="0" w:space="0" w:color="auto"/>
      </w:divBdr>
    </w:div>
    <w:div w:id="548148157">
      <w:bodyDiv w:val="1"/>
      <w:marLeft w:val="0"/>
      <w:marRight w:val="0"/>
      <w:marTop w:val="0"/>
      <w:marBottom w:val="0"/>
      <w:divBdr>
        <w:top w:val="none" w:sz="0" w:space="0" w:color="auto"/>
        <w:left w:val="none" w:sz="0" w:space="0" w:color="auto"/>
        <w:bottom w:val="none" w:sz="0" w:space="0" w:color="auto"/>
        <w:right w:val="none" w:sz="0" w:space="0" w:color="auto"/>
      </w:divBdr>
    </w:div>
    <w:div w:id="549879168">
      <w:bodyDiv w:val="1"/>
      <w:marLeft w:val="0"/>
      <w:marRight w:val="0"/>
      <w:marTop w:val="0"/>
      <w:marBottom w:val="0"/>
      <w:divBdr>
        <w:top w:val="none" w:sz="0" w:space="0" w:color="auto"/>
        <w:left w:val="none" w:sz="0" w:space="0" w:color="auto"/>
        <w:bottom w:val="none" w:sz="0" w:space="0" w:color="auto"/>
        <w:right w:val="none" w:sz="0" w:space="0" w:color="auto"/>
      </w:divBdr>
    </w:div>
    <w:div w:id="610359185">
      <w:bodyDiv w:val="1"/>
      <w:marLeft w:val="0"/>
      <w:marRight w:val="0"/>
      <w:marTop w:val="0"/>
      <w:marBottom w:val="0"/>
      <w:divBdr>
        <w:top w:val="none" w:sz="0" w:space="0" w:color="auto"/>
        <w:left w:val="none" w:sz="0" w:space="0" w:color="auto"/>
        <w:bottom w:val="none" w:sz="0" w:space="0" w:color="auto"/>
        <w:right w:val="none" w:sz="0" w:space="0" w:color="auto"/>
      </w:divBdr>
    </w:div>
    <w:div w:id="693768981">
      <w:bodyDiv w:val="1"/>
      <w:marLeft w:val="0"/>
      <w:marRight w:val="0"/>
      <w:marTop w:val="0"/>
      <w:marBottom w:val="0"/>
      <w:divBdr>
        <w:top w:val="none" w:sz="0" w:space="0" w:color="auto"/>
        <w:left w:val="none" w:sz="0" w:space="0" w:color="auto"/>
        <w:bottom w:val="none" w:sz="0" w:space="0" w:color="auto"/>
        <w:right w:val="none" w:sz="0" w:space="0" w:color="auto"/>
      </w:divBdr>
    </w:div>
    <w:div w:id="911935074">
      <w:bodyDiv w:val="1"/>
      <w:marLeft w:val="0"/>
      <w:marRight w:val="0"/>
      <w:marTop w:val="0"/>
      <w:marBottom w:val="0"/>
      <w:divBdr>
        <w:top w:val="none" w:sz="0" w:space="0" w:color="auto"/>
        <w:left w:val="none" w:sz="0" w:space="0" w:color="auto"/>
        <w:bottom w:val="none" w:sz="0" w:space="0" w:color="auto"/>
        <w:right w:val="none" w:sz="0" w:space="0" w:color="auto"/>
      </w:divBdr>
    </w:div>
    <w:div w:id="941186096">
      <w:bodyDiv w:val="1"/>
      <w:marLeft w:val="0"/>
      <w:marRight w:val="0"/>
      <w:marTop w:val="0"/>
      <w:marBottom w:val="0"/>
      <w:divBdr>
        <w:top w:val="none" w:sz="0" w:space="0" w:color="auto"/>
        <w:left w:val="none" w:sz="0" w:space="0" w:color="auto"/>
        <w:bottom w:val="none" w:sz="0" w:space="0" w:color="auto"/>
        <w:right w:val="none" w:sz="0" w:space="0" w:color="auto"/>
      </w:divBdr>
    </w:div>
    <w:div w:id="972757251">
      <w:bodyDiv w:val="1"/>
      <w:marLeft w:val="0"/>
      <w:marRight w:val="0"/>
      <w:marTop w:val="0"/>
      <w:marBottom w:val="0"/>
      <w:divBdr>
        <w:top w:val="none" w:sz="0" w:space="0" w:color="auto"/>
        <w:left w:val="none" w:sz="0" w:space="0" w:color="auto"/>
        <w:bottom w:val="none" w:sz="0" w:space="0" w:color="auto"/>
        <w:right w:val="none" w:sz="0" w:space="0" w:color="auto"/>
      </w:divBdr>
    </w:div>
    <w:div w:id="979771698">
      <w:bodyDiv w:val="1"/>
      <w:marLeft w:val="0"/>
      <w:marRight w:val="0"/>
      <w:marTop w:val="0"/>
      <w:marBottom w:val="0"/>
      <w:divBdr>
        <w:top w:val="none" w:sz="0" w:space="0" w:color="auto"/>
        <w:left w:val="none" w:sz="0" w:space="0" w:color="auto"/>
        <w:bottom w:val="none" w:sz="0" w:space="0" w:color="auto"/>
        <w:right w:val="none" w:sz="0" w:space="0" w:color="auto"/>
      </w:divBdr>
    </w:div>
    <w:div w:id="1121537266">
      <w:bodyDiv w:val="1"/>
      <w:marLeft w:val="0"/>
      <w:marRight w:val="0"/>
      <w:marTop w:val="0"/>
      <w:marBottom w:val="0"/>
      <w:divBdr>
        <w:top w:val="none" w:sz="0" w:space="0" w:color="auto"/>
        <w:left w:val="none" w:sz="0" w:space="0" w:color="auto"/>
        <w:bottom w:val="none" w:sz="0" w:space="0" w:color="auto"/>
        <w:right w:val="none" w:sz="0" w:space="0" w:color="auto"/>
      </w:divBdr>
    </w:div>
    <w:div w:id="1128662673">
      <w:bodyDiv w:val="1"/>
      <w:marLeft w:val="0"/>
      <w:marRight w:val="0"/>
      <w:marTop w:val="0"/>
      <w:marBottom w:val="0"/>
      <w:divBdr>
        <w:top w:val="none" w:sz="0" w:space="0" w:color="auto"/>
        <w:left w:val="none" w:sz="0" w:space="0" w:color="auto"/>
        <w:bottom w:val="none" w:sz="0" w:space="0" w:color="auto"/>
        <w:right w:val="none" w:sz="0" w:space="0" w:color="auto"/>
      </w:divBdr>
    </w:div>
    <w:div w:id="1278104285">
      <w:bodyDiv w:val="1"/>
      <w:marLeft w:val="0"/>
      <w:marRight w:val="0"/>
      <w:marTop w:val="0"/>
      <w:marBottom w:val="0"/>
      <w:divBdr>
        <w:top w:val="none" w:sz="0" w:space="0" w:color="auto"/>
        <w:left w:val="none" w:sz="0" w:space="0" w:color="auto"/>
        <w:bottom w:val="none" w:sz="0" w:space="0" w:color="auto"/>
        <w:right w:val="none" w:sz="0" w:space="0" w:color="auto"/>
      </w:divBdr>
    </w:div>
    <w:div w:id="1340695889">
      <w:bodyDiv w:val="1"/>
      <w:marLeft w:val="0"/>
      <w:marRight w:val="0"/>
      <w:marTop w:val="0"/>
      <w:marBottom w:val="0"/>
      <w:divBdr>
        <w:top w:val="none" w:sz="0" w:space="0" w:color="auto"/>
        <w:left w:val="none" w:sz="0" w:space="0" w:color="auto"/>
        <w:bottom w:val="none" w:sz="0" w:space="0" w:color="auto"/>
        <w:right w:val="none" w:sz="0" w:space="0" w:color="auto"/>
      </w:divBdr>
    </w:div>
    <w:div w:id="1514302419">
      <w:bodyDiv w:val="1"/>
      <w:marLeft w:val="0"/>
      <w:marRight w:val="0"/>
      <w:marTop w:val="0"/>
      <w:marBottom w:val="0"/>
      <w:divBdr>
        <w:top w:val="none" w:sz="0" w:space="0" w:color="auto"/>
        <w:left w:val="none" w:sz="0" w:space="0" w:color="auto"/>
        <w:bottom w:val="none" w:sz="0" w:space="0" w:color="auto"/>
        <w:right w:val="none" w:sz="0" w:space="0" w:color="auto"/>
      </w:divBdr>
    </w:div>
    <w:div w:id="1524321354">
      <w:bodyDiv w:val="1"/>
      <w:marLeft w:val="0"/>
      <w:marRight w:val="0"/>
      <w:marTop w:val="0"/>
      <w:marBottom w:val="0"/>
      <w:divBdr>
        <w:top w:val="none" w:sz="0" w:space="0" w:color="auto"/>
        <w:left w:val="none" w:sz="0" w:space="0" w:color="auto"/>
        <w:bottom w:val="none" w:sz="0" w:space="0" w:color="auto"/>
        <w:right w:val="none" w:sz="0" w:space="0" w:color="auto"/>
      </w:divBdr>
    </w:div>
    <w:div w:id="1673216453">
      <w:bodyDiv w:val="1"/>
      <w:marLeft w:val="0"/>
      <w:marRight w:val="0"/>
      <w:marTop w:val="0"/>
      <w:marBottom w:val="0"/>
      <w:divBdr>
        <w:top w:val="none" w:sz="0" w:space="0" w:color="auto"/>
        <w:left w:val="none" w:sz="0" w:space="0" w:color="auto"/>
        <w:bottom w:val="none" w:sz="0" w:space="0" w:color="auto"/>
        <w:right w:val="none" w:sz="0" w:space="0" w:color="auto"/>
      </w:divBdr>
    </w:div>
    <w:div w:id="1701280384">
      <w:bodyDiv w:val="1"/>
      <w:marLeft w:val="0"/>
      <w:marRight w:val="0"/>
      <w:marTop w:val="0"/>
      <w:marBottom w:val="0"/>
      <w:divBdr>
        <w:top w:val="none" w:sz="0" w:space="0" w:color="auto"/>
        <w:left w:val="none" w:sz="0" w:space="0" w:color="auto"/>
        <w:bottom w:val="none" w:sz="0" w:space="0" w:color="auto"/>
        <w:right w:val="none" w:sz="0" w:space="0" w:color="auto"/>
      </w:divBdr>
    </w:div>
    <w:div w:id="1729642425">
      <w:bodyDiv w:val="1"/>
      <w:marLeft w:val="0"/>
      <w:marRight w:val="0"/>
      <w:marTop w:val="0"/>
      <w:marBottom w:val="0"/>
      <w:divBdr>
        <w:top w:val="none" w:sz="0" w:space="0" w:color="auto"/>
        <w:left w:val="none" w:sz="0" w:space="0" w:color="auto"/>
        <w:bottom w:val="none" w:sz="0" w:space="0" w:color="auto"/>
        <w:right w:val="none" w:sz="0" w:space="0" w:color="auto"/>
      </w:divBdr>
    </w:div>
    <w:div w:id="1736583307">
      <w:bodyDiv w:val="1"/>
      <w:marLeft w:val="0"/>
      <w:marRight w:val="0"/>
      <w:marTop w:val="0"/>
      <w:marBottom w:val="0"/>
      <w:divBdr>
        <w:top w:val="none" w:sz="0" w:space="0" w:color="auto"/>
        <w:left w:val="none" w:sz="0" w:space="0" w:color="auto"/>
        <w:bottom w:val="none" w:sz="0" w:space="0" w:color="auto"/>
        <w:right w:val="none" w:sz="0" w:space="0" w:color="auto"/>
      </w:divBdr>
    </w:div>
    <w:div w:id="1802264583">
      <w:bodyDiv w:val="1"/>
      <w:marLeft w:val="0"/>
      <w:marRight w:val="0"/>
      <w:marTop w:val="0"/>
      <w:marBottom w:val="0"/>
      <w:divBdr>
        <w:top w:val="none" w:sz="0" w:space="0" w:color="auto"/>
        <w:left w:val="none" w:sz="0" w:space="0" w:color="auto"/>
        <w:bottom w:val="none" w:sz="0" w:space="0" w:color="auto"/>
        <w:right w:val="none" w:sz="0" w:space="0" w:color="auto"/>
      </w:divBdr>
    </w:div>
    <w:div w:id="1874071619">
      <w:bodyDiv w:val="1"/>
      <w:marLeft w:val="0"/>
      <w:marRight w:val="0"/>
      <w:marTop w:val="0"/>
      <w:marBottom w:val="0"/>
      <w:divBdr>
        <w:top w:val="none" w:sz="0" w:space="0" w:color="auto"/>
        <w:left w:val="none" w:sz="0" w:space="0" w:color="auto"/>
        <w:bottom w:val="none" w:sz="0" w:space="0" w:color="auto"/>
        <w:right w:val="none" w:sz="0" w:space="0" w:color="auto"/>
      </w:divBdr>
    </w:div>
    <w:div w:id="1947997737">
      <w:bodyDiv w:val="1"/>
      <w:marLeft w:val="0"/>
      <w:marRight w:val="0"/>
      <w:marTop w:val="0"/>
      <w:marBottom w:val="0"/>
      <w:divBdr>
        <w:top w:val="none" w:sz="0" w:space="0" w:color="auto"/>
        <w:left w:val="none" w:sz="0" w:space="0" w:color="auto"/>
        <w:bottom w:val="none" w:sz="0" w:space="0" w:color="auto"/>
        <w:right w:val="none" w:sz="0" w:space="0" w:color="auto"/>
      </w:divBdr>
    </w:div>
    <w:div w:id="1959146372">
      <w:bodyDiv w:val="1"/>
      <w:marLeft w:val="0"/>
      <w:marRight w:val="0"/>
      <w:marTop w:val="0"/>
      <w:marBottom w:val="0"/>
      <w:divBdr>
        <w:top w:val="none" w:sz="0" w:space="0" w:color="auto"/>
        <w:left w:val="none" w:sz="0" w:space="0" w:color="auto"/>
        <w:bottom w:val="none" w:sz="0" w:space="0" w:color="auto"/>
        <w:right w:val="none" w:sz="0" w:space="0" w:color="auto"/>
      </w:divBdr>
    </w:div>
    <w:div w:id="2003923660">
      <w:bodyDiv w:val="1"/>
      <w:marLeft w:val="0"/>
      <w:marRight w:val="0"/>
      <w:marTop w:val="0"/>
      <w:marBottom w:val="0"/>
      <w:divBdr>
        <w:top w:val="none" w:sz="0" w:space="0" w:color="auto"/>
        <w:left w:val="none" w:sz="0" w:space="0" w:color="auto"/>
        <w:bottom w:val="none" w:sz="0" w:space="0" w:color="auto"/>
        <w:right w:val="none" w:sz="0" w:space="0" w:color="auto"/>
      </w:divBdr>
    </w:div>
    <w:div w:id="2051417034">
      <w:bodyDiv w:val="1"/>
      <w:marLeft w:val="0"/>
      <w:marRight w:val="0"/>
      <w:marTop w:val="0"/>
      <w:marBottom w:val="0"/>
      <w:divBdr>
        <w:top w:val="none" w:sz="0" w:space="0" w:color="auto"/>
        <w:left w:val="none" w:sz="0" w:space="0" w:color="auto"/>
        <w:bottom w:val="none" w:sz="0" w:space="0" w:color="auto"/>
        <w:right w:val="none" w:sz="0" w:space="0" w:color="auto"/>
      </w:divBdr>
    </w:div>
    <w:div w:id="209513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oneads.vn/blogs/tools/kiotviet-la-gi-uu-nhuoc-diem-va-so-sanh-voi-nen-tang-kha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lightspeedhq.com/pos/retail/inventory-management-software/"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squareup.com/us/en/point-of-sale/features/inventory-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vi.wikipedia.org/wiki/MongoDB"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itviec.com/blog/nodejs-backend-la-gi/" TargetMode="External"/><Relationship Id="rId10" Type="http://schemas.openxmlformats.org/officeDocument/2006/relationships/header" Target="header1.xml"/><Relationship Id="rId19" Type="http://schemas.openxmlformats.org/officeDocument/2006/relationships/hyperlink" Target="https://posapp.vn/pos-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fptshop.com.vn/tin-tuc/danh-gia/react-la-gi-167276"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How23</b:Tag>
    <b:SourceType>InternetSite</b:SourceType>
    <b:Guid>{B7E6866A-280E-4BCF-BB1B-AC148226312F}</b:Guid>
    <b:Author>
      <b:Author>
        <b:NameList>
          <b:Person>
            <b:Last>Geek</b:Last>
            <b:First>How-To</b:First>
          </b:Person>
        </b:NameList>
      </b:Author>
    </b:Author>
    <b:Title>What is ChatGPT?</b:Title>
    <b:ProductionCompany>ChatGPT</b:ProductionCompany>
    <b:Year>2023</b:Year>
    <b:Month>May</b:Month>
    <b:Day>07</b:Day>
    <b:URL>https://www.howtogeek.com/871071/what-is-chatgpt/</b:URL>
    <b:RefOrder>1</b:RefOrder>
  </b:Source>
  <b:Source>
    <b:Tag>firebase</b:Tag>
    <b:SourceType>InternetSite</b:SourceType>
    <b:Guid>{BF57A3EE-1AEC-4FD0-A2E7-D4C36515F47C}</b:Guid>
    <b:Author>
      <b:Author>
        <b:NameList>
          <b:Person>
            <b:Last>Google</b:Last>
          </b:Person>
        </b:NameList>
      </b:Author>
    </b:Author>
    <b:Title>Firebase là gì? Ưu nhược điểm &amp; Các dịch vụ của Firebase.</b:Title>
    <b:InternetSiteTitle>Firebase</b:InternetSiteTitle>
    <b:Year>n.d</b:Year>
    <b:URL>https://firebase.google.com</b:URL>
    <b:RefOrder>2</b:RefOrder>
  </b:Source>
  <b:Source>
    <b:Tag>Hel17</b:Tag>
    <b:SourceType>InternetSite</b:SourceType>
    <b:Guid>{BF6D0C8A-0437-4409-B070-EB7DB7993B32}</b:Guid>
    <b:Title>What is Node. js? The JavaScript runtime explained.</b:Title>
    <b:Year>2017</b:Year>
    <b:Publisher>InfoWorld</b:Publisher>
    <b:Author>
      <b:Author>
        <b:NameList>
          <b:Person>
            <b:Last>Heller</b:Last>
            <b:First>Martin</b:First>
          </b:Person>
        </b:NameList>
      </b:Author>
    </b:Author>
    <b:InternetSiteTitle>InfoWorld</b:InternetSiteTitle>
    <b:Month>October</b:Month>
    <b:Day>01</b:Day>
    <b:URL>https://www.infoworld.com/article/2254485/what-is-nodejs-javascript-runtime-explained.html</b:URL>
    <b:RefOrder>3</b:RefOrder>
  </b:Source>
  <b:Source>
    <b:Tag>Nat20</b:Tag>
    <b:SourceType>InternetSite</b:SourceType>
    <b:Guid>{BFD39B24-C695-4C96-9602-D3A996F557A6}</b:Guid>
    <b:Author>
      <b:Author>
        <b:NameList>
          <b:Person>
            <b:Last>Meta</b:Last>
          </b:Person>
        </b:NameList>
      </b:Author>
    </b:Author>
    <b:Title>React – A JavaScript library for building user interfaces.</b:Title>
    <b:InternetSiteTitle>React Native</b:InternetSiteTitle>
    <b:Year>n.d</b:Year>
    <b:URL>https://reactjs.org/docs/getting-started.html</b:URL>
    <b:ProductionCompany>Meta</b:ProductionCompany>
    <b:RefOrder>4</b:RefOrder>
  </b:Source>
  <b:Source>
    <b:Tag>Paynd</b:Tag>
    <b:SourceType>InternetSite</b:SourceType>
    <b:Guid>{FADB2615-7104-40D0-863A-1DAD1B922FA9}</b:Guid>
    <b:Author>
      <b:Author>
        <b:NameList>
          <b:Person>
            <b:Last>PayPal</b:Last>
          </b:Person>
        </b:NameList>
      </b:Author>
    </b:Author>
    <b:Title>Cổng thanh toán PayPal: Giải pháp thanh toán trên toàn cầu.</b:Title>
    <b:InternetSiteTitle>PayPal</b:InternetSiteTitle>
    <b:Year>n.d</b:Year>
    <b:URL>https://www.paypal.com</b:URL>
    <b:RefOrder>5</b:RefOrder>
  </b:Source>
  <b:Source>
    <b:Tag>Posnd</b:Tag>
    <b:SourceType>InternetSite</b:SourceType>
    <b:Guid>{35B9FDAD-F92B-4584-90CE-72FC0E47D0F4}</b:Guid>
    <b:Author>
      <b:Author>
        <b:Corporate>PostgreSQL Global Development Group</b:Corporate>
      </b:Author>
    </b:Author>
    <b:Title>PostgreSQL là gì? Tổng quan về hệ quản trị dữ liệu PostgreSQL</b:Title>
    <b:InternetSiteTitle>PostgreSQL</b:InternetSiteTitle>
    <b:Year>n.d</b:Year>
    <b:URL>https://www.postgresql.org</b:URL>
    <b:RefOrder>6</b:RefOrder>
  </b:Source>
  <b:Source>
    <b:Tag>ZEGnd</b:Tag>
    <b:SourceType>InternetSite</b:SourceType>
    <b:Guid>{C72D08C7-BCD0-4DEE-8EC7-B772A17DA6E4}</b:Guid>
    <b:Author>
      <b:Author>
        <b:NameList>
          <b:Person>
            <b:Last>ZEGOCLOUD</b:Last>
          </b:Person>
        </b:NameList>
      </b:Author>
    </b:Author>
    <b:Title>Nền tảng giao tiếp thời gian thực với API và SDK.</b:Title>
    <b:InternetSiteTitle>ZEGOCLOUD</b:InternetSiteTitle>
    <b:Year>n.d</b:Year>
    <b:URL>https://www.zegocloud.com</b:URL>
    <b:RefOrder>7</b:RefOrder>
  </b:Source>
</b:Sources>
</file>

<file path=customXml/itemProps1.xml><?xml version="1.0" encoding="utf-8"?>
<ds:datastoreItem xmlns:ds="http://schemas.openxmlformats.org/officeDocument/2006/customXml" ds:itemID="{51056D29-5DEF-4388-B303-EF31B8A3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1350</TotalTime>
  <Pages>32</Pages>
  <Words>4829</Words>
  <Characters>27528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32293</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Khóa Luận Tốt Nghiệp</dc:title>
  <dc:subject>Khóa Luận Tốt Nghiệp</dc:subject>
  <dc:creator>Khanh Pham Thai</dc:creator>
  <cp:keywords/>
  <dc:description/>
  <cp:lastModifiedBy>Phúc Nguyễn</cp:lastModifiedBy>
  <cp:revision>300</cp:revision>
  <cp:lastPrinted>2018-01-30T09:19:00Z</cp:lastPrinted>
  <dcterms:created xsi:type="dcterms:W3CDTF">2025-01-17T05:56:00Z</dcterms:created>
  <dcterms:modified xsi:type="dcterms:W3CDTF">2025-02-28T19:54:00Z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